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10572" w14:textId="77777777" w:rsidR="00B71A16" w:rsidRDefault="00B71A16" w:rsidP="00B71A16">
      <w:pPr>
        <w:pStyle w:val="Title"/>
      </w:pPr>
    </w:p>
    <w:p w14:paraId="098AD0D1" w14:textId="6BE7A754" w:rsidR="00B71A16" w:rsidRDefault="00B71A16" w:rsidP="00B71A16">
      <w:pPr>
        <w:spacing w:after="160" w:line="259" w:lineRule="auto"/>
        <w:rPr>
          <w:rFonts w:asciiTheme="majorHAnsi" w:eastAsiaTheme="majorEastAsia" w:hAnsiTheme="majorHAnsi" w:cstheme="majorBidi"/>
          <w:spacing w:val="-10"/>
          <w:kern w:val="28"/>
          <w:sz w:val="56"/>
          <w:szCs w:val="56"/>
        </w:rPr>
      </w:pPr>
      <w:r>
        <w:br w:type="page"/>
      </w:r>
      <w:r w:rsidR="00A5143C">
        <w:rPr>
          <w:noProof/>
        </w:rPr>
        <mc:AlternateContent>
          <mc:Choice Requires="wps">
            <w:drawing>
              <wp:anchor distT="0" distB="0" distL="114300" distR="114300" simplePos="0" relativeHeight="251658240" behindDoc="0" locked="0" layoutInCell="1" allowOverlap="1" wp14:anchorId="622F3AAD" wp14:editId="652AEF92">
                <wp:simplePos x="0" y="0"/>
                <wp:positionH relativeFrom="page">
                  <wp:posOffset>228600</wp:posOffset>
                </wp:positionH>
                <wp:positionV relativeFrom="page">
                  <wp:posOffset>1200150</wp:posOffset>
                </wp:positionV>
                <wp:extent cx="7112635" cy="6315075"/>
                <wp:effectExtent l="0" t="0" r="0" b="0"/>
                <wp:wrapNone/>
                <wp:docPr id="1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6315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27"/>
                              <w:gridCol w:w="3838"/>
                            </w:tblGrid>
                            <w:tr w:rsidR="00AB2FD3" w14:paraId="59AD7DF9" w14:textId="77777777" w:rsidTr="00ED728A">
                              <w:trPr>
                                <w:trHeight w:val="6126"/>
                                <w:jc w:val="center"/>
                              </w:trPr>
                              <w:tc>
                                <w:tcPr>
                                  <w:tcW w:w="2568" w:type="pct"/>
                                  <w:vAlign w:val="center"/>
                                </w:tcPr>
                                <w:p w14:paraId="662FA733" w14:textId="40EBBF58" w:rsidR="00AB2FD3" w:rsidRDefault="00000000" w:rsidP="00571587">
                                  <w:pPr>
                                    <w:jc w:val="right"/>
                                    <w:rPr>
                                      <w:sz w:val="24"/>
                                      <w:szCs w:val="24"/>
                                    </w:rPr>
                                  </w:pPr>
                                  <w:sdt>
                                    <w:sdtPr>
                                      <w:rPr>
                                        <w:caps/>
                                        <w:color w:val="191919" w:themeColor="text1" w:themeTint="E6"/>
                                        <w:sz w:val="72"/>
                                        <w:szCs w:val="72"/>
                                        <w:lang w:val="en-IN"/>
                                      </w:rPr>
                                      <w:alias w:val="Title"/>
                                      <w:tag w:val=""/>
                                      <w:id w:val="-1982449638"/>
                                      <w:dataBinding w:prefixMappings="xmlns:ns0='http://purl.org/dc/elements/1.1/' xmlns:ns1='http://schemas.openxmlformats.org/package/2006/metadata/core-properties' " w:xpath="/ns1:coreProperties[1]/ns0:title[1]" w:storeItemID="{6C3C8BC8-F283-45AE-878A-BAB7291924A1}"/>
                                      <w:text/>
                                    </w:sdtPr>
                                    <w:sdtContent>
                                      <w:r w:rsidR="00A603FA">
                                        <w:rPr>
                                          <w:caps/>
                                          <w:color w:val="191919" w:themeColor="text1" w:themeTint="E6"/>
                                          <w:sz w:val="72"/>
                                          <w:szCs w:val="72"/>
                                          <w:lang w:val="en-IN"/>
                                        </w:rPr>
                                        <w:t>C</w:t>
                                      </w:r>
                                      <w:r w:rsidR="00F948B4">
                                        <w:rPr>
                                          <w:caps/>
                                          <w:color w:val="191919" w:themeColor="text1" w:themeTint="E6"/>
                                          <w:sz w:val="72"/>
                                          <w:szCs w:val="72"/>
                                          <w:lang w:val="en-IN"/>
                                        </w:rPr>
                                        <w:t>RIC-APP</w:t>
                                      </w:r>
                                      <w:r w:rsidR="00AB2FD3">
                                        <w:rPr>
                                          <w:caps/>
                                          <w:color w:val="191919" w:themeColor="text1" w:themeTint="E6"/>
                                          <w:sz w:val="72"/>
                                          <w:szCs w:val="72"/>
                                          <w:lang w:val="en-IN"/>
                                        </w:rPr>
                                        <w:t xml:space="preserve"> Specification</w:t>
                                      </w:r>
                                    </w:sdtContent>
                                  </w:sdt>
                                </w:p>
                              </w:tc>
                              <w:tc>
                                <w:tcPr>
                                  <w:tcW w:w="2432" w:type="pct"/>
                                  <w:vAlign w:val="center"/>
                                </w:tcPr>
                                <w:sdt>
                                  <w:sdtPr>
                                    <w:rPr>
                                      <w:sz w:val="40"/>
                                    </w:rPr>
                                    <w:alias w:val="Abstract"/>
                                    <w:tag w:val=""/>
                                    <w:id w:val="-67659801"/>
                                    <w:dataBinding w:prefixMappings="xmlns:ns0='http://schemas.microsoft.com/office/2006/coverPageProps' " w:xpath="/ns0:CoverPageProperties[1]/ns0:Abstract[1]" w:storeItemID="{55AF091B-3C7A-41E3-B477-F2FDAA23CFDA}"/>
                                    <w:text/>
                                  </w:sdtPr>
                                  <w:sdtContent>
                                    <w:p w14:paraId="4D2E4AA2" w14:textId="1C7FDF1F" w:rsidR="00AB2FD3" w:rsidRPr="00BC33EE" w:rsidRDefault="00AB2FD3" w:rsidP="00A10FFF">
                                      <w:pPr>
                                        <w:rPr>
                                          <w:color w:val="000000" w:themeColor="text1"/>
                                          <w:sz w:val="40"/>
                                        </w:rPr>
                                      </w:pPr>
                                      <w:r>
                                        <w:rPr>
                                          <w:sz w:val="40"/>
                                        </w:rPr>
                                        <w:t>Specifications</w:t>
                                      </w:r>
                                      <w:r w:rsidR="009959C9">
                                        <w:rPr>
                                          <w:sz w:val="40"/>
                                        </w:rPr>
                                        <w:t xml:space="preserve"> Document</w:t>
                                      </w:r>
                                    </w:p>
                                  </w:sdtContent>
                                </w:sdt>
                                <w:p w14:paraId="03F21367" w14:textId="77777777" w:rsidR="00AB2FD3" w:rsidRDefault="00AB2FD3" w:rsidP="00A10FFF">
                                  <w:pPr>
                                    <w:pStyle w:val="NoSpacing"/>
                                  </w:pPr>
                                </w:p>
                                <w:p w14:paraId="78DF1521" w14:textId="77815B14" w:rsidR="00AB2FD3" w:rsidRPr="00ED728A" w:rsidRDefault="00000000" w:rsidP="00ED728A">
                                  <w:pPr>
                                    <w:pStyle w:val="NoSpacing"/>
                                    <w:rPr>
                                      <w:color w:val="ED7D31" w:themeColor="accent2"/>
                                      <w:sz w:val="26"/>
                                      <w:szCs w:val="26"/>
                                    </w:rPr>
                                  </w:pPr>
                                  <w:sdt>
                                    <w:sdtPr>
                                      <w:rPr>
                                        <w:color w:val="ED7D31" w:themeColor="accent2"/>
                                        <w:sz w:val="26"/>
                                        <w:szCs w:val="26"/>
                                      </w:rPr>
                                      <w:alias w:val="Author"/>
                                      <w:tag w:val=""/>
                                      <w:id w:val="-793358823"/>
                                      <w:dataBinding w:prefixMappings="xmlns:ns0='http://purl.org/dc/elements/1.1/' xmlns:ns1='http://schemas.openxmlformats.org/package/2006/metadata/core-properties' " w:xpath="/ns1:coreProperties[1]/ns0:creator[1]" w:storeItemID="{6C3C8BC8-F283-45AE-878A-BAB7291924A1}"/>
                                      <w:text/>
                                    </w:sdtPr>
                                    <w:sdtContent>
                                      <w:r w:rsidR="002936C5">
                                        <w:rPr>
                                          <w:color w:val="ED7D31" w:themeColor="accent2"/>
                                          <w:sz w:val="26"/>
                                          <w:szCs w:val="26"/>
                                        </w:rPr>
                                        <w:t>Hemant Dhamal</w:t>
                                      </w:r>
                                    </w:sdtContent>
                                  </w:sdt>
                                </w:p>
                                <w:p w14:paraId="213A9477" w14:textId="77777777" w:rsidR="00AB2FD3" w:rsidRDefault="00000000" w:rsidP="00A10FFF">
                                  <w:pPr>
                                    <w:pStyle w:val="NoSpacing"/>
                                    <w:rPr>
                                      <w:caps/>
                                      <w:color w:val="ED7D31" w:themeColor="accent2"/>
                                      <w:sz w:val="26"/>
                                      <w:szCs w:val="26"/>
                                    </w:rPr>
                                  </w:pPr>
                                  <w:sdt>
                                    <w:sdtPr>
                                      <w:rPr>
                                        <w:color w:val="44546A" w:themeColor="text2"/>
                                      </w:rPr>
                                      <w:alias w:val="Course"/>
                                      <w:tag w:val="Course"/>
                                      <w:id w:val="1616715099"/>
                                      <w:showingPlcHdr/>
                                      <w:dataBinding w:prefixMappings="xmlns:ns0='http://purl.org/dc/elements/1.1/' xmlns:ns1='http://schemas.openxmlformats.org/package/2006/metadata/core-properties' " w:xpath="/ns1:coreProperties[1]/ns1:category[1]" w:storeItemID="{6C3C8BC8-F283-45AE-878A-BAB7291924A1}"/>
                                      <w:text/>
                                    </w:sdtPr>
                                    <w:sdtContent>
                                      <w:r w:rsidR="00AB2FD3">
                                        <w:rPr>
                                          <w:color w:val="44546A" w:themeColor="text2"/>
                                        </w:rPr>
                                        <w:t xml:space="preserve">     </w:t>
                                      </w:r>
                                    </w:sdtContent>
                                  </w:sdt>
                                </w:p>
                                <w:p w14:paraId="5F5E6E46" w14:textId="34110D44" w:rsidR="00AB2FD3" w:rsidRDefault="00AB2FD3" w:rsidP="00A10FFF">
                                  <w:pPr>
                                    <w:pStyle w:val="NoSpacing"/>
                                    <w:rPr>
                                      <w:color w:val="44546A" w:themeColor="text2"/>
                                    </w:rPr>
                                  </w:pPr>
                                  <w:r>
                                    <w:rPr>
                                      <w:color w:val="44546A" w:themeColor="text2"/>
                                    </w:rPr>
                                    <w:t xml:space="preserve">Created On: </w:t>
                                  </w:r>
                                  <w:r w:rsidR="00CC5B56">
                                    <w:rPr>
                                      <w:color w:val="44546A" w:themeColor="text2"/>
                                    </w:rPr>
                                    <w:t>29</w:t>
                                  </w:r>
                                  <w:r>
                                    <w:rPr>
                                      <w:color w:val="44546A" w:themeColor="text2"/>
                                    </w:rPr>
                                    <w:t>-0</w:t>
                                  </w:r>
                                  <w:r w:rsidR="00535D96">
                                    <w:rPr>
                                      <w:color w:val="44546A" w:themeColor="text2"/>
                                    </w:rPr>
                                    <w:t>7</w:t>
                                  </w:r>
                                  <w:r>
                                    <w:rPr>
                                      <w:color w:val="44546A" w:themeColor="text2"/>
                                    </w:rPr>
                                    <w:t>-202</w:t>
                                  </w:r>
                                  <w:r w:rsidR="00535D96">
                                    <w:rPr>
                                      <w:color w:val="44546A" w:themeColor="text2"/>
                                    </w:rPr>
                                    <w:t>4</w:t>
                                  </w:r>
                                </w:p>
                                <w:p w14:paraId="44B9537D" w14:textId="2EF576EB" w:rsidR="00AB2FD3" w:rsidRDefault="00AB2FD3" w:rsidP="00A10FFF">
                                  <w:pPr>
                                    <w:pStyle w:val="NoSpacing"/>
                                    <w:rPr>
                                      <w:color w:val="44546A" w:themeColor="text2"/>
                                    </w:rPr>
                                  </w:pPr>
                                  <w:r>
                                    <w:rPr>
                                      <w:color w:val="44546A" w:themeColor="text2"/>
                                    </w:rPr>
                                    <w:t xml:space="preserve">Revised On: </w:t>
                                  </w:r>
                                  <w:r w:rsidR="00535D96">
                                    <w:rPr>
                                      <w:color w:val="44546A" w:themeColor="text2"/>
                                    </w:rPr>
                                    <w:t>NA</w:t>
                                  </w:r>
                                </w:p>
                                <w:p w14:paraId="14C4B702" w14:textId="26BF05A5" w:rsidR="00AB2FD3" w:rsidRDefault="00AB2FD3" w:rsidP="00033730">
                                  <w:pPr>
                                    <w:pStyle w:val="NoSpacing"/>
                                  </w:pPr>
                                  <w:r>
                                    <w:rPr>
                                      <w:color w:val="44546A" w:themeColor="text2"/>
                                    </w:rPr>
                                    <w:t>Version No: 1.</w:t>
                                  </w:r>
                                  <w:r w:rsidR="008A27F4">
                                    <w:rPr>
                                      <w:color w:val="44546A" w:themeColor="text2"/>
                                    </w:rPr>
                                    <w:t>0</w:t>
                                  </w:r>
                                </w:p>
                              </w:tc>
                            </w:tr>
                          </w:tbl>
                          <w:p w14:paraId="6FC6A6C6" w14:textId="77777777" w:rsidR="00AB2FD3" w:rsidRDefault="00AB2FD3" w:rsidP="00B71A1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22F3AAD" id="_x0000_t202" coordsize="21600,21600" o:spt="202" path="m,l,21600r21600,l21600,xe">
                <v:stroke joinstyle="miter"/>
                <v:path gradientshapeok="t" o:connecttype="rect"/>
              </v:shapetype>
              <v:shape id="Text Box 1" o:spid="_x0000_s1026" type="#_x0000_t202" style="position:absolute;margin-left:18pt;margin-top:94.5pt;width:560.05pt;height:497.2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" fillcolor="white [3201]" stroked="f" strokeweight=".5pt">
                <v:textbox inset="0,0,0,0">
                  <w:txbxContent>
                    <w:tbl>
                      <w:tblPr>
                        <w:tblW w:w="4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27"/>
                        <w:gridCol w:w="3838"/>
                      </w:tblGrid>
                      <w:tr w:rsidR="00AB2FD3" w14:paraId="59AD7DF9" w14:textId="77777777" w:rsidTr="00ED728A">
                        <w:trPr>
                          <w:trHeight w:val="6126"/>
                          <w:jc w:val="center"/>
                        </w:trPr>
                        <w:tc>
                          <w:tcPr>
                            <w:tcW w:w="2568" w:type="pct"/>
                            <w:vAlign w:val="center"/>
                          </w:tcPr>
                          <w:p w14:paraId="662FA733" w14:textId="40EBBF58" w:rsidR="00AB2FD3" w:rsidRDefault="00000000" w:rsidP="00571587">
                            <w:pPr>
                              <w:jc w:val="right"/>
                              <w:rPr>
                                <w:sz w:val="24"/>
                                <w:szCs w:val="24"/>
                              </w:rPr>
                            </w:pPr>
                            <w:sdt>
                              <w:sdtPr>
                                <w:rPr>
                                  <w:caps/>
                                  <w:color w:val="191919" w:themeColor="text1" w:themeTint="E6"/>
                                  <w:sz w:val="72"/>
                                  <w:szCs w:val="72"/>
                                  <w:lang w:val="en-IN"/>
                                </w:rPr>
                                <w:alias w:val="Title"/>
                                <w:tag w:val=""/>
                                <w:id w:val="-1982449638"/>
                                <w:dataBinding w:prefixMappings="xmlns:ns0='http://purl.org/dc/elements/1.1/' xmlns:ns1='http://schemas.openxmlformats.org/package/2006/metadata/core-properties' " w:xpath="/ns1:coreProperties[1]/ns0:title[1]" w:storeItemID="{6C3C8BC8-F283-45AE-878A-BAB7291924A1}"/>
                                <w:text/>
                              </w:sdtPr>
                              <w:sdtContent>
                                <w:r w:rsidR="00A603FA">
                                  <w:rPr>
                                    <w:caps/>
                                    <w:color w:val="191919" w:themeColor="text1" w:themeTint="E6"/>
                                    <w:sz w:val="72"/>
                                    <w:szCs w:val="72"/>
                                    <w:lang w:val="en-IN"/>
                                  </w:rPr>
                                  <w:t>C</w:t>
                                </w:r>
                                <w:r w:rsidR="00F948B4">
                                  <w:rPr>
                                    <w:caps/>
                                    <w:color w:val="191919" w:themeColor="text1" w:themeTint="E6"/>
                                    <w:sz w:val="72"/>
                                    <w:szCs w:val="72"/>
                                    <w:lang w:val="en-IN"/>
                                  </w:rPr>
                                  <w:t>RIC-APP</w:t>
                                </w:r>
                                <w:r w:rsidR="00AB2FD3">
                                  <w:rPr>
                                    <w:caps/>
                                    <w:color w:val="191919" w:themeColor="text1" w:themeTint="E6"/>
                                    <w:sz w:val="72"/>
                                    <w:szCs w:val="72"/>
                                    <w:lang w:val="en-IN"/>
                                  </w:rPr>
                                  <w:t xml:space="preserve"> Specification</w:t>
                                </w:r>
                              </w:sdtContent>
                            </w:sdt>
                          </w:p>
                        </w:tc>
                        <w:tc>
                          <w:tcPr>
                            <w:tcW w:w="2432" w:type="pct"/>
                            <w:vAlign w:val="center"/>
                          </w:tcPr>
                          <w:sdt>
                            <w:sdtPr>
                              <w:rPr>
                                <w:sz w:val="40"/>
                              </w:rPr>
                              <w:alias w:val="Abstract"/>
                              <w:tag w:val=""/>
                              <w:id w:val="-67659801"/>
                              <w:dataBinding w:prefixMappings="xmlns:ns0='http://schemas.microsoft.com/office/2006/coverPageProps' " w:xpath="/ns0:CoverPageProperties[1]/ns0:Abstract[1]" w:storeItemID="{55AF091B-3C7A-41E3-B477-F2FDAA23CFDA}"/>
                              <w:text/>
                            </w:sdtPr>
                            <w:sdtContent>
                              <w:p w14:paraId="4D2E4AA2" w14:textId="1C7FDF1F" w:rsidR="00AB2FD3" w:rsidRPr="00BC33EE" w:rsidRDefault="00AB2FD3" w:rsidP="00A10FFF">
                                <w:pPr>
                                  <w:rPr>
                                    <w:color w:val="000000" w:themeColor="text1"/>
                                    <w:sz w:val="40"/>
                                  </w:rPr>
                                </w:pPr>
                                <w:r>
                                  <w:rPr>
                                    <w:sz w:val="40"/>
                                  </w:rPr>
                                  <w:t>Specifications</w:t>
                                </w:r>
                                <w:r w:rsidR="009959C9">
                                  <w:rPr>
                                    <w:sz w:val="40"/>
                                  </w:rPr>
                                  <w:t xml:space="preserve"> Document</w:t>
                                </w:r>
                              </w:p>
                            </w:sdtContent>
                          </w:sdt>
                          <w:p w14:paraId="03F21367" w14:textId="77777777" w:rsidR="00AB2FD3" w:rsidRDefault="00AB2FD3" w:rsidP="00A10FFF">
                            <w:pPr>
                              <w:pStyle w:val="NoSpacing"/>
                            </w:pPr>
                          </w:p>
                          <w:p w14:paraId="78DF1521" w14:textId="77815B14" w:rsidR="00AB2FD3" w:rsidRPr="00ED728A" w:rsidRDefault="00000000" w:rsidP="00ED728A">
                            <w:pPr>
                              <w:pStyle w:val="NoSpacing"/>
                              <w:rPr>
                                <w:color w:val="ED7D31" w:themeColor="accent2"/>
                                <w:sz w:val="26"/>
                                <w:szCs w:val="26"/>
                              </w:rPr>
                            </w:pPr>
                            <w:sdt>
                              <w:sdtPr>
                                <w:rPr>
                                  <w:color w:val="ED7D31" w:themeColor="accent2"/>
                                  <w:sz w:val="26"/>
                                  <w:szCs w:val="26"/>
                                </w:rPr>
                                <w:alias w:val="Author"/>
                                <w:tag w:val=""/>
                                <w:id w:val="-793358823"/>
                                <w:dataBinding w:prefixMappings="xmlns:ns0='http://purl.org/dc/elements/1.1/' xmlns:ns1='http://schemas.openxmlformats.org/package/2006/metadata/core-properties' " w:xpath="/ns1:coreProperties[1]/ns0:creator[1]" w:storeItemID="{6C3C8BC8-F283-45AE-878A-BAB7291924A1}"/>
                                <w:text/>
                              </w:sdtPr>
                              <w:sdtContent>
                                <w:r w:rsidR="002936C5">
                                  <w:rPr>
                                    <w:color w:val="ED7D31" w:themeColor="accent2"/>
                                    <w:sz w:val="26"/>
                                    <w:szCs w:val="26"/>
                                  </w:rPr>
                                  <w:t>Hemant Dhamal</w:t>
                                </w:r>
                              </w:sdtContent>
                            </w:sdt>
                          </w:p>
                          <w:p w14:paraId="213A9477" w14:textId="77777777" w:rsidR="00AB2FD3" w:rsidRDefault="00000000" w:rsidP="00A10FFF">
                            <w:pPr>
                              <w:pStyle w:val="NoSpacing"/>
                              <w:rPr>
                                <w:caps/>
                                <w:color w:val="ED7D31" w:themeColor="accent2"/>
                                <w:sz w:val="26"/>
                                <w:szCs w:val="26"/>
                              </w:rPr>
                            </w:pPr>
                            <w:sdt>
                              <w:sdtPr>
                                <w:rPr>
                                  <w:color w:val="44546A" w:themeColor="text2"/>
                                </w:rPr>
                                <w:alias w:val="Course"/>
                                <w:tag w:val="Course"/>
                                <w:id w:val="1616715099"/>
                                <w:showingPlcHdr/>
                                <w:dataBinding w:prefixMappings="xmlns:ns0='http://purl.org/dc/elements/1.1/' xmlns:ns1='http://schemas.openxmlformats.org/package/2006/metadata/core-properties' " w:xpath="/ns1:coreProperties[1]/ns1:category[1]" w:storeItemID="{6C3C8BC8-F283-45AE-878A-BAB7291924A1}"/>
                                <w:text/>
                              </w:sdtPr>
                              <w:sdtContent>
                                <w:r w:rsidR="00AB2FD3">
                                  <w:rPr>
                                    <w:color w:val="44546A" w:themeColor="text2"/>
                                  </w:rPr>
                                  <w:t xml:space="preserve">     </w:t>
                                </w:r>
                              </w:sdtContent>
                            </w:sdt>
                          </w:p>
                          <w:p w14:paraId="5F5E6E46" w14:textId="34110D44" w:rsidR="00AB2FD3" w:rsidRDefault="00AB2FD3" w:rsidP="00A10FFF">
                            <w:pPr>
                              <w:pStyle w:val="NoSpacing"/>
                              <w:rPr>
                                <w:color w:val="44546A" w:themeColor="text2"/>
                              </w:rPr>
                            </w:pPr>
                            <w:r>
                              <w:rPr>
                                <w:color w:val="44546A" w:themeColor="text2"/>
                              </w:rPr>
                              <w:t xml:space="preserve">Created On: </w:t>
                            </w:r>
                            <w:r w:rsidR="00CC5B56">
                              <w:rPr>
                                <w:color w:val="44546A" w:themeColor="text2"/>
                              </w:rPr>
                              <w:t>29</w:t>
                            </w:r>
                            <w:r>
                              <w:rPr>
                                <w:color w:val="44546A" w:themeColor="text2"/>
                              </w:rPr>
                              <w:t>-0</w:t>
                            </w:r>
                            <w:r w:rsidR="00535D96">
                              <w:rPr>
                                <w:color w:val="44546A" w:themeColor="text2"/>
                              </w:rPr>
                              <w:t>7</w:t>
                            </w:r>
                            <w:r>
                              <w:rPr>
                                <w:color w:val="44546A" w:themeColor="text2"/>
                              </w:rPr>
                              <w:t>-202</w:t>
                            </w:r>
                            <w:r w:rsidR="00535D96">
                              <w:rPr>
                                <w:color w:val="44546A" w:themeColor="text2"/>
                              </w:rPr>
                              <w:t>4</w:t>
                            </w:r>
                          </w:p>
                          <w:p w14:paraId="44B9537D" w14:textId="2EF576EB" w:rsidR="00AB2FD3" w:rsidRDefault="00AB2FD3" w:rsidP="00A10FFF">
                            <w:pPr>
                              <w:pStyle w:val="NoSpacing"/>
                              <w:rPr>
                                <w:color w:val="44546A" w:themeColor="text2"/>
                              </w:rPr>
                            </w:pPr>
                            <w:r>
                              <w:rPr>
                                <w:color w:val="44546A" w:themeColor="text2"/>
                              </w:rPr>
                              <w:t xml:space="preserve">Revised On: </w:t>
                            </w:r>
                            <w:r w:rsidR="00535D96">
                              <w:rPr>
                                <w:color w:val="44546A" w:themeColor="text2"/>
                              </w:rPr>
                              <w:t>NA</w:t>
                            </w:r>
                          </w:p>
                          <w:p w14:paraId="14C4B702" w14:textId="26BF05A5" w:rsidR="00AB2FD3" w:rsidRDefault="00AB2FD3" w:rsidP="00033730">
                            <w:pPr>
                              <w:pStyle w:val="NoSpacing"/>
                            </w:pPr>
                            <w:r>
                              <w:rPr>
                                <w:color w:val="44546A" w:themeColor="text2"/>
                              </w:rPr>
                              <w:t>Version No: 1.</w:t>
                            </w:r>
                            <w:r w:rsidR="008A27F4">
                              <w:rPr>
                                <w:color w:val="44546A" w:themeColor="text2"/>
                              </w:rPr>
                              <w:t>0</w:t>
                            </w:r>
                          </w:p>
                        </w:tc>
                      </w:tr>
                    </w:tbl>
                    <w:p w14:paraId="6FC6A6C6" w14:textId="77777777" w:rsidR="00AB2FD3" w:rsidRDefault="00AB2FD3" w:rsidP="00B71A16"/>
                  </w:txbxContent>
                </v:textbox>
                <w10:wrap anchorx="page" anchory="page"/>
              </v:shape>
            </w:pict>
          </mc:Fallback>
        </mc:AlternateContent>
      </w:r>
    </w:p>
    <w:bookmarkStart w:id="0" w:name="_Ref534980009" w:displacedByCustomXml="next"/>
    <w:bookmarkStart w:id="1" w:name="_Ref534980015" w:displacedByCustomXml="next"/>
    <w:bookmarkStart w:id="2" w:name="_Ref534980055" w:displacedByCustomXml="next"/>
    <w:bookmarkStart w:id="3" w:name="_Ref534980084" w:displacedByCustomXml="next"/>
    <w:bookmarkStart w:id="4" w:name="_Ref534980106" w:displacedByCustomXml="next"/>
    <w:sdt>
      <w:sdtPr>
        <w:rPr>
          <w:rFonts w:asciiTheme="minorHAnsi" w:eastAsiaTheme="minorHAnsi" w:hAnsiTheme="minorHAnsi" w:cstheme="minorBidi"/>
          <w:color w:val="auto"/>
          <w:sz w:val="22"/>
          <w:szCs w:val="22"/>
        </w:rPr>
        <w:id w:val="1113323511"/>
        <w:docPartObj>
          <w:docPartGallery w:val="Table of Contents"/>
          <w:docPartUnique/>
        </w:docPartObj>
      </w:sdtPr>
      <w:sdtEndPr>
        <w:rPr>
          <w:b/>
          <w:bCs/>
          <w:noProof/>
        </w:rPr>
      </w:sdtEndPr>
      <w:sdtContent>
        <w:p w14:paraId="2DCB3877" w14:textId="77777777" w:rsidR="00B71A16" w:rsidRDefault="00B71A16" w:rsidP="00B71A16">
          <w:pPr>
            <w:pStyle w:val="TOCHeading"/>
          </w:pPr>
          <w:r>
            <w:t>Contents</w:t>
          </w:r>
        </w:p>
        <w:p w14:paraId="4232A18D" w14:textId="0F506E58" w:rsidR="00A5143C" w:rsidRDefault="00B71A16">
          <w:pPr>
            <w:pStyle w:val="TOC1"/>
            <w:tabs>
              <w:tab w:val="right" w:leader="dot" w:pos="9016"/>
            </w:tabs>
            <w:rPr>
              <w:rFonts w:eastAsiaTheme="minorEastAsia"/>
              <w:noProof/>
              <w:kern w:val="2"/>
              <w:sz w:val="24"/>
              <w:szCs w:val="24"/>
              <w:lang w:val="en-IN" w:eastAsia="ja-JP"/>
              <w14:ligatures w14:val="standardContextual"/>
            </w:rPr>
          </w:pPr>
          <w:r>
            <w:fldChar w:fldCharType="begin"/>
          </w:r>
          <w:r>
            <w:instrText xml:space="preserve"> TOC \o "1-2" \h \z \u </w:instrText>
          </w:r>
          <w:r>
            <w:fldChar w:fldCharType="separate"/>
          </w:r>
          <w:hyperlink w:anchor="_Toc171634052" w:history="1">
            <w:r w:rsidR="00A5143C" w:rsidRPr="004D20DE">
              <w:rPr>
                <w:rStyle w:val="Hyperlink"/>
                <w:noProof/>
              </w:rPr>
              <w:t>Introduction</w:t>
            </w:r>
            <w:r w:rsidR="00A5143C">
              <w:rPr>
                <w:noProof/>
                <w:webHidden/>
              </w:rPr>
              <w:tab/>
            </w:r>
            <w:r w:rsidR="00A5143C">
              <w:rPr>
                <w:noProof/>
                <w:webHidden/>
              </w:rPr>
              <w:fldChar w:fldCharType="begin"/>
            </w:r>
            <w:r w:rsidR="00A5143C">
              <w:rPr>
                <w:noProof/>
                <w:webHidden/>
              </w:rPr>
              <w:instrText xml:space="preserve"> PAGEREF _Toc171634052 \h </w:instrText>
            </w:r>
            <w:r w:rsidR="00A5143C">
              <w:rPr>
                <w:noProof/>
                <w:webHidden/>
              </w:rPr>
            </w:r>
            <w:r w:rsidR="00A5143C">
              <w:rPr>
                <w:noProof/>
                <w:webHidden/>
              </w:rPr>
              <w:fldChar w:fldCharType="separate"/>
            </w:r>
            <w:r w:rsidR="00A5143C">
              <w:rPr>
                <w:noProof/>
                <w:webHidden/>
              </w:rPr>
              <w:t>5</w:t>
            </w:r>
            <w:r w:rsidR="00A5143C">
              <w:rPr>
                <w:noProof/>
                <w:webHidden/>
              </w:rPr>
              <w:fldChar w:fldCharType="end"/>
            </w:r>
          </w:hyperlink>
        </w:p>
        <w:p w14:paraId="2B6C6A20" w14:textId="10810E85" w:rsidR="00A5143C" w:rsidRDefault="00000000">
          <w:pPr>
            <w:pStyle w:val="TOC1"/>
            <w:tabs>
              <w:tab w:val="left" w:pos="440"/>
              <w:tab w:val="right" w:leader="dot" w:pos="9016"/>
            </w:tabs>
            <w:rPr>
              <w:rFonts w:eastAsiaTheme="minorEastAsia"/>
              <w:noProof/>
              <w:kern w:val="2"/>
              <w:sz w:val="24"/>
              <w:szCs w:val="24"/>
              <w:lang w:val="en-IN" w:eastAsia="ja-JP"/>
              <w14:ligatures w14:val="standardContextual"/>
            </w:rPr>
          </w:pPr>
          <w:hyperlink w:anchor="_Toc171634053" w:history="1">
            <w:r w:rsidR="00A5143C" w:rsidRPr="004D20DE">
              <w:rPr>
                <w:rStyle w:val="Hyperlink"/>
                <w:noProof/>
              </w:rPr>
              <w:t>1</w:t>
            </w:r>
            <w:r w:rsidR="00A5143C">
              <w:rPr>
                <w:rFonts w:eastAsiaTheme="minorEastAsia"/>
                <w:noProof/>
                <w:kern w:val="2"/>
                <w:sz w:val="24"/>
                <w:szCs w:val="24"/>
                <w:lang w:val="en-IN" w:eastAsia="ja-JP"/>
                <w14:ligatures w14:val="standardContextual"/>
              </w:rPr>
              <w:tab/>
            </w:r>
            <w:r w:rsidR="00A5143C" w:rsidRPr="004D20DE">
              <w:rPr>
                <w:rStyle w:val="Hyperlink"/>
                <w:noProof/>
              </w:rPr>
              <w:t>User Management Service</w:t>
            </w:r>
            <w:r w:rsidR="00A5143C">
              <w:rPr>
                <w:noProof/>
                <w:webHidden/>
              </w:rPr>
              <w:tab/>
            </w:r>
            <w:r w:rsidR="00A5143C">
              <w:rPr>
                <w:noProof/>
                <w:webHidden/>
              </w:rPr>
              <w:fldChar w:fldCharType="begin"/>
            </w:r>
            <w:r w:rsidR="00A5143C">
              <w:rPr>
                <w:noProof/>
                <w:webHidden/>
              </w:rPr>
              <w:instrText xml:space="preserve"> PAGEREF _Toc171634053 \h </w:instrText>
            </w:r>
            <w:r w:rsidR="00A5143C">
              <w:rPr>
                <w:noProof/>
                <w:webHidden/>
              </w:rPr>
            </w:r>
            <w:r w:rsidR="00A5143C">
              <w:rPr>
                <w:noProof/>
                <w:webHidden/>
              </w:rPr>
              <w:fldChar w:fldCharType="separate"/>
            </w:r>
            <w:r w:rsidR="00A5143C">
              <w:rPr>
                <w:noProof/>
                <w:webHidden/>
              </w:rPr>
              <w:t>5</w:t>
            </w:r>
            <w:r w:rsidR="00A5143C">
              <w:rPr>
                <w:noProof/>
                <w:webHidden/>
              </w:rPr>
              <w:fldChar w:fldCharType="end"/>
            </w:r>
          </w:hyperlink>
        </w:p>
        <w:p w14:paraId="79302789" w14:textId="012A3EEC"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54" w:history="1">
            <w:r w:rsidR="00A5143C" w:rsidRPr="004D20DE">
              <w:rPr>
                <w:rStyle w:val="Hyperlink"/>
                <w:noProof/>
              </w:rPr>
              <w:t>1.1</w:t>
            </w:r>
            <w:r w:rsidR="00A5143C">
              <w:rPr>
                <w:rFonts w:eastAsiaTheme="minorEastAsia"/>
                <w:noProof/>
                <w:kern w:val="2"/>
                <w:sz w:val="24"/>
                <w:szCs w:val="24"/>
                <w:lang w:val="en-IN" w:eastAsia="ja-JP"/>
                <w14:ligatures w14:val="standardContextual"/>
              </w:rPr>
              <w:tab/>
            </w:r>
            <w:r w:rsidR="00A5143C" w:rsidRPr="004D20DE">
              <w:rPr>
                <w:rStyle w:val="Hyperlink"/>
                <w:noProof/>
              </w:rPr>
              <w:t>Overview</w:t>
            </w:r>
            <w:r w:rsidR="00A5143C">
              <w:rPr>
                <w:noProof/>
                <w:webHidden/>
              </w:rPr>
              <w:tab/>
            </w:r>
            <w:r w:rsidR="00A5143C">
              <w:rPr>
                <w:noProof/>
                <w:webHidden/>
              </w:rPr>
              <w:fldChar w:fldCharType="begin"/>
            </w:r>
            <w:r w:rsidR="00A5143C">
              <w:rPr>
                <w:noProof/>
                <w:webHidden/>
              </w:rPr>
              <w:instrText xml:space="preserve"> PAGEREF _Toc171634054 \h </w:instrText>
            </w:r>
            <w:r w:rsidR="00A5143C">
              <w:rPr>
                <w:noProof/>
                <w:webHidden/>
              </w:rPr>
            </w:r>
            <w:r w:rsidR="00A5143C">
              <w:rPr>
                <w:noProof/>
                <w:webHidden/>
              </w:rPr>
              <w:fldChar w:fldCharType="separate"/>
            </w:r>
            <w:r w:rsidR="00A5143C">
              <w:rPr>
                <w:noProof/>
                <w:webHidden/>
              </w:rPr>
              <w:t>5</w:t>
            </w:r>
            <w:r w:rsidR="00A5143C">
              <w:rPr>
                <w:noProof/>
                <w:webHidden/>
              </w:rPr>
              <w:fldChar w:fldCharType="end"/>
            </w:r>
          </w:hyperlink>
        </w:p>
        <w:p w14:paraId="4769B1C6" w14:textId="6E3813DA"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55" w:history="1">
            <w:r w:rsidR="00A5143C" w:rsidRPr="004D20DE">
              <w:rPr>
                <w:rStyle w:val="Hyperlink"/>
                <w:noProof/>
              </w:rPr>
              <w:t>1.2</w:t>
            </w:r>
            <w:r w:rsidR="00A5143C">
              <w:rPr>
                <w:rFonts w:eastAsiaTheme="minorEastAsia"/>
                <w:noProof/>
                <w:kern w:val="2"/>
                <w:sz w:val="24"/>
                <w:szCs w:val="24"/>
                <w:lang w:val="en-IN" w:eastAsia="ja-JP"/>
                <w14:ligatures w14:val="standardContextual"/>
              </w:rPr>
              <w:tab/>
            </w:r>
            <w:r w:rsidR="00A5143C" w:rsidRPr="004D20DE">
              <w:rPr>
                <w:rStyle w:val="Hyperlink"/>
                <w:noProof/>
              </w:rPr>
              <w:t>Data model specification</w:t>
            </w:r>
            <w:r w:rsidR="00A5143C">
              <w:rPr>
                <w:noProof/>
                <w:webHidden/>
              </w:rPr>
              <w:tab/>
            </w:r>
            <w:r w:rsidR="00A5143C">
              <w:rPr>
                <w:noProof/>
                <w:webHidden/>
              </w:rPr>
              <w:fldChar w:fldCharType="begin"/>
            </w:r>
            <w:r w:rsidR="00A5143C">
              <w:rPr>
                <w:noProof/>
                <w:webHidden/>
              </w:rPr>
              <w:instrText xml:space="preserve"> PAGEREF _Toc171634055 \h </w:instrText>
            </w:r>
            <w:r w:rsidR="00A5143C">
              <w:rPr>
                <w:noProof/>
                <w:webHidden/>
              </w:rPr>
            </w:r>
            <w:r w:rsidR="00A5143C">
              <w:rPr>
                <w:noProof/>
                <w:webHidden/>
              </w:rPr>
              <w:fldChar w:fldCharType="separate"/>
            </w:r>
            <w:r w:rsidR="00A5143C">
              <w:rPr>
                <w:noProof/>
                <w:webHidden/>
              </w:rPr>
              <w:t>5</w:t>
            </w:r>
            <w:r w:rsidR="00A5143C">
              <w:rPr>
                <w:noProof/>
                <w:webHidden/>
              </w:rPr>
              <w:fldChar w:fldCharType="end"/>
            </w:r>
          </w:hyperlink>
        </w:p>
        <w:p w14:paraId="3CD5CE46" w14:textId="2F5F25F7"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56" w:history="1">
            <w:r w:rsidR="00A5143C" w:rsidRPr="004D20DE">
              <w:rPr>
                <w:rStyle w:val="Hyperlink"/>
                <w:noProof/>
              </w:rPr>
              <w:t>1.3</w:t>
            </w:r>
            <w:r w:rsidR="00A5143C">
              <w:rPr>
                <w:rFonts w:eastAsiaTheme="minorEastAsia"/>
                <w:noProof/>
                <w:kern w:val="2"/>
                <w:sz w:val="24"/>
                <w:szCs w:val="24"/>
                <w:lang w:val="en-IN" w:eastAsia="ja-JP"/>
                <w14:ligatures w14:val="standardContextual"/>
              </w:rPr>
              <w:tab/>
            </w:r>
            <w:r w:rsidR="00A5143C" w:rsidRPr="004D20DE">
              <w:rPr>
                <w:rStyle w:val="Hyperlink"/>
                <w:noProof/>
              </w:rPr>
              <w:t>API Endpoints</w:t>
            </w:r>
            <w:r w:rsidR="00A5143C">
              <w:rPr>
                <w:noProof/>
                <w:webHidden/>
              </w:rPr>
              <w:tab/>
            </w:r>
            <w:r w:rsidR="00A5143C">
              <w:rPr>
                <w:noProof/>
                <w:webHidden/>
              </w:rPr>
              <w:fldChar w:fldCharType="begin"/>
            </w:r>
            <w:r w:rsidR="00A5143C">
              <w:rPr>
                <w:noProof/>
                <w:webHidden/>
              </w:rPr>
              <w:instrText xml:space="preserve"> PAGEREF _Toc171634056 \h </w:instrText>
            </w:r>
            <w:r w:rsidR="00A5143C">
              <w:rPr>
                <w:noProof/>
                <w:webHidden/>
              </w:rPr>
            </w:r>
            <w:r w:rsidR="00A5143C">
              <w:rPr>
                <w:noProof/>
                <w:webHidden/>
              </w:rPr>
              <w:fldChar w:fldCharType="separate"/>
            </w:r>
            <w:r w:rsidR="00A5143C">
              <w:rPr>
                <w:noProof/>
                <w:webHidden/>
              </w:rPr>
              <w:t>5</w:t>
            </w:r>
            <w:r w:rsidR="00A5143C">
              <w:rPr>
                <w:noProof/>
                <w:webHidden/>
              </w:rPr>
              <w:fldChar w:fldCharType="end"/>
            </w:r>
          </w:hyperlink>
        </w:p>
        <w:p w14:paraId="715728FF" w14:textId="135CC7AE"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57" w:history="1">
            <w:r w:rsidR="00A5143C" w:rsidRPr="004D20DE">
              <w:rPr>
                <w:rStyle w:val="Hyperlink"/>
                <w:noProof/>
                <w:lang w:val="en-IN" w:eastAsia="en-IN"/>
              </w:rPr>
              <w:t>1.4</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Dependencies</w:t>
            </w:r>
            <w:r w:rsidR="00A5143C">
              <w:rPr>
                <w:noProof/>
                <w:webHidden/>
              </w:rPr>
              <w:tab/>
            </w:r>
            <w:r w:rsidR="00A5143C">
              <w:rPr>
                <w:noProof/>
                <w:webHidden/>
              </w:rPr>
              <w:fldChar w:fldCharType="begin"/>
            </w:r>
            <w:r w:rsidR="00A5143C">
              <w:rPr>
                <w:noProof/>
                <w:webHidden/>
              </w:rPr>
              <w:instrText xml:space="preserve"> PAGEREF _Toc171634057 \h </w:instrText>
            </w:r>
            <w:r w:rsidR="00A5143C">
              <w:rPr>
                <w:noProof/>
                <w:webHidden/>
              </w:rPr>
            </w:r>
            <w:r w:rsidR="00A5143C">
              <w:rPr>
                <w:noProof/>
                <w:webHidden/>
              </w:rPr>
              <w:fldChar w:fldCharType="separate"/>
            </w:r>
            <w:r w:rsidR="00A5143C">
              <w:rPr>
                <w:noProof/>
                <w:webHidden/>
              </w:rPr>
              <w:t>9</w:t>
            </w:r>
            <w:r w:rsidR="00A5143C">
              <w:rPr>
                <w:noProof/>
                <w:webHidden/>
              </w:rPr>
              <w:fldChar w:fldCharType="end"/>
            </w:r>
          </w:hyperlink>
        </w:p>
        <w:p w14:paraId="37CCA91C" w14:textId="1D559B65"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58" w:history="1">
            <w:r w:rsidR="00A5143C" w:rsidRPr="004D20DE">
              <w:rPr>
                <w:rStyle w:val="Hyperlink"/>
                <w:noProof/>
                <w:lang w:val="en-IN" w:eastAsia="en-IN"/>
              </w:rPr>
              <w:t>1.5</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Scalability</w:t>
            </w:r>
            <w:r w:rsidR="00A5143C">
              <w:rPr>
                <w:noProof/>
                <w:webHidden/>
              </w:rPr>
              <w:tab/>
            </w:r>
            <w:r w:rsidR="00A5143C">
              <w:rPr>
                <w:noProof/>
                <w:webHidden/>
              </w:rPr>
              <w:fldChar w:fldCharType="begin"/>
            </w:r>
            <w:r w:rsidR="00A5143C">
              <w:rPr>
                <w:noProof/>
                <w:webHidden/>
              </w:rPr>
              <w:instrText xml:space="preserve"> PAGEREF _Toc171634058 \h </w:instrText>
            </w:r>
            <w:r w:rsidR="00A5143C">
              <w:rPr>
                <w:noProof/>
                <w:webHidden/>
              </w:rPr>
            </w:r>
            <w:r w:rsidR="00A5143C">
              <w:rPr>
                <w:noProof/>
                <w:webHidden/>
              </w:rPr>
              <w:fldChar w:fldCharType="separate"/>
            </w:r>
            <w:r w:rsidR="00A5143C">
              <w:rPr>
                <w:noProof/>
                <w:webHidden/>
              </w:rPr>
              <w:t>9</w:t>
            </w:r>
            <w:r w:rsidR="00A5143C">
              <w:rPr>
                <w:noProof/>
                <w:webHidden/>
              </w:rPr>
              <w:fldChar w:fldCharType="end"/>
            </w:r>
          </w:hyperlink>
        </w:p>
        <w:p w14:paraId="4180755B" w14:textId="1EE8863D" w:rsidR="00A5143C" w:rsidRDefault="00000000">
          <w:pPr>
            <w:pStyle w:val="TOC1"/>
            <w:tabs>
              <w:tab w:val="left" w:pos="440"/>
              <w:tab w:val="right" w:leader="dot" w:pos="9016"/>
            </w:tabs>
            <w:rPr>
              <w:rFonts w:eastAsiaTheme="minorEastAsia"/>
              <w:noProof/>
              <w:kern w:val="2"/>
              <w:sz w:val="24"/>
              <w:szCs w:val="24"/>
              <w:lang w:val="en-IN" w:eastAsia="ja-JP"/>
              <w14:ligatures w14:val="standardContextual"/>
            </w:rPr>
          </w:pPr>
          <w:hyperlink w:anchor="_Toc171634059" w:history="1">
            <w:r w:rsidR="00A5143C" w:rsidRPr="004D20DE">
              <w:rPr>
                <w:rStyle w:val="Hyperlink"/>
                <w:noProof/>
              </w:rPr>
              <w:t>2</w:t>
            </w:r>
            <w:r w:rsidR="00A5143C">
              <w:rPr>
                <w:rFonts w:eastAsiaTheme="minorEastAsia"/>
                <w:noProof/>
                <w:kern w:val="2"/>
                <w:sz w:val="24"/>
                <w:szCs w:val="24"/>
                <w:lang w:val="en-IN" w:eastAsia="ja-JP"/>
                <w14:ligatures w14:val="standardContextual"/>
              </w:rPr>
              <w:tab/>
            </w:r>
            <w:r w:rsidR="00A5143C" w:rsidRPr="004D20DE">
              <w:rPr>
                <w:rStyle w:val="Hyperlink"/>
                <w:noProof/>
              </w:rPr>
              <w:t>Match Details Service</w:t>
            </w:r>
            <w:r w:rsidR="00A5143C">
              <w:rPr>
                <w:noProof/>
                <w:webHidden/>
              </w:rPr>
              <w:tab/>
            </w:r>
            <w:r w:rsidR="00A5143C">
              <w:rPr>
                <w:noProof/>
                <w:webHidden/>
              </w:rPr>
              <w:fldChar w:fldCharType="begin"/>
            </w:r>
            <w:r w:rsidR="00A5143C">
              <w:rPr>
                <w:noProof/>
                <w:webHidden/>
              </w:rPr>
              <w:instrText xml:space="preserve"> PAGEREF _Toc171634059 \h </w:instrText>
            </w:r>
            <w:r w:rsidR="00A5143C">
              <w:rPr>
                <w:noProof/>
                <w:webHidden/>
              </w:rPr>
            </w:r>
            <w:r w:rsidR="00A5143C">
              <w:rPr>
                <w:noProof/>
                <w:webHidden/>
              </w:rPr>
              <w:fldChar w:fldCharType="separate"/>
            </w:r>
            <w:r w:rsidR="00A5143C">
              <w:rPr>
                <w:noProof/>
                <w:webHidden/>
              </w:rPr>
              <w:t>9</w:t>
            </w:r>
            <w:r w:rsidR="00A5143C">
              <w:rPr>
                <w:noProof/>
                <w:webHidden/>
              </w:rPr>
              <w:fldChar w:fldCharType="end"/>
            </w:r>
          </w:hyperlink>
        </w:p>
        <w:p w14:paraId="78230A42" w14:textId="30208FAC"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60" w:history="1">
            <w:r w:rsidR="00A5143C" w:rsidRPr="004D20DE">
              <w:rPr>
                <w:rStyle w:val="Hyperlink"/>
                <w:noProof/>
              </w:rPr>
              <w:t>2.1</w:t>
            </w:r>
            <w:r w:rsidR="00A5143C">
              <w:rPr>
                <w:rFonts w:eastAsiaTheme="minorEastAsia"/>
                <w:noProof/>
                <w:kern w:val="2"/>
                <w:sz w:val="24"/>
                <w:szCs w:val="24"/>
                <w:lang w:val="en-IN" w:eastAsia="ja-JP"/>
                <w14:ligatures w14:val="standardContextual"/>
              </w:rPr>
              <w:tab/>
            </w:r>
            <w:r w:rsidR="00A5143C" w:rsidRPr="004D20DE">
              <w:rPr>
                <w:rStyle w:val="Hyperlink"/>
                <w:noProof/>
              </w:rPr>
              <w:t>Overview</w:t>
            </w:r>
            <w:r w:rsidR="00A5143C">
              <w:rPr>
                <w:noProof/>
                <w:webHidden/>
              </w:rPr>
              <w:tab/>
            </w:r>
            <w:r w:rsidR="00A5143C">
              <w:rPr>
                <w:noProof/>
                <w:webHidden/>
              </w:rPr>
              <w:fldChar w:fldCharType="begin"/>
            </w:r>
            <w:r w:rsidR="00A5143C">
              <w:rPr>
                <w:noProof/>
                <w:webHidden/>
              </w:rPr>
              <w:instrText xml:space="preserve"> PAGEREF _Toc171634060 \h </w:instrText>
            </w:r>
            <w:r w:rsidR="00A5143C">
              <w:rPr>
                <w:noProof/>
                <w:webHidden/>
              </w:rPr>
            </w:r>
            <w:r w:rsidR="00A5143C">
              <w:rPr>
                <w:noProof/>
                <w:webHidden/>
              </w:rPr>
              <w:fldChar w:fldCharType="separate"/>
            </w:r>
            <w:r w:rsidR="00A5143C">
              <w:rPr>
                <w:noProof/>
                <w:webHidden/>
              </w:rPr>
              <w:t>9</w:t>
            </w:r>
            <w:r w:rsidR="00A5143C">
              <w:rPr>
                <w:noProof/>
                <w:webHidden/>
              </w:rPr>
              <w:fldChar w:fldCharType="end"/>
            </w:r>
          </w:hyperlink>
        </w:p>
        <w:p w14:paraId="734D7CE3" w14:textId="3FDD5520"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61" w:history="1">
            <w:r w:rsidR="00A5143C" w:rsidRPr="004D20DE">
              <w:rPr>
                <w:rStyle w:val="Hyperlink"/>
                <w:noProof/>
              </w:rPr>
              <w:t>2.2</w:t>
            </w:r>
            <w:r w:rsidR="00A5143C">
              <w:rPr>
                <w:rFonts w:eastAsiaTheme="minorEastAsia"/>
                <w:noProof/>
                <w:kern w:val="2"/>
                <w:sz w:val="24"/>
                <w:szCs w:val="24"/>
                <w:lang w:val="en-IN" w:eastAsia="ja-JP"/>
                <w14:ligatures w14:val="standardContextual"/>
              </w:rPr>
              <w:tab/>
            </w:r>
            <w:r w:rsidR="00A5143C" w:rsidRPr="004D20DE">
              <w:rPr>
                <w:rStyle w:val="Hyperlink"/>
                <w:noProof/>
              </w:rPr>
              <w:t>Data model specification</w:t>
            </w:r>
            <w:r w:rsidR="00A5143C">
              <w:rPr>
                <w:noProof/>
                <w:webHidden/>
              </w:rPr>
              <w:tab/>
            </w:r>
            <w:r w:rsidR="00A5143C">
              <w:rPr>
                <w:noProof/>
                <w:webHidden/>
              </w:rPr>
              <w:fldChar w:fldCharType="begin"/>
            </w:r>
            <w:r w:rsidR="00A5143C">
              <w:rPr>
                <w:noProof/>
                <w:webHidden/>
              </w:rPr>
              <w:instrText xml:space="preserve"> PAGEREF _Toc171634061 \h </w:instrText>
            </w:r>
            <w:r w:rsidR="00A5143C">
              <w:rPr>
                <w:noProof/>
                <w:webHidden/>
              </w:rPr>
            </w:r>
            <w:r w:rsidR="00A5143C">
              <w:rPr>
                <w:noProof/>
                <w:webHidden/>
              </w:rPr>
              <w:fldChar w:fldCharType="separate"/>
            </w:r>
            <w:r w:rsidR="00A5143C">
              <w:rPr>
                <w:noProof/>
                <w:webHidden/>
              </w:rPr>
              <w:t>10</w:t>
            </w:r>
            <w:r w:rsidR="00A5143C">
              <w:rPr>
                <w:noProof/>
                <w:webHidden/>
              </w:rPr>
              <w:fldChar w:fldCharType="end"/>
            </w:r>
          </w:hyperlink>
        </w:p>
        <w:p w14:paraId="7EBCF47E" w14:textId="04450F29"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62" w:history="1">
            <w:r w:rsidR="00A5143C" w:rsidRPr="004D20DE">
              <w:rPr>
                <w:rStyle w:val="Hyperlink"/>
                <w:noProof/>
              </w:rPr>
              <w:t>2.3</w:t>
            </w:r>
            <w:r w:rsidR="00A5143C">
              <w:rPr>
                <w:rFonts w:eastAsiaTheme="minorEastAsia"/>
                <w:noProof/>
                <w:kern w:val="2"/>
                <w:sz w:val="24"/>
                <w:szCs w:val="24"/>
                <w:lang w:val="en-IN" w:eastAsia="ja-JP"/>
                <w14:ligatures w14:val="standardContextual"/>
              </w:rPr>
              <w:tab/>
            </w:r>
            <w:r w:rsidR="00A5143C" w:rsidRPr="004D20DE">
              <w:rPr>
                <w:rStyle w:val="Hyperlink"/>
                <w:noProof/>
              </w:rPr>
              <w:t>API Endpoints</w:t>
            </w:r>
            <w:r w:rsidR="00A5143C">
              <w:rPr>
                <w:noProof/>
                <w:webHidden/>
              </w:rPr>
              <w:tab/>
            </w:r>
            <w:r w:rsidR="00A5143C">
              <w:rPr>
                <w:noProof/>
                <w:webHidden/>
              </w:rPr>
              <w:fldChar w:fldCharType="begin"/>
            </w:r>
            <w:r w:rsidR="00A5143C">
              <w:rPr>
                <w:noProof/>
                <w:webHidden/>
              </w:rPr>
              <w:instrText xml:space="preserve"> PAGEREF _Toc171634062 \h </w:instrText>
            </w:r>
            <w:r w:rsidR="00A5143C">
              <w:rPr>
                <w:noProof/>
                <w:webHidden/>
              </w:rPr>
            </w:r>
            <w:r w:rsidR="00A5143C">
              <w:rPr>
                <w:noProof/>
                <w:webHidden/>
              </w:rPr>
              <w:fldChar w:fldCharType="separate"/>
            </w:r>
            <w:r w:rsidR="00A5143C">
              <w:rPr>
                <w:noProof/>
                <w:webHidden/>
              </w:rPr>
              <w:t>10</w:t>
            </w:r>
            <w:r w:rsidR="00A5143C">
              <w:rPr>
                <w:noProof/>
                <w:webHidden/>
              </w:rPr>
              <w:fldChar w:fldCharType="end"/>
            </w:r>
          </w:hyperlink>
        </w:p>
        <w:p w14:paraId="31FC727F" w14:textId="15B77BB8"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63" w:history="1">
            <w:r w:rsidR="00A5143C" w:rsidRPr="004D20DE">
              <w:rPr>
                <w:rStyle w:val="Hyperlink"/>
                <w:noProof/>
                <w:lang w:val="en-IN" w:eastAsia="en-IN"/>
              </w:rPr>
              <w:t>2.4</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Dependencies</w:t>
            </w:r>
            <w:r w:rsidR="00A5143C">
              <w:rPr>
                <w:noProof/>
                <w:webHidden/>
              </w:rPr>
              <w:tab/>
            </w:r>
            <w:r w:rsidR="00A5143C">
              <w:rPr>
                <w:noProof/>
                <w:webHidden/>
              </w:rPr>
              <w:fldChar w:fldCharType="begin"/>
            </w:r>
            <w:r w:rsidR="00A5143C">
              <w:rPr>
                <w:noProof/>
                <w:webHidden/>
              </w:rPr>
              <w:instrText xml:space="preserve"> PAGEREF _Toc171634063 \h </w:instrText>
            </w:r>
            <w:r w:rsidR="00A5143C">
              <w:rPr>
                <w:noProof/>
                <w:webHidden/>
              </w:rPr>
            </w:r>
            <w:r w:rsidR="00A5143C">
              <w:rPr>
                <w:noProof/>
                <w:webHidden/>
              </w:rPr>
              <w:fldChar w:fldCharType="separate"/>
            </w:r>
            <w:r w:rsidR="00A5143C">
              <w:rPr>
                <w:noProof/>
                <w:webHidden/>
              </w:rPr>
              <w:t>15</w:t>
            </w:r>
            <w:r w:rsidR="00A5143C">
              <w:rPr>
                <w:noProof/>
                <w:webHidden/>
              </w:rPr>
              <w:fldChar w:fldCharType="end"/>
            </w:r>
          </w:hyperlink>
        </w:p>
        <w:p w14:paraId="3CC13B31" w14:textId="4C98AE75"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64" w:history="1">
            <w:r w:rsidR="00A5143C" w:rsidRPr="004D20DE">
              <w:rPr>
                <w:rStyle w:val="Hyperlink"/>
                <w:noProof/>
                <w:lang w:val="en-IN" w:eastAsia="en-IN"/>
              </w:rPr>
              <w:t>2.5</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Scalability</w:t>
            </w:r>
            <w:r w:rsidR="00A5143C">
              <w:rPr>
                <w:noProof/>
                <w:webHidden/>
              </w:rPr>
              <w:tab/>
            </w:r>
            <w:r w:rsidR="00A5143C">
              <w:rPr>
                <w:noProof/>
                <w:webHidden/>
              </w:rPr>
              <w:fldChar w:fldCharType="begin"/>
            </w:r>
            <w:r w:rsidR="00A5143C">
              <w:rPr>
                <w:noProof/>
                <w:webHidden/>
              </w:rPr>
              <w:instrText xml:space="preserve"> PAGEREF _Toc171634064 \h </w:instrText>
            </w:r>
            <w:r w:rsidR="00A5143C">
              <w:rPr>
                <w:noProof/>
                <w:webHidden/>
              </w:rPr>
            </w:r>
            <w:r w:rsidR="00A5143C">
              <w:rPr>
                <w:noProof/>
                <w:webHidden/>
              </w:rPr>
              <w:fldChar w:fldCharType="separate"/>
            </w:r>
            <w:r w:rsidR="00A5143C">
              <w:rPr>
                <w:noProof/>
                <w:webHidden/>
              </w:rPr>
              <w:t>15</w:t>
            </w:r>
            <w:r w:rsidR="00A5143C">
              <w:rPr>
                <w:noProof/>
                <w:webHidden/>
              </w:rPr>
              <w:fldChar w:fldCharType="end"/>
            </w:r>
          </w:hyperlink>
        </w:p>
        <w:p w14:paraId="5C08A476" w14:textId="16EAAFF0" w:rsidR="00A5143C" w:rsidRDefault="00000000">
          <w:pPr>
            <w:pStyle w:val="TOC1"/>
            <w:tabs>
              <w:tab w:val="left" w:pos="440"/>
              <w:tab w:val="right" w:leader="dot" w:pos="9016"/>
            </w:tabs>
            <w:rPr>
              <w:rFonts w:eastAsiaTheme="minorEastAsia"/>
              <w:noProof/>
              <w:kern w:val="2"/>
              <w:sz w:val="24"/>
              <w:szCs w:val="24"/>
              <w:lang w:val="en-IN" w:eastAsia="ja-JP"/>
              <w14:ligatures w14:val="standardContextual"/>
            </w:rPr>
          </w:pPr>
          <w:hyperlink w:anchor="_Toc171634065" w:history="1">
            <w:r w:rsidR="00A5143C" w:rsidRPr="004D20DE">
              <w:rPr>
                <w:rStyle w:val="Hyperlink"/>
                <w:noProof/>
              </w:rPr>
              <w:t>3</w:t>
            </w:r>
            <w:r w:rsidR="00A5143C">
              <w:rPr>
                <w:rFonts w:eastAsiaTheme="minorEastAsia"/>
                <w:noProof/>
                <w:kern w:val="2"/>
                <w:sz w:val="24"/>
                <w:szCs w:val="24"/>
                <w:lang w:val="en-IN" w:eastAsia="ja-JP"/>
                <w14:ligatures w14:val="standardContextual"/>
              </w:rPr>
              <w:tab/>
            </w:r>
            <w:r w:rsidR="00A5143C" w:rsidRPr="004D20DE">
              <w:rPr>
                <w:rStyle w:val="Hyperlink"/>
                <w:noProof/>
              </w:rPr>
              <w:t>Live Score Service</w:t>
            </w:r>
            <w:r w:rsidR="00A5143C">
              <w:rPr>
                <w:noProof/>
                <w:webHidden/>
              </w:rPr>
              <w:tab/>
            </w:r>
            <w:r w:rsidR="00A5143C">
              <w:rPr>
                <w:noProof/>
                <w:webHidden/>
              </w:rPr>
              <w:fldChar w:fldCharType="begin"/>
            </w:r>
            <w:r w:rsidR="00A5143C">
              <w:rPr>
                <w:noProof/>
                <w:webHidden/>
              </w:rPr>
              <w:instrText xml:space="preserve"> PAGEREF _Toc171634065 \h </w:instrText>
            </w:r>
            <w:r w:rsidR="00A5143C">
              <w:rPr>
                <w:noProof/>
                <w:webHidden/>
              </w:rPr>
            </w:r>
            <w:r w:rsidR="00A5143C">
              <w:rPr>
                <w:noProof/>
                <w:webHidden/>
              </w:rPr>
              <w:fldChar w:fldCharType="separate"/>
            </w:r>
            <w:r w:rsidR="00A5143C">
              <w:rPr>
                <w:noProof/>
                <w:webHidden/>
              </w:rPr>
              <w:t>15</w:t>
            </w:r>
            <w:r w:rsidR="00A5143C">
              <w:rPr>
                <w:noProof/>
                <w:webHidden/>
              </w:rPr>
              <w:fldChar w:fldCharType="end"/>
            </w:r>
          </w:hyperlink>
        </w:p>
        <w:p w14:paraId="529A1EA7" w14:textId="4F9DEA28"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66" w:history="1">
            <w:r w:rsidR="00A5143C" w:rsidRPr="004D20DE">
              <w:rPr>
                <w:rStyle w:val="Hyperlink"/>
                <w:noProof/>
              </w:rPr>
              <w:t>3.1</w:t>
            </w:r>
            <w:r w:rsidR="00A5143C">
              <w:rPr>
                <w:rFonts w:eastAsiaTheme="minorEastAsia"/>
                <w:noProof/>
                <w:kern w:val="2"/>
                <w:sz w:val="24"/>
                <w:szCs w:val="24"/>
                <w:lang w:val="en-IN" w:eastAsia="ja-JP"/>
                <w14:ligatures w14:val="standardContextual"/>
              </w:rPr>
              <w:tab/>
            </w:r>
            <w:r w:rsidR="00A5143C" w:rsidRPr="004D20DE">
              <w:rPr>
                <w:rStyle w:val="Hyperlink"/>
                <w:noProof/>
              </w:rPr>
              <w:t>Overview</w:t>
            </w:r>
            <w:r w:rsidR="00A5143C">
              <w:rPr>
                <w:noProof/>
                <w:webHidden/>
              </w:rPr>
              <w:tab/>
            </w:r>
            <w:r w:rsidR="00A5143C">
              <w:rPr>
                <w:noProof/>
                <w:webHidden/>
              </w:rPr>
              <w:fldChar w:fldCharType="begin"/>
            </w:r>
            <w:r w:rsidR="00A5143C">
              <w:rPr>
                <w:noProof/>
                <w:webHidden/>
              </w:rPr>
              <w:instrText xml:space="preserve"> PAGEREF _Toc171634066 \h </w:instrText>
            </w:r>
            <w:r w:rsidR="00A5143C">
              <w:rPr>
                <w:noProof/>
                <w:webHidden/>
              </w:rPr>
            </w:r>
            <w:r w:rsidR="00A5143C">
              <w:rPr>
                <w:noProof/>
                <w:webHidden/>
              </w:rPr>
              <w:fldChar w:fldCharType="separate"/>
            </w:r>
            <w:r w:rsidR="00A5143C">
              <w:rPr>
                <w:noProof/>
                <w:webHidden/>
              </w:rPr>
              <w:t>15</w:t>
            </w:r>
            <w:r w:rsidR="00A5143C">
              <w:rPr>
                <w:noProof/>
                <w:webHidden/>
              </w:rPr>
              <w:fldChar w:fldCharType="end"/>
            </w:r>
          </w:hyperlink>
        </w:p>
        <w:p w14:paraId="7D96DA0F" w14:textId="490DAB8F"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67" w:history="1">
            <w:r w:rsidR="00A5143C" w:rsidRPr="004D20DE">
              <w:rPr>
                <w:rStyle w:val="Hyperlink"/>
                <w:noProof/>
              </w:rPr>
              <w:t>3.2</w:t>
            </w:r>
            <w:r w:rsidR="00A5143C">
              <w:rPr>
                <w:rFonts w:eastAsiaTheme="minorEastAsia"/>
                <w:noProof/>
                <w:kern w:val="2"/>
                <w:sz w:val="24"/>
                <w:szCs w:val="24"/>
                <w:lang w:val="en-IN" w:eastAsia="ja-JP"/>
                <w14:ligatures w14:val="standardContextual"/>
              </w:rPr>
              <w:tab/>
            </w:r>
            <w:r w:rsidR="00A5143C" w:rsidRPr="004D20DE">
              <w:rPr>
                <w:rStyle w:val="Hyperlink"/>
                <w:noProof/>
              </w:rPr>
              <w:t>Data model specification</w:t>
            </w:r>
            <w:r w:rsidR="00A5143C">
              <w:rPr>
                <w:noProof/>
                <w:webHidden/>
              </w:rPr>
              <w:tab/>
            </w:r>
            <w:r w:rsidR="00A5143C">
              <w:rPr>
                <w:noProof/>
                <w:webHidden/>
              </w:rPr>
              <w:fldChar w:fldCharType="begin"/>
            </w:r>
            <w:r w:rsidR="00A5143C">
              <w:rPr>
                <w:noProof/>
                <w:webHidden/>
              </w:rPr>
              <w:instrText xml:space="preserve"> PAGEREF _Toc171634067 \h </w:instrText>
            </w:r>
            <w:r w:rsidR="00A5143C">
              <w:rPr>
                <w:noProof/>
                <w:webHidden/>
              </w:rPr>
            </w:r>
            <w:r w:rsidR="00A5143C">
              <w:rPr>
                <w:noProof/>
                <w:webHidden/>
              </w:rPr>
              <w:fldChar w:fldCharType="separate"/>
            </w:r>
            <w:r w:rsidR="00A5143C">
              <w:rPr>
                <w:noProof/>
                <w:webHidden/>
              </w:rPr>
              <w:t>15</w:t>
            </w:r>
            <w:r w:rsidR="00A5143C">
              <w:rPr>
                <w:noProof/>
                <w:webHidden/>
              </w:rPr>
              <w:fldChar w:fldCharType="end"/>
            </w:r>
          </w:hyperlink>
        </w:p>
        <w:p w14:paraId="1F387926" w14:textId="2E01B2A8"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68" w:history="1">
            <w:r w:rsidR="00A5143C" w:rsidRPr="004D20DE">
              <w:rPr>
                <w:rStyle w:val="Hyperlink"/>
                <w:noProof/>
              </w:rPr>
              <w:t>3.3</w:t>
            </w:r>
            <w:r w:rsidR="00A5143C">
              <w:rPr>
                <w:rFonts w:eastAsiaTheme="minorEastAsia"/>
                <w:noProof/>
                <w:kern w:val="2"/>
                <w:sz w:val="24"/>
                <w:szCs w:val="24"/>
                <w:lang w:val="en-IN" w:eastAsia="ja-JP"/>
                <w14:ligatures w14:val="standardContextual"/>
              </w:rPr>
              <w:tab/>
            </w:r>
            <w:r w:rsidR="00A5143C" w:rsidRPr="004D20DE">
              <w:rPr>
                <w:rStyle w:val="Hyperlink"/>
                <w:noProof/>
              </w:rPr>
              <w:t>API Endpoints</w:t>
            </w:r>
            <w:r w:rsidR="00A5143C">
              <w:rPr>
                <w:noProof/>
                <w:webHidden/>
              </w:rPr>
              <w:tab/>
            </w:r>
            <w:r w:rsidR="00A5143C">
              <w:rPr>
                <w:noProof/>
                <w:webHidden/>
              </w:rPr>
              <w:fldChar w:fldCharType="begin"/>
            </w:r>
            <w:r w:rsidR="00A5143C">
              <w:rPr>
                <w:noProof/>
                <w:webHidden/>
              </w:rPr>
              <w:instrText xml:space="preserve"> PAGEREF _Toc171634068 \h </w:instrText>
            </w:r>
            <w:r w:rsidR="00A5143C">
              <w:rPr>
                <w:noProof/>
                <w:webHidden/>
              </w:rPr>
            </w:r>
            <w:r w:rsidR="00A5143C">
              <w:rPr>
                <w:noProof/>
                <w:webHidden/>
              </w:rPr>
              <w:fldChar w:fldCharType="separate"/>
            </w:r>
            <w:r w:rsidR="00A5143C">
              <w:rPr>
                <w:noProof/>
                <w:webHidden/>
              </w:rPr>
              <w:t>16</w:t>
            </w:r>
            <w:r w:rsidR="00A5143C">
              <w:rPr>
                <w:noProof/>
                <w:webHidden/>
              </w:rPr>
              <w:fldChar w:fldCharType="end"/>
            </w:r>
          </w:hyperlink>
        </w:p>
        <w:p w14:paraId="548C587B" w14:textId="5DB30DD8"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69" w:history="1">
            <w:r w:rsidR="00A5143C" w:rsidRPr="004D20DE">
              <w:rPr>
                <w:rStyle w:val="Hyperlink"/>
                <w:noProof/>
                <w:lang w:val="en-IN" w:eastAsia="en-IN"/>
              </w:rPr>
              <w:t>3.4</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Dependencies</w:t>
            </w:r>
            <w:r w:rsidR="00A5143C">
              <w:rPr>
                <w:noProof/>
                <w:webHidden/>
              </w:rPr>
              <w:tab/>
            </w:r>
            <w:r w:rsidR="00A5143C">
              <w:rPr>
                <w:noProof/>
                <w:webHidden/>
              </w:rPr>
              <w:fldChar w:fldCharType="begin"/>
            </w:r>
            <w:r w:rsidR="00A5143C">
              <w:rPr>
                <w:noProof/>
                <w:webHidden/>
              </w:rPr>
              <w:instrText xml:space="preserve"> PAGEREF _Toc171634069 \h </w:instrText>
            </w:r>
            <w:r w:rsidR="00A5143C">
              <w:rPr>
                <w:noProof/>
                <w:webHidden/>
              </w:rPr>
            </w:r>
            <w:r w:rsidR="00A5143C">
              <w:rPr>
                <w:noProof/>
                <w:webHidden/>
              </w:rPr>
              <w:fldChar w:fldCharType="separate"/>
            </w:r>
            <w:r w:rsidR="00A5143C">
              <w:rPr>
                <w:noProof/>
                <w:webHidden/>
              </w:rPr>
              <w:t>20</w:t>
            </w:r>
            <w:r w:rsidR="00A5143C">
              <w:rPr>
                <w:noProof/>
                <w:webHidden/>
              </w:rPr>
              <w:fldChar w:fldCharType="end"/>
            </w:r>
          </w:hyperlink>
        </w:p>
        <w:p w14:paraId="272B50EF" w14:textId="0BAC8C54"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70" w:history="1">
            <w:r w:rsidR="00A5143C" w:rsidRPr="004D20DE">
              <w:rPr>
                <w:rStyle w:val="Hyperlink"/>
                <w:noProof/>
                <w:lang w:val="en-IN" w:eastAsia="en-IN"/>
              </w:rPr>
              <w:t>3.5</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Scalability</w:t>
            </w:r>
            <w:r w:rsidR="00A5143C">
              <w:rPr>
                <w:noProof/>
                <w:webHidden/>
              </w:rPr>
              <w:tab/>
            </w:r>
            <w:r w:rsidR="00A5143C">
              <w:rPr>
                <w:noProof/>
                <w:webHidden/>
              </w:rPr>
              <w:fldChar w:fldCharType="begin"/>
            </w:r>
            <w:r w:rsidR="00A5143C">
              <w:rPr>
                <w:noProof/>
                <w:webHidden/>
              </w:rPr>
              <w:instrText xml:space="preserve"> PAGEREF _Toc171634070 \h </w:instrText>
            </w:r>
            <w:r w:rsidR="00A5143C">
              <w:rPr>
                <w:noProof/>
                <w:webHidden/>
              </w:rPr>
            </w:r>
            <w:r w:rsidR="00A5143C">
              <w:rPr>
                <w:noProof/>
                <w:webHidden/>
              </w:rPr>
              <w:fldChar w:fldCharType="separate"/>
            </w:r>
            <w:r w:rsidR="00A5143C">
              <w:rPr>
                <w:noProof/>
                <w:webHidden/>
              </w:rPr>
              <w:t>20</w:t>
            </w:r>
            <w:r w:rsidR="00A5143C">
              <w:rPr>
                <w:noProof/>
                <w:webHidden/>
              </w:rPr>
              <w:fldChar w:fldCharType="end"/>
            </w:r>
          </w:hyperlink>
        </w:p>
        <w:p w14:paraId="43CCAA07" w14:textId="6C7CB55C" w:rsidR="00A5143C" w:rsidRDefault="00000000">
          <w:pPr>
            <w:pStyle w:val="TOC1"/>
            <w:tabs>
              <w:tab w:val="left" w:pos="440"/>
              <w:tab w:val="right" w:leader="dot" w:pos="9016"/>
            </w:tabs>
            <w:rPr>
              <w:rFonts w:eastAsiaTheme="minorEastAsia"/>
              <w:noProof/>
              <w:kern w:val="2"/>
              <w:sz w:val="24"/>
              <w:szCs w:val="24"/>
              <w:lang w:val="en-IN" w:eastAsia="ja-JP"/>
              <w14:ligatures w14:val="standardContextual"/>
            </w:rPr>
          </w:pPr>
          <w:hyperlink w:anchor="_Toc171634071" w:history="1">
            <w:r w:rsidR="00A5143C" w:rsidRPr="004D20DE">
              <w:rPr>
                <w:rStyle w:val="Hyperlink"/>
                <w:noProof/>
              </w:rPr>
              <w:t>4</w:t>
            </w:r>
            <w:r w:rsidR="00A5143C">
              <w:rPr>
                <w:rFonts w:eastAsiaTheme="minorEastAsia"/>
                <w:noProof/>
                <w:kern w:val="2"/>
                <w:sz w:val="24"/>
                <w:szCs w:val="24"/>
                <w:lang w:val="en-IN" w:eastAsia="ja-JP"/>
                <w14:ligatures w14:val="standardContextual"/>
              </w:rPr>
              <w:tab/>
            </w:r>
            <w:r w:rsidR="00A5143C" w:rsidRPr="004D20DE">
              <w:rPr>
                <w:rStyle w:val="Hyperlink"/>
                <w:noProof/>
              </w:rPr>
              <w:t>Team Management Service</w:t>
            </w:r>
            <w:r w:rsidR="00A5143C">
              <w:rPr>
                <w:noProof/>
                <w:webHidden/>
              </w:rPr>
              <w:tab/>
            </w:r>
            <w:r w:rsidR="00A5143C">
              <w:rPr>
                <w:noProof/>
                <w:webHidden/>
              </w:rPr>
              <w:fldChar w:fldCharType="begin"/>
            </w:r>
            <w:r w:rsidR="00A5143C">
              <w:rPr>
                <w:noProof/>
                <w:webHidden/>
              </w:rPr>
              <w:instrText xml:space="preserve"> PAGEREF _Toc171634071 \h </w:instrText>
            </w:r>
            <w:r w:rsidR="00A5143C">
              <w:rPr>
                <w:noProof/>
                <w:webHidden/>
              </w:rPr>
            </w:r>
            <w:r w:rsidR="00A5143C">
              <w:rPr>
                <w:noProof/>
                <w:webHidden/>
              </w:rPr>
              <w:fldChar w:fldCharType="separate"/>
            </w:r>
            <w:r w:rsidR="00A5143C">
              <w:rPr>
                <w:noProof/>
                <w:webHidden/>
              </w:rPr>
              <w:t>21</w:t>
            </w:r>
            <w:r w:rsidR="00A5143C">
              <w:rPr>
                <w:noProof/>
                <w:webHidden/>
              </w:rPr>
              <w:fldChar w:fldCharType="end"/>
            </w:r>
          </w:hyperlink>
        </w:p>
        <w:p w14:paraId="1DA3BA24" w14:textId="3E7CE530"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72" w:history="1">
            <w:r w:rsidR="00A5143C" w:rsidRPr="004D20DE">
              <w:rPr>
                <w:rStyle w:val="Hyperlink"/>
                <w:noProof/>
              </w:rPr>
              <w:t>4.1</w:t>
            </w:r>
            <w:r w:rsidR="00A5143C">
              <w:rPr>
                <w:rFonts w:eastAsiaTheme="minorEastAsia"/>
                <w:noProof/>
                <w:kern w:val="2"/>
                <w:sz w:val="24"/>
                <w:szCs w:val="24"/>
                <w:lang w:val="en-IN" w:eastAsia="ja-JP"/>
                <w14:ligatures w14:val="standardContextual"/>
              </w:rPr>
              <w:tab/>
            </w:r>
            <w:r w:rsidR="00A5143C" w:rsidRPr="004D20DE">
              <w:rPr>
                <w:rStyle w:val="Hyperlink"/>
                <w:noProof/>
              </w:rPr>
              <w:t>Overview</w:t>
            </w:r>
            <w:r w:rsidR="00A5143C">
              <w:rPr>
                <w:noProof/>
                <w:webHidden/>
              </w:rPr>
              <w:tab/>
            </w:r>
            <w:r w:rsidR="00A5143C">
              <w:rPr>
                <w:noProof/>
                <w:webHidden/>
              </w:rPr>
              <w:fldChar w:fldCharType="begin"/>
            </w:r>
            <w:r w:rsidR="00A5143C">
              <w:rPr>
                <w:noProof/>
                <w:webHidden/>
              </w:rPr>
              <w:instrText xml:space="preserve"> PAGEREF _Toc171634072 \h </w:instrText>
            </w:r>
            <w:r w:rsidR="00A5143C">
              <w:rPr>
                <w:noProof/>
                <w:webHidden/>
              </w:rPr>
            </w:r>
            <w:r w:rsidR="00A5143C">
              <w:rPr>
                <w:noProof/>
                <w:webHidden/>
              </w:rPr>
              <w:fldChar w:fldCharType="separate"/>
            </w:r>
            <w:r w:rsidR="00A5143C">
              <w:rPr>
                <w:noProof/>
                <w:webHidden/>
              </w:rPr>
              <w:t>21</w:t>
            </w:r>
            <w:r w:rsidR="00A5143C">
              <w:rPr>
                <w:noProof/>
                <w:webHidden/>
              </w:rPr>
              <w:fldChar w:fldCharType="end"/>
            </w:r>
          </w:hyperlink>
        </w:p>
        <w:p w14:paraId="2D28CAA0" w14:textId="7DA63213"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73" w:history="1">
            <w:r w:rsidR="00A5143C" w:rsidRPr="004D20DE">
              <w:rPr>
                <w:rStyle w:val="Hyperlink"/>
                <w:noProof/>
              </w:rPr>
              <w:t>4.2</w:t>
            </w:r>
            <w:r w:rsidR="00A5143C">
              <w:rPr>
                <w:rFonts w:eastAsiaTheme="minorEastAsia"/>
                <w:noProof/>
                <w:kern w:val="2"/>
                <w:sz w:val="24"/>
                <w:szCs w:val="24"/>
                <w:lang w:val="en-IN" w:eastAsia="ja-JP"/>
                <w14:ligatures w14:val="standardContextual"/>
              </w:rPr>
              <w:tab/>
            </w:r>
            <w:r w:rsidR="00A5143C" w:rsidRPr="004D20DE">
              <w:rPr>
                <w:rStyle w:val="Hyperlink"/>
                <w:noProof/>
              </w:rPr>
              <w:t>Data model specification</w:t>
            </w:r>
            <w:r w:rsidR="00A5143C">
              <w:rPr>
                <w:noProof/>
                <w:webHidden/>
              </w:rPr>
              <w:tab/>
            </w:r>
            <w:r w:rsidR="00A5143C">
              <w:rPr>
                <w:noProof/>
                <w:webHidden/>
              </w:rPr>
              <w:fldChar w:fldCharType="begin"/>
            </w:r>
            <w:r w:rsidR="00A5143C">
              <w:rPr>
                <w:noProof/>
                <w:webHidden/>
              </w:rPr>
              <w:instrText xml:space="preserve"> PAGEREF _Toc171634073 \h </w:instrText>
            </w:r>
            <w:r w:rsidR="00A5143C">
              <w:rPr>
                <w:noProof/>
                <w:webHidden/>
              </w:rPr>
            </w:r>
            <w:r w:rsidR="00A5143C">
              <w:rPr>
                <w:noProof/>
                <w:webHidden/>
              </w:rPr>
              <w:fldChar w:fldCharType="separate"/>
            </w:r>
            <w:r w:rsidR="00A5143C">
              <w:rPr>
                <w:noProof/>
                <w:webHidden/>
              </w:rPr>
              <w:t>21</w:t>
            </w:r>
            <w:r w:rsidR="00A5143C">
              <w:rPr>
                <w:noProof/>
                <w:webHidden/>
              </w:rPr>
              <w:fldChar w:fldCharType="end"/>
            </w:r>
          </w:hyperlink>
        </w:p>
        <w:p w14:paraId="10F223E9" w14:textId="75116731"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74" w:history="1">
            <w:r w:rsidR="00A5143C" w:rsidRPr="004D20DE">
              <w:rPr>
                <w:rStyle w:val="Hyperlink"/>
                <w:noProof/>
                <w:lang w:val="en-IN" w:eastAsia="en-IN"/>
              </w:rPr>
              <w:t>4.3</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API Endpoints</w:t>
            </w:r>
            <w:r w:rsidR="00A5143C">
              <w:rPr>
                <w:noProof/>
                <w:webHidden/>
              </w:rPr>
              <w:tab/>
            </w:r>
            <w:r w:rsidR="00A5143C">
              <w:rPr>
                <w:noProof/>
                <w:webHidden/>
              </w:rPr>
              <w:fldChar w:fldCharType="begin"/>
            </w:r>
            <w:r w:rsidR="00A5143C">
              <w:rPr>
                <w:noProof/>
                <w:webHidden/>
              </w:rPr>
              <w:instrText xml:space="preserve"> PAGEREF _Toc171634074 \h </w:instrText>
            </w:r>
            <w:r w:rsidR="00A5143C">
              <w:rPr>
                <w:noProof/>
                <w:webHidden/>
              </w:rPr>
            </w:r>
            <w:r w:rsidR="00A5143C">
              <w:rPr>
                <w:noProof/>
                <w:webHidden/>
              </w:rPr>
              <w:fldChar w:fldCharType="separate"/>
            </w:r>
            <w:r w:rsidR="00A5143C">
              <w:rPr>
                <w:noProof/>
                <w:webHidden/>
              </w:rPr>
              <w:t>22</w:t>
            </w:r>
            <w:r w:rsidR="00A5143C">
              <w:rPr>
                <w:noProof/>
                <w:webHidden/>
              </w:rPr>
              <w:fldChar w:fldCharType="end"/>
            </w:r>
          </w:hyperlink>
        </w:p>
        <w:p w14:paraId="34585592" w14:textId="1CD2A2B5"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75" w:history="1">
            <w:r w:rsidR="00A5143C" w:rsidRPr="004D20DE">
              <w:rPr>
                <w:rStyle w:val="Hyperlink"/>
                <w:noProof/>
                <w:lang w:val="en-IN" w:eastAsia="en-IN"/>
              </w:rPr>
              <w:t>4.4</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Dependencies</w:t>
            </w:r>
            <w:r w:rsidR="00A5143C">
              <w:rPr>
                <w:noProof/>
                <w:webHidden/>
              </w:rPr>
              <w:tab/>
            </w:r>
            <w:r w:rsidR="00A5143C">
              <w:rPr>
                <w:noProof/>
                <w:webHidden/>
              </w:rPr>
              <w:fldChar w:fldCharType="begin"/>
            </w:r>
            <w:r w:rsidR="00A5143C">
              <w:rPr>
                <w:noProof/>
                <w:webHidden/>
              </w:rPr>
              <w:instrText xml:space="preserve"> PAGEREF _Toc171634075 \h </w:instrText>
            </w:r>
            <w:r w:rsidR="00A5143C">
              <w:rPr>
                <w:noProof/>
                <w:webHidden/>
              </w:rPr>
            </w:r>
            <w:r w:rsidR="00A5143C">
              <w:rPr>
                <w:noProof/>
                <w:webHidden/>
              </w:rPr>
              <w:fldChar w:fldCharType="separate"/>
            </w:r>
            <w:r w:rsidR="00A5143C">
              <w:rPr>
                <w:noProof/>
                <w:webHidden/>
              </w:rPr>
              <w:t>27</w:t>
            </w:r>
            <w:r w:rsidR="00A5143C">
              <w:rPr>
                <w:noProof/>
                <w:webHidden/>
              </w:rPr>
              <w:fldChar w:fldCharType="end"/>
            </w:r>
          </w:hyperlink>
        </w:p>
        <w:p w14:paraId="3BD79728" w14:textId="65B3341C"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76" w:history="1">
            <w:r w:rsidR="00A5143C" w:rsidRPr="004D20DE">
              <w:rPr>
                <w:rStyle w:val="Hyperlink"/>
                <w:noProof/>
                <w:lang w:val="en-IN" w:eastAsia="en-IN"/>
              </w:rPr>
              <w:t>4.5</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Scalability</w:t>
            </w:r>
            <w:r w:rsidR="00A5143C">
              <w:rPr>
                <w:noProof/>
                <w:webHidden/>
              </w:rPr>
              <w:tab/>
            </w:r>
            <w:r w:rsidR="00A5143C">
              <w:rPr>
                <w:noProof/>
                <w:webHidden/>
              </w:rPr>
              <w:fldChar w:fldCharType="begin"/>
            </w:r>
            <w:r w:rsidR="00A5143C">
              <w:rPr>
                <w:noProof/>
                <w:webHidden/>
              </w:rPr>
              <w:instrText xml:space="preserve"> PAGEREF _Toc171634076 \h </w:instrText>
            </w:r>
            <w:r w:rsidR="00A5143C">
              <w:rPr>
                <w:noProof/>
                <w:webHidden/>
              </w:rPr>
            </w:r>
            <w:r w:rsidR="00A5143C">
              <w:rPr>
                <w:noProof/>
                <w:webHidden/>
              </w:rPr>
              <w:fldChar w:fldCharType="separate"/>
            </w:r>
            <w:r w:rsidR="00A5143C">
              <w:rPr>
                <w:noProof/>
                <w:webHidden/>
              </w:rPr>
              <w:t>27</w:t>
            </w:r>
            <w:r w:rsidR="00A5143C">
              <w:rPr>
                <w:noProof/>
                <w:webHidden/>
              </w:rPr>
              <w:fldChar w:fldCharType="end"/>
            </w:r>
          </w:hyperlink>
        </w:p>
        <w:p w14:paraId="58CEC08E" w14:textId="72C5B9B6" w:rsidR="00A5143C" w:rsidRDefault="00000000">
          <w:pPr>
            <w:pStyle w:val="TOC1"/>
            <w:tabs>
              <w:tab w:val="left" w:pos="440"/>
              <w:tab w:val="right" w:leader="dot" w:pos="9016"/>
            </w:tabs>
            <w:rPr>
              <w:rFonts w:eastAsiaTheme="minorEastAsia"/>
              <w:noProof/>
              <w:kern w:val="2"/>
              <w:sz w:val="24"/>
              <w:szCs w:val="24"/>
              <w:lang w:val="en-IN" w:eastAsia="ja-JP"/>
              <w14:ligatures w14:val="standardContextual"/>
            </w:rPr>
          </w:pPr>
          <w:hyperlink w:anchor="_Toc171634077" w:history="1">
            <w:r w:rsidR="00A5143C" w:rsidRPr="004D20DE">
              <w:rPr>
                <w:rStyle w:val="Hyperlink"/>
                <w:noProof/>
              </w:rPr>
              <w:t>5</w:t>
            </w:r>
            <w:r w:rsidR="00A5143C">
              <w:rPr>
                <w:rFonts w:eastAsiaTheme="minorEastAsia"/>
                <w:noProof/>
                <w:kern w:val="2"/>
                <w:sz w:val="24"/>
                <w:szCs w:val="24"/>
                <w:lang w:val="en-IN" w:eastAsia="ja-JP"/>
                <w14:ligatures w14:val="standardContextual"/>
              </w:rPr>
              <w:tab/>
            </w:r>
            <w:r w:rsidR="00A5143C" w:rsidRPr="004D20DE">
              <w:rPr>
                <w:rStyle w:val="Hyperlink"/>
                <w:noProof/>
              </w:rPr>
              <w:t>Player Statistics Service</w:t>
            </w:r>
            <w:r w:rsidR="00A5143C">
              <w:rPr>
                <w:noProof/>
                <w:webHidden/>
              </w:rPr>
              <w:tab/>
            </w:r>
            <w:r w:rsidR="00A5143C">
              <w:rPr>
                <w:noProof/>
                <w:webHidden/>
              </w:rPr>
              <w:fldChar w:fldCharType="begin"/>
            </w:r>
            <w:r w:rsidR="00A5143C">
              <w:rPr>
                <w:noProof/>
                <w:webHidden/>
              </w:rPr>
              <w:instrText xml:space="preserve"> PAGEREF _Toc171634077 \h </w:instrText>
            </w:r>
            <w:r w:rsidR="00A5143C">
              <w:rPr>
                <w:noProof/>
                <w:webHidden/>
              </w:rPr>
            </w:r>
            <w:r w:rsidR="00A5143C">
              <w:rPr>
                <w:noProof/>
                <w:webHidden/>
              </w:rPr>
              <w:fldChar w:fldCharType="separate"/>
            </w:r>
            <w:r w:rsidR="00A5143C">
              <w:rPr>
                <w:noProof/>
                <w:webHidden/>
              </w:rPr>
              <w:t>27</w:t>
            </w:r>
            <w:r w:rsidR="00A5143C">
              <w:rPr>
                <w:noProof/>
                <w:webHidden/>
              </w:rPr>
              <w:fldChar w:fldCharType="end"/>
            </w:r>
          </w:hyperlink>
        </w:p>
        <w:p w14:paraId="0EBDFE6D" w14:textId="6BF33E80"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78" w:history="1">
            <w:r w:rsidR="00A5143C" w:rsidRPr="004D20DE">
              <w:rPr>
                <w:rStyle w:val="Hyperlink"/>
                <w:noProof/>
              </w:rPr>
              <w:t>5.1</w:t>
            </w:r>
            <w:r w:rsidR="00A5143C">
              <w:rPr>
                <w:rFonts w:eastAsiaTheme="minorEastAsia"/>
                <w:noProof/>
                <w:kern w:val="2"/>
                <w:sz w:val="24"/>
                <w:szCs w:val="24"/>
                <w:lang w:val="en-IN" w:eastAsia="ja-JP"/>
                <w14:ligatures w14:val="standardContextual"/>
              </w:rPr>
              <w:tab/>
            </w:r>
            <w:r w:rsidR="00A5143C" w:rsidRPr="004D20DE">
              <w:rPr>
                <w:rStyle w:val="Hyperlink"/>
                <w:noProof/>
              </w:rPr>
              <w:t>Overview</w:t>
            </w:r>
            <w:r w:rsidR="00A5143C">
              <w:rPr>
                <w:noProof/>
                <w:webHidden/>
              </w:rPr>
              <w:tab/>
            </w:r>
            <w:r w:rsidR="00A5143C">
              <w:rPr>
                <w:noProof/>
                <w:webHidden/>
              </w:rPr>
              <w:fldChar w:fldCharType="begin"/>
            </w:r>
            <w:r w:rsidR="00A5143C">
              <w:rPr>
                <w:noProof/>
                <w:webHidden/>
              </w:rPr>
              <w:instrText xml:space="preserve"> PAGEREF _Toc171634078 \h </w:instrText>
            </w:r>
            <w:r w:rsidR="00A5143C">
              <w:rPr>
                <w:noProof/>
                <w:webHidden/>
              </w:rPr>
            </w:r>
            <w:r w:rsidR="00A5143C">
              <w:rPr>
                <w:noProof/>
                <w:webHidden/>
              </w:rPr>
              <w:fldChar w:fldCharType="separate"/>
            </w:r>
            <w:r w:rsidR="00A5143C">
              <w:rPr>
                <w:noProof/>
                <w:webHidden/>
              </w:rPr>
              <w:t>27</w:t>
            </w:r>
            <w:r w:rsidR="00A5143C">
              <w:rPr>
                <w:noProof/>
                <w:webHidden/>
              </w:rPr>
              <w:fldChar w:fldCharType="end"/>
            </w:r>
          </w:hyperlink>
        </w:p>
        <w:p w14:paraId="29D65239" w14:textId="624D9AF9"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79" w:history="1">
            <w:r w:rsidR="00A5143C" w:rsidRPr="004D20DE">
              <w:rPr>
                <w:rStyle w:val="Hyperlink"/>
                <w:noProof/>
              </w:rPr>
              <w:t>5.2</w:t>
            </w:r>
            <w:r w:rsidR="00A5143C">
              <w:rPr>
                <w:rFonts w:eastAsiaTheme="minorEastAsia"/>
                <w:noProof/>
                <w:kern w:val="2"/>
                <w:sz w:val="24"/>
                <w:szCs w:val="24"/>
                <w:lang w:val="en-IN" w:eastAsia="ja-JP"/>
                <w14:ligatures w14:val="standardContextual"/>
              </w:rPr>
              <w:tab/>
            </w:r>
            <w:r w:rsidR="00A5143C" w:rsidRPr="004D20DE">
              <w:rPr>
                <w:rStyle w:val="Hyperlink"/>
                <w:noProof/>
              </w:rPr>
              <w:t>Data model specification</w:t>
            </w:r>
            <w:r w:rsidR="00A5143C">
              <w:rPr>
                <w:noProof/>
                <w:webHidden/>
              </w:rPr>
              <w:tab/>
            </w:r>
            <w:r w:rsidR="00A5143C">
              <w:rPr>
                <w:noProof/>
                <w:webHidden/>
              </w:rPr>
              <w:fldChar w:fldCharType="begin"/>
            </w:r>
            <w:r w:rsidR="00A5143C">
              <w:rPr>
                <w:noProof/>
                <w:webHidden/>
              </w:rPr>
              <w:instrText xml:space="preserve"> PAGEREF _Toc171634079 \h </w:instrText>
            </w:r>
            <w:r w:rsidR="00A5143C">
              <w:rPr>
                <w:noProof/>
                <w:webHidden/>
              </w:rPr>
            </w:r>
            <w:r w:rsidR="00A5143C">
              <w:rPr>
                <w:noProof/>
                <w:webHidden/>
              </w:rPr>
              <w:fldChar w:fldCharType="separate"/>
            </w:r>
            <w:r w:rsidR="00A5143C">
              <w:rPr>
                <w:noProof/>
                <w:webHidden/>
              </w:rPr>
              <w:t>27</w:t>
            </w:r>
            <w:r w:rsidR="00A5143C">
              <w:rPr>
                <w:noProof/>
                <w:webHidden/>
              </w:rPr>
              <w:fldChar w:fldCharType="end"/>
            </w:r>
          </w:hyperlink>
        </w:p>
        <w:p w14:paraId="1E1D1825" w14:textId="08126F94"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80" w:history="1">
            <w:r w:rsidR="00A5143C" w:rsidRPr="004D20DE">
              <w:rPr>
                <w:rStyle w:val="Hyperlink"/>
                <w:noProof/>
              </w:rPr>
              <w:t>5.3</w:t>
            </w:r>
            <w:r w:rsidR="00A5143C">
              <w:rPr>
                <w:rFonts w:eastAsiaTheme="minorEastAsia"/>
                <w:noProof/>
                <w:kern w:val="2"/>
                <w:sz w:val="24"/>
                <w:szCs w:val="24"/>
                <w:lang w:val="en-IN" w:eastAsia="ja-JP"/>
                <w14:ligatures w14:val="standardContextual"/>
              </w:rPr>
              <w:tab/>
            </w:r>
            <w:r w:rsidR="00A5143C" w:rsidRPr="004D20DE">
              <w:rPr>
                <w:rStyle w:val="Hyperlink"/>
                <w:noProof/>
              </w:rPr>
              <w:t>API Endpoints</w:t>
            </w:r>
            <w:r w:rsidR="00A5143C">
              <w:rPr>
                <w:noProof/>
                <w:webHidden/>
              </w:rPr>
              <w:tab/>
            </w:r>
            <w:r w:rsidR="00A5143C">
              <w:rPr>
                <w:noProof/>
                <w:webHidden/>
              </w:rPr>
              <w:fldChar w:fldCharType="begin"/>
            </w:r>
            <w:r w:rsidR="00A5143C">
              <w:rPr>
                <w:noProof/>
                <w:webHidden/>
              </w:rPr>
              <w:instrText xml:space="preserve"> PAGEREF _Toc171634080 \h </w:instrText>
            </w:r>
            <w:r w:rsidR="00A5143C">
              <w:rPr>
                <w:noProof/>
                <w:webHidden/>
              </w:rPr>
            </w:r>
            <w:r w:rsidR="00A5143C">
              <w:rPr>
                <w:noProof/>
                <w:webHidden/>
              </w:rPr>
              <w:fldChar w:fldCharType="separate"/>
            </w:r>
            <w:r w:rsidR="00A5143C">
              <w:rPr>
                <w:noProof/>
                <w:webHidden/>
              </w:rPr>
              <w:t>28</w:t>
            </w:r>
            <w:r w:rsidR="00A5143C">
              <w:rPr>
                <w:noProof/>
                <w:webHidden/>
              </w:rPr>
              <w:fldChar w:fldCharType="end"/>
            </w:r>
          </w:hyperlink>
        </w:p>
        <w:p w14:paraId="5D340933" w14:textId="3B35AD99"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81" w:history="1">
            <w:r w:rsidR="00A5143C" w:rsidRPr="004D20DE">
              <w:rPr>
                <w:rStyle w:val="Hyperlink"/>
                <w:noProof/>
                <w:lang w:val="en-IN" w:eastAsia="en-IN"/>
              </w:rPr>
              <w:t>5.4</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Dependencies</w:t>
            </w:r>
            <w:r w:rsidR="00A5143C">
              <w:rPr>
                <w:noProof/>
                <w:webHidden/>
              </w:rPr>
              <w:tab/>
            </w:r>
            <w:r w:rsidR="00A5143C">
              <w:rPr>
                <w:noProof/>
                <w:webHidden/>
              </w:rPr>
              <w:fldChar w:fldCharType="begin"/>
            </w:r>
            <w:r w:rsidR="00A5143C">
              <w:rPr>
                <w:noProof/>
                <w:webHidden/>
              </w:rPr>
              <w:instrText xml:space="preserve"> PAGEREF _Toc171634081 \h </w:instrText>
            </w:r>
            <w:r w:rsidR="00A5143C">
              <w:rPr>
                <w:noProof/>
                <w:webHidden/>
              </w:rPr>
            </w:r>
            <w:r w:rsidR="00A5143C">
              <w:rPr>
                <w:noProof/>
                <w:webHidden/>
              </w:rPr>
              <w:fldChar w:fldCharType="separate"/>
            </w:r>
            <w:r w:rsidR="00A5143C">
              <w:rPr>
                <w:noProof/>
                <w:webHidden/>
              </w:rPr>
              <w:t>34</w:t>
            </w:r>
            <w:r w:rsidR="00A5143C">
              <w:rPr>
                <w:noProof/>
                <w:webHidden/>
              </w:rPr>
              <w:fldChar w:fldCharType="end"/>
            </w:r>
          </w:hyperlink>
        </w:p>
        <w:p w14:paraId="3051C77D" w14:textId="5CA476C4" w:rsidR="00A5143C" w:rsidRDefault="00000000">
          <w:pPr>
            <w:pStyle w:val="TOC2"/>
            <w:tabs>
              <w:tab w:val="left" w:pos="960"/>
              <w:tab w:val="right" w:leader="dot" w:pos="9016"/>
            </w:tabs>
            <w:rPr>
              <w:rFonts w:eastAsiaTheme="minorEastAsia"/>
              <w:noProof/>
              <w:kern w:val="2"/>
              <w:sz w:val="24"/>
              <w:szCs w:val="24"/>
              <w:lang w:val="en-IN" w:eastAsia="ja-JP"/>
              <w14:ligatures w14:val="standardContextual"/>
            </w:rPr>
          </w:pPr>
          <w:hyperlink w:anchor="_Toc171634082" w:history="1">
            <w:r w:rsidR="00A5143C" w:rsidRPr="004D20DE">
              <w:rPr>
                <w:rStyle w:val="Hyperlink"/>
                <w:noProof/>
                <w:lang w:val="en-IN" w:eastAsia="en-IN"/>
              </w:rPr>
              <w:t>5.5</w:t>
            </w:r>
            <w:r w:rsidR="00A5143C">
              <w:rPr>
                <w:rFonts w:eastAsiaTheme="minorEastAsia"/>
                <w:noProof/>
                <w:kern w:val="2"/>
                <w:sz w:val="24"/>
                <w:szCs w:val="24"/>
                <w:lang w:val="en-IN" w:eastAsia="ja-JP"/>
                <w14:ligatures w14:val="standardContextual"/>
              </w:rPr>
              <w:tab/>
            </w:r>
            <w:r w:rsidR="00A5143C" w:rsidRPr="004D20DE">
              <w:rPr>
                <w:rStyle w:val="Hyperlink"/>
                <w:noProof/>
                <w:lang w:val="en-IN" w:eastAsia="en-IN"/>
              </w:rPr>
              <w:t>Scalability</w:t>
            </w:r>
            <w:r w:rsidR="00A5143C">
              <w:rPr>
                <w:noProof/>
                <w:webHidden/>
              </w:rPr>
              <w:tab/>
            </w:r>
            <w:r w:rsidR="00A5143C">
              <w:rPr>
                <w:noProof/>
                <w:webHidden/>
              </w:rPr>
              <w:fldChar w:fldCharType="begin"/>
            </w:r>
            <w:r w:rsidR="00A5143C">
              <w:rPr>
                <w:noProof/>
                <w:webHidden/>
              </w:rPr>
              <w:instrText xml:space="preserve"> PAGEREF _Toc171634082 \h </w:instrText>
            </w:r>
            <w:r w:rsidR="00A5143C">
              <w:rPr>
                <w:noProof/>
                <w:webHidden/>
              </w:rPr>
            </w:r>
            <w:r w:rsidR="00A5143C">
              <w:rPr>
                <w:noProof/>
                <w:webHidden/>
              </w:rPr>
              <w:fldChar w:fldCharType="separate"/>
            </w:r>
            <w:r w:rsidR="00A5143C">
              <w:rPr>
                <w:noProof/>
                <w:webHidden/>
              </w:rPr>
              <w:t>34</w:t>
            </w:r>
            <w:r w:rsidR="00A5143C">
              <w:rPr>
                <w:noProof/>
                <w:webHidden/>
              </w:rPr>
              <w:fldChar w:fldCharType="end"/>
            </w:r>
          </w:hyperlink>
        </w:p>
        <w:p w14:paraId="0A09B98F" w14:textId="4C5ED7B5" w:rsidR="00205810" w:rsidRPr="00C071B3" w:rsidRDefault="00B71A16" w:rsidP="00C071B3">
          <w:pPr>
            <w:rPr>
              <w:b/>
              <w:bCs/>
              <w:noProof/>
            </w:rPr>
          </w:pPr>
          <w:r>
            <w:fldChar w:fldCharType="end"/>
          </w:r>
        </w:p>
      </w:sdtContent>
    </w:sdt>
    <w:bookmarkStart w:id="5" w:name="_Toc25167429" w:displacedByCustomXml="prev"/>
    <w:p w14:paraId="36EC7B83" w14:textId="4B03A45B" w:rsidR="00B71A16" w:rsidRDefault="00C071B3" w:rsidP="00D93DF8">
      <w:pPr>
        <w:pStyle w:val="Heading1"/>
        <w:numPr>
          <w:ilvl w:val="0"/>
          <w:numId w:val="0"/>
        </w:numPr>
        <w:ind w:left="432" w:hanging="432"/>
      </w:pPr>
      <w:r>
        <w:br w:type="page"/>
      </w:r>
      <w:bookmarkStart w:id="6" w:name="_Toc171634052"/>
      <w:r w:rsidR="00B71A16">
        <w:lastRenderedPageBreak/>
        <w:t>Introduction</w:t>
      </w:r>
      <w:bookmarkEnd w:id="5"/>
      <w:bookmarkEnd w:id="6"/>
    </w:p>
    <w:p w14:paraId="294B1E98" w14:textId="65EA7E7A" w:rsidR="00B71A16" w:rsidRPr="00CC0E15" w:rsidRDefault="00A603FA" w:rsidP="00A603FA">
      <w:pPr>
        <w:jc w:val="both"/>
      </w:pPr>
      <w:r w:rsidRPr="00A603FA">
        <w:t xml:space="preserve">A cricket score website like ESPNcricinfo typically provides real-time match updates, </w:t>
      </w:r>
      <w:r w:rsidR="002B3F8E">
        <w:t>statistic</w:t>
      </w:r>
      <w:r w:rsidRPr="00A603FA">
        <w:t>, news, and other cricket-related content. To build such a system using a microservices architecture, break down the functionality into smaller, independent services that can be developed, deployed, and scaled separately.</w:t>
      </w:r>
    </w:p>
    <w:p w14:paraId="49C33C82" w14:textId="23E65170" w:rsidR="00B71A16" w:rsidRDefault="00851BCA" w:rsidP="00B71A16">
      <w:r>
        <w:t xml:space="preserve">Following are 5 </w:t>
      </w:r>
      <w:r w:rsidRPr="00851BCA">
        <w:t>Microservices for a cricket score website</w:t>
      </w:r>
      <w:r>
        <w:t>:</w:t>
      </w:r>
    </w:p>
    <w:p w14:paraId="02A7CA53" w14:textId="011078CA" w:rsidR="00851BCA" w:rsidRDefault="00A70821" w:rsidP="00CC5B56">
      <w:pPr>
        <w:pStyle w:val="ListParagraph"/>
        <w:numPr>
          <w:ilvl w:val="0"/>
          <w:numId w:val="3"/>
        </w:numPr>
      </w:pPr>
      <w:r>
        <w:t>U</w:t>
      </w:r>
      <w:r w:rsidR="00851BCA">
        <w:t>ser</w:t>
      </w:r>
      <w:r>
        <w:t xml:space="preserve"> management</w:t>
      </w:r>
      <w:r w:rsidR="00851BCA">
        <w:t xml:space="preserve"> service</w:t>
      </w:r>
    </w:p>
    <w:p w14:paraId="016F6F96" w14:textId="39C8D0F5" w:rsidR="00851BCA" w:rsidRDefault="00851BCA" w:rsidP="00CC5B56">
      <w:pPr>
        <w:pStyle w:val="ListParagraph"/>
        <w:numPr>
          <w:ilvl w:val="0"/>
          <w:numId w:val="3"/>
        </w:numPr>
      </w:pPr>
      <w:r>
        <w:t xml:space="preserve">Match </w:t>
      </w:r>
      <w:r w:rsidR="00A70821">
        <w:t>d</w:t>
      </w:r>
      <w:r>
        <w:t xml:space="preserve">etails </w:t>
      </w:r>
      <w:r w:rsidR="00A70821">
        <w:t>s</w:t>
      </w:r>
      <w:r>
        <w:t>ervice</w:t>
      </w:r>
    </w:p>
    <w:p w14:paraId="3AAB9A3D" w14:textId="4E95B349" w:rsidR="00851BCA" w:rsidRDefault="00851BCA" w:rsidP="00CC5B56">
      <w:pPr>
        <w:pStyle w:val="ListParagraph"/>
        <w:numPr>
          <w:ilvl w:val="0"/>
          <w:numId w:val="3"/>
        </w:numPr>
      </w:pPr>
      <w:r>
        <w:t xml:space="preserve">Live </w:t>
      </w:r>
      <w:r w:rsidR="00A70821">
        <w:t>s</w:t>
      </w:r>
      <w:r>
        <w:t xml:space="preserve">core </w:t>
      </w:r>
      <w:r w:rsidR="00A70821">
        <w:t>s</w:t>
      </w:r>
      <w:r>
        <w:t>ervice</w:t>
      </w:r>
    </w:p>
    <w:p w14:paraId="43474204" w14:textId="215F5FBF" w:rsidR="00851BCA" w:rsidRDefault="00851BCA" w:rsidP="00CC5B56">
      <w:pPr>
        <w:pStyle w:val="ListParagraph"/>
        <w:numPr>
          <w:ilvl w:val="0"/>
          <w:numId w:val="3"/>
        </w:numPr>
      </w:pPr>
      <w:r>
        <w:t xml:space="preserve">Team </w:t>
      </w:r>
      <w:r w:rsidR="00A70821">
        <w:t>m</w:t>
      </w:r>
      <w:r>
        <w:t xml:space="preserve">anagement </w:t>
      </w:r>
      <w:r w:rsidR="00A70821">
        <w:t>s</w:t>
      </w:r>
      <w:r>
        <w:t>ervice</w:t>
      </w:r>
    </w:p>
    <w:p w14:paraId="6008C0F5" w14:textId="35DE4F77" w:rsidR="00851BCA" w:rsidRDefault="00851BCA" w:rsidP="00CC5B56">
      <w:pPr>
        <w:pStyle w:val="ListParagraph"/>
        <w:numPr>
          <w:ilvl w:val="0"/>
          <w:numId w:val="3"/>
        </w:numPr>
      </w:pPr>
      <w:r>
        <w:t xml:space="preserve">Player </w:t>
      </w:r>
      <w:r w:rsidR="002B3F8E">
        <w:t>statistic</w:t>
      </w:r>
      <w:r>
        <w:t xml:space="preserve"> </w:t>
      </w:r>
      <w:r w:rsidR="00A70821">
        <w:t>s</w:t>
      </w:r>
      <w:r>
        <w:t>ervice</w:t>
      </w:r>
    </w:p>
    <w:p w14:paraId="2EDE1617" w14:textId="77777777" w:rsidR="00851BCA" w:rsidRDefault="00851BCA" w:rsidP="00B71A16"/>
    <w:p w14:paraId="75959D45" w14:textId="3C1A65F6" w:rsidR="00CB6422" w:rsidRDefault="00CB6422" w:rsidP="00CB6422">
      <w:pPr>
        <w:pStyle w:val="Heading1"/>
        <w:numPr>
          <w:ilvl w:val="0"/>
          <w:numId w:val="0"/>
        </w:numPr>
      </w:pPr>
      <w:r>
        <w:t>Microservices</w:t>
      </w:r>
    </w:p>
    <w:p w14:paraId="452ABFED" w14:textId="3D60394B" w:rsidR="00B71A16" w:rsidRDefault="00B71A16" w:rsidP="00B71A16">
      <w:pPr>
        <w:pStyle w:val="Heading1"/>
      </w:pPr>
      <w:bookmarkStart w:id="7" w:name="_Toc25167434"/>
      <w:bookmarkStart w:id="8" w:name="_Toc171634053"/>
      <w:r>
        <w:t>User</w:t>
      </w:r>
      <w:bookmarkEnd w:id="7"/>
      <w:r w:rsidR="00F81A27">
        <w:t xml:space="preserve"> Management</w:t>
      </w:r>
      <w:r w:rsidR="00B345E1">
        <w:t xml:space="preserve"> </w:t>
      </w:r>
      <w:r w:rsidR="00B345E1" w:rsidRPr="00B345E1">
        <w:t>Service</w:t>
      </w:r>
      <w:bookmarkEnd w:id="8"/>
    </w:p>
    <w:p w14:paraId="03BBBEC2" w14:textId="516F824B" w:rsidR="00C719C8" w:rsidRPr="00C719C8" w:rsidRDefault="00C719C8" w:rsidP="00C719C8">
      <w:pPr>
        <w:pStyle w:val="Heading2"/>
      </w:pPr>
      <w:bookmarkStart w:id="9" w:name="_Toc171634054"/>
      <w:r>
        <w:t>Overview</w:t>
      </w:r>
      <w:bookmarkEnd w:id="9"/>
    </w:p>
    <w:p w14:paraId="327C3D00" w14:textId="48C25562" w:rsidR="00160293" w:rsidRPr="005F17B4" w:rsidRDefault="005F17B4"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sidRPr="005F17B4">
        <w:rPr>
          <w:rFonts w:eastAsia="Times New Roman" w:cstheme="minorHAnsi"/>
          <w:color w:val="222222"/>
          <w:lang w:val="en-IN" w:eastAsia="en-IN"/>
        </w:rPr>
        <w:t>User management service m</w:t>
      </w:r>
      <w:r w:rsidR="00F81A27" w:rsidRPr="005F17B4">
        <w:rPr>
          <w:rFonts w:eastAsia="Times New Roman" w:cstheme="minorHAnsi"/>
          <w:color w:val="222222"/>
          <w:lang w:val="en-IN" w:eastAsia="en-IN"/>
        </w:rPr>
        <w:t>anages user accounts, authentication, and authorization</w:t>
      </w:r>
      <w:r w:rsidRPr="005F17B4">
        <w:rPr>
          <w:rFonts w:eastAsia="Times New Roman" w:cstheme="minorHAnsi"/>
          <w:color w:val="222222"/>
          <w:lang w:val="en-IN" w:eastAsia="en-IN"/>
        </w:rPr>
        <w:t xml:space="preserve">. </w:t>
      </w:r>
      <w:r w:rsidR="00F81A27" w:rsidRPr="005F17B4">
        <w:rPr>
          <w:rFonts w:eastAsia="Times New Roman" w:cstheme="minorHAnsi"/>
          <w:color w:val="222222"/>
          <w:lang w:val="en-IN" w:eastAsia="en-IN"/>
        </w:rPr>
        <w:t>Provides APIs for user registration, login, and profile management</w:t>
      </w:r>
      <w:r w:rsidR="00A70821" w:rsidRPr="005F17B4">
        <w:rPr>
          <w:rFonts w:eastAsia="Times New Roman" w:cstheme="minorHAnsi"/>
          <w:color w:val="222222"/>
          <w:lang w:val="en-IN" w:eastAsia="en-IN"/>
        </w:rPr>
        <w:t>.</w:t>
      </w:r>
      <w:r>
        <w:rPr>
          <w:rFonts w:eastAsia="Times New Roman" w:cstheme="minorHAnsi"/>
          <w:color w:val="222222"/>
          <w:lang w:val="en-IN" w:eastAsia="en-IN"/>
        </w:rPr>
        <w:t xml:space="preserve"> </w:t>
      </w:r>
      <w:r w:rsidR="00F81A27" w:rsidRPr="005F17B4">
        <w:rPr>
          <w:rFonts w:eastAsia="Times New Roman" w:cstheme="minorHAnsi"/>
          <w:color w:val="222222"/>
          <w:lang w:val="en-IN" w:eastAsia="en-IN"/>
        </w:rPr>
        <w:t>Handles user preferences and settings</w:t>
      </w:r>
      <w:r w:rsidR="00A70821" w:rsidRPr="005F17B4">
        <w:rPr>
          <w:rFonts w:eastAsia="Times New Roman" w:cstheme="minorHAnsi"/>
          <w:color w:val="222222"/>
          <w:lang w:val="en-IN" w:eastAsia="en-IN"/>
        </w:rPr>
        <w:t>.</w:t>
      </w:r>
    </w:p>
    <w:p w14:paraId="10934E2A" w14:textId="1598246C" w:rsidR="005F17B4" w:rsidRPr="00791338" w:rsidRDefault="005F17B4"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Pr>
          <w:rFonts w:eastAsia="Times New Roman" w:cstheme="minorHAnsi"/>
          <w:color w:val="222222"/>
          <w:lang w:val="en-IN" w:eastAsia="en-IN"/>
        </w:rPr>
        <w:t>In this application</w:t>
      </w:r>
      <w:r w:rsidR="00791338">
        <w:rPr>
          <w:rFonts w:eastAsia="Times New Roman" w:cstheme="minorHAnsi"/>
          <w:color w:val="222222"/>
          <w:lang w:val="en-IN" w:eastAsia="en-IN"/>
        </w:rPr>
        <w:t>, there are two types of users – Admin, User.</w:t>
      </w:r>
    </w:p>
    <w:p w14:paraId="63653CD4" w14:textId="5C9D51CC" w:rsidR="00791338" w:rsidRPr="00791338" w:rsidRDefault="00791338"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Pr>
          <w:rFonts w:eastAsia="Times New Roman" w:cstheme="minorHAnsi"/>
          <w:color w:val="222222"/>
          <w:lang w:val="en-IN" w:eastAsia="en-IN"/>
        </w:rPr>
        <w:t>Admin – Can access and update data.</w:t>
      </w:r>
    </w:p>
    <w:p w14:paraId="319E3434" w14:textId="2F5B4CC8" w:rsidR="00791338" w:rsidRPr="00791338" w:rsidRDefault="00791338"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Pr>
          <w:rFonts w:eastAsia="Times New Roman" w:cstheme="minorHAnsi"/>
          <w:color w:val="222222"/>
          <w:lang w:val="en-IN" w:eastAsia="en-IN"/>
        </w:rPr>
        <w:t>User – Can only read the data created by Admin user.</w:t>
      </w:r>
    </w:p>
    <w:p w14:paraId="7398C77F" w14:textId="210E670F" w:rsidR="00791338" w:rsidRPr="005F17B4" w:rsidRDefault="00791338"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Pr>
          <w:rFonts w:eastAsia="Times New Roman" w:cstheme="minorHAnsi"/>
          <w:color w:val="222222"/>
          <w:lang w:val="en-IN" w:eastAsia="en-IN"/>
        </w:rPr>
        <w:t>In case of authentication, we can use token-based approach, session-based approach.</w:t>
      </w:r>
    </w:p>
    <w:p w14:paraId="3E96485D" w14:textId="77777777" w:rsidR="005F17B4" w:rsidRPr="00160293" w:rsidRDefault="005F17B4" w:rsidP="005F17B4">
      <w:pPr>
        <w:pStyle w:val="ListParagraph"/>
        <w:shd w:val="clear" w:color="auto" w:fill="FFFFFF"/>
        <w:spacing w:line="240" w:lineRule="auto"/>
        <w:rPr>
          <w:rFonts w:ascii="Arial" w:eastAsia="Times New Roman" w:hAnsi="Arial" w:cs="Arial"/>
          <w:color w:val="222222"/>
          <w:lang w:val="en-IN" w:eastAsia="en-IN"/>
        </w:rPr>
      </w:pPr>
    </w:p>
    <w:p w14:paraId="48383587" w14:textId="220C0977" w:rsidR="00F81A27" w:rsidRDefault="00936A17" w:rsidP="00936A17">
      <w:pPr>
        <w:pStyle w:val="Heading2"/>
      </w:pPr>
      <w:bookmarkStart w:id="10" w:name="_Toc171634055"/>
      <w:r>
        <w:t>Data model specification</w:t>
      </w:r>
      <w:bookmarkEnd w:id="10"/>
    </w:p>
    <w:p w14:paraId="2E6B125D" w14:textId="77777777" w:rsidR="00E364D4" w:rsidRPr="00160293" w:rsidRDefault="00E364D4" w:rsidP="00E364D4">
      <w:pPr>
        <w:pStyle w:val="Code"/>
      </w:pPr>
      <w:r w:rsidRPr="00160293">
        <w:t>User</w:t>
      </w:r>
    </w:p>
    <w:p w14:paraId="657F1CEC" w14:textId="08548B27" w:rsidR="00E364D4" w:rsidRPr="00160293" w:rsidRDefault="00E364D4" w:rsidP="00E364D4">
      <w:pPr>
        <w:pStyle w:val="Code"/>
      </w:pPr>
      <w:r w:rsidRPr="00160293">
        <w:t>{</w:t>
      </w:r>
    </w:p>
    <w:p w14:paraId="588565D2" w14:textId="43E1FAF5" w:rsidR="00E364D4" w:rsidRPr="00160293" w:rsidRDefault="00E364D4" w:rsidP="00E364D4">
      <w:pPr>
        <w:pStyle w:val="Code"/>
      </w:pPr>
      <w:r w:rsidRPr="00160293">
        <w:t xml:space="preserve">  "userId": "&lt;UUID&gt;",</w:t>
      </w:r>
    </w:p>
    <w:p w14:paraId="10A00C33" w14:textId="67C64F0F" w:rsidR="00E364D4" w:rsidRPr="00160293" w:rsidRDefault="00E364D4" w:rsidP="00E364D4">
      <w:pPr>
        <w:pStyle w:val="Code"/>
      </w:pPr>
      <w:r w:rsidRPr="00160293">
        <w:t xml:space="preserve">  "userName": "&lt;String&gt; ",</w:t>
      </w:r>
    </w:p>
    <w:p w14:paraId="105AF2C3" w14:textId="40946B6A" w:rsidR="00D40C61" w:rsidRDefault="00E364D4" w:rsidP="00D40C61">
      <w:pPr>
        <w:pStyle w:val="Code"/>
        <w:ind w:firstLine="90"/>
      </w:pPr>
      <w:r w:rsidRPr="00160293">
        <w:t>"password": "&lt;String&gt;"</w:t>
      </w:r>
      <w:r w:rsidR="00791338">
        <w:t>,</w:t>
      </w:r>
    </w:p>
    <w:p w14:paraId="51FFB946" w14:textId="1F3CB8C3" w:rsidR="00791338" w:rsidRDefault="00791338" w:rsidP="00D40C61">
      <w:pPr>
        <w:pStyle w:val="Code"/>
        <w:ind w:firstLine="90"/>
      </w:pPr>
      <w:r>
        <w:t>“isAdmin”: “&lt;Boolean&gt;”</w:t>
      </w:r>
    </w:p>
    <w:p w14:paraId="71B6ED3E" w14:textId="3586D30A" w:rsidR="00E364D4" w:rsidRPr="00160293" w:rsidRDefault="00E364D4" w:rsidP="00695430">
      <w:pPr>
        <w:pStyle w:val="Code"/>
        <w:ind w:firstLine="90"/>
      </w:pPr>
      <w:r w:rsidRPr="00160293">
        <w:t>}</w:t>
      </w:r>
    </w:p>
    <w:p w14:paraId="3F7E25DB" w14:textId="77777777" w:rsidR="00E364D4" w:rsidRPr="00E364D4" w:rsidRDefault="00E364D4" w:rsidP="00E364D4"/>
    <w:p w14:paraId="46827905" w14:textId="6510F432" w:rsidR="00C719C8" w:rsidRDefault="00C719C8" w:rsidP="00B71A16">
      <w:pPr>
        <w:pStyle w:val="Heading2"/>
      </w:pPr>
      <w:bookmarkStart w:id="11" w:name="_Toc171634056"/>
      <w:bookmarkStart w:id="12" w:name="_Toc25167437"/>
      <w:r>
        <w:t>API Endpoints</w:t>
      </w:r>
      <w:bookmarkEnd w:id="11"/>
    </w:p>
    <w:p w14:paraId="1411BD31" w14:textId="3DE648C5" w:rsidR="00B71A16" w:rsidRDefault="00B71A16" w:rsidP="00C719C8">
      <w:pPr>
        <w:pStyle w:val="Heading3"/>
      </w:pPr>
      <w:r w:rsidRPr="008D1819">
        <w:t>Login</w:t>
      </w:r>
      <w:bookmarkEnd w:id="12"/>
    </w:p>
    <w:p w14:paraId="0793CF54" w14:textId="44C6FBB7" w:rsidR="00B71A16" w:rsidRPr="00A2449A" w:rsidRDefault="00B71A16" w:rsidP="00B71A16">
      <w:pPr>
        <w:jc w:val="both"/>
      </w:pPr>
      <w:r w:rsidRPr="006B04EA">
        <w:t>Authenticate the</w:t>
      </w:r>
      <w:r w:rsidR="00B9571F">
        <w:t xml:space="preserve"> </w:t>
      </w:r>
      <w:r w:rsidR="00D40C61">
        <w:t>user</w:t>
      </w:r>
      <w:r w:rsidRPr="006B04EA">
        <w:t xml:space="preserve"> </w:t>
      </w:r>
      <w:r>
        <w:t xml:space="preserve">to allow </w:t>
      </w:r>
      <w:r w:rsidRPr="006B04EA">
        <w:t>access to specific functions in the system</w:t>
      </w:r>
      <w:r>
        <w:t xml:space="preserve"> based on assigned permissions</w:t>
      </w:r>
      <w:r w:rsidRPr="006B04EA">
        <w:t>.</w:t>
      </w:r>
    </w:p>
    <w:p w14:paraId="4C858AC7" w14:textId="77777777" w:rsidR="00B71A16" w:rsidRDefault="00B71A16" w:rsidP="00C719C8">
      <w:pPr>
        <w:pStyle w:val="Heading4"/>
      </w:pPr>
      <w:r>
        <w:t>Access Details</w:t>
      </w:r>
    </w:p>
    <w:tbl>
      <w:tblPr>
        <w:tblStyle w:val="GridTable4-Accent1"/>
        <w:tblW w:w="9355" w:type="dxa"/>
        <w:tblLook w:val="04A0" w:firstRow="1" w:lastRow="0" w:firstColumn="1" w:lastColumn="0" w:noHBand="0" w:noVBand="1"/>
      </w:tblPr>
      <w:tblGrid>
        <w:gridCol w:w="1705"/>
        <w:gridCol w:w="3870"/>
        <w:gridCol w:w="3780"/>
      </w:tblGrid>
      <w:tr w:rsidR="00B71A16" w:rsidRPr="00076442" w14:paraId="00F457F7"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A29D626" w14:textId="77777777" w:rsidR="00B71A16" w:rsidRPr="00076442" w:rsidRDefault="00B71A16" w:rsidP="0006130A">
            <w:pPr>
              <w:rPr>
                <w:b w:val="0"/>
                <w:bCs w:val="0"/>
              </w:rPr>
            </w:pPr>
            <w:r w:rsidRPr="00076442">
              <w:t>HTTP Method</w:t>
            </w:r>
          </w:p>
        </w:tc>
        <w:tc>
          <w:tcPr>
            <w:tcW w:w="3870" w:type="dxa"/>
          </w:tcPr>
          <w:p w14:paraId="7209522F"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Path</w:t>
            </w:r>
          </w:p>
        </w:tc>
        <w:tc>
          <w:tcPr>
            <w:tcW w:w="3780" w:type="dxa"/>
          </w:tcPr>
          <w:p w14:paraId="6AA2C1DE"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Auth</w:t>
            </w:r>
          </w:p>
        </w:tc>
      </w:tr>
      <w:tr w:rsidR="00B71A16" w:rsidRPr="00076442" w14:paraId="6A3FA72E" w14:textId="77777777" w:rsidTr="0006130A">
        <w:tc>
          <w:tcPr>
            <w:cnfStyle w:val="001000000000" w:firstRow="0" w:lastRow="0" w:firstColumn="1" w:lastColumn="0" w:oddVBand="0" w:evenVBand="0" w:oddHBand="0" w:evenHBand="0" w:firstRowFirstColumn="0" w:firstRowLastColumn="0" w:lastRowFirstColumn="0" w:lastRowLastColumn="0"/>
            <w:tcW w:w="1705" w:type="dxa"/>
          </w:tcPr>
          <w:p w14:paraId="38DF4AF0" w14:textId="77777777" w:rsidR="00B71A16" w:rsidRPr="00076442" w:rsidRDefault="00B71A16" w:rsidP="0006130A">
            <w:pPr>
              <w:rPr>
                <w:b/>
                <w:bCs w:val="0"/>
              </w:rPr>
            </w:pPr>
            <w:r w:rsidRPr="00076442">
              <w:t>POST</w:t>
            </w:r>
          </w:p>
        </w:tc>
        <w:tc>
          <w:tcPr>
            <w:tcW w:w="3870" w:type="dxa"/>
          </w:tcPr>
          <w:p w14:paraId="694AB978" w14:textId="4489FFF5" w:rsidR="00B71A16" w:rsidRPr="00076442" w:rsidRDefault="008F05C1" w:rsidP="0006130A">
            <w:pPr>
              <w:cnfStyle w:val="000000000000" w:firstRow="0" w:lastRow="0" w:firstColumn="0" w:lastColumn="0" w:oddVBand="0" w:evenVBand="0" w:oddHBand="0" w:evenHBand="0" w:firstRowFirstColumn="0" w:firstRowLastColumn="0" w:lastRowFirstColumn="0" w:lastRowLastColumn="0"/>
            </w:pPr>
            <w:r>
              <w:t>api/v1</w:t>
            </w:r>
            <w:r w:rsidR="00B71A16" w:rsidRPr="00076442">
              <w:t>/auth/login</w:t>
            </w:r>
          </w:p>
        </w:tc>
        <w:tc>
          <w:tcPr>
            <w:tcW w:w="3780" w:type="dxa"/>
          </w:tcPr>
          <w:p w14:paraId="72BA258E"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no</w:t>
            </w:r>
          </w:p>
        </w:tc>
      </w:tr>
    </w:tbl>
    <w:p w14:paraId="26FD6D73" w14:textId="77777777" w:rsidR="00B71A16" w:rsidRDefault="00B71A16" w:rsidP="00C719C8">
      <w:pPr>
        <w:pStyle w:val="Heading5"/>
      </w:pPr>
      <w:r>
        <w:lastRenderedPageBreak/>
        <w:t>Input Parameters</w:t>
      </w:r>
    </w:p>
    <w:tbl>
      <w:tblPr>
        <w:tblStyle w:val="GridTable4-Accent1"/>
        <w:tblW w:w="9355" w:type="dxa"/>
        <w:tblLook w:val="04A0" w:firstRow="1" w:lastRow="0" w:firstColumn="1" w:lastColumn="0" w:noHBand="0" w:noVBand="1"/>
      </w:tblPr>
      <w:tblGrid>
        <w:gridCol w:w="1686"/>
        <w:gridCol w:w="1048"/>
        <w:gridCol w:w="1210"/>
        <w:gridCol w:w="1715"/>
        <w:gridCol w:w="3696"/>
      </w:tblGrid>
      <w:tr w:rsidR="00B71A16" w:rsidRPr="00076442" w14:paraId="12CCEF33"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5C912B" w14:textId="77777777" w:rsidR="00B71A16" w:rsidRPr="00076442" w:rsidRDefault="00B71A16" w:rsidP="0006130A">
            <w:pPr>
              <w:rPr>
                <w:b w:val="0"/>
                <w:bCs w:val="0"/>
              </w:rPr>
            </w:pPr>
            <w:r w:rsidRPr="00076442">
              <w:t>Name</w:t>
            </w:r>
          </w:p>
        </w:tc>
        <w:tc>
          <w:tcPr>
            <w:tcW w:w="892" w:type="dxa"/>
          </w:tcPr>
          <w:p w14:paraId="713A07E5"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Required</w:t>
            </w:r>
          </w:p>
        </w:tc>
        <w:tc>
          <w:tcPr>
            <w:tcW w:w="1229" w:type="dxa"/>
          </w:tcPr>
          <w:p w14:paraId="5A4DBDE6"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In</w:t>
            </w:r>
          </w:p>
        </w:tc>
        <w:tc>
          <w:tcPr>
            <w:tcW w:w="1749" w:type="dxa"/>
          </w:tcPr>
          <w:p w14:paraId="737AF4FF"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type</w:t>
            </w:r>
          </w:p>
        </w:tc>
        <w:tc>
          <w:tcPr>
            <w:tcW w:w="3780" w:type="dxa"/>
          </w:tcPr>
          <w:p w14:paraId="4F15CFAD"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Description</w:t>
            </w:r>
          </w:p>
        </w:tc>
      </w:tr>
      <w:tr w:rsidR="00B71A16" w:rsidRPr="00076442" w14:paraId="35CD54CF" w14:textId="77777777" w:rsidTr="0006130A">
        <w:tc>
          <w:tcPr>
            <w:cnfStyle w:val="001000000000" w:firstRow="0" w:lastRow="0" w:firstColumn="1" w:lastColumn="0" w:oddVBand="0" w:evenVBand="0" w:oddHBand="0" w:evenHBand="0" w:firstRowFirstColumn="0" w:firstRowLastColumn="0" w:lastRowFirstColumn="0" w:lastRowLastColumn="0"/>
            <w:tcW w:w="1705" w:type="dxa"/>
          </w:tcPr>
          <w:p w14:paraId="5B0138B7" w14:textId="0AEDC941" w:rsidR="00B71A16" w:rsidRPr="00076442" w:rsidRDefault="00B71A16" w:rsidP="0006130A">
            <w:pPr>
              <w:rPr>
                <w:b/>
                <w:bCs w:val="0"/>
              </w:rPr>
            </w:pPr>
            <w:r>
              <w:t>u</w:t>
            </w:r>
            <w:r w:rsidRPr="00076442">
              <w:t>ser</w:t>
            </w:r>
            <w:r w:rsidR="00DB076E">
              <w:t>name</w:t>
            </w:r>
          </w:p>
        </w:tc>
        <w:tc>
          <w:tcPr>
            <w:tcW w:w="892" w:type="dxa"/>
          </w:tcPr>
          <w:p w14:paraId="58E99F5E" w14:textId="2163488C" w:rsidR="00B71A16" w:rsidRPr="00076442" w:rsidRDefault="00DB076E" w:rsidP="0006130A">
            <w:pPr>
              <w:cnfStyle w:val="000000000000" w:firstRow="0" w:lastRow="0" w:firstColumn="0" w:lastColumn="0" w:oddVBand="0" w:evenVBand="0" w:oddHBand="0" w:evenHBand="0" w:firstRowFirstColumn="0" w:firstRowLastColumn="0" w:lastRowFirstColumn="0" w:lastRowLastColumn="0"/>
            </w:pPr>
            <w:r>
              <w:t>Y</w:t>
            </w:r>
            <w:r w:rsidR="00B71A16" w:rsidRPr="00076442">
              <w:t>es</w:t>
            </w:r>
          </w:p>
        </w:tc>
        <w:tc>
          <w:tcPr>
            <w:tcW w:w="1229" w:type="dxa"/>
          </w:tcPr>
          <w:p w14:paraId="1593BFA7"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t>Body</w:t>
            </w:r>
          </w:p>
        </w:tc>
        <w:tc>
          <w:tcPr>
            <w:tcW w:w="1749" w:type="dxa"/>
          </w:tcPr>
          <w:p w14:paraId="602C2FB9"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string</w:t>
            </w:r>
          </w:p>
        </w:tc>
        <w:tc>
          <w:tcPr>
            <w:tcW w:w="3780" w:type="dxa"/>
          </w:tcPr>
          <w:p w14:paraId="1A2FC60B"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Login id of user</w:t>
            </w:r>
          </w:p>
        </w:tc>
      </w:tr>
      <w:tr w:rsidR="00B71A16" w:rsidRPr="00076442" w14:paraId="35C8C256" w14:textId="77777777" w:rsidTr="0006130A">
        <w:tc>
          <w:tcPr>
            <w:cnfStyle w:val="001000000000" w:firstRow="0" w:lastRow="0" w:firstColumn="1" w:lastColumn="0" w:oddVBand="0" w:evenVBand="0" w:oddHBand="0" w:evenHBand="0" w:firstRowFirstColumn="0" w:firstRowLastColumn="0" w:lastRowFirstColumn="0" w:lastRowLastColumn="0"/>
            <w:tcW w:w="1705" w:type="dxa"/>
          </w:tcPr>
          <w:p w14:paraId="213B679C" w14:textId="77777777" w:rsidR="00B71A16" w:rsidRPr="00076442" w:rsidRDefault="00B71A16" w:rsidP="0006130A">
            <w:pPr>
              <w:rPr>
                <w:b/>
                <w:bCs w:val="0"/>
              </w:rPr>
            </w:pPr>
            <w:r>
              <w:t>p</w:t>
            </w:r>
            <w:r w:rsidRPr="00076442">
              <w:t>assword</w:t>
            </w:r>
          </w:p>
        </w:tc>
        <w:tc>
          <w:tcPr>
            <w:tcW w:w="892" w:type="dxa"/>
          </w:tcPr>
          <w:p w14:paraId="7F02A06A"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Yes</w:t>
            </w:r>
          </w:p>
        </w:tc>
        <w:tc>
          <w:tcPr>
            <w:tcW w:w="1229" w:type="dxa"/>
          </w:tcPr>
          <w:p w14:paraId="22D0ED0F"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t>Body</w:t>
            </w:r>
          </w:p>
        </w:tc>
        <w:tc>
          <w:tcPr>
            <w:tcW w:w="1749" w:type="dxa"/>
          </w:tcPr>
          <w:p w14:paraId="44231750"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string</w:t>
            </w:r>
          </w:p>
        </w:tc>
        <w:tc>
          <w:tcPr>
            <w:tcW w:w="3780" w:type="dxa"/>
          </w:tcPr>
          <w:p w14:paraId="1142411D"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Password of user</w:t>
            </w:r>
          </w:p>
        </w:tc>
      </w:tr>
    </w:tbl>
    <w:p w14:paraId="71D43E0C" w14:textId="77777777" w:rsidR="00B71A16" w:rsidRPr="00C719C8" w:rsidRDefault="00B71A16" w:rsidP="00C719C8">
      <w:pPr>
        <w:pStyle w:val="Heading5"/>
      </w:pPr>
      <w:r w:rsidRPr="00C719C8">
        <w:t>Response</w:t>
      </w:r>
    </w:p>
    <w:tbl>
      <w:tblPr>
        <w:tblStyle w:val="GridTable4-Accent1"/>
        <w:tblW w:w="9355" w:type="dxa"/>
        <w:tblLook w:val="04A0" w:firstRow="1" w:lastRow="0" w:firstColumn="1" w:lastColumn="0" w:noHBand="0" w:noVBand="1"/>
      </w:tblPr>
      <w:tblGrid>
        <w:gridCol w:w="1368"/>
        <w:gridCol w:w="900"/>
        <w:gridCol w:w="3307"/>
        <w:gridCol w:w="3780"/>
      </w:tblGrid>
      <w:tr w:rsidR="00B71A16" w:rsidRPr="00076442" w14:paraId="1B4847C9"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65D4645" w14:textId="77777777" w:rsidR="00B71A16" w:rsidRPr="00076442" w:rsidRDefault="00B71A16" w:rsidP="0006130A">
            <w:pPr>
              <w:rPr>
                <w:b w:val="0"/>
                <w:bCs w:val="0"/>
              </w:rPr>
            </w:pPr>
            <w:r w:rsidRPr="00076442">
              <w:t>Status Code</w:t>
            </w:r>
          </w:p>
        </w:tc>
        <w:tc>
          <w:tcPr>
            <w:tcW w:w="900" w:type="dxa"/>
          </w:tcPr>
          <w:p w14:paraId="735DC544"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Type</w:t>
            </w:r>
          </w:p>
        </w:tc>
        <w:tc>
          <w:tcPr>
            <w:tcW w:w="3307" w:type="dxa"/>
          </w:tcPr>
          <w:p w14:paraId="6F65B9D0"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Description</w:t>
            </w:r>
          </w:p>
        </w:tc>
        <w:tc>
          <w:tcPr>
            <w:tcW w:w="3780" w:type="dxa"/>
          </w:tcPr>
          <w:p w14:paraId="2C9640FF"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Body</w:t>
            </w:r>
          </w:p>
        </w:tc>
      </w:tr>
      <w:tr w:rsidR="00B71A16" w:rsidRPr="00076442" w14:paraId="49D03134"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3EF6B8FF" w14:textId="77777777" w:rsidR="00B71A16" w:rsidRPr="00076442" w:rsidRDefault="00B71A16" w:rsidP="0006130A">
            <w:pPr>
              <w:rPr>
                <w:b/>
                <w:bCs w:val="0"/>
              </w:rPr>
            </w:pPr>
            <w:r w:rsidRPr="00076442">
              <w:t>200</w:t>
            </w:r>
          </w:p>
        </w:tc>
        <w:tc>
          <w:tcPr>
            <w:tcW w:w="900" w:type="dxa"/>
          </w:tcPr>
          <w:p w14:paraId="1A23D359"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Json</w:t>
            </w:r>
          </w:p>
        </w:tc>
        <w:tc>
          <w:tcPr>
            <w:tcW w:w="3307" w:type="dxa"/>
          </w:tcPr>
          <w:p w14:paraId="6B6FC676"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User logged in successfully</w:t>
            </w:r>
          </w:p>
        </w:tc>
        <w:tc>
          <w:tcPr>
            <w:tcW w:w="3780" w:type="dxa"/>
          </w:tcPr>
          <w:p w14:paraId="3A1D817F" w14:textId="77777777"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w:t>
            </w:r>
          </w:p>
          <w:p w14:paraId="3F83AD50" w14:textId="19CCAD2B"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 xml:space="preserve">  "</w:t>
            </w:r>
            <w:r w:rsidR="00B07987">
              <w:t>message</w:t>
            </w:r>
            <w:r w:rsidRPr="00076442">
              <w:t>": "</w:t>
            </w:r>
            <w:r w:rsidR="00B07987">
              <w:t>User logged in successfully</w:t>
            </w:r>
            <w:r w:rsidRPr="00076442">
              <w:t>"</w:t>
            </w:r>
          </w:p>
          <w:p w14:paraId="399CA76F" w14:textId="77777777"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w:t>
            </w:r>
          </w:p>
        </w:tc>
      </w:tr>
      <w:tr w:rsidR="00B71A16" w:rsidRPr="00076442" w14:paraId="3D4DDD8C"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52FC7699" w14:textId="2C87AB4E" w:rsidR="00B71A16" w:rsidRPr="00111245" w:rsidRDefault="00DD7651" w:rsidP="0006130A">
            <w:r>
              <w:t>404</w:t>
            </w:r>
          </w:p>
        </w:tc>
        <w:tc>
          <w:tcPr>
            <w:tcW w:w="900" w:type="dxa"/>
          </w:tcPr>
          <w:p w14:paraId="3A5EBC33"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Json</w:t>
            </w:r>
          </w:p>
        </w:tc>
        <w:tc>
          <w:tcPr>
            <w:tcW w:w="3307" w:type="dxa"/>
          </w:tcPr>
          <w:p w14:paraId="5F66CA97" w14:textId="621F7F4F" w:rsidR="00B71A16" w:rsidRPr="00076442" w:rsidRDefault="00936A17" w:rsidP="0006130A">
            <w:pPr>
              <w:cnfStyle w:val="000000000000" w:firstRow="0" w:lastRow="0" w:firstColumn="0" w:lastColumn="0" w:oddVBand="0" w:evenVBand="0" w:oddHBand="0" w:evenHBand="0" w:firstRowFirstColumn="0" w:firstRowLastColumn="0" w:lastRowFirstColumn="0" w:lastRowLastColumn="0"/>
            </w:pPr>
            <w:r>
              <w:t>User failed to login</w:t>
            </w:r>
          </w:p>
        </w:tc>
        <w:tc>
          <w:tcPr>
            <w:tcW w:w="3780" w:type="dxa"/>
          </w:tcPr>
          <w:p w14:paraId="0576E970" w14:textId="77777777"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 xml:space="preserve">{ </w:t>
            </w:r>
          </w:p>
          <w:p w14:paraId="3DE6145A" w14:textId="010CC6D0"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w:t>
            </w:r>
            <w:r>
              <w:t>error</w:t>
            </w:r>
            <w:r w:rsidRPr="00076442">
              <w:t xml:space="preserve">": </w:t>
            </w:r>
            <w:r w:rsidR="00DD7651">
              <w:t>“User not found”</w:t>
            </w:r>
          </w:p>
          <w:p w14:paraId="3EA7900B" w14:textId="77777777"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w:t>
            </w:r>
          </w:p>
        </w:tc>
      </w:tr>
    </w:tbl>
    <w:p w14:paraId="2FBB4E13" w14:textId="77777777" w:rsidR="00B71A16" w:rsidRDefault="00B71A16" w:rsidP="00B71A16"/>
    <w:p w14:paraId="3FAF0BE4" w14:textId="77777777" w:rsidR="00B71A16" w:rsidRPr="00B72D28" w:rsidRDefault="00B71A16" w:rsidP="00C719C8">
      <w:pPr>
        <w:pStyle w:val="Heading4"/>
      </w:pPr>
      <w:r>
        <w:t>Implementation Details</w:t>
      </w:r>
    </w:p>
    <w:p w14:paraId="3967ED44" w14:textId="77777777" w:rsidR="00B71A16" w:rsidRDefault="00B71A16" w:rsidP="00C719C8">
      <w:pPr>
        <w:pStyle w:val="Heading5"/>
      </w:pPr>
      <w:r>
        <w:t>Method Name: AuthController.login()</w:t>
      </w:r>
    </w:p>
    <w:p w14:paraId="376A187E" w14:textId="5194EAB9" w:rsidR="00D40C61" w:rsidRDefault="006C4CFF" w:rsidP="00CC5B56">
      <w:pPr>
        <w:pStyle w:val="ListParagraph"/>
        <w:numPr>
          <w:ilvl w:val="0"/>
          <w:numId w:val="2"/>
        </w:numPr>
        <w:jc w:val="both"/>
      </w:pPr>
      <w:r>
        <w:t xml:space="preserve">Authentication </w:t>
      </w:r>
      <w:r w:rsidR="002E0964">
        <w:t>–</w:t>
      </w:r>
      <w:r>
        <w:t xml:space="preserve"> </w:t>
      </w:r>
      <w:r w:rsidR="002E0964">
        <w:t>Not r</w:t>
      </w:r>
      <w:r>
        <w:t>equired</w:t>
      </w:r>
    </w:p>
    <w:p w14:paraId="68D76458" w14:textId="55866E6E" w:rsidR="006C4CFF" w:rsidRDefault="006C4CFF" w:rsidP="00CC5B56">
      <w:pPr>
        <w:pStyle w:val="ListParagraph"/>
        <w:numPr>
          <w:ilvl w:val="0"/>
          <w:numId w:val="2"/>
        </w:numPr>
        <w:jc w:val="both"/>
      </w:pPr>
      <w:r>
        <w:t>Validation – Required</w:t>
      </w:r>
    </w:p>
    <w:p w14:paraId="01C3BD73" w14:textId="77777777" w:rsidR="006C4CFF" w:rsidRDefault="006C4CFF" w:rsidP="006C4CFF">
      <w:pPr>
        <w:pStyle w:val="ListParagraph"/>
        <w:jc w:val="both"/>
      </w:pPr>
    </w:p>
    <w:p w14:paraId="3F25A929" w14:textId="77777777" w:rsidR="00B71A16" w:rsidRDefault="00B71A16" w:rsidP="00C719C8">
      <w:pPr>
        <w:pStyle w:val="Heading3"/>
      </w:pPr>
      <w:bookmarkStart w:id="13" w:name="_Toc25167438"/>
      <w:r>
        <w:t>Logout</w:t>
      </w:r>
      <w:bookmarkEnd w:id="13"/>
    </w:p>
    <w:p w14:paraId="22D74FA8" w14:textId="77777777" w:rsidR="00B71A16" w:rsidRDefault="00B71A16" w:rsidP="00B71A16">
      <w:r>
        <w:t>Logs out the current logged in user.</w:t>
      </w:r>
    </w:p>
    <w:p w14:paraId="391797A1" w14:textId="77777777" w:rsidR="00B71A16" w:rsidRDefault="00B71A16" w:rsidP="00C719C8">
      <w:pPr>
        <w:pStyle w:val="Heading4"/>
      </w:pPr>
      <w:r>
        <w:t>Access Details</w:t>
      </w:r>
    </w:p>
    <w:tbl>
      <w:tblPr>
        <w:tblStyle w:val="GridTable4-Accent1"/>
        <w:tblW w:w="9355" w:type="dxa"/>
        <w:tblLook w:val="04A0" w:firstRow="1" w:lastRow="0" w:firstColumn="1" w:lastColumn="0" w:noHBand="0" w:noVBand="1"/>
      </w:tblPr>
      <w:tblGrid>
        <w:gridCol w:w="1705"/>
        <w:gridCol w:w="3870"/>
        <w:gridCol w:w="3780"/>
      </w:tblGrid>
      <w:tr w:rsidR="00B71A16" w:rsidRPr="00076442" w14:paraId="06BB4F21"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20CCC9" w14:textId="77777777" w:rsidR="00B71A16" w:rsidRPr="00076442" w:rsidRDefault="00B71A16" w:rsidP="0006130A">
            <w:pPr>
              <w:rPr>
                <w:b w:val="0"/>
                <w:bCs w:val="0"/>
              </w:rPr>
            </w:pPr>
            <w:r w:rsidRPr="00076442">
              <w:t>HTTP Method</w:t>
            </w:r>
          </w:p>
        </w:tc>
        <w:tc>
          <w:tcPr>
            <w:tcW w:w="3870" w:type="dxa"/>
          </w:tcPr>
          <w:p w14:paraId="5A5D17EE"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Path</w:t>
            </w:r>
          </w:p>
        </w:tc>
        <w:tc>
          <w:tcPr>
            <w:tcW w:w="3780" w:type="dxa"/>
          </w:tcPr>
          <w:p w14:paraId="406BE84B"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Auth</w:t>
            </w:r>
          </w:p>
        </w:tc>
      </w:tr>
      <w:tr w:rsidR="00B71A16" w:rsidRPr="00076442" w14:paraId="7C7B980F" w14:textId="77777777" w:rsidTr="0006130A">
        <w:trPr>
          <w:trHeight w:val="143"/>
        </w:trPr>
        <w:tc>
          <w:tcPr>
            <w:cnfStyle w:val="001000000000" w:firstRow="0" w:lastRow="0" w:firstColumn="1" w:lastColumn="0" w:oddVBand="0" w:evenVBand="0" w:oddHBand="0" w:evenHBand="0" w:firstRowFirstColumn="0" w:firstRowLastColumn="0" w:lastRowFirstColumn="0" w:lastRowLastColumn="0"/>
            <w:tcW w:w="1705" w:type="dxa"/>
          </w:tcPr>
          <w:p w14:paraId="5AD75C36" w14:textId="77777777" w:rsidR="00B71A16" w:rsidRPr="00076442" w:rsidRDefault="00B71A16" w:rsidP="0006130A">
            <w:pPr>
              <w:rPr>
                <w:b/>
                <w:bCs w:val="0"/>
              </w:rPr>
            </w:pPr>
            <w:r w:rsidRPr="00076442">
              <w:t>POST</w:t>
            </w:r>
          </w:p>
        </w:tc>
        <w:tc>
          <w:tcPr>
            <w:tcW w:w="3870" w:type="dxa"/>
          </w:tcPr>
          <w:p w14:paraId="12F95870" w14:textId="653664CC" w:rsidR="00B71A16" w:rsidRPr="00076442" w:rsidRDefault="008F05C1" w:rsidP="0006130A">
            <w:pPr>
              <w:cnfStyle w:val="000000000000" w:firstRow="0" w:lastRow="0" w:firstColumn="0" w:lastColumn="0" w:oddVBand="0" w:evenVBand="0" w:oddHBand="0" w:evenHBand="0" w:firstRowFirstColumn="0" w:firstRowLastColumn="0" w:lastRowFirstColumn="0" w:lastRowLastColumn="0"/>
            </w:pPr>
            <w:r>
              <w:t>api/v1</w:t>
            </w:r>
            <w:r w:rsidR="00B71A16" w:rsidRPr="00076442">
              <w:t>/auth/logout</w:t>
            </w:r>
          </w:p>
        </w:tc>
        <w:tc>
          <w:tcPr>
            <w:tcW w:w="3780" w:type="dxa"/>
          </w:tcPr>
          <w:p w14:paraId="02C28BD8"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yes</w:t>
            </w:r>
          </w:p>
        </w:tc>
      </w:tr>
    </w:tbl>
    <w:p w14:paraId="18D610E5" w14:textId="77777777" w:rsidR="00B71A16" w:rsidRDefault="00B71A16" w:rsidP="00C719C8">
      <w:pPr>
        <w:pStyle w:val="Heading5"/>
      </w:pPr>
      <w:r>
        <w:t>Response</w:t>
      </w:r>
    </w:p>
    <w:tbl>
      <w:tblPr>
        <w:tblStyle w:val="GridTable4-Accent1"/>
        <w:tblW w:w="9355" w:type="dxa"/>
        <w:tblLook w:val="04A0" w:firstRow="1" w:lastRow="0" w:firstColumn="1" w:lastColumn="0" w:noHBand="0" w:noVBand="1"/>
      </w:tblPr>
      <w:tblGrid>
        <w:gridCol w:w="1368"/>
        <w:gridCol w:w="810"/>
        <w:gridCol w:w="3397"/>
        <w:gridCol w:w="3780"/>
      </w:tblGrid>
      <w:tr w:rsidR="00B71A16" w:rsidRPr="00EF3868" w14:paraId="0AE59CBC"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752F0FD" w14:textId="77777777" w:rsidR="00B71A16" w:rsidRPr="00EF3868" w:rsidRDefault="00B71A16" w:rsidP="0006130A">
            <w:pPr>
              <w:rPr>
                <w:b w:val="0"/>
                <w:bCs w:val="0"/>
              </w:rPr>
            </w:pPr>
            <w:r w:rsidRPr="00EF3868">
              <w:t>Status Code</w:t>
            </w:r>
          </w:p>
        </w:tc>
        <w:tc>
          <w:tcPr>
            <w:tcW w:w="810" w:type="dxa"/>
          </w:tcPr>
          <w:p w14:paraId="73F404E8" w14:textId="77777777" w:rsidR="00B71A16" w:rsidRPr="00EF3868"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EF3868">
              <w:t>Type</w:t>
            </w:r>
          </w:p>
        </w:tc>
        <w:tc>
          <w:tcPr>
            <w:tcW w:w="3397" w:type="dxa"/>
          </w:tcPr>
          <w:p w14:paraId="736D20CE" w14:textId="77777777" w:rsidR="00B71A16" w:rsidRPr="00EF3868"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EF3868">
              <w:t>Description</w:t>
            </w:r>
          </w:p>
        </w:tc>
        <w:tc>
          <w:tcPr>
            <w:tcW w:w="3780" w:type="dxa"/>
          </w:tcPr>
          <w:p w14:paraId="3C9067A9" w14:textId="77777777" w:rsidR="00B71A16" w:rsidRPr="00EF3868"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EF3868">
              <w:t>Body</w:t>
            </w:r>
          </w:p>
        </w:tc>
      </w:tr>
      <w:tr w:rsidR="00B71A16" w:rsidRPr="00EF3868" w14:paraId="58B31F9A"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25BA7FB6" w14:textId="77777777" w:rsidR="00B71A16" w:rsidRPr="00EF3868" w:rsidRDefault="00B71A16" w:rsidP="0006130A">
            <w:pPr>
              <w:rPr>
                <w:b/>
                <w:bCs w:val="0"/>
              </w:rPr>
            </w:pPr>
            <w:r w:rsidRPr="00EF3868">
              <w:t>200</w:t>
            </w:r>
          </w:p>
        </w:tc>
        <w:tc>
          <w:tcPr>
            <w:tcW w:w="810" w:type="dxa"/>
          </w:tcPr>
          <w:p w14:paraId="7EC2316B" w14:textId="77777777" w:rsidR="00B71A16" w:rsidRPr="00EF3868" w:rsidRDefault="00B71A16" w:rsidP="0006130A">
            <w:pPr>
              <w:cnfStyle w:val="000000000000" w:firstRow="0" w:lastRow="0" w:firstColumn="0" w:lastColumn="0" w:oddVBand="0" w:evenVBand="0" w:oddHBand="0" w:evenHBand="0" w:firstRowFirstColumn="0" w:firstRowLastColumn="0" w:lastRowFirstColumn="0" w:lastRowLastColumn="0"/>
            </w:pPr>
            <w:r w:rsidRPr="00EF3868">
              <w:t>json</w:t>
            </w:r>
          </w:p>
        </w:tc>
        <w:tc>
          <w:tcPr>
            <w:tcW w:w="3397" w:type="dxa"/>
          </w:tcPr>
          <w:p w14:paraId="7AEEE0EF" w14:textId="77777777" w:rsidR="00B71A16" w:rsidRPr="00EF3868" w:rsidRDefault="00B71A16" w:rsidP="0006130A">
            <w:pPr>
              <w:cnfStyle w:val="000000000000" w:firstRow="0" w:lastRow="0" w:firstColumn="0" w:lastColumn="0" w:oddVBand="0" w:evenVBand="0" w:oddHBand="0" w:evenHBand="0" w:firstRowFirstColumn="0" w:firstRowLastColumn="0" w:lastRowFirstColumn="0" w:lastRowLastColumn="0"/>
            </w:pPr>
            <w:r w:rsidRPr="00EF3868">
              <w:t>User logged out successfully</w:t>
            </w:r>
          </w:p>
        </w:tc>
        <w:tc>
          <w:tcPr>
            <w:tcW w:w="3780" w:type="dxa"/>
          </w:tcPr>
          <w:p w14:paraId="393835D3" w14:textId="77777777" w:rsidR="00B71A16" w:rsidRPr="00EF3868"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EF3868">
              <w:t>{</w:t>
            </w:r>
          </w:p>
          <w:p w14:paraId="3C75A303" w14:textId="77777777" w:rsidR="00B71A16" w:rsidRPr="00EF3868"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EF3868">
              <w:t xml:space="preserve">  Message: “&lt;Logged out successfully &gt;”</w:t>
            </w:r>
          </w:p>
          <w:p w14:paraId="07FB8F3F" w14:textId="77777777" w:rsidR="00B71A16" w:rsidRPr="00EF3868"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EF3868">
              <w:t>}</w:t>
            </w:r>
          </w:p>
        </w:tc>
      </w:tr>
      <w:tr w:rsidR="00B71A16" w:rsidRPr="00EF3868" w14:paraId="7508EEA7"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6AD04E3B" w14:textId="20186D26" w:rsidR="00B71A16" w:rsidRPr="00EF3868" w:rsidRDefault="00B71A16" w:rsidP="0006130A">
            <w:pPr>
              <w:rPr>
                <w:bCs w:val="0"/>
              </w:rPr>
            </w:pPr>
          </w:p>
        </w:tc>
        <w:tc>
          <w:tcPr>
            <w:tcW w:w="810" w:type="dxa"/>
          </w:tcPr>
          <w:p w14:paraId="54560DDE" w14:textId="7E766BF4" w:rsidR="00B71A16" w:rsidRPr="00EF3868" w:rsidRDefault="00B71A16" w:rsidP="0006130A">
            <w:pPr>
              <w:cnfStyle w:val="000000000000" w:firstRow="0" w:lastRow="0" w:firstColumn="0" w:lastColumn="0" w:oddVBand="0" w:evenVBand="0" w:oddHBand="0" w:evenHBand="0" w:firstRowFirstColumn="0" w:firstRowLastColumn="0" w:lastRowFirstColumn="0" w:lastRowLastColumn="0"/>
            </w:pPr>
          </w:p>
        </w:tc>
        <w:tc>
          <w:tcPr>
            <w:tcW w:w="3397" w:type="dxa"/>
          </w:tcPr>
          <w:p w14:paraId="045ECECD" w14:textId="748070DB" w:rsidR="00B71A16" w:rsidRPr="00EF3868" w:rsidRDefault="00B71A16" w:rsidP="0006130A">
            <w:pPr>
              <w:cnfStyle w:val="000000000000" w:firstRow="0" w:lastRow="0" w:firstColumn="0" w:lastColumn="0" w:oddVBand="0" w:evenVBand="0" w:oddHBand="0" w:evenHBand="0" w:firstRowFirstColumn="0" w:firstRowLastColumn="0" w:lastRowFirstColumn="0" w:lastRowLastColumn="0"/>
            </w:pPr>
          </w:p>
        </w:tc>
        <w:tc>
          <w:tcPr>
            <w:tcW w:w="3780" w:type="dxa"/>
          </w:tcPr>
          <w:p w14:paraId="3FB3EFF2" w14:textId="3F928EE3" w:rsidR="00B71A16" w:rsidRPr="00EF3868" w:rsidRDefault="00B71A16" w:rsidP="0006130A">
            <w:pPr>
              <w:pStyle w:val="CodeText"/>
              <w:cnfStyle w:val="000000000000" w:firstRow="0" w:lastRow="0" w:firstColumn="0" w:lastColumn="0" w:oddVBand="0" w:evenVBand="0" w:oddHBand="0" w:evenHBand="0" w:firstRowFirstColumn="0" w:firstRowLastColumn="0" w:lastRowFirstColumn="0" w:lastRowLastColumn="0"/>
            </w:pPr>
          </w:p>
        </w:tc>
      </w:tr>
    </w:tbl>
    <w:p w14:paraId="72B87167" w14:textId="77777777" w:rsidR="00B71A16" w:rsidRDefault="00B71A16" w:rsidP="00B71A16"/>
    <w:p w14:paraId="28E37C9F" w14:textId="77777777" w:rsidR="00B71A16" w:rsidRPr="00DE5BA5" w:rsidRDefault="00B71A16" w:rsidP="00C719C8">
      <w:pPr>
        <w:pStyle w:val="Heading4"/>
      </w:pPr>
      <w:r>
        <w:t>Implementation Details</w:t>
      </w:r>
      <w:r w:rsidRPr="000C753C">
        <w:t xml:space="preserve"> </w:t>
      </w:r>
    </w:p>
    <w:p w14:paraId="3A30B182" w14:textId="77777777" w:rsidR="00B71A16" w:rsidRDefault="00B71A16" w:rsidP="00C719C8">
      <w:pPr>
        <w:pStyle w:val="Heading5"/>
      </w:pPr>
      <w:r>
        <w:t>Method Name: AuthController.logout()</w:t>
      </w:r>
    </w:p>
    <w:p w14:paraId="030D103B" w14:textId="77777777" w:rsidR="006C4CFF" w:rsidRDefault="006C4CFF" w:rsidP="00CC5B56">
      <w:pPr>
        <w:pStyle w:val="ListParagraph"/>
        <w:numPr>
          <w:ilvl w:val="0"/>
          <w:numId w:val="9"/>
        </w:numPr>
        <w:jc w:val="both"/>
      </w:pPr>
      <w:bookmarkStart w:id="14" w:name="_Toc25167435"/>
      <w:r>
        <w:t>Authentication - Required</w:t>
      </w:r>
    </w:p>
    <w:p w14:paraId="5548DF34" w14:textId="27B5EEB7" w:rsidR="00B71A16" w:rsidRDefault="006C4CFF" w:rsidP="00CC5B56">
      <w:pPr>
        <w:pStyle w:val="ListParagraph"/>
        <w:numPr>
          <w:ilvl w:val="0"/>
          <w:numId w:val="9"/>
        </w:numPr>
        <w:jc w:val="both"/>
      </w:pPr>
      <w:r>
        <w:t>Validation – Required</w:t>
      </w:r>
    </w:p>
    <w:p w14:paraId="12929161" w14:textId="77777777" w:rsidR="001D68B6" w:rsidRDefault="001D68B6" w:rsidP="001D68B6">
      <w:pPr>
        <w:ind w:left="360"/>
        <w:jc w:val="both"/>
      </w:pPr>
    </w:p>
    <w:p w14:paraId="21588FFA" w14:textId="77777777" w:rsidR="001D68B6" w:rsidRDefault="001D68B6" w:rsidP="001D68B6">
      <w:pPr>
        <w:pStyle w:val="Heading3"/>
      </w:pPr>
      <w:r>
        <w:t>Validate Username</w:t>
      </w:r>
    </w:p>
    <w:p w14:paraId="5D983306" w14:textId="77777777" w:rsidR="001D68B6" w:rsidRPr="00A2464D" w:rsidRDefault="001D68B6" w:rsidP="001D68B6">
      <w:pPr>
        <w:jc w:val="both"/>
      </w:pPr>
      <w:r>
        <w:rPr>
          <w:lang w:val="en-MY"/>
        </w:rPr>
        <w:t>V</w:t>
      </w:r>
      <w:r w:rsidRPr="0076105F">
        <w:rPr>
          <w:lang w:val="en-MY"/>
        </w:rPr>
        <w:t>alidate</w:t>
      </w:r>
      <w:r>
        <w:rPr>
          <w:lang w:val="en-MY"/>
        </w:rPr>
        <w:t>s</w:t>
      </w:r>
      <w:r w:rsidRPr="0076105F">
        <w:rPr>
          <w:lang w:val="en-MY"/>
        </w:rPr>
        <w:t xml:space="preserve"> entered username during </w:t>
      </w:r>
      <w:r>
        <w:rPr>
          <w:lang w:val="en-MY"/>
        </w:rPr>
        <w:t>user signup and create user</w:t>
      </w:r>
      <w:r>
        <w:t xml:space="preserve"> to avoid duplication of username.</w:t>
      </w:r>
    </w:p>
    <w:p w14:paraId="32EA58C7" w14:textId="77777777" w:rsidR="001D68B6" w:rsidRDefault="001D68B6" w:rsidP="001D68B6">
      <w:pPr>
        <w:pStyle w:val="Heading4"/>
      </w:pPr>
      <w:r>
        <w:t>Access Details</w:t>
      </w:r>
    </w:p>
    <w:tbl>
      <w:tblPr>
        <w:tblStyle w:val="GridTable4-Accent1"/>
        <w:tblW w:w="9378" w:type="dxa"/>
        <w:tblLook w:val="04A0" w:firstRow="1" w:lastRow="0" w:firstColumn="1" w:lastColumn="0" w:noHBand="0" w:noVBand="1"/>
      </w:tblPr>
      <w:tblGrid>
        <w:gridCol w:w="1843"/>
        <w:gridCol w:w="3755"/>
        <w:gridCol w:w="3780"/>
      </w:tblGrid>
      <w:tr w:rsidR="001D68B6" w:rsidRPr="00730BF1" w14:paraId="7232AF4E" w14:textId="77777777" w:rsidTr="00143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35C9DD6" w14:textId="77777777" w:rsidR="001D68B6" w:rsidRPr="00730BF1" w:rsidRDefault="001D68B6" w:rsidP="00143D3C">
            <w:pPr>
              <w:rPr>
                <w:b w:val="0"/>
                <w:bCs w:val="0"/>
              </w:rPr>
            </w:pPr>
            <w:r w:rsidRPr="00730BF1">
              <w:t>HTTP Method</w:t>
            </w:r>
          </w:p>
        </w:tc>
        <w:tc>
          <w:tcPr>
            <w:tcW w:w="3755" w:type="dxa"/>
          </w:tcPr>
          <w:p w14:paraId="732008E2"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3780" w:type="dxa"/>
          </w:tcPr>
          <w:p w14:paraId="2F01C6C1"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r>
      <w:tr w:rsidR="001D68B6" w:rsidRPr="00730BF1" w14:paraId="7FAC3C05" w14:textId="77777777" w:rsidTr="00143D3C">
        <w:tc>
          <w:tcPr>
            <w:cnfStyle w:val="001000000000" w:firstRow="0" w:lastRow="0" w:firstColumn="1" w:lastColumn="0" w:oddVBand="0" w:evenVBand="0" w:oddHBand="0" w:evenHBand="0" w:firstRowFirstColumn="0" w:firstRowLastColumn="0" w:lastRowFirstColumn="0" w:lastRowLastColumn="0"/>
            <w:tcW w:w="1843" w:type="dxa"/>
          </w:tcPr>
          <w:p w14:paraId="1D7C3155" w14:textId="77777777" w:rsidR="001D68B6" w:rsidRPr="00521BFA" w:rsidRDefault="001D68B6" w:rsidP="00143D3C">
            <w:r>
              <w:t>POST</w:t>
            </w:r>
          </w:p>
        </w:tc>
        <w:tc>
          <w:tcPr>
            <w:tcW w:w="3755" w:type="dxa"/>
          </w:tcPr>
          <w:p w14:paraId="407D563B"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api/v1</w:t>
            </w:r>
            <w:r w:rsidRPr="000F122A">
              <w:t>/</w:t>
            </w:r>
            <w:r>
              <w:t>signup/validateUsername</w:t>
            </w:r>
          </w:p>
        </w:tc>
        <w:tc>
          <w:tcPr>
            <w:tcW w:w="3780" w:type="dxa"/>
          </w:tcPr>
          <w:p w14:paraId="2361F2CC"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No</w:t>
            </w:r>
          </w:p>
        </w:tc>
      </w:tr>
    </w:tbl>
    <w:p w14:paraId="0D8789B3" w14:textId="77777777" w:rsidR="001D68B6" w:rsidRDefault="001D68B6" w:rsidP="001D68B6">
      <w:pPr>
        <w:pStyle w:val="Heading5"/>
      </w:pPr>
      <w:r>
        <w:t>Input Parameters</w:t>
      </w:r>
    </w:p>
    <w:tbl>
      <w:tblPr>
        <w:tblStyle w:val="GridTable4-Accent1"/>
        <w:tblW w:w="9355" w:type="dxa"/>
        <w:tblLook w:val="04A0" w:firstRow="1" w:lastRow="0" w:firstColumn="1" w:lastColumn="0" w:noHBand="0" w:noVBand="1"/>
      </w:tblPr>
      <w:tblGrid>
        <w:gridCol w:w="1885"/>
        <w:gridCol w:w="1260"/>
        <w:gridCol w:w="1260"/>
        <w:gridCol w:w="1170"/>
        <w:gridCol w:w="3780"/>
      </w:tblGrid>
      <w:tr w:rsidR="001D68B6" w:rsidRPr="00730BF1" w14:paraId="72E97FF1" w14:textId="77777777" w:rsidTr="00143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BA5180" w14:textId="77777777" w:rsidR="001D68B6" w:rsidRPr="00730BF1" w:rsidRDefault="001D68B6" w:rsidP="00143D3C">
            <w:pPr>
              <w:rPr>
                <w:b w:val="0"/>
                <w:bCs w:val="0"/>
              </w:rPr>
            </w:pPr>
            <w:r w:rsidRPr="00730BF1">
              <w:t>Name</w:t>
            </w:r>
          </w:p>
        </w:tc>
        <w:tc>
          <w:tcPr>
            <w:tcW w:w="1260" w:type="dxa"/>
          </w:tcPr>
          <w:p w14:paraId="3DD55B31"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60" w:type="dxa"/>
          </w:tcPr>
          <w:p w14:paraId="3D18296A"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70" w:type="dxa"/>
          </w:tcPr>
          <w:p w14:paraId="62F98D57"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80" w:type="dxa"/>
          </w:tcPr>
          <w:p w14:paraId="1AB02789"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1D68B6" w:rsidRPr="00730BF1" w14:paraId="084B7D42" w14:textId="77777777" w:rsidTr="00143D3C">
        <w:tc>
          <w:tcPr>
            <w:cnfStyle w:val="001000000000" w:firstRow="0" w:lastRow="0" w:firstColumn="1" w:lastColumn="0" w:oddVBand="0" w:evenVBand="0" w:oddHBand="0" w:evenHBand="0" w:firstRowFirstColumn="0" w:firstRowLastColumn="0" w:lastRowFirstColumn="0" w:lastRowLastColumn="0"/>
            <w:tcW w:w="1885" w:type="dxa"/>
          </w:tcPr>
          <w:p w14:paraId="02DE4434" w14:textId="77777777" w:rsidR="001D68B6" w:rsidRPr="00730BF1" w:rsidRDefault="001D68B6" w:rsidP="00143D3C">
            <w:pPr>
              <w:rPr>
                <w:b/>
                <w:bCs w:val="0"/>
              </w:rPr>
            </w:pPr>
            <w:r>
              <w:t>value</w:t>
            </w:r>
          </w:p>
        </w:tc>
        <w:tc>
          <w:tcPr>
            <w:tcW w:w="1260" w:type="dxa"/>
          </w:tcPr>
          <w:p w14:paraId="23EB37EA"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11CCC841" w14:textId="1FE027BB"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70" w:type="dxa"/>
          </w:tcPr>
          <w:p w14:paraId="782B3196"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2C1A4EBD" w14:textId="07DEC95C"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Enter username</w:t>
            </w:r>
          </w:p>
        </w:tc>
      </w:tr>
    </w:tbl>
    <w:p w14:paraId="53110339" w14:textId="77777777" w:rsidR="001D68B6" w:rsidRDefault="001D68B6" w:rsidP="001D68B6">
      <w:pPr>
        <w:pStyle w:val="Heading5"/>
      </w:pPr>
      <w:r>
        <w:lastRenderedPageBreak/>
        <w:t>Response</w:t>
      </w:r>
    </w:p>
    <w:tbl>
      <w:tblPr>
        <w:tblStyle w:val="GridTable4-Accent1"/>
        <w:tblW w:w="9355" w:type="dxa"/>
        <w:tblLook w:val="04A0" w:firstRow="1" w:lastRow="0" w:firstColumn="1" w:lastColumn="0" w:noHBand="0" w:noVBand="1"/>
      </w:tblPr>
      <w:tblGrid>
        <w:gridCol w:w="1368"/>
        <w:gridCol w:w="720"/>
        <w:gridCol w:w="3510"/>
        <w:gridCol w:w="3757"/>
      </w:tblGrid>
      <w:tr w:rsidR="001D68B6" w:rsidRPr="00730BF1" w14:paraId="7A0E3BEE" w14:textId="77777777" w:rsidTr="00143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EB58F07" w14:textId="77777777" w:rsidR="001D68B6" w:rsidRPr="00730BF1" w:rsidRDefault="001D68B6" w:rsidP="00143D3C">
            <w:pPr>
              <w:rPr>
                <w:b w:val="0"/>
                <w:bCs w:val="0"/>
              </w:rPr>
            </w:pPr>
            <w:r w:rsidRPr="00730BF1">
              <w:t>Status Code</w:t>
            </w:r>
          </w:p>
        </w:tc>
        <w:tc>
          <w:tcPr>
            <w:tcW w:w="720" w:type="dxa"/>
          </w:tcPr>
          <w:p w14:paraId="263CD9E9"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10" w:type="dxa"/>
          </w:tcPr>
          <w:p w14:paraId="0780755F"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757" w:type="dxa"/>
          </w:tcPr>
          <w:p w14:paraId="66237A0D"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1D68B6" w:rsidRPr="00730BF1" w14:paraId="11546EF7" w14:textId="77777777" w:rsidTr="00143D3C">
        <w:tc>
          <w:tcPr>
            <w:cnfStyle w:val="001000000000" w:firstRow="0" w:lastRow="0" w:firstColumn="1" w:lastColumn="0" w:oddVBand="0" w:evenVBand="0" w:oddHBand="0" w:evenHBand="0" w:firstRowFirstColumn="0" w:firstRowLastColumn="0" w:lastRowFirstColumn="0" w:lastRowLastColumn="0"/>
            <w:tcW w:w="1368" w:type="dxa"/>
          </w:tcPr>
          <w:p w14:paraId="0F1E194B" w14:textId="77777777" w:rsidR="001D68B6" w:rsidRPr="00730BF1" w:rsidRDefault="001D68B6" w:rsidP="00143D3C">
            <w:pPr>
              <w:rPr>
                <w:b/>
                <w:bCs w:val="0"/>
              </w:rPr>
            </w:pPr>
            <w:r>
              <w:t>200</w:t>
            </w:r>
          </w:p>
        </w:tc>
        <w:tc>
          <w:tcPr>
            <w:tcW w:w="720" w:type="dxa"/>
          </w:tcPr>
          <w:p w14:paraId="10BD013B"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730BF1">
              <w:t>Json</w:t>
            </w:r>
          </w:p>
        </w:tc>
        <w:tc>
          <w:tcPr>
            <w:tcW w:w="3510" w:type="dxa"/>
          </w:tcPr>
          <w:p w14:paraId="3DE4E3A4"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Username validation successful</w:t>
            </w:r>
          </w:p>
        </w:tc>
        <w:tc>
          <w:tcPr>
            <w:tcW w:w="3757" w:type="dxa"/>
          </w:tcPr>
          <w:p w14:paraId="10FDCEB1"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3EF140B"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 xml:space="preserve">  </w:t>
            </w:r>
            <w:r>
              <w:t>“error”: false</w:t>
            </w:r>
          </w:p>
          <w:p w14:paraId="35E0EF98"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1D68B6" w:rsidRPr="00730BF1" w14:paraId="7E4B0C66" w14:textId="77777777" w:rsidTr="00143D3C">
        <w:tc>
          <w:tcPr>
            <w:cnfStyle w:val="001000000000" w:firstRow="0" w:lastRow="0" w:firstColumn="1" w:lastColumn="0" w:oddVBand="0" w:evenVBand="0" w:oddHBand="0" w:evenHBand="0" w:firstRowFirstColumn="0" w:firstRowLastColumn="0" w:lastRowFirstColumn="0" w:lastRowLastColumn="0"/>
            <w:tcW w:w="1368" w:type="dxa"/>
          </w:tcPr>
          <w:p w14:paraId="6F31BDEA" w14:textId="77777777" w:rsidR="001D68B6" w:rsidRPr="00730BF1" w:rsidRDefault="001D68B6" w:rsidP="00143D3C">
            <w:pPr>
              <w:rPr>
                <w:b/>
                <w:bCs w:val="0"/>
              </w:rPr>
            </w:pPr>
            <w:r>
              <w:t>200</w:t>
            </w:r>
          </w:p>
        </w:tc>
        <w:tc>
          <w:tcPr>
            <w:tcW w:w="720" w:type="dxa"/>
          </w:tcPr>
          <w:p w14:paraId="624F9F16"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730BF1">
              <w:t>Json</w:t>
            </w:r>
          </w:p>
        </w:tc>
        <w:tc>
          <w:tcPr>
            <w:tcW w:w="3510" w:type="dxa"/>
          </w:tcPr>
          <w:p w14:paraId="2396EA2F"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A40954">
              <w:t>Username is already registered</w:t>
            </w:r>
          </w:p>
        </w:tc>
        <w:tc>
          <w:tcPr>
            <w:tcW w:w="3757" w:type="dxa"/>
          </w:tcPr>
          <w:p w14:paraId="6FA2C2B8" w14:textId="77777777" w:rsidR="001D68B6"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2150F25"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t xml:space="preserve">  “error”: true,</w:t>
            </w:r>
          </w:p>
          <w:p w14:paraId="0CF2D37D"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 xml:space="preserve">  "message": "</w:t>
            </w:r>
            <w:r>
              <w:t>Username is already exist</w:t>
            </w:r>
            <w:r w:rsidRPr="00730BF1">
              <w:t>"</w:t>
            </w:r>
          </w:p>
          <w:p w14:paraId="5AA81C1B"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1D68B6" w:rsidRPr="00730BF1" w14:paraId="457417FA" w14:textId="77777777" w:rsidTr="00143D3C">
        <w:tc>
          <w:tcPr>
            <w:cnfStyle w:val="001000000000" w:firstRow="0" w:lastRow="0" w:firstColumn="1" w:lastColumn="0" w:oddVBand="0" w:evenVBand="0" w:oddHBand="0" w:evenHBand="0" w:firstRowFirstColumn="0" w:firstRowLastColumn="0" w:lastRowFirstColumn="0" w:lastRowLastColumn="0"/>
            <w:tcW w:w="1368" w:type="dxa"/>
          </w:tcPr>
          <w:p w14:paraId="2027A808" w14:textId="496F555A" w:rsidR="001D68B6" w:rsidRDefault="00DD7651" w:rsidP="00143D3C">
            <w:pPr>
              <w:rPr>
                <w:bCs w:val="0"/>
              </w:rPr>
            </w:pPr>
            <w:r>
              <w:t>404</w:t>
            </w:r>
          </w:p>
        </w:tc>
        <w:tc>
          <w:tcPr>
            <w:tcW w:w="720" w:type="dxa"/>
          </w:tcPr>
          <w:p w14:paraId="2C6601DD"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Json</w:t>
            </w:r>
          </w:p>
        </w:tc>
        <w:tc>
          <w:tcPr>
            <w:tcW w:w="3510" w:type="dxa"/>
          </w:tcPr>
          <w:p w14:paraId="606255A6" w14:textId="77777777" w:rsidR="001D68B6" w:rsidRPr="00521BFA" w:rsidRDefault="001D68B6" w:rsidP="00143D3C">
            <w:pPr>
              <w:cnfStyle w:val="000000000000" w:firstRow="0" w:lastRow="0" w:firstColumn="0" w:lastColumn="0" w:oddVBand="0" w:evenVBand="0" w:oddHBand="0" w:evenHBand="0" w:firstRowFirstColumn="0" w:firstRowLastColumn="0" w:lastRowFirstColumn="0" w:lastRowLastColumn="0"/>
            </w:pPr>
            <w:r>
              <w:t>Invalid request parameters</w:t>
            </w:r>
          </w:p>
        </w:tc>
        <w:tc>
          <w:tcPr>
            <w:tcW w:w="3757" w:type="dxa"/>
          </w:tcPr>
          <w:p w14:paraId="377C9D64" w14:textId="77777777" w:rsidR="001D68B6"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B1016A5" w14:textId="7CF6E443"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 xml:space="preserve">  "message": "</w:t>
            </w:r>
            <w:r w:rsidR="00DD7651">
              <w:t>Username not found</w:t>
            </w:r>
            <w:r w:rsidRPr="00730BF1">
              <w:t>"</w:t>
            </w:r>
          </w:p>
          <w:p w14:paraId="43419168"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72A830E9" w14:textId="77777777" w:rsidR="001D68B6" w:rsidRDefault="001D68B6" w:rsidP="001D68B6"/>
    <w:p w14:paraId="3969468B" w14:textId="77777777" w:rsidR="001D68B6" w:rsidRPr="007E3E07" w:rsidRDefault="001D68B6" w:rsidP="001D68B6">
      <w:pPr>
        <w:pStyle w:val="Heading4"/>
      </w:pPr>
      <w:r w:rsidRPr="006822E5">
        <w:t>Implementation</w:t>
      </w:r>
      <w:r>
        <w:t xml:space="preserve"> Details</w:t>
      </w:r>
    </w:p>
    <w:p w14:paraId="16C40B8E" w14:textId="77777777" w:rsidR="001D68B6" w:rsidRDefault="001D68B6" w:rsidP="001D68B6">
      <w:pPr>
        <w:pStyle w:val="Heading5"/>
      </w:pPr>
      <w:r>
        <w:t>Method Name: SignupController.validateUsername()</w:t>
      </w:r>
    </w:p>
    <w:p w14:paraId="079F260B" w14:textId="77777777" w:rsidR="001D68B6" w:rsidRDefault="001D68B6" w:rsidP="00CC5B56">
      <w:pPr>
        <w:pStyle w:val="ListParagraph"/>
        <w:numPr>
          <w:ilvl w:val="0"/>
          <w:numId w:val="12"/>
        </w:numPr>
        <w:jc w:val="both"/>
      </w:pPr>
      <w:r>
        <w:t>Authentication – Not required</w:t>
      </w:r>
    </w:p>
    <w:p w14:paraId="7F831749" w14:textId="77777777" w:rsidR="001D68B6" w:rsidRDefault="001D68B6" w:rsidP="00CC5B56">
      <w:pPr>
        <w:pStyle w:val="ListParagraph"/>
        <w:numPr>
          <w:ilvl w:val="0"/>
          <w:numId w:val="12"/>
        </w:numPr>
        <w:jc w:val="both"/>
      </w:pPr>
      <w:r>
        <w:t>Validation - Required</w:t>
      </w:r>
    </w:p>
    <w:p w14:paraId="556E8B57" w14:textId="77777777" w:rsidR="006C4CFF" w:rsidRDefault="006C4CFF" w:rsidP="001D68B6">
      <w:pPr>
        <w:jc w:val="both"/>
      </w:pPr>
    </w:p>
    <w:bookmarkEnd w:id="14"/>
    <w:p w14:paraId="0444E11C" w14:textId="0EC12ECD" w:rsidR="00B71A16" w:rsidRPr="00B732C2" w:rsidRDefault="00B71A16" w:rsidP="00FE58DE">
      <w:pPr>
        <w:pStyle w:val="Heading3"/>
      </w:pPr>
      <w:r>
        <w:t>Create new</w:t>
      </w:r>
      <w:r w:rsidR="008D2879">
        <w:t xml:space="preserve"> </w:t>
      </w:r>
      <w:r w:rsidR="00D40C61">
        <w:t>user</w:t>
      </w:r>
    </w:p>
    <w:p w14:paraId="617C9AEE" w14:textId="0DA264C9" w:rsidR="00B71A16" w:rsidRPr="00807E93" w:rsidRDefault="00B71A16" w:rsidP="00B71A16">
      <w:pPr>
        <w:jc w:val="both"/>
      </w:pPr>
      <w:r w:rsidRPr="00807E93">
        <w:t>Register new user.</w:t>
      </w:r>
    </w:p>
    <w:p w14:paraId="0450794D" w14:textId="77777777" w:rsidR="00B71A16" w:rsidRDefault="00B71A16" w:rsidP="00FE58DE">
      <w:pPr>
        <w:pStyle w:val="Heading4"/>
      </w:pPr>
      <w:r>
        <w:t>Access Details</w:t>
      </w:r>
    </w:p>
    <w:tbl>
      <w:tblPr>
        <w:tblStyle w:val="GridTable4-Accent1"/>
        <w:tblW w:w="9343" w:type="dxa"/>
        <w:tblLook w:val="04A0" w:firstRow="1" w:lastRow="0" w:firstColumn="1" w:lastColumn="0" w:noHBand="0" w:noVBand="1"/>
      </w:tblPr>
      <w:tblGrid>
        <w:gridCol w:w="2544"/>
        <w:gridCol w:w="3569"/>
        <w:gridCol w:w="1615"/>
        <w:gridCol w:w="1615"/>
      </w:tblGrid>
      <w:tr w:rsidR="00555743" w:rsidRPr="00730BF1" w14:paraId="380A7A8C" w14:textId="228740F9" w:rsidTr="0055574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4" w:type="dxa"/>
          </w:tcPr>
          <w:p w14:paraId="1E4A3479" w14:textId="77777777" w:rsidR="00555743" w:rsidRPr="00730BF1" w:rsidRDefault="00555743" w:rsidP="0006130A">
            <w:pPr>
              <w:rPr>
                <w:b w:val="0"/>
                <w:bCs w:val="0"/>
              </w:rPr>
            </w:pPr>
            <w:r w:rsidRPr="00730BF1">
              <w:t>HTTP Method</w:t>
            </w:r>
          </w:p>
        </w:tc>
        <w:tc>
          <w:tcPr>
            <w:tcW w:w="3569" w:type="dxa"/>
          </w:tcPr>
          <w:p w14:paraId="1FCBD3F6" w14:textId="77777777" w:rsidR="00555743" w:rsidRPr="00730BF1" w:rsidRDefault="00555743"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1615" w:type="dxa"/>
          </w:tcPr>
          <w:p w14:paraId="698F3B36" w14:textId="77777777" w:rsidR="00555743" w:rsidRPr="00730BF1" w:rsidRDefault="00555743"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c>
          <w:tcPr>
            <w:tcW w:w="1615" w:type="dxa"/>
          </w:tcPr>
          <w:p w14:paraId="39D452EB" w14:textId="3020F97A" w:rsidR="00555743" w:rsidRPr="00730BF1" w:rsidRDefault="00555743" w:rsidP="0006130A">
            <w:pPr>
              <w:cnfStyle w:val="100000000000" w:firstRow="1" w:lastRow="0" w:firstColumn="0" w:lastColumn="0" w:oddVBand="0" w:evenVBand="0" w:oddHBand="0" w:evenHBand="0" w:firstRowFirstColumn="0" w:firstRowLastColumn="0" w:lastRowFirstColumn="0" w:lastRowLastColumn="0"/>
            </w:pPr>
            <w:r>
              <w:t>Role</w:t>
            </w:r>
          </w:p>
        </w:tc>
      </w:tr>
      <w:tr w:rsidR="00555743" w:rsidRPr="00730BF1" w14:paraId="6AACCFA9" w14:textId="217DDFA2" w:rsidTr="00555743">
        <w:trPr>
          <w:trHeight w:val="368"/>
        </w:trPr>
        <w:tc>
          <w:tcPr>
            <w:cnfStyle w:val="001000000000" w:firstRow="0" w:lastRow="0" w:firstColumn="1" w:lastColumn="0" w:oddVBand="0" w:evenVBand="0" w:oddHBand="0" w:evenHBand="0" w:firstRowFirstColumn="0" w:firstRowLastColumn="0" w:lastRowFirstColumn="0" w:lastRowLastColumn="0"/>
            <w:tcW w:w="2544" w:type="dxa"/>
          </w:tcPr>
          <w:p w14:paraId="050C2BF3" w14:textId="77777777" w:rsidR="00555743" w:rsidRPr="00521BFA" w:rsidRDefault="00555743" w:rsidP="0006130A">
            <w:r>
              <w:t>POST</w:t>
            </w:r>
          </w:p>
        </w:tc>
        <w:tc>
          <w:tcPr>
            <w:tcW w:w="3569" w:type="dxa"/>
          </w:tcPr>
          <w:p w14:paraId="3EFEA9A6" w14:textId="5355B999" w:rsidR="00555743" w:rsidRPr="00730BF1" w:rsidRDefault="008F5BD1" w:rsidP="0006130A">
            <w:pPr>
              <w:cnfStyle w:val="000000000000" w:firstRow="0" w:lastRow="0" w:firstColumn="0" w:lastColumn="0" w:oddVBand="0" w:evenVBand="0" w:oddHBand="0" w:evenHBand="0" w:firstRowFirstColumn="0" w:firstRowLastColumn="0" w:lastRowFirstColumn="0" w:lastRowLastColumn="0"/>
            </w:pPr>
            <w:r>
              <w:t>api/v1</w:t>
            </w:r>
            <w:r w:rsidR="00555743" w:rsidRPr="000F122A">
              <w:t>/</w:t>
            </w:r>
            <w:r w:rsidR="00555743">
              <w:t>users</w:t>
            </w:r>
          </w:p>
        </w:tc>
        <w:tc>
          <w:tcPr>
            <w:tcW w:w="1615" w:type="dxa"/>
          </w:tcPr>
          <w:p w14:paraId="4ABF0AC3" w14:textId="0488F833" w:rsidR="00555743" w:rsidRPr="00730BF1" w:rsidRDefault="00555743" w:rsidP="0006130A">
            <w:pPr>
              <w:cnfStyle w:val="000000000000" w:firstRow="0" w:lastRow="0" w:firstColumn="0" w:lastColumn="0" w:oddVBand="0" w:evenVBand="0" w:oddHBand="0" w:evenHBand="0" w:firstRowFirstColumn="0" w:firstRowLastColumn="0" w:lastRowFirstColumn="0" w:lastRowLastColumn="0"/>
            </w:pPr>
            <w:r>
              <w:t>yes</w:t>
            </w:r>
          </w:p>
        </w:tc>
        <w:tc>
          <w:tcPr>
            <w:tcW w:w="1615" w:type="dxa"/>
          </w:tcPr>
          <w:p w14:paraId="74F910A8" w14:textId="42CBC34F" w:rsidR="00555743" w:rsidRDefault="00D40C61" w:rsidP="0006130A">
            <w:pPr>
              <w:cnfStyle w:val="000000000000" w:firstRow="0" w:lastRow="0" w:firstColumn="0" w:lastColumn="0" w:oddVBand="0" w:evenVBand="0" w:oddHBand="0" w:evenHBand="0" w:firstRowFirstColumn="0" w:firstRowLastColumn="0" w:lastRowFirstColumn="0" w:lastRowLastColumn="0"/>
            </w:pPr>
            <w:r>
              <w:t>Admin</w:t>
            </w:r>
          </w:p>
        </w:tc>
      </w:tr>
    </w:tbl>
    <w:p w14:paraId="02A7882D" w14:textId="77777777" w:rsidR="00B71A16" w:rsidRPr="00AF3C80" w:rsidRDefault="00B71A16" w:rsidP="00FE58DE">
      <w:pPr>
        <w:pStyle w:val="Heading5"/>
      </w:pPr>
      <w:r>
        <w:t>Input Parameters</w:t>
      </w:r>
    </w:p>
    <w:tbl>
      <w:tblPr>
        <w:tblStyle w:val="GridTable4-Accent1"/>
        <w:tblW w:w="9355" w:type="dxa"/>
        <w:tblLook w:val="04A0" w:firstRow="1" w:lastRow="0" w:firstColumn="1" w:lastColumn="0" w:noHBand="0" w:noVBand="1"/>
      </w:tblPr>
      <w:tblGrid>
        <w:gridCol w:w="2535"/>
        <w:gridCol w:w="1048"/>
        <w:gridCol w:w="873"/>
        <w:gridCol w:w="1162"/>
        <w:gridCol w:w="3737"/>
      </w:tblGrid>
      <w:tr w:rsidR="00B71A16" w:rsidRPr="00730BF1" w14:paraId="758CBEE1" w14:textId="77777777" w:rsidTr="00C1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tcPr>
          <w:p w14:paraId="701FCA89" w14:textId="77777777" w:rsidR="00B71A16" w:rsidRPr="00730BF1" w:rsidRDefault="00B71A16" w:rsidP="0006130A">
            <w:pPr>
              <w:rPr>
                <w:b w:val="0"/>
                <w:bCs w:val="0"/>
              </w:rPr>
            </w:pPr>
            <w:r w:rsidRPr="00730BF1">
              <w:t>Name</w:t>
            </w:r>
          </w:p>
        </w:tc>
        <w:tc>
          <w:tcPr>
            <w:tcW w:w="1048" w:type="dxa"/>
          </w:tcPr>
          <w:p w14:paraId="0EA9DFB6"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873" w:type="dxa"/>
          </w:tcPr>
          <w:p w14:paraId="25F80FED"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62" w:type="dxa"/>
          </w:tcPr>
          <w:p w14:paraId="3887C386"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37" w:type="dxa"/>
          </w:tcPr>
          <w:p w14:paraId="4B64D002"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8C12DC" w:rsidRPr="00730BF1" w14:paraId="2FF26424"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7EECF6B9" w14:textId="219D54BC" w:rsidR="008C12DC" w:rsidRDefault="00B90EE1" w:rsidP="0006130A">
            <w:r>
              <w:t>r</w:t>
            </w:r>
            <w:r w:rsidR="008C12DC">
              <w:t>ole</w:t>
            </w:r>
          </w:p>
        </w:tc>
        <w:tc>
          <w:tcPr>
            <w:tcW w:w="1048" w:type="dxa"/>
          </w:tcPr>
          <w:p w14:paraId="63C20068" w14:textId="43AFD6CB" w:rsidR="008C12DC" w:rsidRPr="00730BF1" w:rsidRDefault="008C12DC" w:rsidP="0006130A">
            <w:pPr>
              <w:cnfStyle w:val="000000000000" w:firstRow="0" w:lastRow="0" w:firstColumn="0" w:lastColumn="0" w:oddVBand="0" w:evenVBand="0" w:oddHBand="0" w:evenHBand="0" w:firstRowFirstColumn="0" w:firstRowLastColumn="0" w:lastRowFirstColumn="0" w:lastRowLastColumn="0"/>
            </w:pPr>
            <w:r>
              <w:t>Yes</w:t>
            </w:r>
          </w:p>
        </w:tc>
        <w:tc>
          <w:tcPr>
            <w:tcW w:w="873" w:type="dxa"/>
          </w:tcPr>
          <w:p w14:paraId="24967085" w14:textId="04D148DF" w:rsidR="008C12DC" w:rsidRPr="00730BF1" w:rsidRDefault="008C12DC" w:rsidP="0006130A">
            <w:pPr>
              <w:cnfStyle w:val="000000000000" w:firstRow="0" w:lastRow="0" w:firstColumn="0" w:lastColumn="0" w:oddVBand="0" w:evenVBand="0" w:oddHBand="0" w:evenHBand="0" w:firstRowFirstColumn="0" w:firstRowLastColumn="0" w:lastRowFirstColumn="0" w:lastRowLastColumn="0"/>
            </w:pPr>
            <w:r>
              <w:t>body</w:t>
            </w:r>
          </w:p>
        </w:tc>
        <w:tc>
          <w:tcPr>
            <w:tcW w:w="1162" w:type="dxa"/>
          </w:tcPr>
          <w:p w14:paraId="3A6776E2" w14:textId="4CFB03EB" w:rsidR="008C12DC" w:rsidRPr="00730BF1" w:rsidRDefault="008C12DC" w:rsidP="0006130A">
            <w:pPr>
              <w:cnfStyle w:val="000000000000" w:firstRow="0" w:lastRow="0" w:firstColumn="0" w:lastColumn="0" w:oddVBand="0" w:evenVBand="0" w:oddHBand="0" w:evenHBand="0" w:firstRowFirstColumn="0" w:firstRowLastColumn="0" w:lastRowFirstColumn="0" w:lastRowLastColumn="0"/>
            </w:pPr>
            <w:r>
              <w:t>string</w:t>
            </w:r>
          </w:p>
        </w:tc>
        <w:tc>
          <w:tcPr>
            <w:tcW w:w="3737" w:type="dxa"/>
          </w:tcPr>
          <w:p w14:paraId="2E488A67" w14:textId="7D5A31B6" w:rsidR="008C12DC" w:rsidRDefault="00D40C61" w:rsidP="0006130A">
            <w:pPr>
              <w:cnfStyle w:val="000000000000" w:firstRow="0" w:lastRow="0" w:firstColumn="0" w:lastColumn="0" w:oddVBand="0" w:evenVBand="0" w:oddHBand="0" w:evenHBand="0" w:firstRowFirstColumn="0" w:firstRowLastColumn="0" w:lastRowFirstColumn="0" w:lastRowLastColumn="0"/>
            </w:pPr>
            <w:r>
              <w:t>Admin</w:t>
            </w:r>
            <w:r w:rsidR="008C12DC">
              <w:t xml:space="preserve"> role</w:t>
            </w:r>
          </w:p>
        </w:tc>
      </w:tr>
      <w:tr w:rsidR="00B71A16" w:rsidRPr="00730BF1" w14:paraId="2568148A"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21A7D855" w14:textId="43A25DD7" w:rsidR="00B71A16" w:rsidRPr="00730BF1" w:rsidRDefault="00B90EE1" w:rsidP="0006130A">
            <w:pPr>
              <w:rPr>
                <w:bCs w:val="0"/>
              </w:rPr>
            </w:pPr>
            <w:r>
              <w:t>f</w:t>
            </w:r>
            <w:r w:rsidR="003F24A9">
              <w:t>i</w:t>
            </w:r>
            <w:r w:rsidR="00B71A16">
              <w:t>rstName</w:t>
            </w:r>
          </w:p>
        </w:tc>
        <w:tc>
          <w:tcPr>
            <w:tcW w:w="1048" w:type="dxa"/>
          </w:tcPr>
          <w:p w14:paraId="3F22F2F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3AD0EA5E"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7BBBE7C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72B85A2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First name of the user</w:t>
            </w:r>
          </w:p>
        </w:tc>
      </w:tr>
      <w:tr w:rsidR="00B71A16" w:rsidRPr="00730BF1" w14:paraId="64961B52"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24E8C1C9" w14:textId="07B30228" w:rsidR="00B71A16" w:rsidRPr="00730BF1" w:rsidRDefault="00B90EE1" w:rsidP="0006130A">
            <w:pPr>
              <w:rPr>
                <w:bCs w:val="0"/>
              </w:rPr>
            </w:pPr>
            <w:r>
              <w:t>l</w:t>
            </w:r>
            <w:r w:rsidR="00B71A16" w:rsidRPr="00AF3C80">
              <w:t>astName</w:t>
            </w:r>
          </w:p>
        </w:tc>
        <w:tc>
          <w:tcPr>
            <w:tcW w:w="1048" w:type="dxa"/>
          </w:tcPr>
          <w:p w14:paraId="105EF2B8"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25924740"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62" w:type="dxa"/>
          </w:tcPr>
          <w:p w14:paraId="77C423E2"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3AA199CD"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Last name of the user</w:t>
            </w:r>
          </w:p>
        </w:tc>
      </w:tr>
      <w:tr w:rsidR="00B71A16" w:rsidRPr="00730BF1" w14:paraId="63086ECA"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113AFC48" w14:textId="6C07BAD7" w:rsidR="00B71A16" w:rsidRPr="00730BF1" w:rsidRDefault="00B90EE1" w:rsidP="0006130A">
            <w:pPr>
              <w:rPr>
                <w:bCs w:val="0"/>
              </w:rPr>
            </w:pPr>
            <w:r>
              <w:t>e</w:t>
            </w:r>
            <w:r w:rsidR="00B71A16" w:rsidRPr="00080A0D">
              <w:t>mail</w:t>
            </w:r>
          </w:p>
        </w:tc>
        <w:tc>
          <w:tcPr>
            <w:tcW w:w="1048" w:type="dxa"/>
          </w:tcPr>
          <w:p w14:paraId="1EED10AD"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07A5915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75C698C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5EE06ED3"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Email Address of the user</w:t>
            </w:r>
          </w:p>
        </w:tc>
      </w:tr>
      <w:tr w:rsidR="00B71A16" w:rsidRPr="00730BF1" w14:paraId="6D35332A"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558F28ED" w14:textId="7BF718ED" w:rsidR="00B71A16" w:rsidRPr="00730BF1" w:rsidRDefault="00B90EE1" w:rsidP="0006130A">
            <w:pPr>
              <w:rPr>
                <w:bCs w:val="0"/>
              </w:rPr>
            </w:pPr>
            <w:r>
              <w:t>p</w:t>
            </w:r>
            <w:r w:rsidR="00B71A16" w:rsidRPr="00080A0D">
              <w:t>honeNumber</w:t>
            </w:r>
          </w:p>
        </w:tc>
        <w:tc>
          <w:tcPr>
            <w:tcW w:w="1048" w:type="dxa"/>
          </w:tcPr>
          <w:p w14:paraId="7021FB5D"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62B514D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57EE930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768BD34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Phone Number of the user</w:t>
            </w:r>
          </w:p>
        </w:tc>
      </w:tr>
      <w:tr w:rsidR="00B71A16" w:rsidRPr="00730BF1" w14:paraId="47AC2EC2"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1DF63AEA" w14:textId="5A351A45" w:rsidR="00B71A16" w:rsidRPr="00730BF1" w:rsidRDefault="00B90EE1" w:rsidP="0006130A">
            <w:pPr>
              <w:rPr>
                <w:bCs w:val="0"/>
              </w:rPr>
            </w:pPr>
            <w:r>
              <w:t>u</w:t>
            </w:r>
            <w:r w:rsidR="00B71A16" w:rsidRPr="00080A0D">
              <w:t>sername</w:t>
            </w:r>
          </w:p>
        </w:tc>
        <w:tc>
          <w:tcPr>
            <w:tcW w:w="1048" w:type="dxa"/>
          </w:tcPr>
          <w:p w14:paraId="0A3EF00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2B8B589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1BD38CF4"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1DD3212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Display name for the user</w:t>
            </w:r>
          </w:p>
        </w:tc>
      </w:tr>
      <w:tr w:rsidR="00B71A16" w:rsidRPr="00730BF1" w14:paraId="594CF0AE"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338AB4E6" w14:textId="519C9015" w:rsidR="00B71A16" w:rsidRPr="00730BF1" w:rsidRDefault="00B90EE1" w:rsidP="0006130A">
            <w:pPr>
              <w:rPr>
                <w:bCs w:val="0"/>
              </w:rPr>
            </w:pPr>
            <w:r>
              <w:t>p</w:t>
            </w:r>
            <w:r w:rsidR="00B71A16">
              <w:t>assword</w:t>
            </w:r>
          </w:p>
        </w:tc>
        <w:tc>
          <w:tcPr>
            <w:tcW w:w="1048" w:type="dxa"/>
          </w:tcPr>
          <w:p w14:paraId="6B4AAF06"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2B29605C"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6D62618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7244ED35"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Password of the user</w:t>
            </w:r>
          </w:p>
        </w:tc>
      </w:tr>
    </w:tbl>
    <w:p w14:paraId="77BA28BC" w14:textId="77777777" w:rsidR="00B71A16" w:rsidRPr="00006CE6" w:rsidRDefault="00B71A16" w:rsidP="00FE58DE">
      <w:pPr>
        <w:pStyle w:val="Heading5"/>
      </w:pPr>
      <w:r>
        <w:t>Response</w:t>
      </w:r>
    </w:p>
    <w:tbl>
      <w:tblPr>
        <w:tblStyle w:val="GridTable4-Accent1"/>
        <w:tblW w:w="9355" w:type="dxa"/>
        <w:tblLook w:val="04A0" w:firstRow="1" w:lastRow="0" w:firstColumn="1" w:lastColumn="0" w:noHBand="0" w:noVBand="1"/>
      </w:tblPr>
      <w:tblGrid>
        <w:gridCol w:w="1368"/>
        <w:gridCol w:w="720"/>
        <w:gridCol w:w="3690"/>
        <w:gridCol w:w="3577"/>
      </w:tblGrid>
      <w:tr w:rsidR="00B71A16" w:rsidRPr="00730BF1" w14:paraId="12BDCBDA"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BB9B938" w14:textId="77777777" w:rsidR="00B71A16" w:rsidRPr="00730BF1" w:rsidRDefault="00B71A16" w:rsidP="0006130A">
            <w:pPr>
              <w:rPr>
                <w:b w:val="0"/>
                <w:bCs w:val="0"/>
              </w:rPr>
            </w:pPr>
            <w:r w:rsidRPr="00730BF1">
              <w:t>Status Code</w:t>
            </w:r>
          </w:p>
        </w:tc>
        <w:tc>
          <w:tcPr>
            <w:tcW w:w="720" w:type="dxa"/>
          </w:tcPr>
          <w:p w14:paraId="5F037C2C"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690" w:type="dxa"/>
          </w:tcPr>
          <w:p w14:paraId="23BF943B"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577" w:type="dxa"/>
          </w:tcPr>
          <w:p w14:paraId="07A652A9"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B71A16" w:rsidRPr="00730BF1" w14:paraId="1DDE2438"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1642355A" w14:textId="77777777" w:rsidR="00B71A16" w:rsidRPr="00730BF1" w:rsidRDefault="00B71A16" w:rsidP="0006130A">
            <w:pPr>
              <w:rPr>
                <w:b/>
                <w:bCs w:val="0"/>
              </w:rPr>
            </w:pPr>
            <w:r w:rsidRPr="00730BF1">
              <w:t>20</w:t>
            </w:r>
            <w:r>
              <w:t>1</w:t>
            </w:r>
          </w:p>
        </w:tc>
        <w:tc>
          <w:tcPr>
            <w:tcW w:w="720" w:type="dxa"/>
          </w:tcPr>
          <w:p w14:paraId="0505784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3DE48A5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Successfully registered user</w:t>
            </w:r>
          </w:p>
        </w:tc>
        <w:tc>
          <w:tcPr>
            <w:tcW w:w="3577" w:type="dxa"/>
          </w:tcPr>
          <w:p w14:paraId="039D300A"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04894B9"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t>“error”: false,</w:t>
            </w:r>
          </w:p>
          <w:p w14:paraId="3B7E53AD"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“message”: “Successfully registered user”</w:t>
            </w:r>
          </w:p>
          <w:p w14:paraId="785CDED9"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B71A16" w:rsidRPr="00730BF1" w14:paraId="64852044"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17BCAD57" w14:textId="77777777" w:rsidR="00B71A16" w:rsidRPr="00730BF1" w:rsidRDefault="00B71A16" w:rsidP="0006130A">
            <w:pPr>
              <w:rPr>
                <w:bCs w:val="0"/>
              </w:rPr>
            </w:pPr>
            <w:r>
              <w:t>400</w:t>
            </w:r>
          </w:p>
        </w:tc>
        <w:tc>
          <w:tcPr>
            <w:tcW w:w="720" w:type="dxa"/>
          </w:tcPr>
          <w:p w14:paraId="3C52A598"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Json</w:t>
            </w:r>
          </w:p>
        </w:tc>
        <w:tc>
          <w:tcPr>
            <w:tcW w:w="3690" w:type="dxa"/>
          </w:tcPr>
          <w:p w14:paraId="49A77A88"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User Registration unsuccessful</w:t>
            </w:r>
          </w:p>
        </w:tc>
        <w:tc>
          <w:tcPr>
            <w:tcW w:w="3577" w:type="dxa"/>
          </w:tcPr>
          <w:p w14:paraId="391483BB"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30E6BFB"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t>“error”: true,</w:t>
            </w:r>
          </w:p>
          <w:p w14:paraId="3B516E3A" w14:textId="0E89E0DE"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D434F7">
              <w:t>&lt;</w:t>
            </w:r>
            <w:r>
              <w:t>error message</w:t>
            </w:r>
            <w:r w:rsidR="00D434F7">
              <w:t>&gt;</w:t>
            </w:r>
          </w:p>
          <w:p w14:paraId="3DFE6C14"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B71A16" w:rsidRPr="00730BF1" w14:paraId="3FA44985"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6233CB36" w14:textId="20BB5ECA" w:rsidR="00B71A16" w:rsidRPr="00FB0DB6" w:rsidRDefault="00DD7651" w:rsidP="0006130A">
            <w:r>
              <w:t>404</w:t>
            </w:r>
          </w:p>
        </w:tc>
        <w:tc>
          <w:tcPr>
            <w:tcW w:w="720" w:type="dxa"/>
          </w:tcPr>
          <w:p w14:paraId="7807AFC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59EF6B5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 xml:space="preserve">Invalid </w:t>
            </w:r>
            <w:r>
              <w:t>request parameters</w:t>
            </w:r>
          </w:p>
        </w:tc>
        <w:tc>
          <w:tcPr>
            <w:tcW w:w="3577" w:type="dxa"/>
          </w:tcPr>
          <w:p w14:paraId="7EF223ED" w14:textId="784EF1F1"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A5948CA" w14:textId="5830B01B"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“message”: “</w:t>
            </w:r>
            <w:r w:rsidR="00DD7651">
              <w:t>User not found</w:t>
            </w:r>
            <w:r>
              <w:t>”</w:t>
            </w:r>
          </w:p>
          <w:p w14:paraId="3E4A3371"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699D299" w14:textId="77777777" w:rsidR="00B71A16" w:rsidRPr="00006CE6" w:rsidRDefault="00B71A16" w:rsidP="00B71A16"/>
    <w:p w14:paraId="5630EDD4" w14:textId="77777777" w:rsidR="00B71A16" w:rsidRDefault="00B71A16" w:rsidP="00FE58DE">
      <w:pPr>
        <w:pStyle w:val="Heading4"/>
      </w:pPr>
      <w:r w:rsidRPr="006822E5">
        <w:t>Implementation</w:t>
      </w:r>
      <w:r>
        <w:t xml:space="preserve"> Details</w:t>
      </w:r>
    </w:p>
    <w:p w14:paraId="2E20CB56" w14:textId="77777777" w:rsidR="00B71A16" w:rsidRDefault="00B71A16" w:rsidP="00FE58DE">
      <w:pPr>
        <w:pStyle w:val="Heading5"/>
      </w:pPr>
      <w:r>
        <w:t>Method Name: signUpController.registerUser()</w:t>
      </w:r>
    </w:p>
    <w:p w14:paraId="25CE0F0B" w14:textId="77777777" w:rsidR="006C4CFF" w:rsidRDefault="006C4CFF" w:rsidP="00CC5B56">
      <w:pPr>
        <w:pStyle w:val="ListParagraph"/>
        <w:numPr>
          <w:ilvl w:val="0"/>
          <w:numId w:val="11"/>
        </w:numPr>
        <w:jc w:val="both"/>
      </w:pPr>
      <w:r>
        <w:t>Authentication - Required</w:t>
      </w:r>
    </w:p>
    <w:p w14:paraId="6D23E5F2" w14:textId="77777777" w:rsidR="006C4CFF" w:rsidRDefault="006C4CFF" w:rsidP="00CC5B56">
      <w:pPr>
        <w:pStyle w:val="ListParagraph"/>
        <w:numPr>
          <w:ilvl w:val="0"/>
          <w:numId w:val="11"/>
        </w:numPr>
        <w:jc w:val="both"/>
      </w:pPr>
      <w:r>
        <w:lastRenderedPageBreak/>
        <w:t>Validation - Required</w:t>
      </w:r>
    </w:p>
    <w:p w14:paraId="20C7A596" w14:textId="77777777" w:rsidR="00B71A16" w:rsidRDefault="00B71A16" w:rsidP="00B71A16"/>
    <w:p w14:paraId="5CFF4A36" w14:textId="77777777" w:rsidR="00B71A16" w:rsidRDefault="00B71A16" w:rsidP="00FE58DE">
      <w:pPr>
        <w:pStyle w:val="Heading3"/>
      </w:pPr>
      <w:r>
        <w:t>Fetch User Details</w:t>
      </w:r>
    </w:p>
    <w:p w14:paraId="48CEE72A" w14:textId="77777777" w:rsidR="00B71A16" w:rsidRPr="00601A6F" w:rsidRDefault="00B71A16" w:rsidP="00B71A16">
      <w:r>
        <w:t>Fetches user information based on user id.</w:t>
      </w:r>
    </w:p>
    <w:p w14:paraId="4486FF2A" w14:textId="77777777" w:rsidR="00B71A16" w:rsidRDefault="00B71A16" w:rsidP="00FE58DE">
      <w:pPr>
        <w:pStyle w:val="Heading4"/>
      </w:pPr>
      <w:r>
        <w:t>Access Details</w:t>
      </w:r>
    </w:p>
    <w:tbl>
      <w:tblPr>
        <w:tblStyle w:val="GridTable4-Accent1"/>
        <w:tblW w:w="9313" w:type="dxa"/>
        <w:tblLook w:val="04A0" w:firstRow="1" w:lastRow="0" w:firstColumn="1" w:lastColumn="0" w:noHBand="0" w:noVBand="1"/>
      </w:tblPr>
      <w:tblGrid>
        <w:gridCol w:w="3066"/>
        <w:gridCol w:w="4301"/>
        <w:gridCol w:w="1946"/>
      </w:tblGrid>
      <w:tr w:rsidR="00413A0A" w:rsidRPr="00730BF1" w14:paraId="5DEF35AE" w14:textId="77777777" w:rsidTr="00413A0A">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66" w:type="dxa"/>
          </w:tcPr>
          <w:p w14:paraId="09F7BDFC" w14:textId="77777777" w:rsidR="00413A0A" w:rsidRPr="00730BF1" w:rsidRDefault="00413A0A" w:rsidP="0006130A">
            <w:pPr>
              <w:rPr>
                <w:b w:val="0"/>
                <w:bCs w:val="0"/>
              </w:rPr>
            </w:pPr>
            <w:r w:rsidRPr="00730BF1">
              <w:t>HTTP Method</w:t>
            </w:r>
          </w:p>
        </w:tc>
        <w:tc>
          <w:tcPr>
            <w:tcW w:w="4301" w:type="dxa"/>
          </w:tcPr>
          <w:p w14:paraId="00402A38" w14:textId="77777777" w:rsidR="00413A0A" w:rsidRPr="00730BF1" w:rsidRDefault="00413A0A"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1946" w:type="dxa"/>
          </w:tcPr>
          <w:p w14:paraId="38A04644" w14:textId="77777777" w:rsidR="00413A0A" w:rsidRPr="00730BF1" w:rsidRDefault="00413A0A"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r>
      <w:tr w:rsidR="00413A0A" w:rsidRPr="00730BF1" w14:paraId="4B863ABD" w14:textId="77777777" w:rsidTr="00413A0A">
        <w:trPr>
          <w:trHeight w:val="326"/>
        </w:trPr>
        <w:tc>
          <w:tcPr>
            <w:cnfStyle w:val="001000000000" w:firstRow="0" w:lastRow="0" w:firstColumn="1" w:lastColumn="0" w:oddVBand="0" w:evenVBand="0" w:oddHBand="0" w:evenHBand="0" w:firstRowFirstColumn="0" w:firstRowLastColumn="0" w:lastRowFirstColumn="0" w:lastRowLastColumn="0"/>
            <w:tcW w:w="3066" w:type="dxa"/>
          </w:tcPr>
          <w:p w14:paraId="3CEB2EF3" w14:textId="77777777" w:rsidR="00413A0A" w:rsidRPr="00521BFA" w:rsidRDefault="00413A0A" w:rsidP="0006130A">
            <w:r>
              <w:t>GET</w:t>
            </w:r>
          </w:p>
        </w:tc>
        <w:tc>
          <w:tcPr>
            <w:tcW w:w="4301" w:type="dxa"/>
          </w:tcPr>
          <w:p w14:paraId="2574F8D8" w14:textId="0228E985" w:rsidR="00413A0A" w:rsidRPr="00730BF1" w:rsidRDefault="008F5BD1" w:rsidP="0006130A">
            <w:pPr>
              <w:cnfStyle w:val="000000000000" w:firstRow="0" w:lastRow="0" w:firstColumn="0" w:lastColumn="0" w:oddVBand="0" w:evenVBand="0" w:oddHBand="0" w:evenHBand="0" w:firstRowFirstColumn="0" w:firstRowLastColumn="0" w:lastRowFirstColumn="0" w:lastRowLastColumn="0"/>
            </w:pPr>
            <w:r>
              <w:t>api/v1</w:t>
            </w:r>
            <w:r w:rsidR="00413A0A" w:rsidRPr="000F122A">
              <w:t>/</w:t>
            </w:r>
            <w:r w:rsidR="00413A0A">
              <w:t>users/</w:t>
            </w:r>
            <w:r w:rsidR="003F060F">
              <w:t>{</w:t>
            </w:r>
            <w:r w:rsidR="00413A0A">
              <w:t>username</w:t>
            </w:r>
            <w:r w:rsidR="003F060F">
              <w:t>}</w:t>
            </w:r>
          </w:p>
        </w:tc>
        <w:tc>
          <w:tcPr>
            <w:tcW w:w="1946" w:type="dxa"/>
          </w:tcPr>
          <w:p w14:paraId="137B44C6" w14:textId="77777777" w:rsidR="00413A0A" w:rsidRPr="00730BF1" w:rsidRDefault="00413A0A" w:rsidP="0006130A">
            <w:pPr>
              <w:cnfStyle w:val="000000000000" w:firstRow="0" w:lastRow="0" w:firstColumn="0" w:lastColumn="0" w:oddVBand="0" w:evenVBand="0" w:oddHBand="0" w:evenHBand="0" w:firstRowFirstColumn="0" w:firstRowLastColumn="0" w:lastRowFirstColumn="0" w:lastRowLastColumn="0"/>
            </w:pPr>
            <w:r w:rsidRPr="00730BF1">
              <w:t>yes</w:t>
            </w:r>
          </w:p>
        </w:tc>
      </w:tr>
    </w:tbl>
    <w:p w14:paraId="778845FD" w14:textId="77777777" w:rsidR="00B71A16" w:rsidRDefault="00B71A16" w:rsidP="00FE58DE">
      <w:pPr>
        <w:pStyle w:val="Heading5"/>
      </w:pPr>
      <w:r>
        <w:t>Input Parameters</w:t>
      </w:r>
    </w:p>
    <w:tbl>
      <w:tblPr>
        <w:tblStyle w:val="GridTable4-Accent1"/>
        <w:tblW w:w="9355" w:type="dxa"/>
        <w:tblLook w:val="04A0" w:firstRow="1" w:lastRow="0" w:firstColumn="1" w:lastColumn="0" w:noHBand="0" w:noVBand="1"/>
      </w:tblPr>
      <w:tblGrid>
        <w:gridCol w:w="1885"/>
        <w:gridCol w:w="1260"/>
        <w:gridCol w:w="1260"/>
        <w:gridCol w:w="1170"/>
        <w:gridCol w:w="3780"/>
      </w:tblGrid>
      <w:tr w:rsidR="00B71A16" w:rsidRPr="00730BF1" w14:paraId="0152B4B7"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1F1F93D" w14:textId="77777777" w:rsidR="00B71A16" w:rsidRPr="00730BF1" w:rsidRDefault="00B71A16" w:rsidP="0006130A">
            <w:pPr>
              <w:rPr>
                <w:b w:val="0"/>
                <w:bCs w:val="0"/>
              </w:rPr>
            </w:pPr>
            <w:r w:rsidRPr="00730BF1">
              <w:t>Name</w:t>
            </w:r>
          </w:p>
        </w:tc>
        <w:tc>
          <w:tcPr>
            <w:tcW w:w="1260" w:type="dxa"/>
          </w:tcPr>
          <w:p w14:paraId="7AF37C96"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60" w:type="dxa"/>
          </w:tcPr>
          <w:p w14:paraId="69FF881E"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70" w:type="dxa"/>
          </w:tcPr>
          <w:p w14:paraId="0B15CA08"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80" w:type="dxa"/>
          </w:tcPr>
          <w:p w14:paraId="5DF4544B"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B71A16" w:rsidRPr="00730BF1" w14:paraId="6BA8B13D"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5CEB806F" w14:textId="3E8D07FE" w:rsidR="00B71A16" w:rsidRPr="00730BF1" w:rsidRDefault="00413A0A" w:rsidP="0006130A">
            <w:pPr>
              <w:rPr>
                <w:b/>
                <w:bCs w:val="0"/>
              </w:rPr>
            </w:pPr>
            <w:r w:rsidRPr="00413A0A">
              <w:t>username</w:t>
            </w:r>
          </w:p>
        </w:tc>
        <w:tc>
          <w:tcPr>
            <w:tcW w:w="1260" w:type="dxa"/>
          </w:tcPr>
          <w:p w14:paraId="51AB05C1"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2908A3D7" w14:textId="4A4B7413" w:rsidR="00B71A16" w:rsidRPr="00730BF1" w:rsidRDefault="00CB3787" w:rsidP="0006130A">
            <w:pPr>
              <w:cnfStyle w:val="000000000000" w:firstRow="0" w:lastRow="0" w:firstColumn="0" w:lastColumn="0" w:oddVBand="0" w:evenVBand="0" w:oddHBand="0" w:evenHBand="0" w:firstRowFirstColumn="0" w:firstRowLastColumn="0" w:lastRowFirstColumn="0" w:lastRowLastColumn="0"/>
            </w:pPr>
            <w:r>
              <w:t>p</w:t>
            </w:r>
            <w:r w:rsidR="003F060F">
              <w:t>ath</w:t>
            </w:r>
          </w:p>
        </w:tc>
        <w:tc>
          <w:tcPr>
            <w:tcW w:w="1170" w:type="dxa"/>
          </w:tcPr>
          <w:p w14:paraId="4B824A11"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60605BA5" w14:textId="0896CC85" w:rsidR="00B71A16" w:rsidRPr="00730BF1" w:rsidRDefault="008817F7" w:rsidP="0006130A">
            <w:pPr>
              <w:cnfStyle w:val="000000000000" w:firstRow="0" w:lastRow="0" w:firstColumn="0" w:lastColumn="0" w:oddVBand="0" w:evenVBand="0" w:oddHBand="0" w:evenHBand="0" w:firstRowFirstColumn="0" w:firstRowLastColumn="0" w:lastRowFirstColumn="0" w:lastRowLastColumn="0"/>
            </w:pPr>
            <w:r>
              <w:t>U</w:t>
            </w:r>
            <w:r w:rsidR="00B71A16">
              <w:t>ser</w:t>
            </w:r>
            <w:r>
              <w:t>name</w:t>
            </w:r>
          </w:p>
        </w:tc>
      </w:tr>
    </w:tbl>
    <w:p w14:paraId="0438E0E2" w14:textId="77777777" w:rsidR="00B71A16" w:rsidRPr="00E849AC" w:rsidRDefault="00B71A16" w:rsidP="00FE58DE">
      <w:pPr>
        <w:pStyle w:val="Heading5"/>
      </w:pPr>
      <w:r>
        <w:t>Response</w:t>
      </w:r>
    </w:p>
    <w:tbl>
      <w:tblPr>
        <w:tblStyle w:val="GridTable4-Accent1"/>
        <w:tblW w:w="9355" w:type="dxa"/>
        <w:tblLook w:val="04A0" w:firstRow="1" w:lastRow="0" w:firstColumn="1" w:lastColumn="0" w:noHBand="0" w:noVBand="1"/>
      </w:tblPr>
      <w:tblGrid>
        <w:gridCol w:w="1368"/>
        <w:gridCol w:w="720"/>
        <w:gridCol w:w="3690"/>
        <w:gridCol w:w="3577"/>
      </w:tblGrid>
      <w:tr w:rsidR="00B71A16" w:rsidRPr="00730BF1" w14:paraId="7974EB27"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517E37E" w14:textId="77777777" w:rsidR="00B71A16" w:rsidRPr="00730BF1" w:rsidRDefault="00B71A16" w:rsidP="0006130A">
            <w:pPr>
              <w:rPr>
                <w:b w:val="0"/>
                <w:bCs w:val="0"/>
              </w:rPr>
            </w:pPr>
            <w:r w:rsidRPr="00730BF1">
              <w:t>Status Code</w:t>
            </w:r>
          </w:p>
        </w:tc>
        <w:tc>
          <w:tcPr>
            <w:tcW w:w="720" w:type="dxa"/>
          </w:tcPr>
          <w:p w14:paraId="507F24C0"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690" w:type="dxa"/>
          </w:tcPr>
          <w:p w14:paraId="38B1BAA2"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577" w:type="dxa"/>
          </w:tcPr>
          <w:p w14:paraId="1551AD60"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B71A16" w:rsidRPr="00730BF1" w14:paraId="38AA77A8"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156E289D" w14:textId="77777777" w:rsidR="00B71A16" w:rsidRPr="00730BF1" w:rsidRDefault="00B71A16" w:rsidP="0006130A">
            <w:pPr>
              <w:rPr>
                <w:b/>
                <w:bCs w:val="0"/>
              </w:rPr>
            </w:pPr>
            <w:r>
              <w:t>200</w:t>
            </w:r>
          </w:p>
        </w:tc>
        <w:tc>
          <w:tcPr>
            <w:tcW w:w="720" w:type="dxa"/>
          </w:tcPr>
          <w:p w14:paraId="3E18C2D0"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56F66CBE" w14:textId="40C948DF" w:rsidR="00B71A16" w:rsidRPr="00730BF1" w:rsidRDefault="00E76CCD" w:rsidP="0006130A">
            <w:pPr>
              <w:cnfStyle w:val="000000000000" w:firstRow="0" w:lastRow="0" w:firstColumn="0" w:lastColumn="0" w:oddVBand="0" w:evenVBand="0" w:oddHBand="0" w:evenHBand="0" w:firstRowFirstColumn="0" w:firstRowLastColumn="0" w:lastRowFirstColumn="0" w:lastRowLastColumn="0"/>
            </w:pPr>
            <w:r w:rsidRPr="00E76CCD">
              <w:t>Fetched</w:t>
            </w:r>
            <w:r w:rsidR="00B71A16">
              <w:t xml:space="preserve"> user details successfully</w:t>
            </w:r>
          </w:p>
        </w:tc>
        <w:tc>
          <w:tcPr>
            <w:tcW w:w="3577" w:type="dxa"/>
          </w:tcPr>
          <w:p w14:paraId="46B6A44B"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7C9A0F8"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 xml:space="preserve">  </w:t>
            </w:r>
            <w:r>
              <w:t>“user”:  &lt;JSON object containing user details&gt;</w:t>
            </w:r>
          </w:p>
          <w:p w14:paraId="3D312E20"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t xml:space="preserve">  “error”: false</w:t>
            </w:r>
          </w:p>
          <w:p w14:paraId="22C347E9"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B71A16" w:rsidRPr="00730BF1" w14:paraId="657C709B"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7EBD42D7" w14:textId="75B86D36" w:rsidR="00B71A16" w:rsidRPr="00744C24" w:rsidRDefault="00B71A16" w:rsidP="0006130A">
            <w:r w:rsidRPr="00744C24">
              <w:t>40</w:t>
            </w:r>
            <w:r w:rsidR="00DD7651">
              <w:t>4</w:t>
            </w:r>
          </w:p>
        </w:tc>
        <w:tc>
          <w:tcPr>
            <w:tcW w:w="720" w:type="dxa"/>
          </w:tcPr>
          <w:p w14:paraId="3DBA3801"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2C03489E"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User not found</w:t>
            </w:r>
          </w:p>
        </w:tc>
        <w:tc>
          <w:tcPr>
            <w:tcW w:w="3577" w:type="dxa"/>
          </w:tcPr>
          <w:p w14:paraId="1505AF77"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4016A71"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 xml:space="preserve">  "message": "</w:t>
            </w:r>
            <w:r>
              <w:t>User not found</w:t>
            </w:r>
            <w:r w:rsidRPr="000A325D">
              <w:t xml:space="preserve"> </w:t>
            </w:r>
            <w:r w:rsidRPr="00730BF1">
              <w:t>"</w:t>
            </w:r>
          </w:p>
          <w:p w14:paraId="055D4067"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8879809" w14:textId="77777777" w:rsidR="00B71A16" w:rsidRDefault="00B71A16" w:rsidP="00B71A16"/>
    <w:p w14:paraId="44E075D3" w14:textId="77777777" w:rsidR="00B71A16" w:rsidRPr="001558E8" w:rsidRDefault="00B71A16" w:rsidP="00FE58DE">
      <w:pPr>
        <w:pStyle w:val="Heading4"/>
      </w:pPr>
      <w:r w:rsidRPr="006822E5">
        <w:t>Implementation</w:t>
      </w:r>
      <w:r>
        <w:t xml:space="preserve"> Details</w:t>
      </w:r>
    </w:p>
    <w:p w14:paraId="7214F059" w14:textId="77777777" w:rsidR="00B71A16" w:rsidRDefault="00B71A16" w:rsidP="00FE58DE">
      <w:pPr>
        <w:pStyle w:val="Heading5"/>
      </w:pPr>
      <w:r>
        <w:t>Method Name: UsersController.fetchUser()</w:t>
      </w:r>
    </w:p>
    <w:p w14:paraId="08FD491E" w14:textId="3B5DFD8C" w:rsidR="006C4CFF" w:rsidRDefault="006C4CFF" w:rsidP="00CC5B56">
      <w:pPr>
        <w:pStyle w:val="ListParagraph"/>
        <w:numPr>
          <w:ilvl w:val="0"/>
          <w:numId w:val="43"/>
        </w:numPr>
        <w:jc w:val="both"/>
      </w:pPr>
      <w:r>
        <w:t xml:space="preserve">Authentication </w:t>
      </w:r>
      <w:r w:rsidR="00CA4514">
        <w:t>–</w:t>
      </w:r>
      <w:r>
        <w:t xml:space="preserve"> </w:t>
      </w:r>
      <w:r w:rsidR="00CA4514">
        <w:t>Not r</w:t>
      </w:r>
      <w:r>
        <w:t>equired</w:t>
      </w:r>
    </w:p>
    <w:p w14:paraId="77EAB785" w14:textId="77777777" w:rsidR="006C4CFF" w:rsidRDefault="006C4CFF" w:rsidP="00CC5B56">
      <w:pPr>
        <w:pStyle w:val="ListParagraph"/>
        <w:numPr>
          <w:ilvl w:val="0"/>
          <w:numId w:val="43"/>
        </w:numPr>
        <w:jc w:val="both"/>
      </w:pPr>
      <w:r>
        <w:t>Validation - Required</w:t>
      </w:r>
    </w:p>
    <w:p w14:paraId="72ED53E1" w14:textId="77777777" w:rsidR="00B71A16" w:rsidRDefault="00B71A16" w:rsidP="00B71A16"/>
    <w:p w14:paraId="4C1531D9" w14:textId="41136BD8" w:rsidR="00B71A16" w:rsidRDefault="00F320DD" w:rsidP="00FE58DE">
      <w:pPr>
        <w:pStyle w:val="Heading3"/>
      </w:pPr>
      <w:r>
        <w:t>User Update</w:t>
      </w:r>
    </w:p>
    <w:p w14:paraId="211D2360" w14:textId="0414508E" w:rsidR="00F320DD" w:rsidRDefault="00F320DD" w:rsidP="00F320DD">
      <w:r>
        <w:t xml:space="preserve">Update user’s info like email, phone number and activate or deactivate user. Only </w:t>
      </w:r>
      <w:r w:rsidR="00D40C61">
        <w:t>user</w:t>
      </w:r>
      <w:r>
        <w:t xml:space="preserve"> users can perform this action.</w:t>
      </w:r>
    </w:p>
    <w:p w14:paraId="2BA3EB67" w14:textId="1E125880" w:rsidR="00F320DD" w:rsidRDefault="00F320DD" w:rsidP="00FE58DE">
      <w:pPr>
        <w:pStyle w:val="Heading4"/>
      </w:pPr>
      <w:r>
        <w:t xml:space="preserve">Access Details </w:t>
      </w:r>
    </w:p>
    <w:tbl>
      <w:tblPr>
        <w:tblStyle w:val="GridTable4-Accent1"/>
        <w:tblW w:w="9334" w:type="dxa"/>
        <w:tblLook w:val="04A0" w:firstRow="1" w:lastRow="0" w:firstColumn="1" w:lastColumn="0" w:noHBand="0" w:noVBand="1"/>
      </w:tblPr>
      <w:tblGrid>
        <w:gridCol w:w="1787"/>
        <w:gridCol w:w="3113"/>
        <w:gridCol w:w="1227"/>
        <w:gridCol w:w="3207"/>
      </w:tblGrid>
      <w:tr w:rsidR="008F5BD1" w:rsidRPr="00730BF1" w14:paraId="75F59FD9" w14:textId="77777777" w:rsidTr="008F5BD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87" w:type="dxa"/>
          </w:tcPr>
          <w:p w14:paraId="00865DC1" w14:textId="77777777" w:rsidR="008F5BD1" w:rsidRPr="00730BF1" w:rsidRDefault="008F5BD1" w:rsidP="00F1606A">
            <w:pPr>
              <w:rPr>
                <w:b w:val="0"/>
                <w:bCs w:val="0"/>
              </w:rPr>
            </w:pPr>
            <w:r w:rsidRPr="00730BF1">
              <w:t>HTTP Method</w:t>
            </w:r>
          </w:p>
        </w:tc>
        <w:tc>
          <w:tcPr>
            <w:tcW w:w="3113" w:type="dxa"/>
          </w:tcPr>
          <w:p w14:paraId="3DC77062" w14:textId="77777777" w:rsidR="008F5BD1" w:rsidRPr="00730BF1" w:rsidRDefault="008F5BD1"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1227" w:type="dxa"/>
          </w:tcPr>
          <w:p w14:paraId="272F2D15" w14:textId="2783F7A2" w:rsidR="008F5BD1" w:rsidRPr="00730BF1" w:rsidRDefault="008F5BD1"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c>
          <w:tcPr>
            <w:tcW w:w="3207" w:type="dxa"/>
          </w:tcPr>
          <w:p w14:paraId="57E13686" w14:textId="77777777" w:rsidR="008F5BD1" w:rsidRPr="00730BF1" w:rsidRDefault="008F5BD1" w:rsidP="00F1606A">
            <w:pPr>
              <w:cnfStyle w:val="100000000000" w:firstRow="1" w:lastRow="0" w:firstColumn="0" w:lastColumn="0" w:oddVBand="0" w:evenVBand="0" w:oddHBand="0" w:evenHBand="0" w:firstRowFirstColumn="0" w:firstRowLastColumn="0" w:lastRowFirstColumn="0" w:lastRowLastColumn="0"/>
              <w:rPr>
                <w:b w:val="0"/>
                <w:bCs w:val="0"/>
              </w:rPr>
            </w:pPr>
            <w:r>
              <w:t>User Role</w:t>
            </w:r>
          </w:p>
        </w:tc>
      </w:tr>
      <w:tr w:rsidR="008F5BD1" w:rsidRPr="00730BF1" w14:paraId="119C8FE4" w14:textId="77777777" w:rsidTr="008F5BD1">
        <w:trPr>
          <w:trHeight w:val="284"/>
        </w:trPr>
        <w:tc>
          <w:tcPr>
            <w:cnfStyle w:val="001000000000" w:firstRow="0" w:lastRow="0" w:firstColumn="1" w:lastColumn="0" w:oddVBand="0" w:evenVBand="0" w:oddHBand="0" w:evenHBand="0" w:firstRowFirstColumn="0" w:firstRowLastColumn="0" w:lastRowFirstColumn="0" w:lastRowLastColumn="0"/>
            <w:tcW w:w="1787" w:type="dxa"/>
          </w:tcPr>
          <w:p w14:paraId="6B023A9F" w14:textId="77777777" w:rsidR="008F5BD1" w:rsidRPr="00521BFA" w:rsidRDefault="008F5BD1" w:rsidP="00F1606A">
            <w:r>
              <w:t>PUT</w:t>
            </w:r>
          </w:p>
        </w:tc>
        <w:tc>
          <w:tcPr>
            <w:tcW w:w="3113" w:type="dxa"/>
          </w:tcPr>
          <w:p w14:paraId="4F8FCA17" w14:textId="29CF9891" w:rsidR="008F5BD1" w:rsidRPr="00730BF1" w:rsidRDefault="008F5BD1" w:rsidP="00F1606A">
            <w:pPr>
              <w:cnfStyle w:val="000000000000" w:firstRow="0" w:lastRow="0" w:firstColumn="0" w:lastColumn="0" w:oddVBand="0" w:evenVBand="0" w:oddHBand="0" w:evenHBand="0" w:firstRowFirstColumn="0" w:firstRowLastColumn="0" w:lastRowFirstColumn="0" w:lastRowLastColumn="0"/>
            </w:pPr>
            <w:r>
              <w:t>api/v1</w:t>
            </w:r>
            <w:r w:rsidRPr="000F122A">
              <w:t>/</w:t>
            </w:r>
            <w:r>
              <w:t>users/{username}</w:t>
            </w:r>
          </w:p>
        </w:tc>
        <w:tc>
          <w:tcPr>
            <w:tcW w:w="1227" w:type="dxa"/>
          </w:tcPr>
          <w:p w14:paraId="5A48B696" w14:textId="360B961B" w:rsidR="008F5BD1" w:rsidRPr="00730BF1" w:rsidRDefault="008F5BD1"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3207" w:type="dxa"/>
          </w:tcPr>
          <w:p w14:paraId="3291775A" w14:textId="04F678B6" w:rsidR="008F5BD1" w:rsidRPr="00730BF1" w:rsidRDefault="00D40C61" w:rsidP="00F1606A">
            <w:pPr>
              <w:cnfStyle w:val="000000000000" w:firstRow="0" w:lastRow="0" w:firstColumn="0" w:lastColumn="0" w:oddVBand="0" w:evenVBand="0" w:oddHBand="0" w:evenHBand="0" w:firstRowFirstColumn="0" w:firstRowLastColumn="0" w:lastRowFirstColumn="0" w:lastRowLastColumn="0"/>
            </w:pPr>
            <w:r>
              <w:t>User</w:t>
            </w:r>
            <w:r w:rsidR="00EA7D31">
              <w:t xml:space="preserve">, </w:t>
            </w:r>
            <w:r>
              <w:t>Admin</w:t>
            </w:r>
          </w:p>
        </w:tc>
      </w:tr>
    </w:tbl>
    <w:p w14:paraId="4EA8061B" w14:textId="77777777" w:rsidR="00F320DD" w:rsidRPr="00AF3C80" w:rsidRDefault="00F320DD" w:rsidP="00FE58DE">
      <w:pPr>
        <w:pStyle w:val="Heading5"/>
      </w:pPr>
      <w:r>
        <w:t>Input Parameters</w:t>
      </w:r>
    </w:p>
    <w:tbl>
      <w:tblPr>
        <w:tblStyle w:val="GridTable4-Accent1"/>
        <w:tblW w:w="9355" w:type="dxa"/>
        <w:tblLook w:val="04A0" w:firstRow="1" w:lastRow="0" w:firstColumn="1" w:lastColumn="0" w:noHBand="0" w:noVBand="1"/>
      </w:tblPr>
      <w:tblGrid>
        <w:gridCol w:w="2382"/>
        <w:gridCol w:w="1230"/>
        <w:gridCol w:w="1195"/>
        <w:gridCol w:w="1107"/>
        <w:gridCol w:w="3441"/>
      </w:tblGrid>
      <w:tr w:rsidR="00F320DD" w:rsidRPr="00730BF1" w14:paraId="13D838C9" w14:textId="77777777" w:rsidTr="00F1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14:paraId="47EC9004" w14:textId="77777777" w:rsidR="00F320DD" w:rsidRPr="00730BF1" w:rsidRDefault="00F320DD" w:rsidP="00F1606A">
            <w:pPr>
              <w:rPr>
                <w:b w:val="0"/>
                <w:bCs w:val="0"/>
              </w:rPr>
            </w:pPr>
            <w:r w:rsidRPr="00730BF1">
              <w:t>Name</w:t>
            </w:r>
          </w:p>
        </w:tc>
        <w:tc>
          <w:tcPr>
            <w:tcW w:w="1230" w:type="dxa"/>
          </w:tcPr>
          <w:p w14:paraId="595DBB20"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95" w:type="dxa"/>
          </w:tcPr>
          <w:p w14:paraId="7BE09403"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07" w:type="dxa"/>
          </w:tcPr>
          <w:p w14:paraId="719B2BAD"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441" w:type="dxa"/>
          </w:tcPr>
          <w:p w14:paraId="68E77DF6"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F320DD" w:rsidRPr="00730BF1" w14:paraId="60387015"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69073881" w14:textId="4A320509" w:rsidR="00F320DD" w:rsidRPr="00730BF1" w:rsidRDefault="00EA7D31" w:rsidP="00F1606A">
            <w:pPr>
              <w:rPr>
                <w:b/>
                <w:bCs w:val="0"/>
              </w:rPr>
            </w:pPr>
            <w:r>
              <w:t>u</w:t>
            </w:r>
            <w:r w:rsidR="00B66B89">
              <w:t>sername</w:t>
            </w:r>
          </w:p>
        </w:tc>
        <w:tc>
          <w:tcPr>
            <w:tcW w:w="1230" w:type="dxa"/>
          </w:tcPr>
          <w:p w14:paraId="550FA3A0"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54050724"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req param</w:t>
            </w:r>
          </w:p>
        </w:tc>
        <w:tc>
          <w:tcPr>
            <w:tcW w:w="1107" w:type="dxa"/>
          </w:tcPr>
          <w:p w14:paraId="5FEFDDFF"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10246B63" w14:textId="0E67DF7D" w:rsidR="00F320DD" w:rsidRPr="00730BF1" w:rsidRDefault="00D40C61" w:rsidP="00F1606A">
            <w:pPr>
              <w:cnfStyle w:val="000000000000" w:firstRow="0" w:lastRow="0" w:firstColumn="0" w:lastColumn="0" w:oddVBand="0" w:evenVBand="0" w:oddHBand="0" w:evenHBand="0" w:firstRowFirstColumn="0" w:firstRowLastColumn="0" w:lastRowFirstColumn="0" w:lastRowLastColumn="0"/>
            </w:pPr>
            <w:r>
              <w:t>User</w:t>
            </w:r>
            <w:r w:rsidR="00B66B89">
              <w:t xml:space="preserve"> </w:t>
            </w:r>
            <w:r w:rsidR="00F320DD">
              <w:t>user</w:t>
            </w:r>
            <w:r w:rsidR="00B66B89">
              <w:t xml:space="preserve"> name</w:t>
            </w:r>
          </w:p>
        </w:tc>
      </w:tr>
      <w:tr w:rsidR="00F320DD" w:rsidRPr="00730BF1" w14:paraId="645DD697"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4EF3B8EA" w14:textId="73C2A35A" w:rsidR="00F320DD" w:rsidRPr="00730BF1" w:rsidRDefault="00EA7D31" w:rsidP="00F1606A">
            <w:pPr>
              <w:rPr>
                <w:bCs w:val="0"/>
              </w:rPr>
            </w:pPr>
            <w:r>
              <w:t>f</w:t>
            </w:r>
            <w:r w:rsidR="00F320DD">
              <w:t>irstName</w:t>
            </w:r>
          </w:p>
        </w:tc>
        <w:tc>
          <w:tcPr>
            <w:tcW w:w="1230" w:type="dxa"/>
          </w:tcPr>
          <w:p w14:paraId="7709D19B"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4EBB1707"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7A6F3AC9"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182F29A8"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First name of the user</w:t>
            </w:r>
          </w:p>
        </w:tc>
      </w:tr>
      <w:tr w:rsidR="00F320DD" w:rsidRPr="00730BF1" w14:paraId="6E0CCF3F"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7EFE4069" w14:textId="12CA2E0D" w:rsidR="00F320DD" w:rsidRPr="00730BF1" w:rsidRDefault="00EA7D31" w:rsidP="00F1606A">
            <w:pPr>
              <w:rPr>
                <w:bCs w:val="0"/>
              </w:rPr>
            </w:pPr>
            <w:r>
              <w:t>l</w:t>
            </w:r>
            <w:r w:rsidR="00F320DD" w:rsidRPr="00AF3C80">
              <w:t>astName</w:t>
            </w:r>
          </w:p>
        </w:tc>
        <w:tc>
          <w:tcPr>
            <w:tcW w:w="1230" w:type="dxa"/>
          </w:tcPr>
          <w:p w14:paraId="7AF9E903"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606D1571"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07" w:type="dxa"/>
          </w:tcPr>
          <w:p w14:paraId="53DC8BE8"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4EF026C9"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Last name of the user</w:t>
            </w:r>
          </w:p>
        </w:tc>
      </w:tr>
      <w:tr w:rsidR="00F320DD" w:rsidRPr="00730BF1" w14:paraId="083A4DAA"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29D33099" w14:textId="7209CA58" w:rsidR="00F320DD" w:rsidRPr="00730BF1" w:rsidRDefault="00EA7D31" w:rsidP="00F1606A">
            <w:pPr>
              <w:rPr>
                <w:bCs w:val="0"/>
              </w:rPr>
            </w:pPr>
            <w:r>
              <w:t>e</w:t>
            </w:r>
            <w:r w:rsidR="00F320DD" w:rsidRPr="00080A0D">
              <w:t>mail</w:t>
            </w:r>
          </w:p>
        </w:tc>
        <w:tc>
          <w:tcPr>
            <w:tcW w:w="1230" w:type="dxa"/>
          </w:tcPr>
          <w:p w14:paraId="25FC1C60"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53D94A98"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520F7A24"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36CD9783"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Email Address of the user</w:t>
            </w:r>
          </w:p>
        </w:tc>
      </w:tr>
      <w:tr w:rsidR="00F320DD" w:rsidRPr="00730BF1" w14:paraId="2E6EC6A9"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3FC23AC4" w14:textId="4B50F03E" w:rsidR="00F320DD" w:rsidRPr="00730BF1" w:rsidRDefault="00F320DD" w:rsidP="00F1606A">
            <w:pPr>
              <w:rPr>
                <w:bCs w:val="0"/>
              </w:rPr>
            </w:pPr>
            <w:r w:rsidRPr="00080A0D">
              <w:t>phoneNumber</w:t>
            </w:r>
          </w:p>
        </w:tc>
        <w:tc>
          <w:tcPr>
            <w:tcW w:w="1230" w:type="dxa"/>
          </w:tcPr>
          <w:p w14:paraId="19553A09"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75A03406"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1DF8B255"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68DE2CEF"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Phone Number of the user</w:t>
            </w:r>
          </w:p>
        </w:tc>
      </w:tr>
      <w:tr w:rsidR="00F320DD" w:rsidRPr="00730BF1" w14:paraId="75F9F0CC"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6AC80235" w14:textId="338A372B" w:rsidR="00F320DD" w:rsidRPr="00730BF1" w:rsidRDefault="00F320DD" w:rsidP="00F1606A">
            <w:pPr>
              <w:rPr>
                <w:bCs w:val="0"/>
              </w:rPr>
            </w:pPr>
            <w:r>
              <w:t>r</w:t>
            </w:r>
            <w:r w:rsidRPr="00730BF1">
              <w:t>ole</w:t>
            </w:r>
          </w:p>
        </w:tc>
        <w:tc>
          <w:tcPr>
            <w:tcW w:w="1230" w:type="dxa"/>
          </w:tcPr>
          <w:p w14:paraId="160989AB"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06F31381"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3640000D"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504EB170"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Role assigned to the user</w:t>
            </w:r>
          </w:p>
        </w:tc>
      </w:tr>
      <w:tr w:rsidR="00F320DD" w:rsidRPr="00730BF1" w14:paraId="7BFDB66C"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1097BD85" w14:textId="31CC9566" w:rsidR="00F320DD" w:rsidRPr="00730BF1" w:rsidRDefault="00F320DD" w:rsidP="00F1606A">
            <w:pPr>
              <w:rPr>
                <w:bCs w:val="0"/>
              </w:rPr>
            </w:pPr>
            <w:r w:rsidRPr="00080A0D">
              <w:t>username</w:t>
            </w:r>
          </w:p>
        </w:tc>
        <w:tc>
          <w:tcPr>
            <w:tcW w:w="1230" w:type="dxa"/>
          </w:tcPr>
          <w:p w14:paraId="284E5117"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5F89948E"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3C14E414"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087E9A9A"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Display name for the user</w:t>
            </w:r>
          </w:p>
        </w:tc>
      </w:tr>
      <w:tr w:rsidR="00210D56" w:rsidRPr="00730BF1" w14:paraId="6BE15F4C"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48EB6EFE" w14:textId="1D33691F" w:rsidR="00210D56" w:rsidRPr="00080A0D" w:rsidRDefault="00210D56" w:rsidP="00F1606A">
            <w:r>
              <w:t>Status</w:t>
            </w:r>
          </w:p>
        </w:tc>
        <w:tc>
          <w:tcPr>
            <w:tcW w:w="1230" w:type="dxa"/>
          </w:tcPr>
          <w:p w14:paraId="0B0DE42A" w14:textId="4D227800" w:rsidR="00210D56" w:rsidRPr="00730BF1" w:rsidRDefault="00210D56" w:rsidP="00F1606A">
            <w:pPr>
              <w:cnfStyle w:val="000000000000" w:firstRow="0" w:lastRow="0" w:firstColumn="0" w:lastColumn="0" w:oddVBand="0" w:evenVBand="0" w:oddHBand="0" w:evenHBand="0" w:firstRowFirstColumn="0" w:firstRowLastColumn="0" w:lastRowFirstColumn="0" w:lastRowLastColumn="0"/>
            </w:pPr>
            <w:r>
              <w:t>Yes</w:t>
            </w:r>
          </w:p>
        </w:tc>
        <w:tc>
          <w:tcPr>
            <w:tcW w:w="1195" w:type="dxa"/>
          </w:tcPr>
          <w:p w14:paraId="2EF6C33A" w14:textId="7DE7DF57" w:rsidR="00210D56" w:rsidRPr="00730BF1" w:rsidRDefault="00210D56" w:rsidP="00F1606A">
            <w:pPr>
              <w:cnfStyle w:val="000000000000" w:firstRow="0" w:lastRow="0" w:firstColumn="0" w:lastColumn="0" w:oddVBand="0" w:evenVBand="0" w:oddHBand="0" w:evenHBand="0" w:firstRowFirstColumn="0" w:firstRowLastColumn="0" w:lastRowFirstColumn="0" w:lastRowLastColumn="0"/>
            </w:pPr>
            <w:r>
              <w:t>Body</w:t>
            </w:r>
          </w:p>
        </w:tc>
        <w:tc>
          <w:tcPr>
            <w:tcW w:w="1107" w:type="dxa"/>
          </w:tcPr>
          <w:p w14:paraId="4BAC42BD" w14:textId="487A569C" w:rsidR="00210D56" w:rsidRPr="00730BF1" w:rsidRDefault="00210D56" w:rsidP="00F1606A">
            <w:pPr>
              <w:cnfStyle w:val="000000000000" w:firstRow="0" w:lastRow="0" w:firstColumn="0" w:lastColumn="0" w:oddVBand="0" w:evenVBand="0" w:oddHBand="0" w:evenHBand="0" w:firstRowFirstColumn="0" w:firstRowLastColumn="0" w:lastRowFirstColumn="0" w:lastRowLastColumn="0"/>
            </w:pPr>
            <w:r>
              <w:t>String</w:t>
            </w:r>
          </w:p>
        </w:tc>
        <w:tc>
          <w:tcPr>
            <w:tcW w:w="3441" w:type="dxa"/>
          </w:tcPr>
          <w:p w14:paraId="2A892F1E" w14:textId="235D8407" w:rsidR="00210D56" w:rsidRPr="00730BF1" w:rsidRDefault="00210D56" w:rsidP="00F1606A">
            <w:pPr>
              <w:cnfStyle w:val="000000000000" w:firstRow="0" w:lastRow="0" w:firstColumn="0" w:lastColumn="0" w:oddVBand="0" w:evenVBand="0" w:oddHBand="0" w:evenHBand="0" w:firstRowFirstColumn="0" w:firstRowLastColumn="0" w:lastRowFirstColumn="0" w:lastRowLastColumn="0"/>
            </w:pPr>
            <w:r>
              <w:t>Set status active or inactive</w:t>
            </w:r>
          </w:p>
        </w:tc>
      </w:tr>
    </w:tbl>
    <w:p w14:paraId="254D2001" w14:textId="77777777" w:rsidR="00F320DD" w:rsidRPr="00006CE6" w:rsidRDefault="00F320DD" w:rsidP="00FE58DE">
      <w:pPr>
        <w:pStyle w:val="Heading5"/>
      </w:pPr>
      <w:r>
        <w:t>Response</w:t>
      </w:r>
    </w:p>
    <w:tbl>
      <w:tblPr>
        <w:tblStyle w:val="GridTable4-Accent1"/>
        <w:tblW w:w="9355" w:type="dxa"/>
        <w:tblLook w:val="04A0" w:firstRow="1" w:lastRow="0" w:firstColumn="1" w:lastColumn="0" w:noHBand="0" w:noVBand="1"/>
      </w:tblPr>
      <w:tblGrid>
        <w:gridCol w:w="1368"/>
        <w:gridCol w:w="720"/>
        <w:gridCol w:w="3690"/>
        <w:gridCol w:w="3577"/>
      </w:tblGrid>
      <w:tr w:rsidR="00F320DD" w:rsidRPr="00730BF1" w14:paraId="1DBBB97D" w14:textId="77777777" w:rsidTr="00F1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A5D9359" w14:textId="77777777" w:rsidR="00F320DD" w:rsidRPr="00730BF1" w:rsidRDefault="00F320DD" w:rsidP="00F1606A">
            <w:pPr>
              <w:rPr>
                <w:b w:val="0"/>
                <w:bCs w:val="0"/>
              </w:rPr>
            </w:pPr>
            <w:r w:rsidRPr="00730BF1">
              <w:t>Status Code</w:t>
            </w:r>
          </w:p>
        </w:tc>
        <w:tc>
          <w:tcPr>
            <w:tcW w:w="720" w:type="dxa"/>
          </w:tcPr>
          <w:p w14:paraId="42EA7767"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690" w:type="dxa"/>
          </w:tcPr>
          <w:p w14:paraId="37F37B7E"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577" w:type="dxa"/>
          </w:tcPr>
          <w:p w14:paraId="12D558C8"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F320DD" w:rsidRPr="00730BF1" w14:paraId="40CD4201" w14:textId="77777777" w:rsidTr="00F1606A">
        <w:tc>
          <w:tcPr>
            <w:cnfStyle w:val="001000000000" w:firstRow="0" w:lastRow="0" w:firstColumn="1" w:lastColumn="0" w:oddVBand="0" w:evenVBand="0" w:oddHBand="0" w:evenHBand="0" w:firstRowFirstColumn="0" w:firstRowLastColumn="0" w:lastRowFirstColumn="0" w:lastRowLastColumn="0"/>
            <w:tcW w:w="1368" w:type="dxa"/>
          </w:tcPr>
          <w:p w14:paraId="45C7B92A" w14:textId="77777777" w:rsidR="00F320DD" w:rsidRPr="00730BF1" w:rsidRDefault="00F320DD" w:rsidP="00F1606A">
            <w:pPr>
              <w:rPr>
                <w:b/>
                <w:bCs w:val="0"/>
              </w:rPr>
            </w:pPr>
            <w:r w:rsidRPr="00730BF1">
              <w:lastRenderedPageBreak/>
              <w:t>20</w:t>
            </w:r>
            <w:r>
              <w:t>0</w:t>
            </w:r>
          </w:p>
        </w:tc>
        <w:tc>
          <w:tcPr>
            <w:tcW w:w="720" w:type="dxa"/>
          </w:tcPr>
          <w:p w14:paraId="1A176869"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0F0D4A0E" w14:textId="42263C2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User Updated successfully</w:t>
            </w:r>
          </w:p>
        </w:tc>
        <w:tc>
          <w:tcPr>
            <w:tcW w:w="3577" w:type="dxa"/>
          </w:tcPr>
          <w:p w14:paraId="0BDEC09F" w14:textId="77777777" w:rsidR="00F320DD" w:rsidRPr="00730BF1" w:rsidRDefault="00F320DD" w:rsidP="00F1606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B905CD0" w14:textId="77777777" w:rsidR="00F320DD" w:rsidRDefault="00F320DD" w:rsidP="00F1606A">
            <w:pPr>
              <w:pStyle w:val="CodeText"/>
              <w:cnfStyle w:val="000000000000" w:firstRow="0" w:lastRow="0" w:firstColumn="0" w:lastColumn="0" w:oddVBand="0" w:evenVBand="0" w:oddHBand="0" w:evenHBand="0" w:firstRowFirstColumn="0" w:firstRowLastColumn="0" w:lastRowFirstColumn="0" w:lastRowLastColumn="0"/>
            </w:pPr>
            <w:r>
              <w:t>“error”: false,</w:t>
            </w:r>
          </w:p>
          <w:p w14:paraId="6C459B95" w14:textId="6E9FB6F2" w:rsidR="00F320DD" w:rsidRPr="00730BF1" w:rsidRDefault="00F320DD" w:rsidP="00F1606A">
            <w:pPr>
              <w:pStyle w:val="CodeText"/>
              <w:cnfStyle w:val="000000000000" w:firstRow="0" w:lastRow="0" w:firstColumn="0" w:lastColumn="0" w:oddVBand="0" w:evenVBand="0" w:oddHBand="0" w:evenHBand="0" w:firstRowFirstColumn="0" w:firstRowLastColumn="0" w:lastRowFirstColumn="0" w:lastRowLastColumn="0"/>
            </w:pPr>
            <w:r>
              <w:t xml:space="preserve">“message”: “User updated </w:t>
            </w:r>
            <w:r w:rsidR="0080412D">
              <w:t>successful.</w:t>
            </w:r>
            <w:r>
              <w:t>”</w:t>
            </w:r>
          </w:p>
          <w:p w14:paraId="456EA56E" w14:textId="77777777" w:rsidR="00F320DD" w:rsidRPr="00730BF1" w:rsidRDefault="00F320DD" w:rsidP="00F1606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F320DD" w:rsidRPr="00730BF1" w14:paraId="6BE5320C" w14:textId="77777777" w:rsidTr="00F1606A">
        <w:tc>
          <w:tcPr>
            <w:cnfStyle w:val="001000000000" w:firstRow="0" w:lastRow="0" w:firstColumn="1" w:lastColumn="0" w:oddVBand="0" w:evenVBand="0" w:oddHBand="0" w:evenHBand="0" w:firstRowFirstColumn="0" w:firstRowLastColumn="0" w:lastRowFirstColumn="0" w:lastRowLastColumn="0"/>
            <w:tcW w:w="1368" w:type="dxa"/>
          </w:tcPr>
          <w:p w14:paraId="0D9820D5" w14:textId="7A58931F" w:rsidR="00F320DD" w:rsidRPr="00730BF1" w:rsidRDefault="00F320DD" w:rsidP="00F1606A">
            <w:pPr>
              <w:rPr>
                <w:bCs w:val="0"/>
              </w:rPr>
            </w:pPr>
            <w:r>
              <w:t>40</w:t>
            </w:r>
            <w:r w:rsidR="00DD7651">
              <w:t>4</w:t>
            </w:r>
          </w:p>
        </w:tc>
        <w:tc>
          <w:tcPr>
            <w:tcW w:w="720" w:type="dxa"/>
          </w:tcPr>
          <w:p w14:paraId="20303A23"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Json</w:t>
            </w:r>
          </w:p>
        </w:tc>
        <w:tc>
          <w:tcPr>
            <w:tcW w:w="3690" w:type="dxa"/>
          </w:tcPr>
          <w:p w14:paraId="75331160"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User not found</w:t>
            </w:r>
          </w:p>
        </w:tc>
        <w:tc>
          <w:tcPr>
            <w:tcW w:w="3577" w:type="dxa"/>
          </w:tcPr>
          <w:p w14:paraId="432E86B6" w14:textId="77777777" w:rsidR="00F320DD" w:rsidRDefault="00F320DD" w:rsidP="00F1606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B9442C3" w14:textId="67007610" w:rsidR="00DD7651" w:rsidRDefault="00F320DD" w:rsidP="00F1606A">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DD7651">
              <w:t>“User not found”</w:t>
            </w:r>
          </w:p>
          <w:p w14:paraId="776B5693" w14:textId="30266242" w:rsidR="00F320DD" w:rsidRPr="00730BF1" w:rsidRDefault="00F320DD" w:rsidP="00F1606A">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F7404ED" w14:textId="77777777" w:rsidR="00CD2979" w:rsidRDefault="00CD2979" w:rsidP="00FE58DE">
      <w:pPr>
        <w:pStyle w:val="Heading4"/>
      </w:pPr>
      <w:r w:rsidRPr="006822E5">
        <w:t>Implementation</w:t>
      </w:r>
      <w:r>
        <w:t xml:space="preserve"> Details</w:t>
      </w:r>
    </w:p>
    <w:p w14:paraId="6C59EFDA" w14:textId="77777777" w:rsidR="00CD2979" w:rsidRDefault="00CD2979" w:rsidP="00FE58DE">
      <w:pPr>
        <w:pStyle w:val="Heading5"/>
      </w:pPr>
      <w:r>
        <w:t>Method Name: UsersController.updateUser()</w:t>
      </w:r>
    </w:p>
    <w:p w14:paraId="105F4D91" w14:textId="1FD4AF51" w:rsidR="006C4CFF" w:rsidRDefault="006C4CFF" w:rsidP="00CC5B56">
      <w:pPr>
        <w:pStyle w:val="ListParagraph"/>
        <w:numPr>
          <w:ilvl w:val="0"/>
          <w:numId w:val="13"/>
        </w:numPr>
        <w:jc w:val="both"/>
      </w:pPr>
      <w:r>
        <w:t>Authentication - Required</w:t>
      </w:r>
    </w:p>
    <w:p w14:paraId="332F5E89" w14:textId="77777777" w:rsidR="006C4CFF" w:rsidRDefault="006C4CFF" w:rsidP="00CC5B56">
      <w:pPr>
        <w:pStyle w:val="ListParagraph"/>
        <w:numPr>
          <w:ilvl w:val="0"/>
          <w:numId w:val="13"/>
        </w:numPr>
        <w:jc w:val="both"/>
      </w:pPr>
      <w:r>
        <w:t>Validation - Required</w:t>
      </w:r>
    </w:p>
    <w:p w14:paraId="72259A9C" w14:textId="77777777" w:rsidR="009C34A9" w:rsidRPr="009C34A9" w:rsidRDefault="009C34A9" w:rsidP="001D68B6"/>
    <w:p w14:paraId="4079D72F" w14:textId="77777777" w:rsidR="00B71A16" w:rsidRPr="00B732C2" w:rsidRDefault="00B71A16" w:rsidP="00FE58DE">
      <w:pPr>
        <w:pStyle w:val="Heading3"/>
      </w:pPr>
      <w:r>
        <w:t>Change Password</w:t>
      </w:r>
    </w:p>
    <w:p w14:paraId="1D410D1A" w14:textId="530E26BF" w:rsidR="00B71A16" w:rsidRPr="00807E93" w:rsidRDefault="00B71A16" w:rsidP="00B71A16">
      <w:pPr>
        <w:jc w:val="both"/>
      </w:pPr>
      <w:r>
        <w:t xml:space="preserve">Change password of application users. This api is used to change the password on first time login after password reset or after user creation by </w:t>
      </w:r>
      <w:r w:rsidR="00D40C61">
        <w:t>user</w:t>
      </w:r>
      <w:r>
        <w:t xml:space="preserve"> user</w:t>
      </w:r>
    </w:p>
    <w:p w14:paraId="63A06EEB" w14:textId="77777777" w:rsidR="00B71A16" w:rsidRDefault="00B71A16" w:rsidP="00FE58DE">
      <w:pPr>
        <w:pStyle w:val="Heading4"/>
      </w:pPr>
      <w:r>
        <w:t>Access Details</w:t>
      </w:r>
    </w:p>
    <w:tbl>
      <w:tblPr>
        <w:tblStyle w:val="GridTable4-Accent1"/>
        <w:tblW w:w="9322" w:type="dxa"/>
        <w:tblLook w:val="04A0" w:firstRow="1" w:lastRow="0" w:firstColumn="1" w:lastColumn="0" w:noHBand="0" w:noVBand="1"/>
      </w:tblPr>
      <w:tblGrid>
        <w:gridCol w:w="1843"/>
        <w:gridCol w:w="2585"/>
        <w:gridCol w:w="1170"/>
        <w:gridCol w:w="3724"/>
      </w:tblGrid>
      <w:tr w:rsidR="00B71A16" w:rsidRPr="00730BF1" w14:paraId="61F04148"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CCC0A5C" w14:textId="77777777" w:rsidR="00B71A16" w:rsidRPr="00730BF1" w:rsidRDefault="00B71A16" w:rsidP="0006130A">
            <w:pPr>
              <w:rPr>
                <w:b w:val="0"/>
                <w:bCs w:val="0"/>
              </w:rPr>
            </w:pPr>
            <w:r w:rsidRPr="00730BF1">
              <w:t>HTTP Method</w:t>
            </w:r>
          </w:p>
        </w:tc>
        <w:tc>
          <w:tcPr>
            <w:tcW w:w="2585" w:type="dxa"/>
          </w:tcPr>
          <w:p w14:paraId="5AB62EDB"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1170" w:type="dxa"/>
          </w:tcPr>
          <w:p w14:paraId="1A3073AF"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c>
          <w:tcPr>
            <w:tcW w:w="3724" w:type="dxa"/>
          </w:tcPr>
          <w:p w14:paraId="4FD2B82C"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t>User Role</w:t>
            </w:r>
          </w:p>
        </w:tc>
      </w:tr>
      <w:tr w:rsidR="00B71A16" w:rsidRPr="00730BF1" w14:paraId="01E77604" w14:textId="77777777" w:rsidTr="0006130A">
        <w:tc>
          <w:tcPr>
            <w:cnfStyle w:val="001000000000" w:firstRow="0" w:lastRow="0" w:firstColumn="1" w:lastColumn="0" w:oddVBand="0" w:evenVBand="0" w:oddHBand="0" w:evenHBand="0" w:firstRowFirstColumn="0" w:firstRowLastColumn="0" w:lastRowFirstColumn="0" w:lastRowLastColumn="0"/>
            <w:tcW w:w="1843" w:type="dxa"/>
          </w:tcPr>
          <w:p w14:paraId="59054411" w14:textId="77777777" w:rsidR="00B71A16" w:rsidRPr="00521BFA" w:rsidRDefault="00B71A16" w:rsidP="0006130A">
            <w:r>
              <w:t>PUT</w:t>
            </w:r>
          </w:p>
        </w:tc>
        <w:tc>
          <w:tcPr>
            <w:tcW w:w="2585" w:type="dxa"/>
          </w:tcPr>
          <w:p w14:paraId="3A112302" w14:textId="4DA5CF0C" w:rsidR="00B71A16" w:rsidRPr="00730BF1" w:rsidRDefault="00830993" w:rsidP="0006130A">
            <w:pPr>
              <w:cnfStyle w:val="000000000000" w:firstRow="0" w:lastRow="0" w:firstColumn="0" w:lastColumn="0" w:oddVBand="0" w:evenVBand="0" w:oddHBand="0" w:evenHBand="0" w:firstRowFirstColumn="0" w:firstRowLastColumn="0" w:lastRowFirstColumn="0" w:lastRowLastColumn="0"/>
            </w:pPr>
            <w:r w:rsidRPr="00830993">
              <w:t>api/v1/update-password/{username}</w:t>
            </w:r>
          </w:p>
        </w:tc>
        <w:tc>
          <w:tcPr>
            <w:tcW w:w="1170" w:type="dxa"/>
          </w:tcPr>
          <w:p w14:paraId="3E78CD9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3724" w:type="dxa"/>
          </w:tcPr>
          <w:p w14:paraId="3B7490E5" w14:textId="32A3A40D" w:rsidR="00B71A16" w:rsidRPr="00730BF1" w:rsidRDefault="00D40C61" w:rsidP="0006130A">
            <w:pPr>
              <w:cnfStyle w:val="000000000000" w:firstRow="0" w:lastRow="0" w:firstColumn="0" w:lastColumn="0" w:oddVBand="0" w:evenVBand="0" w:oddHBand="0" w:evenHBand="0" w:firstRowFirstColumn="0" w:firstRowLastColumn="0" w:lastRowFirstColumn="0" w:lastRowLastColumn="0"/>
            </w:pPr>
            <w:r>
              <w:t>User</w:t>
            </w:r>
            <w:r w:rsidR="00B71A16">
              <w:t xml:space="preserve">, </w:t>
            </w:r>
            <w:r>
              <w:t>Admin</w:t>
            </w:r>
          </w:p>
        </w:tc>
      </w:tr>
    </w:tbl>
    <w:p w14:paraId="27A71C3F" w14:textId="77777777" w:rsidR="00B71A16" w:rsidRPr="00AF3C80" w:rsidRDefault="00B71A16" w:rsidP="00FE58DE">
      <w:pPr>
        <w:pStyle w:val="Heading5"/>
      </w:pPr>
      <w:r>
        <w:t>Input Parameters</w:t>
      </w:r>
    </w:p>
    <w:tbl>
      <w:tblPr>
        <w:tblStyle w:val="GridTable4-Accent1"/>
        <w:tblW w:w="9355" w:type="dxa"/>
        <w:tblLook w:val="04A0" w:firstRow="1" w:lastRow="0" w:firstColumn="1" w:lastColumn="0" w:noHBand="0" w:noVBand="1"/>
      </w:tblPr>
      <w:tblGrid>
        <w:gridCol w:w="1885"/>
        <w:gridCol w:w="1260"/>
        <w:gridCol w:w="1260"/>
        <w:gridCol w:w="1170"/>
        <w:gridCol w:w="3780"/>
      </w:tblGrid>
      <w:tr w:rsidR="00B71A16" w:rsidRPr="00730BF1" w14:paraId="0AACC180"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F3577B" w14:textId="77777777" w:rsidR="00B71A16" w:rsidRPr="00730BF1" w:rsidRDefault="00B71A16" w:rsidP="0006130A">
            <w:pPr>
              <w:rPr>
                <w:b w:val="0"/>
                <w:bCs w:val="0"/>
              </w:rPr>
            </w:pPr>
            <w:r w:rsidRPr="00730BF1">
              <w:t>Name</w:t>
            </w:r>
          </w:p>
        </w:tc>
        <w:tc>
          <w:tcPr>
            <w:tcW w:w="1260" w:type="dxa"/>
          </w:tcPr>
          <w:p w14:paraId="226FFC2D"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60" w:type="dxa"/>
          </w:tcPr>
          <w:p w14:paraId="3D2A12CE"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70" w:type="dxa"/>
          </w:tcPr>
          <w:p w14:paraId="1220351E"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80" w:type="dxa"/>
          </w:tcPr>
          <w:p w14:paraId="78A26FED"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B71A16" w:rsidRPr="00730BF1" w14:paraId="740D31D1"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2087FC48" w14:textId="7DFEDE3F" w:rsidR="00B71A16" w:rsidRPr="00730BF1" w:rsidRDefault="0090610E" w:rsidP="0006130A">
            <w:pPr>
              <w:rPr>
                <w:bCs w:val="0"/>
              </w:rPr>
            </w:pPr>
            <w:r>
              <w:t>username</w:t>
            </w:r>
          </w:p>
        </w:tc>
        <w:tc>
          <w:tcPr>
            <w:tcW w:w="1260" w:type="dxa"/>
          </w:tcPr>
          <w:p w14:paraId="1BE6132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64796D19"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70" w:type="dxa"/>
          </w:tcPr>
          <w:p w14:paraId="215B3F30"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4493C584" w14:textId="2DB954CB" w:rsidR="00B71A16" w:rsidRPr="00730BF1" w:rsidRDefault="0080412D" w:rsidP="0006130A">
            <w:pPr>
              <w:cnfStyle w:val="000000000000" w:firstRow="0" w:lastRow="0" w:firstColumn="0" w:lastColumn="0" w:oddVBand="0" w:evenVBand="0" w:oddHBand="0" w:evenHBand="0" w:firstRowFirstColumn="0" w:firstRowLastColumn="0" w:lastRowFirstColumn="0" w:lastRowLastColumn="0"/>
            </w:pPr>
            <w:r>
              <w:t>Username</w:t>
            </w:r>
          </w:p>
        </w:tc>
      </w:tr>
      <w:tr w:rsidR="00B71A16" w:rsidRPr="00730BF1" w14:paraId="3DCC8841"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5FC50F47" w14:textId="77777777" w:rsidR="00B71A16" w:rsidRPr="00730BF1" w:rsidRDefault="00B71A16" w:rsidP="0006130A">
            <w:pPr>
              <w:rPr>
                <w:bCs w:val="0"/>
              </w:rPr>
            </w:pPr>
            <w:r>
              <w:t>username</w:t>
            </w:r>
          </w:p>
        </w:tc>
        <w:tc>
          <w:tcPr>
            <w:tcW w:w="1260" w:type="dxa"/>
          </w:tcPr>
          <w:p w14:paraId="25E802C4"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50BEE93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70" w:type="dxa"/>
          </w:tcPr>
          <w:p w14:paraId="47062F9C"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535D4FD5"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Display name for the user</w:t>
            </w:r>
          </w:p>
        </w:tc>
      </w:tr>
      <w:tr w:rsidR="00B71A16" w:rsidRPr="00730BF1" w14:paraId="4EE8E6C4"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6A93F256" w14:textId="77777777" w:rsidR="00B71A16" w:rsidRDefault="00B71A16" w:rsidP="0006130A">
            <w:r>
              <w:t>oldPassword</w:t>
            </w:r>
          </w:p>
        </w:tc>
        <w:tc>
          <w:tcPr>
            <w:tcW w:w="1260" w:type="dxa"/>
          </w:tcPr>
          <w:p w14:paraId="48C4CD72"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Yes</w:t>
            </w:r>
          </w:p>
        </w:tc>
        <w:tc>
          <w:tcPr>
            <w:tcW w:w="1260" w:type="dxa"/>
          </w:tcPr>
          <w:p w14:paraId="410A6016" w14:textId="77777777" w:rsidR="00B71A16" w:rsidRDefault="00B71A16" w:rsidP="0006130A">
            <w:pPr>
              <w:cnfStyle w:val="000000000000" w:firstRow="0" w:lastRow="0" w:firstColumn="0" w:lastColumn="0" w:oddVBand="0" w:evenVBand="0" w:oddHBand="0" w:evenHBand="0" w:firstRowFirstColumn="0" w:firstRowLastColumn="0" w:lastRowFirstColumn="0" w:lastRowLastColumn="0"/>
            </w:pPr>
            <w:r>
              <w:t>body</w:t>
            </w:r>
          </w:p>
        </w:tc>
        <w:tc>
          <w:tcPr>
            <w:tcW w:w="1170" w:type="dxa"/>
          </w:tcPr>
          <w:p w14:paraId="46150562"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string</w:t>
            </w:r>
          </w:p>
        </w:tc>
        <w:tc>
          <w:tcPr>
            <w:tcW w:w="3780" w:type="dxa"/>
          </w:tcPr>
          <w:p w14:paraId="2F7C4ED4"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Old password of the user</w:t>
            </w:r>
          </w:p>
        </w:tc>
      </w:tr>
      <w:tr w:rsidR="00B71A16" w:rsidRPr="00730BF1" w14:paraId="7E0EC4BE"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57E9DF8B" w14:textId="77777777" w:rsidR="00B71A16" w:rsidRPr="00730BF1" w:rsidRDefault="00B71A16" w:rsidP="0006130A">
            <w:pPr>
              <w:rPr>
                <w:bCs w:val="0"/>
              </w:rPr>
            </w:pPr>
            <w:r>
              <w:t>newPassword</w:t>
            </w:r>
          </w:p>
        </w:tc>
        <w:tc>
          <w:tcPr>
            <w:tcW w:w="1260" w:type="dxa"/>
          </w:tcPr>
          <w:p w14:paraId="4231B861"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087B35C3"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70" w:type="dxa"/>
          </w:tcPr>
          <w:p w14:paraId="79CA291E"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5B98555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New p</w:t>
            </w:r>
            <w:r w:rsidRPr="00730BF1">
              <w:t>assword of the user</w:t>
            </w:r>
          </w:p>
        </w:tc>
      </w:tr>
    </w:tbl>
    <w:p w14:paraId="179E9A92" w14:textId="77777777" w:rsidR="00B71A16" w:rsidRPr="00006CE6" w:rsidRDefault="00B71A16" w:rsidP="00FE58DE">
      <w:pPr>
        <w:pStyle w:val="Heading5"/>
      </w:pPr>
      <w:r>
        <w:t>Response</w:t>
      </w:r>
    </w:p>
    <w:tbl>
      <w:tblPr>
        <w:tblStyle w:val="GridTable4-Accent1"/>
        <w:tblW w:w="9355" w:type="dxa"/>
        <w:tblLook w:val="04A0" w:firstRow="1" w:lastRow="0" w:firstColumn="1" w:lastColumn="0" w:noHBand="0" w:noVBand="1"/>
      </w:tblPr>
      <w:tblGrid>
        <w:gridCol w:w="1368"/>
        <w:gridCol w:w="720"/>
        <w:gridCol w:w="3510"/>
        <w:gridCol w:w="3757"/>
      </w:tblGrid>
      <w:tr w:rsidR="00B71A16" w:rsidRPr="00730BF1" w14:paraId="5BAF86BC"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A9C9C18" w14:textId="77777777" w:rsidR="00B71A16" w:rsidRPr="00730BF1" w:rsidRDefault="00B71A16" w:rsidP="0006130A">
            <w:pPr>
              <w:rPr>
                <w:b w:val="0"/>
                <w:bCs w:val="0"/>
              </w:rPr>
            </w:pPr>
            <w:r w:rsidRPr="00730BF1">
              <w:t>Status Code</w:t>
            </w:r>
          </w:p>
        </w:tc>
        <w:tc>
          <w:tcPr>
            <w:tcW w:w="720" w:type="dxa"/>
          </w:tcPr>
          <w:p w14:paraId="251D2262"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10" w:type="dxa"/>
          </w:tcPr>
          <w:p w14:paraId="69BCBF06"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757" w:type="dxa"/>
          </w:tcPr>
          <w:p w14:paraId="08F93694"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B71A16" w:rsidRPr="00730BF1" w14:paraId="3604211B"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77D0B242" w14:textId="77777777" w:rsidR="00B71A16" w:rsidRPr="00D92D82" w:rsidRDefault="00B71A16" w:rsidP="0006130A">
            <w:r w:rsidRPr="00D92D82">
              <w:t>200</w:t>
            </w:r>
          </w:p>
        </w:tc>
        <w:tc>
          <w:tcPr>
            <w:tcW w:w="720" w:type="dxa"/>
          </w:tcPr>
          <w:p w14:paraId="1C53979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510" w:type="dxa"/>
          </w:tcPr>
          <w:p w14:paraId="4DEC7C2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Password updated successfully</w:t>
            </w:r>
          </w:p>
        </w:tc>
        <w:tc>
          <w:tcPr>
            <w:tcW w:w="3757" w:type="dxa"/>
          </w:tcPr>
          <w:p w14:paraId="04642317"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0A2D5F1"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t>“error”: false,</w:t>
            </w:r>
          </w:p>
          <w:p w14:paraId="51F634F3"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“message”: “Password updated successfully”</w:t>
            </w:r>
          </w:p>
          <w:p w14:paraId="6D5A232B"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B71A16" w:rsidRPr="00730BF1" w14:paraId="5A1503F2"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5776E5A5" w14:textId="77777777" w:rsidR="00B71A16" w:rsidRPr="00D92D82" w:rsidRDefault="00B71A16" w:rsidP="0006130A">
            <w:r w:rsidRPr="00D92D82">
              <w:t>400</w:t>
            </w:r>
          </w:p>
        </w:tc>
        <w:tc>
          <w:tcPr>
            <w:tcW w:w="720" w:type="dxa"/>
          </w:tcPr>
          <w:p w14:paraId="0754C6C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510" w:type="dxa"/>
          </w:tcPr>
          <w:p w14:paraId="5A5B9AD6"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Password update unsuccessful</w:t>
            </w:r>
          </w:p>
        </w:tc>
        <w:tc>
          <w:tcPr>
            <w:tcW w:w="3757" w:type="dxa"/>
          </w:tcPr>
          <w:p w14:paraId="074FE0F5"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E75C8FC"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 xml:space="preserve"> </w:t>
            </w:r>
            <w:r>
              <w:t>“error”: true,</w:t>
            </w:r>
          </w:p>
          <w:p w14:paraId="27AC24F2"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 xml:space="preserve">  “message”: “Password update unsuccessful”</w:t>
            </w:r>
          </w:p>
          <w:p w14:paraId="121210A3"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286F42EB" w14:textId="77777777" w:rsidR="00B71A16" w:rsidRPr="00006CE6" w:rsidRDefault="00B71A16" w:rsidP="00B71A16"/>
    <w:p w14:paraId="4F66F09C" w14:textId="77777777" w:rsidR="00B71A16" w:rsidRDefault="00B71A16" w:rsidP="00FE58DE">
      <w:pPr>
        <w:pStyle w:val="Heading4"/>
      </w:pPr>
      <w:r w:rsidRPr="006822E5">
        <w:t>Implementation</w:t>
      </w:r>
      <w:r>
        <w:t xml:space="preserve"> Details</w:t>
      </w:r>
    </w:p>
    <w:p w14:paraId="3B297633" w14:textId="77777777" w:rsidR="00B71A16" w:rsidRDefault="00B71A16" w:rsidP="00FE58DE">
      <w:pPr>
        <w:pStyle w:val="Heading5"/>
      </w:pPr>
      <w:r>
        <w:t>Method Name: UsersController.updatePassword()</w:t>
      </w:r>
    </w:p>
    <w:bookmarkEnd w:id="4"/>
    <w:bookmarkEnd w:id="3"/>
    <w:bookmarkEnd w:id="2"/>
    <w:bookmarkEnd w:id="1"/>
    <w:bookmarkEnd w:id="0"/>
    <w:p w14:paraId="44E973F5" w14:textId="77777777" w:rsidR="006C4CFF" w:rsidRDefault="006C4CFF" w:rsidP="00CC5B56">
      <w:pPr>
        <w:pStyle w:val="ListParagraph"/>
        <w:numPr>
          <w:ilvl w:val="0"/>
          <w:numId w:val="14"/>
        </w:numPr>
        <w:jc w:val="both"/>
      </w:pPr>
      <w:r>
        <w:t>Authentication - Required</w:t>
      </w:r>
    </w:p>
    <w:p w14:paraId="4B124662" w14:textId="77777777" w:rsidR="006C4CFF" w:rsidRDefault="006C4CFF" w:rsidP="00CC5B56">
      <w:pPr>
        <w:pStyle w:val="ListParagraph"/>
        <w:numPr>
          <w:ilvl w:val="0"/>
          <w:numId w:val="14"/>
        </w:numPr>
        <w:jc w:val="both"/>
      </w:pPr>
      <w:r>
        <w:t>Validation - Required</w:t>
      </w:r>
    </w:p>
    <w:p w14:paraId="60D0D3C5" w14:textId="77777777" w:rsidR="00EB32D1" w:rsidRDefault="00EB32D1" w:rsidP="00EB32D1">
      <w:pPr>
        <w:pStyle w:val="ListParagraph"/>
        <w:spacing w:after="160" w:line="259" w:lineRule="auto"/>
        <w:jc w:val="both"/>
      </w:pPr>
    </w:p>
    <w:p w14:paraId="487D8215" w14:textId="6E833B11" w:rsidR="00994DEA" w:rsidRDefault="00994DEA" w:rsidP="00994DEA">
      <w:pPr>
        <w:pStyle w:val="Heading2"/>
        <w:rPr>
          <w:lang w:val="en-IN" w:eastAsia="en-IN"/>
        </w:rPr>
      </w:pPr>
      <w:bookmarkStart w:id="15" w:name="_Toc171634057"/>
      <w:r>
        <w:rPr>
          <w:lang w:val="en-IN" w:eastAsia="en-IN"/>
        </w:rPr>
        <w:t>Dependencies</w:t>
      </w:r>
      <w:bookmarkEnd w:id="15"/>
    </w:p>
    <w:p w14:paraId="61E7237A" w14:textId="680E00A8" w:rsidR="00EB32D1" w:rsidRDefault="00E35FED" w:rsidP="00CB6422">
      <w:pPr>
        <w:rPr>
          <w:lang w:val="en-IN" w:eastAsia="en-IN"/>
        </w:rPr>
      </w:pPr>
      <w:r>
        <w:rPr>
          <w:lang w:val="en-IN" w:eastAsia="en-IN"/>
        </w:rPr>
        <w:t>This is an independent service</w:t>
      </w:r>
      <w:r w:rsidR="005C742E">
        <w:rPr>
          <w:lang w:val="en-IN" w:eastAsia="en-IN"/>
        </w:rPr>
        <w:t>.</w:t>
      </w:r>
    </w:p>
    <w:p w14:paraId="271C9C76" w14:textId="77777777" w:rsidR="00CB6422" w:rsidRPr="00CB6422" w:rsidRDefault="00CB6422" w:rsidP="00CB6422">
      <w:pPr>
        <w:rPr>
          <w:lang w:val="en-IN" w:eastAsia="en-IN"/>
        </w:rPr>
      </w:pPr>
    </w:p>
    <w:p w14:paraId="44111F22" w14:textId="7201E72E" w:rsidR="00B71A16" w:rsidRDefault="004A0403" w:rsidP="00B71A16">
      <w:pPr>
        <w:pStyle w:val="Heading1"/>
      </w:pPr>
      <w:bookmarkStart w:id="16" w:name="_Toc171634059"/>
      <w:r w:rsidRPr="004A0403">
        <w:lastRenderedPageBreak/>
        <w:t>Match Details Service</w:t>
      </w:r>
      <w:bookmarkEnd w:id="16"/>
    </w:p>
    <w:p w14:paraId="19F2808C" w14:textId="6E2FA856" w:rsidR="00FE58DE" w:rsidRPr="00FE58DE" w:rsidRDefault="00FE58DE" w:rsidP="00FE58DE">
      <w:pPr>
        <w:pStyle w:val="Heading2"/>
      </w:pPr>
      <w:bookmarkStart w:id="17" w:name="_Toc171634060"/>
      <w:r>
        <w:t>Overview</w:t>
      </w:r>
      <w:bookmarkEnd w:id="17"/>
    </w:p>
    <w:p w14:paraId="38D46B37" w14:textId="6572FDB8" w:rsidR="00F81A27" w:rsidRPr="00D25957" w:rsidRDefault="00E35FED" w:rsidP="00CC5B56">
      <w:pPr>
        <w:pStyle w:val="ListParagraph"/>
        <w:numPr>
          <w:ilvl w:val="0"/>
          <w:numId w:val="5"/>
        </w:numPr>
        <w:shd w:val="clear" w:color="auto" w:fill="FFFFFF"/>
        <w:spacing w:line="240" w:lineRule="auto"/>
        <w:rPr>
          <w:rFonts w:eastAsia="Times New Roman" w:cstheme="minorHAnsi"/>
          <w:color w:val="222222"/>
          <w:lang w:val="en-IN" w:eastAsia="en-IN"/>
        </w:rPr>
      </w:pPr>
      <w:r>
        <w:rPr>
          <w:rFonts w:eastAsia="Times New Roman" w:cstheme="minorHAnsi"/>
          <w:color w:val="222222"/>
          <w:lang w:val="en-IN" w:eastAsia="en-IN"/>
        </w:rPr>
        <w:t>This service m</w:t>
      </w:r>
      <w:r w:rsidR="00F81A27" w:rsidRPr="00D25957">
        <w:rPr>
          <w:rFonts w:eastAsia="Times New Roman" w:cstheme="minorHAnsi"/>
          <w:color w:val="222222"/>
          <w:lang w:val="en-IN" w:eastAsia="en-IN"/>
        </w:rPr>
        <w:t>anages details about cricket matches (teams, players, venue, start time, etc.)</w:t>
      </w:r>
      <w:r w:rsidR="00A70821" w:rsidRPr="00D25957">
        <w:rPr>
          <w:rFonts w:eastAsia="Times New Roman" w:cstheme="minorHAnsi"/>
          <w:color w:val="222222"/>
          <w:lang w:val="en-IN" w:eastAsia="en-IN"/>
        </w:rPr>
        <w:t>.</w:t>
      </w:r>
    </w:p>
    <w:p w14:paraId="4821F03A" w14:textId="14AA8F2F" w:rsidR="00F81A27" w:rsidRPr="00D25957" w:rsidRDefault="00F81A27" w:rsidP="00CC5B56">
      <w:pPr>
        <w:pStyle w:val="ListParagraph"/>
        <w:numPr>
          <w:ilvl w:val="0"/>
          <w:numId w:val="5"/>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Provides APIs for team lineups, and match status</w:t>
      </w:r>
      <w:r w:rsidR="00A70821" w:rsidRPr="00D25957">
        <w:rPr>
          <w:rFonts w:eastAsia="Times New Roman" w:cstheme="minorHAnsi"/>
          <w:color w:val="222222"/>
          <w:lang w:val="en-IN" w:eastAsia="en-IN"/>
        </w:rPr>
        <w:t>.</w:t>
      </w:r>
    </w:p>
    <w:p w14:paraId="5909B357" w14:textId="2FAD5990" w:rsidR="00F81A27" w:rsidRPr="00D25957" w:rsidRDefault="00F81A27" w:rsidP="00CC5B56">
      <w:pPr>
        <w:pStyle w:val="ListParagraph"/>
        <w:numPr>
          <w:ilvl w:val="0"/>
          <w:numId w:val="5"/>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Handles CRUD operations for match data</w:t>
      </w:r>
      <w:r w:rsidR="00A70821" w:rsidRPr="00D25957">
        <w:rPr>
          <w:rFonts w:eastAsia="Times New Roman" w:cstheme="minorHAnsi"/>
          <w:color w:val="222222"/>
          <w:lang w:val="en-IN" w:eastAsia="en-IN"/>
        </w:rPr>
        <w:t>.</w:t>
      </w:r>
    </w:p>
    <w:p w14:paraId="6431FB60" w14:textId="2851C2EE" w:rsidR="00F81A27" w:rsidRPr="00D25957" w:rsidRDefault="00F81A27" w:rsidP="00CC5B56">
      <w:pPr>
        <w:pStyle w:val="ListParagraph"/>
        <w:numPr>
          <w:ilvl w:val="0"/>
          <w:numId w:val="5"/>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Integrates with external data sources for match information</w:t>
      </w:r>
      <w:r w:rsidR="00A70821" w:rsidRPr="00D25957">
        <w:rPr>
          <w:rFonts w:eastAsia="Times New Roman" w:cstheme="minorHAnsi"/>
          <w:color w:val="222222"/>
          <w:lang w:val="en-IN" w:eastAsia="en-IN"/>
        </w:rPr>
        <w:t>.</w:t>
      </w:r>
    </w:p>
    <w:p w14:paraId="2D659B36" w14:textId="59796866" w:rsidR="00E364D4" w:rsidRDefault="00E364D4" w:rsidP="00E364D4">
      <w:pPr>
        <w:pStyle w:val="ListParagraph"/>
        <w:shd w:val="clear" w:color="auto" w:fill="FFFFFF"/>
        <w:spacing w:line="240" w:lineRule="auto"/>
        <w:rPr>
          <w:rFonts w:ascii="Arial" w:eastAsia="Times New Roman" w:hAnsi="Arial" w:cs="Arial"/>
          <w:color w:val="222222"/>
          <w:sz w:val="24"/>
          <w:szCs w:val="24"/>
          <w:lang w:val="en-IN" w:eastAsia="en-IN"/>
        </w:rPr>
      </w:pPr>
    </w:p>
    <w:p w14:paraId="17650A84" w14:textId="77777777" w:rsidR="00E364D4" w:rsidRDefault="00E364D4" w:rsidP="00E364D4">
      <w:pPr>
        <w:pStyle w:val="Heading2"/>
      </w:pPr>
      <w:bookmarkStart w:id="18" w:name="_Toc171634061"/>
      <w:r>
        <w:t>Data model specification</w:t>
      </w:r>
      <w:bookmarkEnd w:id="18"/>
    </w:p>
    <w:p w14:paraId="572B5429" w14:textId="4D0CF4CB" w:rsidR="00E364D4" w:rsidRDefault="00E364D4" w:rsidP="00E364D4">
      <w:pPr>
        <w:pStyle w:val="Code"/>
      </w:pPr>
      <w:r>
        <w:t>Match</w:t>
      </w:r>
    </w:p>
    <w:p w14:paraId="1A512214" w14:textId="5CAC404B" w:rsidR="00E364D4" w:rsidRPr="007C01DF" w:rsidRDefault="00E364D4" w:rsidP="00E364D4">
      <w:pPr>
        <w:pStyle w:val="Code"/>
      </w:pPr>
      <w:r w:rsidRPr="007C01DF">
        <w:t>{</w:t>
      </w:r>
    </w:p>
    <w:p w14:paraId="35950E9E" w14:textId="28A873CB" w:rsidR="00E364D4" w:rsidRPr="007C01DF" w:rsidRDefault="00E364D4" w:rsidP="00E364D4">
      <w:pPr>
        <w:pStyle w:val="Code"/>
      </w:pPr>
      <w:r w:rsidRPr="007C01DF">
        <w:t xml:space="preserve">  "</w:t>
      </w:r>
      <w:r>
        <w:t>matchId</w:t>
      </w:r>
      <w:r w:rsidRPr="007C01DF">
        <w:t>": "</w:t>
      </w:r>
      <w:r>
        <w:t>&lt;UUID&gt;</w:t>
      </w:r>
      <w:r w:rsidRPr="007C01DF">
        <w:t>",</w:t>
      </w:r>
    </w:p>
    <w:p w14:paraId="325E8377" w14:textId="7D34D849" w:rsidR="00E364D4" w:rsidRPr="007C01DF" w:rsidRDefault="00E364D4" w:rsidP="00E364D4">
      <w:pPr>
        <w:pStyle w:val="Code"/>
      </w:pPr>
      <w:r w:rsidRPr="007C01DF">
        <w:t xml:space="preserve">  "</w:t>
      </w:r>
      <w:r>
        <w:t>leagueName</w:t>
      </w:r>
      <w:r w:rsidRPr="007C01DF">
        <w:t>": "</w:t>
      </w:r>
      <w:r>
        <w:t>&lt;String&gt;</w:t>
      </w:r>
      <w:r w:rsidRPr="007C01DF">
        <w:t xml:space="preserve"> ",</w:t>
      </w:r>
    </w:p>
    <w:p w14:paraId="6EE62B51" w14:textId="1B73B2C8" w:rsidR="00E364D4" w:rsidRPr="007C01DF" w:rsidRDefault="00E364D4" w:rsidP="00E364D4">
      <w:pPr>
        <w:pStyle w:val="Code"/>
      </w:pPr>
      <w:r w:rsidRPr="007C01DF">
        <w:t xml:space="preserve">  "</w:t>
      </w:r>
      <w:r>
        <w:t>teamName1</w:t>
      </w:r>
      <w:r w:rsidRPr="007C01DF">
        <w:t>": "</w:t>
      </w:r>
      <w:r>
        <w:t>&lt;String&gt;</w:t>
      </w:r>
      <w:r w:rsidRPr="007C01DF">
        <w:t>",</w:t>
      </w:r>
    </w:p>
    <w:p w14:paraId="0F18C062" w14:textId="3A35335E" w:rsidR="00E364D4" w:rsidRDefault="00E364D4" w:rsidP="00EF22B7">
      <w:pPr>
        <w:pStyle w:val="Code"/>
        <w:ind w:firstLine="90"/>
      </w:pPr>
      <w:r w:rsidRPr="007C01DF">
        <w:t>"</w:t>
      </w:r>
      <w:r>
        <w:t>teamName2</w:t>
      </w:r>
      <w:r w:rsidRPr="007C01DF">
        <w:t>": "</w:t>
      </w:r>
      <w:r>
        <w:t>&lt;String&gt;</w:t>
      </w:r>
      <w:r w:rsidRPr="007C01DF">
        <w:t>",</w:t>
      </w:r>
    </w:p>
    <w:p w14:paraId="7B02EC6E" w14:textId="7C5DF73A" w:rsidR="00EF22B7" w:rsidRDefault="00EF22B7" w:rsidP="00EF22B7">
      <w:pPr>
        <w:pStyle w:val="Code"/>
        <w:ind w:firstLine="90"/>
      </w:pPr>
      <w:r>
        <w:t>“team1”: “&lt;Json&gt;”,</w:t>
      </w:r>
    </w:p>
    <w:p w14:paraId="6BBFB424" w14:textId="4DAE1642" w:rsidR="00EF22B7" w:rsidRDefault="00EF22B7" w:rsidP="00EF22B7">
      <w:pPr>
        <w:pStyle w:val="Code"/>
        <w:ind w:firstLine="90"/>
      </w:pPr>
      <w:r>
        <w:t>“team2”: “&lt;Json&gt;”,</w:t>
      </w:r>
    </w:p>
    <w:p w14:paraId="31981030" w14:textId="7124F7C5" w:rsidR="00E364D4" w:rsidRPr="007C01DF" w:rsidRDefault="00E364D4" w:rsidP="00E364D4">
      <w:pPr>
        <w:pStyle w:val="Code"/>
      </w:pPr>
      <w:r w:rsidRPr="007C01DF">
        <w:t xml:space="preserve">  "</w:t>
      </w:r>
      <w:r>
        <w:t>venue</w:t>
      </w:r>
      <w:r w:rsidRPr="007C01DF">
        <w:t>": "</w:t>
      </w:r>
      <w:r>
        <w:t>&lt;String&gt;</w:t>
      </w:r>
      <w:r w:rsidRPr="007C01DF">
        <w:t xml:space="preserve"> ",</w:t>
      </w:r>
    </w:p>
    <w:p w14:paraId="31B1CFAA" w14:textId="1A279804" w:rsidR="00E364D4" w:rsidRPr="007C01DF" w:rsidRDefault="00E364D4" w:rsidP="00E364D4">
      <w:pPr>
        <w:pStyle w:val="Code"/>
      </w:pPr>
      <w:r w:rsidRPr="007C01DF">
        <w:t xml:space="preserve">  "</w:t>
      </w:r>
      <w:r>
        <w:t>dateTime</w:t>
      </w:r>
      <w:r w:rsidRPr="007C01DF">
        <w:t>": "</w:t>
      </w:r>
      <w:r>
        <w:t>&lt;</w:t>
      </w:r>
      <w:r w:rsidRPr="00381D3E">
        <w:t>Date</w:t>
      </w:r>
      <w:r>
        <w:t>&gt;</w:t>
      </w:r>
      <w:r w:rsidRPr="007C01DF">
        <w:t>",</w:t>
      </w:r>
    </w:p>
    <w:p w14:paraId="3A413CE5" w14:textId="3B6B196A" w:rsidR="0048573F" w:rsidRPr="007C01DF" w:rsidRDefault="00E364D4" w:rsidP="006D0C00">
      <w:pPr>
        <w:pStyle w:val="Code"/>
      </w:pPr>
      <w:r w:rsidRPr="007C01DF">
        <w:t xml:space="preserve">  "</w:t>
      </w:r>
      <w:r>
        <w:t>matchFormat</w:t>
      </w:r>
      <w:r w:rsidRPr="007C01DF">
        <w:t>": "</w:t>
      </w:r>
      <w:r>
        <w:t>&lt;String&gt;</w:t>
      </w:r>
      <w:r w:rsidRPr="007C01DF">
        <w:t>"</w:t>
      </w:r>
    </w:p>
    <w:p w14:paraId="4399301D" w14:textId="77777777" w:rsidR="00E364D4" w:rsidRDefault="00E364D4" w:rsidP="00E364D4">
      <w:pPr>
        <w:pStyle w:val="Code"/>
      </w:pPr>
      <w:r>
        <w:t>}</w:t>
      </w:r>
    </w:p>
    <w:p w14:paraId="2E98A795" w14:textId="77777777" w:rsidR="0048573F" w:rsidRDefault="0048573F" w:rsidP="00E364D4">
      <w:pPr>
        <w:pStyle w:val="Code"/>
      </w:pPr>
    </w:p>
    <w:p w14:paraId="0EF074BF" w14:textId="104BB213" w:rsidR="0048573F" w:rsidRDefault="0048573F" w:rsidP="00E364D4">
      <w:pPr>
        <w:pStyle w:val="Code"/>
      </w:pPr>
      <w:r>
        <w:t>Statistic</w:t>
      </w:r>
    </w:p>
    <w:p w14:paraId="0BA65FB7" w14:textId="77777777" w:rsidR="0048573F" w:rsidRDefault="0048573F" w:rsidP="00E364D4">
      <w:pPr>
        <w:pStyle w:val="Code"/>
      </w:pPr>
      <w:r>
        <w:t>{</w:t>
      </w:r>
    </w:p>
    <w:p w14:paraId="1518765F" w14:textId="1478D9EC" w:rsidR="006D0C00" w:rsidRDefault="006D0C00" w:rsidP="00E364D4">
      <w:pPr>
        <w:pStyle w:val="Code"/>
      </w:pPr>
      <w:r>
        <w:t>“matchId”: “&lt;UUID&gt;”,</w:t>
      </w:r>
    </w:p>
    <w:p w14:paraId="4175D32F" w14:textId="6A147992" w:rsidR="00CB54E4" w:rsidRDefault="00CB54E4" w:rsidP="00CB54E4">
      <w:pPr>
        <w:pStyle w:val="Code"/>
      </w:pPr>
      <w:r>
        <w:t>“</w:t>
      </w:r>
      <w:r w:rsidR="006F5A47">
        <w:t>mom</w:t>
      </w:r>
      <w:r>
        <w:t>”: “&lt;String&gt;”,</w:t>
      </w:r>
    </w:p>
    <w:p w14:paraId="264BB545" w14:textId="2A04E2ED" w:rsidR="00CB54E4" w:rsidRDefault="00CB54E4" w:rsidP="00E364D4">
      <w:pPr>
        <w:pStyle w:val="Code"/>
      </w:pPr>
      <w:r>
        <w:t>“winner”: “&lt;String&gt;”</w:t>
      </w:r>
    </w:p>
    <w:p w14:paraId="206D6526" w14:textId="29CDA3F2" w:rsidR="0002220E" w:rsidRDefault="006D0C00" w:rsidP="00E364D4">
      <w:pPr>
        <w:pStyle w:val="Code"/>
      </w:pPr>
      <w:r>
        <w:t xml:space="preserve">“highestRuns”: </w:t>
      </w:r>
      <w:r w:rsidR="0002220E">
        <w:t>{</w:t>
      </w:r>
      <w:r>
        <w:t>“</w:t>
      </w:r>
      <w:r w:rsidR="0002220E">
        <w:t>PlayerName</w:t>
      </w:r>
      <w:r>
        <w:t>”</w:t>
      </w:r>
      <w:r w:rsidR="0002220E">
        <w:t>: “&lt;String&gt;”,</w:t>
      </w:r>
    </w:p>
    <w:p w14:paraId="04219B10" w14:textId="681FE720" w:rsidR="0002220E" w:rsidRDefault="0002220E" w:rsidP="00E364D4">
      <w:pPr>
        <w:pStyle w:val="Code"/>
      </w:pPr>
      <w:r>
        <w:t>“Runs”: “&lt;Number&gt;”</w:t>
      </w:r>
    </w:p>
    <w:p w14:paraId="500E9874" w14:textId="142D13F5" w:rsidR="006D0C00" w:rsidRDefault="0002220E" w:rsidP="00E364D4">
      <w:pPr>
        <w:pStyle w:val="Code"/>
      </w:pPr>
      <w:r>
        <w:t>}</w:t>
      </w:r>
      <w:r w:rsidR="00A465DB">
        <w:t>,</w:t>
      </w:r>
    </w:p>
    <w:p w14:paraId="1F675445" w14:textId="77777777" w:rsidR="00A465DB" w:rsidRDefault="00C20B8A" w:rsidP="00A465DB">
      <w:pPr>
        <w:pStyle w:val="Code"/>
      </w:pPr>
      <w:r>
        <w:t>“</w:t>
      </w:r>
      <w:r w:rsidR="0002220E">
        <w:t>highestWickets</w:t>
      </w:r>
      <w:r>
        <w:t xml:space="preserve">”: </w:t>
      </w:r>
      <w:r w:rsidR="00A465DB">
        <w:t>{“PlayerName”: “&lt;String&gt;”,</w:t>
      </w:r>
    </w:p>
    <w:p w14:paraId="5A18943C" w14:textId="2D188308" w:rsidR="00A465DB" w:rsidRDefault="00A465DB" w:rsidP="00A465DB">
      <w:pPr>
        <w:pStyle w:val="Code"/>
      </w:pPr>
      <w:r>
        <w:t>“Wickets”: “&lt;Number&gt;”</w:t>
      </w:r>
    </w:p>
    <w:p w14:paraId="46989465" w14:textId="24C73749" w:rsidR="0048573F" w:rsidRDefault="00A465DB" w:rsidP="00E364D4">
      <w:pPr>
        <w:pStyle w:val="Code"/>
      </w:pPr>
      <w:r>
        <w:t>}</w:t>
      </w:r>
      <w:r w:rsidR="00C20B8A">
        <w:t>,</w:t>
      </w:r>
    </w:p>
    <w:p w14:paraId="26D63E22" w14:textId="77777777" w:rsidR="00CB54E4" w:rsidRDefault="00CB54E4" w:rsidP="00CB54E4">
      <w:pPr>
        <w:pStyle w:val="Code"/>
      </w:pPr>
      <w:r>
        <w:t>“bestEconomy”: {“playerName”: name,</w:t>
      </w:r>
    </w:p>
    <w:p w14:paraId="041A6696" w14:textId="77777777" w:rsidR="00CB54E4" w:rsidRDefault="00CB54E4" w:rsidP="00CB54E4">
      <w:pPr>
        <w:pStyle w:val="Code"/>
      </w:pPr>
      <w:r>
        <w:t>“bestEconomy”: economy},</w:t>
      </w:r>
    </w:p>
    <w:p w14:paraId="6E7F247E" w14:textId="77777777" w:rsidR="00CB54E4" w:rsidRDefault="00CB54E4" w:rsidP="00CB54E4">
      <w:pPr>
        <w:pStyle w:val="Code"/>
      </w:pPr>
      <w:r>
        <w:t>“bestStrikeRate”: {“playerName”: name,</w:t>
      </w:r>
    </w:p>
    <w:p w14:paraId="1EA7EFAF" w14:textId="77777777" w:rsidR="00CB54E4" w:rsidRDefault="00CB54E4" w:rsidP="00CB54E4">
      <w:pPr>
        <w:pStyle w:val="Code"/>
      </w:pPr>
      <w:r>
        <w:t>“bestStrikeRate”: strikeRate},</w:t>
      </w:r>
    </w:p>
    <w:p w14:paraId="7721C8AA" w14:textId="77777777" w:rsidR="00CB54E4" w:rsidRDefault="00CB54E4" w:rsidP="00CB54E4">
      <w:pPr>
        <w:pStyle w:val="Code"/>
      </w:pPr>
      <w:r>
        <w:t>“totalSixes”: sixes,</w:t>
      </w:r>
    </w:p>
    <w:p w14:paraId="661C1F30" w14:textId="77777777" w:rsidR="00CB54E4" w:rsidRPr="007B1C1E" w:rsidRDefault="00CB54E4" w:rsidP="00CB54E4">
      <w:pPr>
        <w:pStyle w:val="Code"/>
      </w:pPr>
      <w:r>
        <w:t>“totalFours”: fours</w:t>
      </w:r>
    </w:p>
    <w:p w14:paraId="7DBBA9DC" w14:textId="52838282" w:rsidR="00CB54E4" w:rsidRDefault="0048573F" w:rsidP="00E364D4">
      <w:pPr>
        <w:pStyle w:val="Code"/>
      </w:pPr>
      <w:r>
        <w:t>}</w:t>
      </w:r>
    </w:p>
    <w:p w14:paraId="2735F772" w14:textId="77777777" w:rsidR="00CB54E4" w:rsidRDefault="00CB54E4" w:rsidP="00E364D4">
      <w:pPr>
        <w:pStyle w:val="Code"/>
      </w:pPr>
    </w:p>
    <w:p w14:paraId="2A9B003E" w14:textId="77777777" w:rsidR="00E364D4" w:rsidRPr="00E364D4" w:rsidRDefault="00E364D4" w:rsidP="00E364D4">
      <w:pPr>
        <w:shd w:val="clear" w:color="auto" w:fill="FFFFFF"/>
        <w:spacing w:line="240" w:lineRule="auto"/>
        <w:rPr>
          <w:rFonts w:ascii="Arial" w:eastAsia="Times New Roman" w:hAnsi="Arial" w:cs="Arial"/>
          <w:color w:val="222222"/>
          <w:sz w:val="24"/>
          <w:szCs w:val="24"/>
          <w:lang w:val="en-IN" w:eastAsia="en-IN"/>
        </w:rPr>
      </w:pPr>
    </w:p>
    <w:p w14:paraId="052A6FDC" w14:textId="06D2AEAD" w:rsidR="00F81A27" w:rsidRPr="00F81A27" w:rsidRDefault="00FE58DE" w:rsidP="00FE58DE">
      <w:pPr>
        <w:pStyle w:val="Heading2"/>
      </w:pPr>
      <w:bookmarkStart w:id="19" w:name="_Toc171634062"/>
      <w:r>
        <w:t>API Endpoints</w:t>
      </w:r>
      <w:bookmarkEnd w:id="19"/>
    </w:p>
    <w:p w14:paraId="5FE43E7B" w14:textId="764805DD" w:rsidR="00B71A16" w:rsidRDefault="00B16713" w:rsidP="00CE7AF0">
      <w:pPr>
        <w:pStyle w:val="Heading3"/>
      </w:pPr>
      <w:r>
        <w:t>Create</w:t>
      </w:r>
      <w:r w:rsidR="00B71A16">
        <w:t xml:space="preserve"> </w:t>
      </w:r>
      <w:r w:rsidR="004A0403">
        <w:t>match information</w:t>
      </w:r>
    </w:p>
    <w:p w14:paraId="523DDA6F" w14:textId="257E8703" w:rsidR="00B71A16" w:rsidRDefault="000D12F2" w:rsidP="00B71A16">
      <w:r>
        <w:t>Create</w:t>
      </w:r>
      <w:r w:rsidR="004A0403">
        <w:t xml:space="preserve"> a</w:t>
      </w:r>
      <w:r w:rsidR="00B71A16">
        <w:t xml:space="preserve"> </w:t>
      </w:r>
      <w:r w:rsidR="004A0403">
        <w:t>match</w:t>
      </w:r>
      <w:r w:rsidR="00B71A16">
        <w:t xml:space="preserve"> </w:t>
      </w:r>
      <w:r>
        <w:t>details.</w:t>
      </w:r>
    </w:p>
    <w:p w14:paraId="29F1C7CA" w14:textId="77777777" w:rsidR="00B71A16" w:rsidRDefault="00B71A16" w:rsidP="00CE7AF0">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B16713" w:rsidRPr="00897CD7" w14:paraId="40D61D2F" w14:textId="0217B30A" w:rsidTr="00B1671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3B8A66B3" w14:textId="77777777" w:rsidR="00B16713" w:rsidRPr="00897CD7" w:rsidRDefault="00B16713" w:rsidP="0006130A">
            <w:pPr>
              <w:rPr>
                <w:b w:val="0"/>
                <w:bCs w:val="0"/>
              </w:rPr>
            </w:pPr>
            <w:r w:rsidRPr="00897CD7">
              <w:rPr>
                <w:b w:val="0"/>
                <w:bCs w:val="0"/>
              </w:rPr>
              <w:t>HTTP Method</w:t>
            </w:r>
          </w:p>
        </w:tc>
        <w:tc>
          <w:tcPr>
            <w:tcW w:w="2420" w:type="dxa"/>
          </w:tcPr>
          <w:p w14:paraId="4792C475" w14:textId="77777777" w:rsidR="00B16713" w:rsidRPr="00897CD7" w:rsidRDefault="00B16713"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648797C4" w14:textId="77777777" w:rsidR="00B16713" w:rsidRPr="00897CD7" w:rsidRDefault="00B16713"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623C46A8" w14:textId="07ACBD1B" w:rsidR="00B16713" w:rsidRPr="00B16713" w:rsidRDefault="00B16713" w:rsidP="0006130A">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B16713" w:rsidRPr="00897CD7" w14:paraId="68B49B90" w14:textId="3D6F902F" w:rsidTr="00B16713">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712A6BE3" w14:textId="3DE8F25D" w:rsidR="00B16713" w:rsidRPr="00B16713" w:rsidRDefault="00B16713" w:rsidP="0006130A">
            <w:r w:rsidRPr="00B16713">
              <w:t>POST</w:t>
            </w:r>
          </w:p>
        </w:tc>
        <w:tc>
          <w:tcPr>
            <w:tcW w:w="2420" w:type="dxa"/>
          </w:tcPr>
          <w:p w14:paraId="0379DF2D" w14:textId="7ACCB671" w:rsidR="00B16713" w:rsidRPr="00897CD7" w:rsidRDefault="00B16713" w:rsidP="0006130A">
            <w:pPr>
              <w:cnfStyle w:val="000000000000" w:firstRow="0" w:lastRow="0" w:firstColumn="0" w:lastColumn="0" w:oddVBand="0" w:evenVBand="0" w:oddHBand="0" w:evenHBand="0" w:firstRowFirstColumn="0" w:firstRowLastColumn="0" w:lastRowFirstColumn="0" w:lastRowLastColumn="0"/>
            </w:pPr>
            <w:r w:rsidRPr="00611283">
              <w:t>/api/v1/matches/</w:t>
            </w:r>
          </w:p>
        </w:tc>
        <w:tc>
          <w:tcPr>
            <w:tcW w:w="2693" w:type="dxa"/>
          </w:tcPr>
          <w:p w14:paraId="757370A0" w14:textId="3ED4B0E4" w:rsidR="00B16713" w:rsidRPr="00897CD7" w:rsidRDefault="00B16713" w:rsidP="0006130A">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7BFB3882" w14:textId="29DC50C1" w:rsidR="00B16713" w:rsidRDefault="00D40C61" w:rsidP="0006130A">
            <w:pPr>
              <w:cnfStyle w:val="000000000000" w:firstRow="0" w:lastRow="0" w:firstColumn="0" w:lastColumn="0" w:oddVBand="0" w:evenVBand="0" w:oddHBand="0" w:evenHBand="0" w:firstRowFirstColumn="0" w:firstRowLastColumn="0" w:lastRowFirstColumn="0" w:lastRowLastColumn="0"/>
            </w:pPr>
            <w:r>
              <w:t>User</w:t>
            </w:r>
          </w:p>
        </w:tc>
      </w:tr>
    </w:tbl>
    <w:p w14:paraId="73C0E3D0" w14:textId="77777777" w:rsidR="00B71A16" w:rsidRDefault="00B71A16" w:rsidP="00B71A16">
      <w:pPr>
        <w:pStyle w:val="Heading4"/>
        <w:numPr>
          <w:ilvl w:val="0"/>
          <w:numId w:val="0"/>
        </w:numPr>
      </w:pPr>
    </w:p>
    <w:p w14:paraId="169D9E27" w14:textId="77777777" w:rsidR="00611283" w:rsidRDefault="00611283" w:rsidP="00CE7AF0">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B16713" w:rsidRPr="00730BF1" w14:paraId="3011165A" w14:textId="77777777" w:rsidTr="00720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23560ED" w14:textId="77777777" w:rsidR="00B16713" w:rsidRPr="00730BF1" w:rsidRDefault="00B16713" w:rsidP="00397335">
            <w:pPr>
              <w:rPr>
                <w:b w:val="0"/>
                <w:bCs w:val="0"/>
              </w:rPr>
            </w:pPr>
            <w:r w:rsidRPr="00730BF1">
              <w:t>Name</w:t>
            </w:r>
          </w:p>
        </w:tc>
        <w:tc>
          <w:tcPr>
            <w:tcW w:w="1241" w:type="dxa"/>
          </w:tcPr>
          <w:p w14:paraId="74D43B76" w14:textId="77777777" w:rsidR="00B16713" w:rsidRPr="00730BF1"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0CFA1621" w14:textId="77777777" w:rsidR="00B16713" w:rsidRPr="00730BF1"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712FB7FE" w14:textId="77777777" w:rsidR="00B16713" w:rsidRPr="00730BF1"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4EB27A77" w14:textId="77777777" w:rsidR="00B16713" w:rsidRPr="00730BF1"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C22852" w:rsidRPr="00730BF1" w14:paraId="7F7A6968"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3C211DE3" w14:textId="6DF82CD2" w:rsidR="00C22852" w:rsidRPr="00730BF1" w:rsidRDefault="00C22852" w:rsidP="00C22852">
            <w:r>
              <w:t>leagueName</w:t>
            </w:r>
          </w:p>
        </w:tc>
        <w:tc>
          <w:tcPr>
            <w:tcW w:w="1241" w:type="dxa"/>
          </w:tcPr>
          <w:p w14:paraId="5D846F9F" w14:textId="6BE87D01"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3CBAFEA7" w14:textId="1EEBD93A"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CC828FA" w14:textId="516AFF63"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55D8F6A1" w14:textId="62EE9DEF"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League name</w:t>
            </w:r>
          </w:p>
        </w:tc>
      </w:tr>
      <w:tr w:rsidR="00C22852" w:rsidRPr="00730BF1" w14:paraId="1FBCCED1"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1A933C7C" w14:textId="77902E20" w:rsidR="00C22852" w:rsidRPr="00730BF1" w:rsidRDefault="00C22852" w:rsidP="00C22852">
            <w:pPr>
              <w:rPr>
                <w:bCs w:val="0"/>
              </w:rPr>
            </w:pPr>
            <w:r>
              <w:t>teamName1</w:t>
            </w:r>
          </w:p>
        </w:tc>
        <w:tc>
          <w:tcPr>
            <w:tcW w:w="1241" w:type="dxa"/>
          </w:tcPr>
          <w:p w14:paraId="1D8426F5" w14:textId="77777777"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71D74A89" w14:textId="77777777"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6B535930" w14:textId="77777777"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rsidRPr="00730BF1">
              <w:t>string</w:t>
            </w:r>
          </w:p>
        </w:tc>
        <w:tc>
          <w:tcPr>
            <w:tcW w:w="3559" w:type="dxa"/>
          </w:tcPr>
          <w:p w14:paraId="7791642B" w14:textId="6BB63A6A"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Team name</w:t>
            </w:r>
          </w:p>
        </w:tc>
      </w:tr>
      <w:tr w:rsidR="00836591" w:rsidRPr="00730BF1" w14:paraId="33BCA43C"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36DBB0B4" w14:textId="0ECB3E45" w:rsidR="00836591" w:rsidRDefault="00836591" w:rsidP="00C22852">
            <w:r>
              <w:t>team1</w:t>
            </w:r>
          </w:p>
        </w:tc>
        <w:tc>
          <w:tcPr>
            <w:tcW w:w="1241" w:type="dxa"/>
          </w:tcPr>
          <w:p w14:paraId="2516C661" w14:textId="6EA45B0E" w:rsidR="00836591" w:rsidRPr="00730BF1" w:rsidRDefault="00836591" w:rsidP="00C22852">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5C53AAC" w14:textId="5AEFB9FF" w:rsidR="00836591" w:rsidRPr="00730BF1" w:rsidRDefault="00836591" w:rsidP="00C22852">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2A68C49C" w14:textId="23F818C0" w:rsidR="00836591" w:rsidRPr="00730BF1" w:rsidRDefault="00836591" w:rsidP="00C22852">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104B4C59" w14:textId="19D7281A" w:rsidR="00836591" w:rsidRDefault="00836591" w:rsidP="00C22852">
            <w:pPr>
              <w:cnfStyle w:val="000000000000" w:firstRow="0" w:lastRow="0" w:firstColumn="0" w:lastColumn="0" w:oddVBand="0" w:evenVBand="0" w:oddHBand="0" w:evenHBand="0" w:firstRowFirstColumn="0" w:firstRowLastColumn="0" w:lastRowFirstColumn="0" w:lastRowLastColumn="0"/>
            </w:pPr>
            <w:r>
              <w:t>Team1</w:t>
            </w:r>
          </w:p>
        </w:tc>
      </w:tr>
      <w:tr w:rsidR="00836591" w:rsidRPr="00730BF1" w14:paraId="6ADB2D4B"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5C96C9D2" w14:textId="5A82825B" w:rsidR="00836591" w:rsidRDefault="00836591" w:rsidP="00836591">
            <w:r>
              <w:t>teamName2</w:t>
            </w:r>
          </w:p>
        </w:tc>
        <w:tc>
          <w:tcPr>
            <w:tcW w:w="1241" w:type="dxa"/>
          </w:tcPr>
          <w:p w14:paraId="1FC9539C" w14:textId="0FC98B85"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099944BE" w14:textId="70F14619"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57EEE1EC" w14:textId="6A3D7ABE"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025DFDB8" w14:textId="2B79AD7D" w:rsidR="00836591" w:rsidRDefault="00836591" w:rsidP="00836591">
            <w:pPr>
              <w:cnfStyle w:val="000000000000" w:firstRow="0" w:lastRow="0" w:firstColumn="0" w:lastColumn="0" w:oddVBand="0" w:evenVBand="0" w:oddHBand="0" w:evenHBand="0" w:firstRowFirstColumn="0" w:firstRowLastColumn="0" w:lastRowFirstColumn="0" w:lastRowLastColumn="0"/>
            </w:pPr>
            <w:r>
              <w:t>Team name</w:t>
            </w:r>
          </w:p>
        </w:tc>
      </w:tr>
      <w:tr w:rsidR="00836591" w:rsidRPr="00730BF1" w14:paraId="0C7634D7"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573151D7" w14:textId="1A96EAE7" w:rsidR="00836591" w:rsidRDefault="00836591" w:rsidP="00836591">
            <w:r>
              <w:t>Team2</w:t>
            </w:r>
          </w:p>
        </w:tc>
        <w:tc>
          <w:tcPr>
            <w:tcW w:w="1241" w:type="dxa"/>
          </w:tcPr>
          <w:p w14:paraId="1A1D925B" w14:textId="2ABE50C6" w:rsidR="00836591" w:rsidRDefault="00836591" w:rsidP="00836591">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B845A16" w14:textId="622D7FE3" w:rsidR="00836591" w:rsidRDefault="00836591" w:rsidP="00836591">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F810491" w14:textId="06901E01" w:rsidR="00836591" w:rsidRDefault="00836591" w:rsidP="00836591">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3398EAD8" w14:textId="61DBCD79" w:rsidR="00836591" w:rsidRDefault="00836591" w:rsidP="00836591">
            <w:pPr>
              <w:cnfStyle w:val="000000000000" w:firstRow="0" w:lastRow="0" w:firstColumn="0" w:lastColumn="0" w:oddVBand="0" w:evenVBand="0" w:oddHBand="0" w:evenHBand="0" w:firstRowFirstColumn="0" w:firstRowLastColumn="0" w:lastRowFirstColumn="0" w:lastRowLastColumn="0"/>
            </w:pPr>
            <w:r>
              <w:t>Team2</w:t>
            </w:r>
          </w:p>
        </w:tc>
      </w:tr>
      <w:tr w:rsidR="00836591" w:rsidRPr="00730BF1" w14:paraId="0ABD1F4C"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2956F1E2" w14:textId="5B48828E" w:rsidR="00836591" w:rsidRDefault="00836591" w:rsidP="00836591">
            <w:r>
              <w:t>venue</w:t>
            </w:r>
          </w:p>
        </w:tc>
        <w:tc>
          <w:tcPr>
            <w:tcW w:w="1241" w:type="dxa"/>
          </w:tcPr>
          <w:p w14:paraId="078A294C"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A5EF2F1" w14:textId="55CCB0A9"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079AF972"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5F60417C" w14:textId="7956EFC5" w:rsidR="00836591" w:rsidRDefault="00836591" w:rsidP="00836591">
            <w:pPr>
              <w:cnfStyle w:val="000000000000" w:firstRow="0" w:lastRow="0" w:firstColumn="0" w:lastColumn="0" w:oddVBand="0" w:evenVBand="0" w:oddHBand="0" w:evenHBand="0" w:firstRowFirstColumn="0" w:firstRowLastColumn="0" w:lastRowFirstColumn="0" w:lastRowLastColumn="0"/>
            </w:pPr>
            <w:r>
              <w:t>Ground location</w:t>
            </w:r>
          </w:p>
        </w:tc>
      </w:tr>
      <w:tr w:rsidR="00836591" w:rsidRPr="00730BF1" w14:paraId="68DF096A" w14:textId="77777777" w:rsidTr="00720CE9">
        <w:trPr>
          <w:trHeight w:val="294"/>
        </w:trPr>
        <w:tc>
          <w:tcPr>
            <w:cnfStyle w:val="001000000000" w:firstRow="0" w:lastRow="0" w:firstColumn="1" w:lastColumn="0" w:oddVBand="0" w:evenVBand="0" w:oddHBand="0" w:evenHBand="0" w:firstRowFirstColumn="0" w:firstRowLastColumn="0" w:lastRowFirstColumn="0" w:lastRowLastColumn="0"/>
            <w:tcW w:w="1848" w:type="dxa"/>
          </w:tcPr>
          <w:p w14:paraId="146653A5" w14:textId="3C504813" w:rsidR="00836591" w:rsidRPr="00730BF1" w:rsidRDefault="00836591" w:rsidP="00836591">
            <w:pPr>
              <w:rPr>
                <w:bCs w:val="0"/>
              </w:rPr>
            </w:pPr>
            <w:r>
              <w:t>dateTime</w:t>
            </w:r>
          </w:p>
        </w:tc>
        <w:tc>
          <w:tcPr>
            <w:tcW w:w="1241" w:type="dxa"/>
          </w:tcPr>
          <w:p w14:paraId="34A39AC9"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0375F38E"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499" w:type="dxa"/>
          </w:tcPr>
          <w:p w14:paraId="5F0D3C97" w14:textId="733A799A" w:rsidR="00836591" w:rsidRPr="00381D3E" w:rsidRDefault="00836591" w:rsidP="00836591">
            <w:pPr>
              <w:pBdr>
                <w:left w:val="single" w:sz="24" w:space="12" w:color="04AA6D"/>
              </w:pBd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000000"/>
                <w:sz w:val="23"/>
                <w:szCs w:val="23"/>
                <w:lang w:val="en-IN" w:eastAsia="en-IN"/>
              </w:rPr>
            </w:pPr>
            <w:r>
              <w:t>l</w:t>
            </w:r>
            <w:r w:rsidRPr="00381D3E">
              <w:t>ocalDateTime</w:t>
            </w:r>
          </w:p>
        </w:tc>
        <w:tc>
          <w:tcPr>
            <w:tcW w:w="3559" w:type="dxa"/>
          </w:tcPr>
          <w:p w14:paraId="19DA5AEE" w14:textId="2247A691"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Date and time of match</w:t>
            </w:r>
          </w:p>
        </w:tc>
      </w:tr>
      <w:tr w:rsidR="00836591" w:rsidRPr="00730BF1" w14:paraId="487A9302"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4F79271C" w14:textId="2DDEE667" w:rsidR="00836591" w:rsidRDefault="00836591" w:rsidP="00836591">
            <w:r>
              <w:t>matchFormat</w:t>
            </w:r>
          </w:p>
        </w:tc>
        <w:tc>
          <w:tcPr>
            <w:tcW w:w="1241" w:type="dxa"/>
          </w:tcPr>
          <w:p w14:paraId="75DE43D2"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ADCC9A5" w14:textId="77777777" w:rsidR="00836591" w:rsidRDefault="00836591" w:rsidP="00836591">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3330B09C"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6DF41946" w14:textId="60CFE516"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Set match format</w:t>
            </w:r>
          </w:p>
        </w:tc>
      </w:tr>
    </w:tbl>
    <w:p w14:paraId="73B58AE0" w14:textId="77777777" w:rsidR="00611283" w:rsidRDefault="00611283" w:rsidP="00611283">
      <w:pPr>
        <w:pStyle w:val="Heading4"/>
        <w:numPr>
          <w:ilvl w:val="0"/>
          <w:numId w:val="0"/>
        </w:numPr>
      </w:pPr>
    </w:p>
    <w:p w14:paraId="49F0901B" w14:textId="02117B58" w:rsidR="00B71A16" w:rsidRDefault="00B71A16"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B71A16" w:rsidRPr="00897CD7" w14:paraId="0FAD2F7F"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CD54B3A" w14:textId="77777777" w:rsidR="00B71A16" w:rsidRPr="00897CD7" w:rsidRDefault="00B71A16" w:rsidP="0006130A">
            <w:pPr>
              <w:rPr>
                <w:b w:val="0"/>
                <w:bCs w:val="0"/>
              </w:rPr>
            </w:pPr>
            <w:r w:rsidRPr="00897CD7">
              <w:rPr>
                <w:b w:val="0"/>
                <w:bCs w:val="0"/>
              </w:rPr>
              <w:t>Status Code</w:t>
            </w:r>
          </w:p>
        </w:tc>
        <w:tc>
          <w:tcPr>
            <w:tcW w:w="810" w:type="dxa"/>
          </w:tcPr>
          <w:p w14:paraId="0DB3CDBC" w14:textId="77777777" w:rsidR="00B71A16" w:rsidRPr="00897CD7"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5E85AB9" w14:textId="77777777" w:rsidR="00B71A16" w:rsidRPr="00897CD7"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7DED323C" w14:textId="77777777" w:rsidR="00B71A16" w:rsidRPr="00897CD7"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720CE9" w:rsidRPr="00897CD7" w14:paraId="0C0F6F51"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0203CCD1" w14:textId="77777777" w:rsidR="00720CE9" w:rsidRPr="00897CD7" w:rsidRDefault="00720CE9" w:rsidP="00720CE9">
            <w:pPr>
              <w:rPr>
                <w:b/>
                <w:bCs w:val="0"/>
              </w:rPr>
            </w:pPr>
            <w:r w:rsidRPr="00897CD7">
              <w:rPr>
                <w:bCs w:val="0"/>
              </w:rPr>
              <w:t>200</w:t>
            </w:r>
          </w:p>
        </w:tc>
        <w:tc>
          <w:tcPr>
            <w:tcW w:w="810" w:type="dxa"/>
          </w:tcPr>
          <w:p w14:paraId="66D531CF" w14:textId="77777777" w:rsidR="00720CE9" w:rsidRPr="00897CD7" w:rsidRDefault="00720CE9" w:rsidP="00720CE9">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BE4C1C6" w14:textId="7A7FD3B5" w:rsidR="00720CE9" w:rsidRPr="00897CD7" w:rsidRDefault="00720CE9" w:rsidP="00720CE9">
            <w:pPr>
              <w:cnfStyle w:val="000000000000" w:firstRow="0" w:lastRow="0" w:firstColumn="0" w:lastColumn="0" w:oddVBand="0" w:evenVBand="0" w:oddHBand="0" w:evenHBand="0" w:firstRowFirstColumn="0" w:firstRowLastColumn="0" w:lastRowFirstColumn="0" w:lastRowLastColumn="0"/>
            </w:pPr>
            <w:r>
              <w:t>Returning match data</w:t>
            </w:r>
          </w:p>
        </w:tc>
        <w:tc>
          <w:tcPr>
            <w:tcW w:w="3780" w:type="dxa"/>
          </w:tcPr>
          <w:p w14:paraId="4835287E" w14:textId="77777777" w:rsidR="00720CE9" w:rsidRPr="00730BF1" w:rsidRDefault="00720CE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3A5F4EC7" w14:textId="36BA71BE" w:rsidR="00720CE9" w:rsidRDefault="00720CE9"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276AB2AC" w14:textId="221EC0AD" w:rsidR="00C41053" w:rsidRDefault="00C41053" w:rsidP="004B5381">
            <w:pPr>
              <w:pStyle w:val="CodeText"/>
              <w:cnfStyle w:val="000000000000" w:firstRow="0" w:lastRow="0" w:firstColumn="0" w:lastColumn="0" w:oddVBand="0" w:evenVBand="0" w:oddHBand="0" w:evenHBand="0" w:firstRowFirstColumn="0" w:firstRowLastColumn="0" w:lastRowFirstColumn="0" w:lastRowLastColumn="0"/>
            </w:pPr>
            <w:r>
              <w:t>“</w:t>
            </w:r>
            <w:r w:rsidRPr="00611283">
              <w:t>matchId</w:t>
            </w:r>
            <w:r>
              <w:t xml:space="preserve">”: </w:t>
            </w:r>
            <w:r w:rsidRPr="00611283">
              <w:t>matchId</w:t>
            </w:r>
            <w:r>
              <w:t>,</w:t>
            </w:r>
          </w:p>
          <w:p w14:paraId="244A12D2" w14:textId="534A670E" w:rsidR="00720CE9" w:rsidRDefault="00720CE9" w:rsidP="004B5381">
            <w:pPr>
              <w:pStyle w:val="CodeText"/>
              <w:cnfStyle w:val="000000000000" w:firstRow="0" w:lastRow="0" w:firstColumn="0" w:lastColumn="0" w:oddVBand="0" w:evenVBand="0" w:oddHBand="0" w:evenHBand="0" w:firstRowFirstColumn="0" w:firstRowLastColumn="0" w:lastRowFirstColumn="0" w:lastRowLastColumn="0"/>
            </w:pPr>
            <w:r>
              <w:t>“message”: “Created match details”</w:t>
            </w:r>
          </w:p>
          <w:p w14:paraId="31EA7ECE" w14:textId="08BF0C5D" w:rsidR="00720CE9" w:rsidRPr="00897CD7" w:rsidRDefault="00720CE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720CE9" w:rsidRPr="00897CD7" w14:paraId="116C62AC"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472E3F08" w14:textId="2023F8CC" w:rsidR="00720CE9" w:rsidRPr="00897CD7" w:rsidRDefault="00DD7651" w:rsidP="00720CE9">
            <w:r>
              <w:t>404</w:t>
            </w:r>
          </w:p>
        </w:tc>
        <w:tc>
          <w:tcPr>
            <w:tcW w:w="810" w:type="dxa"/>
          </w:tcPr>
          <w:p w14:paraId="5434F01E" w14:textId="77777777" w:rsidR="00720CE9" w:rsidRPr="00897CD7" w:rsidRDefault="00720CE9" w:rsidP="00720CE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DECA36A" w14:textId="6FAD01EF" w:rsidR="00720CE9" w:rsidRDefault="00720CE9" w:rsidP="00720CE9">
            <w:pPr>
              <w:cnfStyle w:val="000000000000" w:firstRow="0" w:lastRow="0" w:firstColumn="0" w:lastColumn="0" w:oddVBand="0" w:evenVBand="0" w:oddHBand="0" w:evenHBand="0" w:firstRowFirstColumn="0" w:firstRowLastColumn="0" w:lastRowFirstColumn="0" w:lastRowLastColumn="0"/>
            </w:pPr>
            <w:r>
              <w:t>Error occurred while fetching data</w:t>
            </w:r>
          </w:p>
        </w:tc>
        <w:tc>
          <w:tcPr>
            <w:tcW w:w="3780" w:type="dxa"/>
          </w:tcPr>
          <w:p w14:paraId="4A45DE4B" w14:textId="77777777" w:rsidR="00720CE9" w:rsidRPr="00730BF1" w:rsidRDefault="00720CE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56DB357" w14:textId="77777777" w:rsidR="00720CE9" w:rsidRDefault="00720CE9"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0C86177B" w14:textId="77777777" w:rsidR="00720CE9" w:rsidRPr="00730BF1" w:rsidRDefault="00720CE9"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0F3F7B5D" w14:textId="77777777" w:rsidR="00720CE9" w:rsidRPr="00897CD7" w:rsidRDefault="00720CE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46E579CA" w14:textId="77777777" w:rsidR="00B71A16" w:rsidRDefault="00B71A16" w:rsidP="00CE7AF0">
      <w:pPr>
        <w:pStyle w:val="Heading4"/>
      </w:pPr>
      <w:r>
        <w:t>Implementation Details</w:t>
      </w:r>
      <w:r w:rsidRPr="0020351A">
        <w:t xml:space="preserve"> </w:t>
      </w:r>
    </w:p>
    <w:p w14:paraId="6C7E01F0" w14:textId="5E78B3A0" w:rsidR="00B71A16" w:rsidRDefault="00B71A16" w:rsidP="00CE7AF0">
      <w:pPr>
        <w:pStyle w:val="Heading5"/>
      </w:pPr>
      <w:r>
        <w:t xml:space="preserve">Method Name: </w:t>
      </w:r>
      <w:r w:rsidR="00C42250">
        <w:t>Match</w:t>
      </w:r>
      <w:r>
        <w:t>Controller.</w:t>
      </w:r>
      <w:r w:rsidR="00C42250">
        <w:t>createMatchDetails</w:t>
      </w:r>
      <w:r>
        <w:t>()</w:t>
      </w:r>
    </w:p>
    <w:p w14:paraId="19C5F042" w14:textId="77777777" w:rsidR="006C4CFF" w:rsidRDefault="006C4CFF" w:rsidP="00CC5B56">
      <w:pPr>
        <w:pStyle w:val="ListParagraph"/>
        <w:numPr>
          <w:ilvl w:val="0"/>
          <w:numId w:val="15"/>
        </w:numPr>
        <w:jc w:val="both"/>
      </w:pPr>
      <w:r>
        <w:t>Authentication - Required</w:t>
      </w:r>
    </w:p>
    <w:p w14:paraId="599ED3BD" w14:textId="77777777" w:rsidR="006C4CFF" w:rsidRDefault="006C4CFF" w:rsidP="00CC5B56">
      <w:pPr>
        <w:pStyle w:val="ListParagraph"/>
        <w:numPr>
          <w:ilvl w:val="0"/>
          <w:numId w:val="15"/>
        </w:numPr>
        <w:jc w:val="both"/>
      </w:pPr>
      <w:r>
        <w:t>Validation - Required</w:t>
      </w:r>
    </w:p>
    <w:p w14:paraId="79115239" w14:textId="77777777" w:rsidR="000D12F2" w:rsidRDefault="000D12F2" w:rsidP="00D46501">
      <w:pPr>
        <w:ind w:left="360"/>
        <w:jc w:val="both"/>
      </w:pPr>
    </w:p>
    <w:p w14:paraId="50E67106" w14:textId="435C4A06" w:rsidR="000D12F2" w:rsidRDefault="000D12F2" w:rsidP="00CE7AF0">
      <w:pPr>
        <w:pStyle w:val="Heading3"/>
      </w:pPr>
      <w:r>
        <w:t>Update match information</w:t>
      </w:r>
    </w:p>
    <w:p w14:paraId="789E362B" w14:textId="58C63C3F" w:rsidR="000D12F2" w:rsidRDefault="000D12F2" w:rsidP="000D12F2">
      <w:r>
        <w:t>Update a match details.</w:t>
      </w:r>
    </w:p>
    <w:p w14:paraId="716BED84" w14:textId="77777777" w:rsidR="000D12F2" w:rsidRDefault="000D12F2" w:rsidP="00CE7AF0">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0D12F2" w:rsidRPr="00897CD7" w14:paraId="3002909C"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5483DE4F" w14:textId="77777777" w:rsidR="000D12F2" w:rsidRPr="00897CD7" w:rsidRDefault="000D12F2" w:rsidP="00397335">
            <w:pPr>
              <w:rPr>
                <w:b w:val="0"/>
                <w:bCs w:val="0"/>
              </w:rPr>
            </w:pPr>
            <w:r w:rsidRPr="00897CD7">
              <w:rPr>
                <w:b w:val="0"/>
                <w:bCs w:val="0"/>
              </w:rPr>
              <w:t>HTTP Method</w:t>
            </w:r>
          </w:p>
        </w:tc>
        <w:tc>
          <w:tcPr>
            <w:tcW w:w="2420" w:type="dxa"/>
          </w:tcPr>
          <w:p w14:paraId="61F45231"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7502054D"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69926391" w14:textId="77777777" w:rsidR="000D12F2" w:rsidRPr="00B16713"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0D12F2" w:rsidRPr="00897CD7" w14:paraId="2F543DBD"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6D728FD4" w14:textId="5061442A" w:rsidR="000D12F2" w:rsidRPr="00B16713" w:rsidRDefault="000D12F2" w:rsidP="00397335">
            <w:r w:rsidRPr="00B16713">
              <w:t>P</w:t>
            </w:r>
            <w:r w:rsidR="004B2172">
              <w:t>UT</w:t>
            </w:r>
          </w:p>
        </w:tc>
        <w:tc>
          <w:tcPr>
            <w:tcW w:w="2420" w:type="dxa"/>
          </w:tcPr>
          <w:p w14:paraId="5F04AC14" w14:textId="47798BB9" w:rsidR="000D12F2" w:rsidRPr="00897CD7" w:rsidRDefault="000D12F2" w:rsidP="00397335">
            <w:pPr>
              <w:cnfStyle w:val="000000000000" w:firstRow="0" w:lastRow="0" w:firstColumn="0" w:lastColumn="0" w:oddVBand="0" w:evenVBand="0" w:oddHBand="0" w:evenHBand="0" w:firstRowFirstColumn="0" w:firstRowLastColumn="0" w:lastRowFirstColumn="0" w:lastRowLastColumn="0"/>
            </w:pPr>
            <w:r w:rsidRPr="00611283">
              <w:t>/api/v1/matches</w:t>
            </w:r>
          </w:p>
        </w:tc>
        <w:tc>
          <w:tcPr>
            <w:tcW w:w="2693" w:type="dxa"/>
          </w:tcPr>
          <w:p w14:paraId="514A630A" w14:textId="77777777" w:rsidR="000D12F2" w:rsidRPr="00897CD7" w:rsidRDefault="000D12F2" w:rsidP="00397335">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2DC6666D" w14:textId="61AF62EC" w:rsidR="000D12F2" w:rsidRDefault="00D40C61" w:rsidP="00397335">
            <w:pPr>
              <w:cnfStyle w:val="000000000000" w:firstRow="0" w:lastRow="0" w:firstColumn="0" w:lastColumn="0" w:oddVBand="0" w:evenVBand="0" w:oddHBand="0" w:evenHBand="0" w:firstRowFirstColumn="0" w:firstRowLastColumn="0" w:lastRowFirstColumn="0" w:lastRowLastColumn="0"/>
            </w:pPr>
            <w:r>
              <w:t>User</w:t>
            </w:r>
          </w:p>
        </w:tc>
      </w:tr>
    </w:tbl>
    <w:p w14:paraId="4DD142D7" w14:textId="77777777" w:rsidR="000D12F2" w:rsidRDefault="000D12F2" w:rsidP="000D12F2">
      <w:pPr>
        <w:pStyle w:val="Heading4"/>
        <w:numPr>
          <w:ilvl w:val="0"/>
          <w:numId w:val="0"/>
        </w:numPr>
      </w:pPr>
    </w:p>
    <w:p w14:paraId="6FFE215F" w14:textId="77777777" w:rsidR="000D12F2" w:rsidRDefault="000D12F2" w:rsidP="00CE7AF0">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836591" w:rsidRPr="00730BF1" w14:paraId="25BFFB0B" w14:textId="77777777" w:rsidTr="00143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172B323" w14:textId="77777777" w:rsidR="00836591" w:rsidRPr="00730BF1" w:rsidRDefault="00836591" w:rsidP="00143D3C">
            <w:pPr>
              <w:rPr>
                <w:b w:val="0"/>
                <w:bCs w:val="0"/>
              </w:rPr>
            </w:pPr>
            <w:r w:rsidRPr="00730BF1">
              <w:t>Name</w:t>
            </w:r>
          </w:p>
        </w:tc>
        <w:tc>
          <w:tcPr>
            <w:tcW w:w="1241" w:type="dxa"/>
          </w:tcPr>
          <w:p w14:paraId="684F2552" w14:textId="77777777" w:rsidR="00836591" w:rsidRPr="00730BF1" w:rsidRDefault="00836591"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3F57B24D" w14:textId="77777777" w:rsidR="00836591" w:rsidRPr="00730BF1" w:rsidRDefault="00836591"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226002F3" w14:textId="77777777" w:rsidR="00836591" w:rsidRPr="00730BF1" w:rsidRDefault="00836591"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585DE8FC" w14:textId="77777777" w:rsidR="00836591" w:rsidRPr="00730BF1" w:rsidRDefault="00836591"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A126B7" w:rsidRPr="00730BF1" w14:paraId="37BC97A6"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0FF6E00F" w14:textId="21C4BB65" w:rsidR="00A126B7" w:rsidRPr="00730BF1" w:rsidRDefault="00A126B7" w:rsidP="00143D3C">
            <w:r>
              <w:t>matchId</w:t>
            </w:r>
          </w:p>
        </w:tc>
        <w:tc>
          <w:tcPr>
            <w:tcW w:w="1241" w:type="dxa"/>
          </w:tcPr>
          <w:p w14:paraId="0CFE5361" w14:textId="051DF8CC" w:rsidR="00A126B7" w:rsidRPr="00730BF1" w:rsidRDefault="00A126B7"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13D17600" w14:textId="4DE5A22B" w:rsidR="00A126B7" w:rsidRPr="00730BF1" w:rsidRDefault="00695430"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5A89598" w14:textId="4734F0DD" w:rsidR="00A126B7" w:rsidRPr="00730BF1" w:rsidRDefault="00A126B7"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0F7FDFE2" w14:textId="063E3462" w:rsidR="00A126B7" w:rsidRPr="00730BF1" w:rsidRDefault="00A126B7" w:rsidP="00143D3C">
            <w:pPr>
              <w:cnfStyle w:val="000000000000" w:firstRow="0" w:lastRow="0" w:firstColumn="0" w:lastColumn="0" w:oddVBand="0" w:evenVBand="0" w:oddHBand="0" w:evenHBand="0" w:firstRowFirstColumn="0" w:firstRowLastColumn="0" w:lastRowFirstColumn="0" w:lastRowLastColumn="0"/>
            </w:pPr>
            <w:r>
              <w:t>Match Id</w:t>
            </w:r>
          </w:p>
        </w:tc>
      </w:tr>
      <w:tr w:rsidR="00836591" w:rsidRPr="00730BF1" w14:paraId="48CCCB8D"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510E9343" w14:textId="77777777" w:rsidR="00836591" w:rsidRPr="00730BF1" w:rsidRDefault="00836591" w:rsidP="00143D3C">
            <w:r>
              <w:t>leagueName</w:t>
            </w:r>
          </w:p>
        </w:tc>
        <w:tc>
          <w:tcPr>
            <w:tcW w:w="1241" w:type="dxa"/>
          </w:tcPr>
          <w:p w14:paraId="37344902"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BE19922"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8BC8B29"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04338D9F"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League name</w:t>
            </w:r>
          </w:p>
        </w:tc>
      </w:tr>
      <w:tr w:rsidR="00836591" w:rsidRPr="00730BF1" w14:paraId="38F77545"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73A9C24D" w14:textId="77777777" w:rsidR="00836591" w:rsidRPr="00730BF1" w:rsidRDefault="00836591" w:rsidP="00143D3C">
            <w:pPr>
              <w:rPr>
                <w:bCs w:val="0"/>
              </w:rPr>
            </w:pPr>
            <w:r>
              <w:t>teamName1</w:t>
            </w:r>
          </w:p>
        </w:tc>
        <w:tc>
          <w:tcPr>
            <w:tcW w:w="1241" w:type="dxa"/>
          </w:tcPr>
          <w:p w14:paraId="528FFB42"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78A6F368"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37D4D438"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rsidRPr="00730BF1">
              <w:t>string</w:t>
            </w:r>
          </w:p>
        </w:tc>
        <w:tc>
          <w:tcPr>
            <w:tcW w:w="3559" w:type="dxa"/>
          </w:tcPr>
          <w:p w14:paraId="7ADE307F"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Team name</w:t>
            </w:r>
          </w:p>
        </w:tc>
      </w:tr>
      <w:tr w:rsidR="00836591" w:rsidRPr="00730BF1" w14:paraId="0171383A"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085A98BC" w14:textId="77777777" w:rsidR="00836591" w:rsidRDefault="00836591" w:rsidP="00143D3C">
            <w:r>
              <w:t>team1</w:t>
            </w:r>
          </w:p>
        </w:tc>
        <w:tc>
          <w:tcPr>
            <w:tcW w:w="1241" w:type="dxa"/>
          </w:tcPr>
          <w:p w14:paraId="16A20E69"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20F88C4"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08FEB101"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2DD9391F"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Team1</w:t>
            </w:r>
          </w:p>
        </w:tc>
      </w:tr>
      <w:tr w:rsidR="00836591" w:rsidRPr="00730BF1" w14:paraId="0115C683"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6F86B400" w14:textId="77777777" w:rsidR="00836591" w:rsidRDefault="00836591" w:rsidP="00143D3C">
            <w:r>
              <w:t>teamName2</w:t>
            </w:r>
          </w:p>
        </w:tc>
        <w:tc>
          <w:tcPr>
            <w:tcW w:w="1241" w:type="dxa"/>
          </w:tcPr>
          <w:p w14:paraId="1DB46747"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CEAD6CD"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83F3F4E"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3D6C5C17"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Team name</w:t>
            </w:r>
          </w:p>
        </w:tc>
      </w:tr>
      <w:tr w:rsidR="00836591" w:rsidRPr="00730BF1" w14:paraId="43AED187"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3B6D2F23" w14:textId="77777777" w:rsidR="00836591" w:rsidRDefault="00836591" w:rsidP="00143D3C">
            <w:r>
              <w:t>Team2</w:t>
            </w:r>
          </w:p>
        </w:tc>
        <w:tc>
          <w:tcPr>
            <w:tcW w:w="1241" w:type="dxa"/>
          </w:tcPr>
          <w:p w14:paraId="66B6173F"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2A6C6C4"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03244937"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221967C6"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Team2</w:t>
            </w:r>
          </w:p>
        </w:tc>
      </w:tr>
      <w:tr w:rsidR="00836591" w:rsidRPr="00730BF1" w14:paraId="556EA391"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24A8F42C" w14:textId="77777777" w:rsidR="00836591" w:rsidRDefault="00836591" w:rsidP="00143D3C">
            <w:r>
              <w:t>venue</w:t>
            </w:r>
          </w:p>
        </w:tc>
        <w:tc>
          <w:tcPr>
            <w:tcW w:w="1241" w:type="dxa"/>
          </w:tcPr>
          <w:p w14:paraId="00AC0472"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2332F53"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0AB7FE8"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2E56DD25"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Ground location</w:t>
            </w:r>
          </w:p>
        </w:tc>
      </w:tr>
      <w:tr w:rsidR="00836591" w:rsidRPr="00730BF1" w14:paraId="0A53A115" w14:textId="77777777" w:rsidTr="00143D3C">
        <w:trPr>
          <w:trHeight w:val="294"/>
        </w:trPr>
        <w:tc>
          <w:tcPr>
            <w:cnfStyle w:val="001000000000" w:firstRow="0" w:lastRow="0" w:firstColumn="1" w:lastColumn="0" w:oddVBand="0" w:evenVBand="0" w:oddHBand="0" w:evenHBand="0" w:firstRowFirstColumn="0" w:firstRowLastColumn="0" w:lastRowFirstColumn="0" w:lastRowLastColumn="0"/>
            <w:tcW w:w="1848" w:type="dxa"/>
          </w:tcPr>
          <w:p w14:paraId="1085C453" w14:textId="2B0A8B16" w:rsidR="00836591" w:rsidRPr="00730BF1" w:rsidRDefault="00836591" w:rsidP="00143D3C">
            <w:pPr>
              <w:rPr>
                <w:bCs w:val="0"/>
              </w:rPr>
            </w:pPr>
            <w:r>
              <w:t>dateTime</w:t>
            </w:r>
          </w:p>
        </w:tc>
        <w:tc>
          <w:tcPr>
            <w:tcW w:w="1241" w:type="dxa"/>
          </w:tcPr>
          <w:p w14:paraId="76C9650A"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27361603"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499" w:type="dxa"/>
          </w:tcPr>
          <w:p w14:paraId="60F741C9" w14:textId="77777777" w:rsidR="00836591" w:rsidRPr="00381D3E" w:rsidRDefault="00836591" w:rsidP="00143D3C">
            <w:pPr>
              <w:pBdr>
                <w:left w:val="single" w:sz="24" w:space="12" w:color="04AA6D"/>
              </w:pBd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000000"/>
                <w:sz w:val="23"/>
                <w:szCs w:val="23"/>
                <w:lang w:val="en-IN" w:eastAsia="en-IN"/>
              </w:rPr>
            </w:pPr>
            <w:r>
              <w:t>l</w:t>
            </w:r>
            <w:r w:rsidRPr="00381D3E">
              <w:t>ocalDateTime</w:t>
            </w:r>
          </w:p>
        </w:tc>
        <w:tc>
          <w:tcPr>
            <w:tcW w:w="3559" w:type="dxa"/>
          </w:tcPr>
          <w:p w14:paraId="08A3ADEA"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Date and time of match</w:t>
            </w:r>
          </w:p>
        </w:tc>
      </w:tr>
      <w:tr w:rsidR="00836591" w:rsidRPr="00730BF1" w14:paraId="534230EB"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45576983" w14:textId="77777777" w:rsidR="00836591" w:rsidRDefault="00836591" w:rsidP="00143D3C">
            <w:r>
              <w:lastRenderedPageBreak/>
              <w:t>matchFormat</w:t>
            </w:r>
          </w:p>
        </w:tc>
        <w:tc>
          <w:tcPr>
            <w:tcW w:w="1241" w:type="dxa"/>
          </w:tcPr>
          <w:p w14:paraId="457799FC"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185B38C2"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E9D26A4"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6DE05C4F"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Set match format</w:t>
            </w:r>
          </w:p>
        </w:tc>
      </w:tr>
    </w:tbl>
    <w:p w14:paraId="307541E3" w14:textId="77777777" w:rsidR="00836591" w:rsidRDefault="00836591" w:rsidP="00836591"/>
    <w:p w14:paraId="319CEE8C" w14:textId="77777777" w:rsidR="000D12F2" w:rsidRDefault="000D12F2"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0D12F2" w:rsidRPr="00897CD7" w14:paraId="1F8A882A"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C785111" w14:textId="77777777" w:rsidR="000D12F2" w:rsidRPr="00897CD7" w:rsidRDefault="000D12F2" w:rsidP="00397335">
            <w:pPr>
              <w:rPr>
                <w:b w:val="0"/>
                <w:bCs w:val="0"/>
              </w:rPr>
            </w:pPr>
            <w:r w:rsidRPr="00897CD7">
              <w:rPr>
                <w:b w:val="0"/>
                <w:bCs w:val="0"/>
              </w:rPr>
              <w:t>Status Code</w:t>
            </w:r>
          </w:p>
        </w:tc>
        <w:tc>
          <w:tcPr>
            <w:tcW w:w="810" w:type="dxa"/>
          </w:tcPr>
          <w:p w14:paraId="5ECAE735"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2914BF63"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1BFEF85B"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0D12F2" w:rsidRPr="00897CD7" w14:paraId="2219DF72"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0966337" w14:textId="77777777" w:rsidR="000D12F2" w:rsidRPr="00897CD7" w:rsidRDefault="000D12F2" w:rsidP="00397335">
            <w:pPr>
              <w:rPr>
                <w:b/>
                <w:bCs w:val="0"/>
              </w:rPr>
            </w:pPr>
            <w:r w:rsidRPr="00897CD7">
              <w:rPr>
                <w:bCs w:val="0"/>
              </w:rPr>
              <w:t>200</w:t>
            </w:r>
          </w:p>
        </w:tc>
        <w:tc>
          <w:tcPr>
            <w:tcW w:w="810" w:type="dxa"/>
          </w:tcPr>
          <w:p w14:paraId="4468F20C" w14:textId="77777777" w:rsidR="000D12F2" w:rsidRPr="00897CD7" w:rsidRDefault="000D12F2"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091A91A0" w14:textId="61544C5A" w:rsidR="000D12F2" w:rsidRPr="00897CD7" w:rsidRDefault="00936A17" w:rsidP="00397335">
            <w:pPr>
              <w:cnfStyle w:val="000000000000" w:firstRow="0" w:lastRow="0" w:firstColumn="0" w:lastColumn="0" w:oddVBand="0" w:evenVBand="0" w:oddHBand="0" w:evenHBand="0" w:firstRowFirstColumn="0" w:firstRowLastColumn="0" w:lastRowFirstColumn="0" w:lastRowLastColumn="0"/>
            </w:pPr>
            <w:r>
              <w:t>Updating</w:t>
            </w:r>
            <w:r w:rsidR="000D12F2">
              <w:t xml:space="preserve"> match </w:t>
            </w:r>
            <w:r>
              <w:t>details</w:t>
            </w:r>
          </w:p>
        </w:tc>
        <w:tc>
          <w:tcPr>
            <w:tcW w:w="3780" w:type="dxa"/>
          </w:tcPr>
          <w:p w14:paraId="5B5163BE" w14:textId="77777777" w:rsidR="000D12F2" w:rsidRPr="00730BF1" w:rsidRDefault="000D12F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C6C47D7" w14:textId="77777777" w:rsidR="000D12F2" w:rsidRDefault="000D12F2"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410CD873" w14:textId="6E7C152D" w:rsidR="000D12F2" w:rsidRDefault="000D12F2" w:rsidP="004B5381">
            <w:pPr>
              <w:pStyle w:val="CodeText"/>
              <w:cnfStyle w:val="000000000000" w:firstRow="0" w:lastRow="0" w:firstColumn="0" w:lastColumn="0" w:oddVBand="0" w:evenVBand="0" w:oddHBand="0" w:evenHBand="0" w:firstRowFirstColumn="0" w:firstRowLastColumn="0" w:lastRowFirstColumn="0" w:lastRowLastColumn="0"/>
            </w:pPr>
            <w:r>
              <w:t>“message”: “</w:t>
            </w:r>
            <w:r w:rsidR="004B2172">
              <w:t>Updated</w:t>
            </w:r>
            <w:r>
              <w:t xml:space="preserve"> match details”</w:t>
            </w:r>
          </w:p>
          <w:p w14:paraId="24D88959" w14:textId="77777777" w:rsidR="000D12F2" w:rsidRPr="00897CD7" w:rsidRDefault="000D12F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0D12F2" w:rsidRPr="00897CD7" w14:paraId="3E4AC3BA"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59DD029" w14:textId="3CA7E48A" w:rsidR="000D12F2" w:rsidRPr="00897CD7" w:rsidRDefault="00DD7651" w:rsidP="00397335">
            <w:r>
              <w:t>404</w:t>
            </w:r>
          </w:p>
        </w:tc>
        <w:tc>
          <w:tcPr>
            <w:tcW w:w="810" w:type="dxa"/>
          </w:tcPr>
          <w:p w14:paraId="22479421" w14:textId="77777777" w:rsidR="000D12F2" w:rsidRPr="00897CD7" w:rsidRDefault="000D12F2"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2F0A8AA9" w14:textId="77777777" w:rsidR="000D12F2" w:rsidRDefault="000D12F2" w:rsidP="00397335">
            <w:pPr>
              <w:cnfStyle w:val="000000000000" w:firstRow="0" w:lastRow="0" w:firstColumn="0" w:lastColumn="0" w:oddVBand="0" w:evenVBand="0" w:oddHBand="0" w:evenHBand="0" w:firstRowFirstColumn="0" w:firstRowLastColumn="0" w:lastRowFirstColumn="0" w:lastRowLastColumn="0"/>
            </w:pPr>
            <w:r>
              <w:t>Error occurred while fetching data</w:t>
            </w:r>
          </w:p>
        </w:tc>
        <w:tc>
          <w:tcPr>
            <w:tcW w:w="3780" w:type="dxa"/>
          </w:tcPr>
          <w:p w14:paraId="4276329C" w14:textId="77777777" w:rsidR="000D12F2" w:rsidRPr="00730BF1" w:rsidRDefault="000D12F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B8073DF" w14:textId="77777777" w:rsidR="000D12F2" w:rsidRDefault="000D12F2"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19EA0CC1" w14:textId="77777777" w:rsidR="000D12F2" w:rsidRPr="00730BF1" w:rsidRDefault="000D12F2"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42F7FA51" w14:textId="77777777" w:rsidR="000D12F2" w:rsidRPr="00897CD7" w:rsidRDefault="000D12F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5543894A" w14:textId="77777777" w:rsidR="000D12F2" w:rsidRDefault="000D12F2" w:rsidP="00CE7AF0">
      <w:pPr>
        <w:pStyle w:val="Heading4"/>
      </w:pPr>
      <w:r>
        <w:t>Implementation Details</w:t>
      </w:r>
      <w:r w:rsidRPr="0020351A">
        <w:t xml:space="preserve"> </w:t>
      </w:r>
    </w:p>
    <w:p w14:paraId="1AF6CA1B" w14:textId="510B90B7" w:rsidR="000D12F2" w:rsidRDefault="000D12F2" w:rsidP="00CE7AF0">
      <w:pPr>
        <w:pStyle w:val="Heading5"/>
      </w:pPr>
      <w:r>
        <w:t>Method Name: MatchController.</w:t>
      </w:r>
      <w:r w:rsidR="00F15440">
        <w:t>update</w:t>
      </w:r>
      <w:r>
        <w:t>MatchDetails()</w:t>
      </w:r>
    </w:p>
    <w:p w14:paraId="5BA1E956" w14:textId="77777777" w:rsidR="006C4CFF" w:rsidRDefault="006C4CFF" w:rsidP="00CC5B56">
      <w:pPr>
        <w:pStyle w:val="ListParagraph"/>
        <w:numPr>
          <w:ilvl w:val="0"/>
          <w:numId w:val="16"/>
        </w:numPr>
        <w:jc w:val="both"/>
      </w:pPr>
      <w:r>
        <w:t>Authentication - Required</w:t>
      </w:r>
    </w:p>
    <w:p w14:paraId="6D81800D" w14:textId="77777777" w:rsidR="006C4CFF" w:rsidRDefault="006C4CFF" w:rsidP="00CC5B56">
      <w:pPr>
        <w:pStyle w:val="ListParagraph"/>
        <w:numPr>
          <w:ilvl w:val="0"/>
          <w:numId w:val="16"/>
        </w:numPr>
        <w:jc w:val="both"/>
      </w:pPr>
      <w:r>
        <w:t>Validation - Required</w:t>
      </w:r>
    </w:p>
    <w:p w14:paraId="26CB2C9F" w14:textId="77777777" w:rsidR="000D12F2" w:rsidRDefault="000D12F2" w:rsidP="000D12F2">
      <w:pPr>
        <w:jc w:val="both"/>
      </w:pPr>
    </w:p>
    <w:p w14:paraId="75ED78C6" w14:textId="77777777" w:rsidR="00B16713" w:rsidRDefault="00B16713" w:rsidP="00CE7AF0">
      <w:pPr>
        <w:pStyle w:val="Heading3"/>
      </w:pPr>
      <w:r>
        <w:t>Get match information</w:t>
      </w:r>
    </w:p>
    <w:p w14:paraId="323F2EB4" w14:textId="77777777" w:rsidR="00B16713" w:rsidRDefault="00B16713" w:rsidP="00B16713">
      <w:r>
        <w:t>Fetches a match information.</w:t>
      </w:r>
    </w:p>
    <w:p w14:paraId="3CEF8316" w14:textId="77777777" w:rsidR="00B16713" w:rsidRDefault="00B16713" w:rsidP="00CE7AF0">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B16713" w:rsidRPr="00897CD7" w14:paraId="6D75189B"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B84B8B6" w14:textId="77777777" w:rsidR="00B16713" w:rsidRPr="00897CD7" w:rsidRDefault="00B16713" w:rsidP="00397335">
            <w:pPr>
              <w:rPr>
                <w:b w:val="0"/>
                <w:bCs w:val="0"/>
              </w:rPr>
            </w:pPr>
            <w:r w:rsidRPr="00897CD7">
              <w:rPr>
                <w:b w:val="0"/>
                <w:bCs w:val="0"/>
              </w:rPr>
              <w:t>HTTP Method</w:t>
            </w:r>
          </w:p>
        </w:tc>
        <w:tc>
          <w:tcPr>
            <w:tcW w:w="3397" w:type="dxa"/>
          </w:tcPr>
          <w:p w14:paraId="3DAEF02A"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7B40511F"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B16713" w:rsidRPr="00897CD7" w14:paraId="5ACDF933"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403DE65F" w14:textId="77777777" w:rsidR="00B16713" w:rsidRPr="00897CD7" w:rsidRDefault="00B16713" w:rsidP="00397335">
            <w:pPr>
              <w:rPr>
                <w:b/>
                <w:bCs w:val="0"/>
              </w:rPr>
            </w:pPr>
            <w:r w:rsidRPr="00897CD7">
              <w:rPr>
                <w:bCs w:val="0"/>
              </w:rPr>
              <w:t>GET</w:t>
            </w:r>
          </w:p>
        </w:tc>
        <w:tc>
          <w:tcPr>
            <w:tcW w:w="3397" w:type="dxa"/>
          </w:tcPr>
          <w:p w14:paraId="21BBB24A" w14:textId="77777777"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rsidRPr="00611283">
              <w:t>/api/v1/matches/{matchId}</w:t>
            </w:r>
          </w:p>
        </w:tc>
        <w:tc>
          <w:tcPr>
            <w:tcW w:w="3780" w:type="dxa"/>
          </w:tcPr>
          <w:p w14:paraId="38B38A50" w14:textId="77777777"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t>No</w:t>
            </w:r>
          </w:p>
        </w:tc>
      </w:tr>
    </w:tbl>
    <w:p w14:paraId="2ADE0713" w14:textId="77777777" w:rsidR="00B16713" w:rsidRDefault="00B16713" w:rsidP="00B16713">
      <w:pPr>
        <w:pStyle w:val="Heading4"/>
        <w:numPr>
          <w:ilvl w:val="0"/>
          <w:numId w:val="0"/>
        </w:numPr>
      </w:pPr>
    </w:p>
    <w:p w14:paraId="22C22CCF" w14:textId="77777777" w:rsidR="00B16713" w:rsidRDefault="00B16713" w:rsidP="00CE7AF0">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B16713" w:rsidRPr="00C40240" w14:paraId="7B6954C9"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0E3DD0ED" w14:textId="77777777" w:rsidR="00B16713" w:rsidRPr="00C40240" w:rsidRDefault="00B16713" w:rsidP="00397335">
            <w:pPr>
              <w:rPr>
                <w:b w:val="0"/>
                <w:bCs w:val="0"/>
              </w:rPr>
            </w:pPr>
            <w:r w:rsidRPr="00C40240">
              <w:t>Name</w:t>
            </w:r>
          </w:p>
        </w:tc>
        <w:tc>
          <w:tcPr>
            <w:tcW w:w="1797" w:type="dxa"/>
          </w:tcPr>
          <w:p w14:paraId="7484D1C3" w14:textId="77777777" w:rsidR="00B16713" w:rsidRPr="00C40240"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2670127D" w14:textId="77777777" w:rsidR="00B16713" w:rsidRPr="00C40240"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34820793" w14:textId="77777777" w:rsidR="00B16713" w:rsidRPr="00C40240"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B16713" w:rsidRPr="00C40240" w14:paraId="57DB34E4"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12E6A0AD" w14:textId="77777777" w:rsidR="00B16713" w:rsidRPr="00C40240" w:rsidRDefault="00B16713" w:rsidP="00397335">
            <w:pPr>
              <w:rPr>
                <w:b/>
                <w:bCs w:val="0"/>
              </w:rPr>
            </w:pPr>
            <w:r w:rsidRPr="00611283">
              <w:t>matchId</w:t>
            </w:r>
          </w:p>
        </w:tc>
        <w:tc>
          <w:tcPr>
            <w:tcW w:w="1797" w:type="dxa"/>
          </w:tcPr>
          <w:p w14:paraId="34AED7DA" w14:textId="77777777" w:rsidR="00B16713" w:rsidRPr="00C40240" w:rsidRDefault="00B16713" w:rsidP="00397335">
            <w:pPr>
              <w:cnfStyle w:val="000000000000" w:firstRow="0" w:lastRow="0" w:firstColumn="0" w:lastColumn="0" w:oddVBand="0" w:evenVBand="0" w:oddHBand="0" w:evenHBand="0" w:firstRowFirstColumn="0" w:firstRowLastColumn="0" w:lastRowFirstColumn="0" w:lastRowLastColumn="0"/>
            </w:pPr>
            <w:r w:rsidRPr="00C40240">
              <w:t>yes</w:t>
            </w:r>
          </w:p>
        </w:tc>
        <w:tc>
          <w:tcPr>
            <w:tcW w:w="1268" w:type="dxa"/>
          </w:tcPr>
          <w:p w14:paraId="329B9938" w14:textId="77777777" w:rsidR="00B16713" w:rsidRPr="00C40240" w:rsidRDefault="00B16713" w:rsidP="00397335">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1651B6B7" w14:textId="77777777" w:rsidR="00B16713" w:rsidRPr="00C40240" w:rsidRDefault="00B16713" w:rsidP="00397335">
            <w:pPr>
              <w:cnfStyle w:val="000000000000" w:firstRow="0" w:lastRow="0" w:firstColumn="0" w:lastColumn="0" w:oddVBand="0" w:evenVBand="0" w:oddHBand="0" w:evenHBand="0" w:firstRowFirstColumn="0" w:firstRowLastColumn="0" w:lastRowFirstColumn="0" w:lastRowLastColumn="0"/>
            </w:pPr>
            <w:r>
              <w:t>Match Id</w:t>
            </w:r>
          </w:p>
        </w:tc>
      </w:tr>
    </w:tbl>
    <w:p w14:paraId="0F88E154" w14:textId="77777777" w:rsidR="00B16713" w:rsidRDefault="00B16713" w:rsidP="00B16713">
      <w:pPr>
        <w:pStyle w:val="Heading4"/>
        <w:numPr>
          <w:ilvl w:val="0"/>
          <w:numId w:val="0"/>
        </w:numPr>
      </w:pPr>
    </w:p>
    <w:p w14:paraId="11390678" w14:textId="77777777" w:rsidR="00B16713" w:rsidRDefault="00B16713"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B16713" w:rsidRPr="00897CD7" w14:paraId="742221CE"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3B9F0DA" w14:textId="77777777" w:rsidR="00B16713" w:rsidRPr="00897CD7" w:rsidRDefault="00B16713" w:rsidP="00397335">
            <w:pPr>
              <w:rPr>
                <w:b w:val="0"/>
                <w:bCs w:val="0"/>
              </w:rPr>
            </w:pPr>
            <w:r w:rsidRPr="00897CD7">
              <w:rPr>
                <w:b w:val="0"/>
                <w:bCs w:val="0"/>
              </w:rPr>
              <w:t>Status Code</w:t>
            </w:r>
          </w:p>
        </w:tc>
        <w:tc>
          <w:tcPr>
            <w:tcW w:w="810" w:type="dxa"/>
          </w:tcPr>
          <w:p w14:paraId="1F59AB12"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E049D24"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220D527C"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B16713" w:rsidRPr="00897CD7" w14:paraId="10D1FDB2"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C77D5F8" w14:textId="77777777" w:rsidR="00B16713" w:rsidRPr="00897CD7" w:rsidRDefault="00B16713" w:rsidP="00397335">
            <w:pPr>
              <w:rPr>
                <w:b/>
                <w:bCs w:val="0"/>
              </w:rPr>
            </w:pPr>
            <w:r w:rsidRPr="00897CD7">
              <w:rPr>
                <w:bCs w:val="0"/>
              </w:rPr>
              <w:t>200</w:t>
            </w:r>
          </w:p>
        </w:tc>
        <w:tc>
          <w:tcPr>
            <w:tcW w:w="810" w:type="dxa"/>
          </w:tcPr>
          <w:p w14:paraId="7C5867ED" w14:textId="77777777"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6697F152" w14:textId="0A2F35BD"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t xml:space="preserve">Returning match </w:t>
            </w:r>
            <w:r w:rsidR="00D46E19">
              <w:t>details</w:t>
            </w:r>
          </w:p>
        </w:tc>
        <w:tc>
          <w:tcPr>
            <w:tcW w:w="3780" w:type="dxa"/>
          </w:tcPr>
          <w:p w14:paraId="6E11CB4D" w14:textId="77777777"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w:t>
            </w:r>
          </w:p>
          <w:p w14:paraId="0D8EFE97" w14:textId="3449F765" w:rsidR="002C52EA" w:rsidRDefault="002C52EA" w:rsidP="004B5381">
            <w:pPr>
              <w:pStyle w:val="CodeText"/>
              <w:cnfStyle w:val="000000000000" w:firstRow="0" w:lastRow="0" w:firstColumn="0" w:lastColumn="0" w:oddVBand="0" w:evenVBand="0" w:oddHBand="0" w:evenHBand="0" w:firstRowFirstColumn="0" w:firstRowLastColumn="0" w:lastRowFirstColumn="0" w:lastRowLastColumn="0"/>
            </w:pPr>
            <w:r>
              <w:t>“leagueName”: leagueName,</w:t>
            </w:r>
          </w:p>
          <w:p w14:paraId="0C47636C" w14:textId="1FDBFF3D" w:rsidR="002C52EA" w:rsidRDefault="002C52EA" w:rsidP="004B5381">
            <w:pPr>
              <w:pStyle w:val="CodeText"/>
              <w:cnfStyle w:val="000000000000" w:firstRow="0" w:lastRow="0" w:firstColumn="0" w:lastColumn="0" w:oddVBand="0" w:evenVBand="0" w:oddHBand="0" w:evenHBand="0" w:firstRowFirstColumn="0" w:firstRowLastColumn="0" w:lastRowFirstColumn="0" w:lastRowLastColumn="0"/>
            </w:pPr>
            <w:r>
              <w:t>“teamName1”: teamName1,</w:t>
            </w:r>
          </w:p>
          <w:p w14:paraId="0758CF72" w14:textId="26DFB745" w:rsidR="00A35542" w:rsidRDefault="00A35542" w:rsidP="004B5381">
            <w:pPr>
              <w:pStyle w:val="CodeText"/>
              <w:cnfStyle w:val="000000000000" w:firstRow="0" w:lastRow="0" w:firstColumn="0" w:lastColumn="0" w:oddVBand="0" w:evenVBand="0" w:oddHBand="0" w:evenHBand="0" w:firstRowFirstColumn="0" w:firstRowLastColumn="0" w:lastRowFirstColumn="0" w:lastRowLastColumn="0"/>
            </w:pPr>
            <w:r>
              <w:t>“team1”: {[{“name”:”playerName”,”role”:”batsman”},</w:t>
            </w:r>
          </w:p>
          <w:p w14:paraId="1730F1FF" w14:textId="5E6A9DA1" w:rsidR="00A35542" w:rsidRDefault="00A35542" w:rsidP="004B5381">
            <w:pPr>
              <w:pStyle w:val="CodeText"/>
              <w:cnfStyle w:val="000000000000" w:firstRow="0" w:lastRow="0" w:firstColumn="0" w:lastColumn="0" w:oddVBand="0" w:evenVBand="0" w:oddHBand="0" w:evenHBand="0" w:firstRowFirstColumn="0" w:firstRowLastColumn="0" w:lastRowFirstColumn="0" w:lastRowLastColumn="0"/>
            </w:pPr>
            <w:r>
              <w:t>{“name”:”playerName”,”role”:”all-rounder”},</w:t>
            </w:r>
          </w:p>
          <w:p w14:paraId="6F1A40FF" w14:textId="63086CC2" w:rsidR="00A35542" w:rsidRDefault="00A35542" w:rsidP="004B5381">
            <w:pPr>
              <w:pStyle w:val="CodeText"/>
              <w:cnfStyle w:val="000000000000" w:firstRow="0" w:lastRow="0" w:firstColumn="0" w:lastColumn="0" w:oddVBand="0" w:evenVBand="0" w:oddHBand="0" w:evenHBand="0" w:firstRowFirstColumn="0" w:firstRowLastColumn="0" w:lastRowFirstColumn="0" w:lastRowLastColumn="0"/>
            </w:pPr>
            <w:r>
              <w:t>{“name”:”playerName”,”role”:”bowler”}</w:t>
            </w:r>
          </w:p>
          <w:p w14:paraId="22F4BFF8" w14:textId="55413A39" w:rsidR="00A35542" w:rsidRDefault="00A35542" w:rsidP="004B5381">
            <w:pPr>
              <w:pStyle w:val="CodeText"/>
              <w:cnfStyle w:val="000000000000" w:firstRow="0" w:lastRow="0" w:firstColumn="0" w:lastColumn="0" w:oddVBand="0" w:evenVBand="0" w:oddHBand="0" w:evenHBand="0" w:firstRowFirstColumn="0" w:firstRowLastColumn="0" w:lastRowFirstColumn="0" w:lastRowLastColumn="0"/>
            </w:pPr>
            <w:r>
              <w:t>]}</w:t>
            </w:r>
            <w:r w:rsidR="003F63AA">
              <w:t>,</w:t>
            </w:r>
          </w:p>
          <w:p w14:paraId="69827CFA" w14:textId="1FF4FB64" w:rsidR="002C52EA" w:rsidRDefault="002C52EA" w:rsidP="004B5381">
            <w:pPr>
              <w:pStyle w:val="CodeText"/>
              <w:cnfStyle w:val="000000000000" w:firstRow="0" w:lastRow="0" w:firstColumn="0" w:lastColumn="0" w:oddVBand="0" w:evenVBand="0" w:oddHBand="0" w:evenHBand="0" w:firstRowFirstColumn="0" w:firstRowLastColumn="0" w:lastRowFirstColumn="0" w:lastRowLastColumn="0"/>
            </w:pPr>
            <w:r>
              <w:t>“teamName2”: teamName2,</w:t>
            </w:r>
          </w:p>
          <w:p w14:paraId="0D6DE4EB" w14:textId="0157DC46" w:rsidR="003F63AA" w:rsidRDefault="003F63AA" w:rsidP="004B5381">
            <w:pPr>
              <w:pStyle w:val="CodeText"/>
              <w:cnfStyle w:val="000000000000" w:firstRow="0" w:lastRow="0" w:firstColumn="0" w:lastColumn="0" w:oddVBand="0" w:evenVBand="0" w:oddHBand="0" w:evenHBand="0" w:firstRowFirstColumn="0" w:firstRowLastColumn="0" w:lastRowFirstColumn="0" w:lastRowLastColumn="0"/>
            </w:pPr>
            <w:r>
              <w:t>“team2”: {[{“name”:”playerName”,”role”:”batsman”},</w:t>
            </w:r>
          </w:p>
          <w:p w14:paraId="4BF3BE66" w14:textId="77777777" w:rsidR="003F63AA" w:rsidRDefault="003F63AA" w:rsidP="004B5381">
            <w:pPr>
              <w:pStyle w:val="CodeText"/>
              <w:cnfStyle w:val="000000000000" w:firstRow="0" w:lastRow="0" w:firstColumn="0" w:lastColumn="0" w:oddVBand="0" w:evenVBand="0" w:oddHBand="0" w:evenHBand="0" w:firstRowFirstColumn="0" w:firstRowLastColumn="0" w:lastRowFirstColumn="0" w:lastRowLastColumn="0"/>
            </w:pPr>
            <w:r>
              <w:t>{“name”:”playerName”,”role”:”all-rounder”},</w:t>
            </w:r>
          </w:p>
          <w:p w14:paraId="775C1EE8" w14:textId="3026FEC4" w:rsidR="003F63AA" w:rsidRDefault="003F63AA" w:rsidP="004B5381">
            <w:pPr>
              <w:pStyle w:val="CodeText"/>
              <w:cnfStyle w:val="000000000000" w:firstRow="0" w:lastRow="0" w:firstColumn="0" w:lastColumn="0" w:oddVBand="0" w:evenVBand="0" w:oddHBand="0" w:evenHBand="0" w:firstRowFirstColumn="0" w:firstRowLastColumn="0" w:lastRowFirstColumn="0" w:lastRowLastColumn="0"/>
            </w:pPr>
            <w:r>
              <w:t>{“name”:”playerName”,”role”:”bowler”}</w:t>
            </w:r>
          </w:p>
          <w:p w14:paraId="4801F056" w14:textId="727FE953" w:rsidR="003F63AA" w:rsidRPr="002C52EA" w:rsidRDefault="003F63AA" w:rsidP="004B5381">
            <w:pPr>
              <w:pStyle w:val="CodeText"/>
              <w:cnfStyle w:val="000000000000" w:firstRow="0" w:lastRow="0" w:firstColumn="0" w:lastColumn="0" w:oddVBand="0" w:evenVBand="0" w:oddHBand="0" w:evenHBand="0" w:firstRowFirstColumn="0" w:firstRowLastColumn="0" w:lastRowFirstColumn="0" w:lastRowLastColumn="0"/>
            </w:pPr>
            <w:r>
              <w:t>]},</w:t>
            </w:r>
          </w:p>
          <w:p w14:paraId="3BB1341F" w14:textId="77777777"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“venue”: venue,</w:t>
            </w:r>
          </w:p>
          <w:p w14:paraId="18295983" w14:textId="77777777"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“grounddetails”: grounddetails,</w:t>
            </w:r>
          </w:p>
          <w:p w14:paraId="055BBEAD" w14:textId="60FAEAD6"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w:t>
            </w:r>
            <w:r w:rsidR="002C52EA">
              <w:t>dateAndTime</w:t>
            </w:r>
            <w:r>
              <w:t xml:space="preserve">”: </w:t>
            </w:r>
            <w:r w:rsidR="002C52EA">
              <w:t>dateAndTime</w:t>
            </w:r>
            <w:r>
              <w:t>,</w:t>
            </w:r>
          </w:p>
          <w:p w14:paraId="2BAE9C49" w14:textId="14090210"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w:t>
            </w:r>
            <w:r w:rsidR="002C52EA">
              <w:t>matchF</w:t>
            </w:r>
            <w:r>
              <w:t xml:space="preserve">ormat”: </w:t>
            </w:r>
            <w:r w:rsidR="002C52EA">
              <w:t>matchF</w:t>
            </w:r>
            <w:r>
              <w:t>ormat</w:t>
            </w:r>
          </w:p>
          <w:p w14:paraId="64AE6127" w14:textId="77777777" w:rsidR="00B16713" w:rsidRPr="00897CD7" w:rsidRDefault="00B16713"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B16713" w:rsidRPr="00897CD7" w14:paraId="7D1D68B5"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2FE580C" w14:textId="1D400BC6" w:rsidR="00B16713" w:rsidRPr="00897CD7" w:rsidRDefault="00DD7651" w:rsidP="00397335">
            <w:r>
              <w:t>404</w:t>
            </w:r>
          </w:p>
        </w:tc>
        <w:tc>
          <w:tcPr>
            <w:tcW w:w="810" w:type="dxa"/>
          </w:tcPr>
          <w:p w14:paraId="5284C203" w14:textId="77777777"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4A13DE62" w14:textId="20735009" w:rsidR="00B16713" w:rsidRDefault="00B16713" w:rsidP="00397335">
            <w:pPr>
              <w:cnfStyle w:val="000000000000" w:firstRow="0" w:lastRow="0" w:firstColumn="0" w:lastColumn="0" w:oddVBand="0" w:evenVBand="0" w:oddHBand="0" w:evenHBand="0" w:firstRowFirstColumn="0" w:firstRowLastColumn="0" w:lastRowFirstColumn="0" w:lastRowLastColumn="0"/>
            </w:pPr>
            <w:r>
              <w:t xml:space="preserve">Error occurred while fetching </w:t>
            </w:r>
            <w:r w:rsidR="00D46E19">
              <w:t>match details</w:t>
            </w:r>
          </w:p>
        </w:tc>
        <w:tc>
          <w:tcPr>
            <w:tcW w:w="3780" w:type="dxa"/>
          </w:tcPr>
          <w:p w14:paraId="774721A7" w14:textId="77777777" w:rsidR="00B16713" w:rsidRPr="00730BF1" w:rsidRDefault="00B1671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EE2EB84" w14:textId="77777777"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62721DDD" w14:textId="77777777" w:rsidR="00B16713" w:rsidRPr="00730BF1" w:rsidRDefault="00B16713"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4EF08B50" w14:textId="77777777" w:rsidR="00B16713" w:rsidRPr="00897CD7" w:rsidRDefault="00B1671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6C46D020" w14:textId="77777777" w:rsidR="00B16713" w:rsidRDefault="00B16713" w:rsidP="00CE7AF0">
      <w:pPr>
        <w:pStyle w:val="Heading4"/>
      </w:pPr>
      <w:r>
        <w:lastRenderedPageBreak/>
        <w:t>Implementation Details</w:t>
      </w:r>
      <w:r w:rsidRPr="0020351A">
        <w:t xml:space="preserve"> </w:t>
      </w:r>
    </w:p>
    <w:p w14:paraId="73AB5CE0" w14:textId="569C0D19" w:rsidR="00B16713" w:rsidRDefault="00B16713" w:rsidP="00CE7AF0">
      <w:pPr>
        <w:pStyle w:val="Heading5"/>
      </w:pPr>
      <w:r>
        <w:t xml:space="preserve">Method Name: </w:t>
      </w:r>
      <w:r w:rsidR="00A45A43">
        <w:t>MatchController</w:t>
      </w:r>
      <w:r>
        <w:t>.fetch</w:t>
      </w:r>
      <w:r w:rsidR="00A45A43">
        <w:t>MatchDetails</w:t>
      </w:r>
      <w:r>
        <w:t>()</w:t>
      </w:r>
    </w:p>
    <w:p w14:paraId="164011D4" w14:textId="50C01104" w:rsidR="006C4CFF" w:rsidRDefault="006C4CFF" w:rsidP="00CC5B56">
      <w:pPr>
        <w:pStyle w:val="ListParagraph"/>
        <w:numPr>
          <w:ilvl w:val="0"/>
          <w:numId w:val="17"/>
        </w:numPr>
        <w:jc w:val="both"/>
      </w:pPr>
      <w:r>
        <w:t xml:space="preserve">Authentication </w:t>
      </w:r>
      <w:r w:rsidR="00CA4514">
        <w:t>–</w:t>
      </w:r>
      <w:r>
        <w:t xml:space="preserve"> </w:t>
      </w:r>
      <w:r w:rsidR="00CA4514">
        <w:t>Not r</w:t>
      </w:r>
      <w:r>
        <w:t>equired</w:t>
      </w:r>
    </w:p>
    <w:p w14:paraId="32F8A292" w14:textId="0014DCB1" w:rsidR="006C4CFF" w:rsidRDefault="006C4CFF" w:rsidP="00CC5B56">
      <w:pPr>
        <w:pStyle w:val="ListParagraph"/>
        <w:numPr>
          <w:ilvl w:val="0"/>
          <w:numId w:val="17"/>
        </w:numPr>
        <w:jc w:val="both"/>
      </w:pPr>
      <w:r>
        <w:t>Validation – Required</w:t>
      </w:r>
    </w:p>
    <w:p w14:paraId="12D2809B" w14:textId="77777777" w:rsidR="006C4CFF" w:rsidRDefault="006C4CFF" w:rsidP="006C4CFF">
      <w:pPr>
        <w:pStyle w:val="ListParagraph"/>
        <w:jc w:val="both"/>
      </w:pPr>
    </w:p>
    <w:p w14:paraId="25049357" w14:textId="401CDFCA" w:rsidR="001652E8" w:rsidRDefault="001652E8" w:rsidP="00CE7AF0">
      <w:pPr>
        <w:pStyle w:val="Heading3"/>
      </w:pPr>
      <w:r>
        <w:t xml:space="preserve">Update </w:t>
      </w:r>
      <w:r w:rsidR="002B3F8E">
        <w:t>statistic</w:t>
      </w:r>
    </w:p>
    <w:p w14:paraId="3B95291A" w14:textId="6734E70F" w:rsidR="001652E8" w:rsidRDefault="00F16B8F" w:rsidP="001652E8">
      <w:r>
        <w:t>Update</w:t>
      </w:r>
      <w:r w:rsidR="001652E8">
        <w:t xml:space="preserve"> </w:t>
      </w:r>
      <w:r w:rsidR="002B3F8E">
        <w:t>statistic</w:t>
      </w:r>
      <w:r w:rsidR="001652E8">
        <w:t>.</w:t>
      </w:r>
    </w:p>
    <w:p w14:paraId="6456A2A2" w14:textId="77777777" w:rsidR="001652E8" w:rsidRDefault="001652E8" w:rsidP="00CE7AF0">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1652E8" w:rsidRPr="00897CD7" w14:paraId="5C0BE8A5"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6AAA1909" w14:textId="77777777" w:rsidR="001652E8" w:rsidRPr="00897CD7" w:rsidRDefault="001652E8" w:rsidP="00397335">
            <w:pPr>
              <w:rPr>
                <w:b w:val="0"/>
                <w:bCs w:val="0"/>
              </w:rPr>
            </w:pPr>
            <w:r w:rsidRPr="00897CD7">
              <w:rPr>
                <w:b w:val="0"/>
                <w:bCs w:val="0"/>
              </w:rPr>
              <w:t>HTTP Method</w:t>
            </w:r>
          </w:p>
        </w:tc>
        <w:tc>
          <w:tcPr>
            <w:tcW w:w="3579" w:type="dxa"/>
          </w:tcPr>
          <w:p w14:paraId="1A8F5599"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07D39492"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5AF74B2D" w14:textId="77777777" w:rsidR="001652E8" w:rsidRPr="00B16713"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1652E8" w:rsidRPr="00897CD7" w14:paraId="1E0C51A5"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4FE8DFFA" w14:textId="77777777" w:rsidR="001652E8" w:rsidRPr="00B16713" w:rsidRDefault="001652E8" w:rsidP="00397335">
            <w:r w:rsidRPr="00B16713">
              <w:t>P</w:t>
            </w:r>
            <w:r>
              <w:t>UT</w:t>
            </w:r>
          </w:p>
        </w:tc>
        <w:tc>
          <w:tcPr>
            <w:tcW w:w="3579" w:type="dxa"/>
          </w:tcPr>
          <w:p w14:paraId="33E55216" w14:textId="223B048F" w:rsidR="001652E8" w:rsidRPr="00897CD7" w:rsidRDefault="001652E8" w:rsidP="00397335">
            <w:pPr>
              <w:cnfStyle w:val="000000000000" w:firstRow="0" w:lastRow="0" w:firstColumn="0" w:lastColumn="0" w:oddVBand="0" w:evenVBand="0" w:oddHBand="0" w:evenHBand="0" w:firstRowFirstColumn="0" w:firstRowLastColumn="0" w:lastRowFirstColumn="0" w:lastRowLastColumn="0"/>
            </w:pPr>
            <w:r w:rsidRPr="00611283">
              <w:t>/api/v1/matches/{matchId}</w:t>
            </w:r>
            <w:r>
              <w:t>/</w:t>
            </w:r>
            <w:r w:rsidR="002B3F8E">
              <w:t>statistic</w:t>
            </w:r>
          </w:p>
        </w:tc>
        <w:tc>
          <w:tcPr>
            <w:tcW w:w="2030" w:type="dxa"/>
          </w:tcPr>
          <w:p w14:paraId="7F8AEEC7" w14:textId="77777777" w:rsidR="001652E8" w:rsidRPr="00897CD7" w:rsidRDefault="001652E8" w:rsidP="00397335">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0FF751DD" w14:textId="30F600C4" w:rsidR="001652E8" w:rsidRDefault="00D40C61" w:rsidP="00397335">
            <w:pPr>
              <w:cnfStyle w:val="000000000000" w:firstRow="0" w:lastRow="0" w:firstColumn="0" w:lastColumn="0" w:oddVBand="0" w:evenVBand="0" w:oddHBand="0" w:evenHBand="0" w:firstRowFirstColumn="0" w:firstRowLastColumn="0" w:lastRowFirstColumn="0" w:lastRowLastColumn="0"/>
            </w:pPr>
            <w:r>
              <w:t>User</w:t>
            </w:r>
          </w:p>
        </w:tc>
      </w:tr>
    </w:tbl>
    <w:p w14:paraId="59A4EFEC" w14:textId="77777777" w:rsidR="001652E8" w:rsidRDefault="001652E8" w:rsidP="001652E8">
      <w:pPr>
        <w:pStyle w:val="Heading4"/>
        <w:numPr>
          <w:ilvl w:val="0"/>
          <w:numId w:val="0"/>
        </w:numPr>
      </w:pPr>
    </w:p>
    <w:p w14:paraId="2795076E" w14:textId="77777777" w:rsidR="001652E8" w:rsidRDefault="001652E8" w:rsidP="00CE7AF0">
      <w:pPr>
        <w:pStyle w:val="Heading5"/>
      </w:pPr>
      <w:r>
        <w:t>Input Parameters</w:t>
      </w:r>
    </w:p>
    <w:tbl>
      <w:tblPr>
        <w:tblStyle w:val="GridTable4-Accent1"/>
        <w:tblW w:w="9355" w:type="dxa"/>
        <w:tblLook w:val="04A0" w:firstRow="1" w:lastRow="0" w:firstColumn="1" w:lastColumn="0" w:noHBand="0" w:noVBand="1"/>
      </w:tblPr>
      <w:tblGrid>
        <w:gridCol w:w="1787"/>
        <w:gridCol w:w="1196"/>
        <w:gridCol w:w="1082"/>
        <w:gridCol w:w="1706"/>
        <w:gridCol w:w="3584"/>
      </w:tblGrid>
      <w:tr w:rsidR="00172E75" w:rsidRPr="00730BF1" w14:paraId="185723A2"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277C86B" w14:textId="77777777" w:rsidR="00172E75" w:rsidRPr="00730BF1" w:rsidRDefault="00172E75" w:rsidP="00D623A6">
            <w:pPr>
              <w:rPr>
                <w:b w:val="0"/>
                <w:bCs w:val="0"/>
              </w:rPr>
            </w:pPr>
            <w:r w:rsidRPr="00730BF1">
              <w:t>Name</w:t>
            </w:r>
          </w:p>
        </w:tc>
        <w:tc>
          <w:tcPr>
            <w:tcW w:w="1196" w:type="dxa"/>
          </w:tcPr>
          <w:p w14:paraId="68506CBD" w14:textId="77777777" w:rsidR="00172E75" w:rsidRPr="00730BF1" w:rsidRDefault="00172E7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082" w:type="dxa"/>
          </w:tcPr>
          <w:p w14:paraId="70686D84" w14:textId="77777777" w:rsidR="00172E75" w:rsidRPr="00730BF1" w:rsidRDefault="00172E7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06" w:type="dxa"/>
          </w:tcPr>
          <w:p w14:paraId="713E5F81" w14:textId="77777777" w:rsidR="00172E75" w:rsidRPr="00730BF1" w:rsidRDefault="00172E7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84" w:type="dxa"/>
          </w:tcPr>
          <w:p w14:paraId="00E2D021" w14:textId="77777777" w:rsidR="00172E75" w:rsidRPr="00730BF1" w:rsidRDefault="00172E7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172E75" w:rsidRPr="00730BF1" w14:paraId="50679759"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61FEC6AE" w14:textId="77777777" w:rsidR="00172E75" w:rsidRPr="00730BF1" w:rsidRDefault="00172E75" w:rsidP="00D623A6">
            <w:r>
              <w:t>matchId</w:t>
            </w:r>
          </w:p>
        </w:tc>
        <w:tc>
          <w:tcPr>
            <w:tcW w:w="1196" w:type="dxa"/>
          </w:tcPr>
          <w:p w14:paraId="0618FBD6"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0781EADB"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path</w:t>
            </w:r>
          </w:p>
        </w:tc>
        <w:tc>
          <w:tcPr>
            <w:tcW w:w="1706" w:type="dxa"/>
          </w:tcPr>
          <w:p w14:paraId="1E1B8A2F" w14:textId="56585349" w:rsidR="00172E75" w:rsidRPr="00730BF1" w:rsidRDefault="00F2365A" w:rsidP="00D623A6">
            <w:pPr>
              <w:cnfStyle w:val="000000000000" w:firstRow="0" w:lastRow="0" w:firstColumn="0" w:lastColumn="0" w:oddVBand="0" w:evenVBand="0" w:oddHBand="0" w:evenHBand="0" w:firstRowFirstColumn="0" w:firstRowLastColumn="0" w:lastRowFirstColumn="0" w:lastRowLastColumn="0"/>
            </w:pPr>
            <w:r>
              <w:t>i</w:t>
            </w:r>
            <w:r w:rsidR="00172E75">
              <w:t>nt</w:t>
            </w:r>
          </w:p>
        </w:tc>
        <w:tc>
          <w:tcPr>
            <w:tcW w:w="3584" w:type="dxa"/>
          </w:tcPr>
          <w:p w14:paraId="2190F083"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Match Id</w:t>
            </w:r>
          </w:p>
        </w:tc>
      </w:tr>
      <w:tr w:rsidR="00172E75" w:rsidRPr="00730BF1" w14:paraId="1FA8FCBF"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31260F4B" w14:textId="77777777" w:rsidR="00172E75" w:rsidRDefault="00172E75" w:rsidP="00D623A6">
            <w:r>
              <w:t>mom</w:t>
            </w:r>
          </w:p>
        </w:tc>
        <w:tc>
          <w:tcPr>
            <w:tcW w:w="1196" w:type="dxa"/>
          </w:tcPr>
          <w:p w14:paraId="1C25818C"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5E78E68"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7F4F0E9C" w14:textId="678671A9" w:rsidR="00172E75" w:rsidRDefault="00F2365A" w:rsidP="00D623A6">
            <w:pPr>
              <w:cnfStyle w:val="000000000000" w:firstRow="0" w:lastRow="0" w:firstColumn="0" w:lastColumn="0" w:oddVBand="0" w:evenVBand="0" w:oddHBand="0" w:evenHBand="0" w:firstRowFirstColumn="0" w:firstRowLastColumn="0" w:lastRowFirstColumn="0" w:lastRowLastColumn="0"/>
            </w:pPr>
            <w:r>
              <w:t>s</w:t>
            </w:r>
            <w:r w:rsidR="00172E75">
              <w:t>tring</w:t>
            </w:r>
          </w:p>
        </w:tc>
        <w:tc>
          <w:tcPr>
            <w:tcW w:w="3584" w:type="dxa"/>
          </w:tcPr>
          <w:p w14:paraId="16F066EB"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Man of the match award winner</w:t>
            </w:r>
          </w:p>
        </w:tc>
      </w:tr>
      <w:tr w:rsidR="00172E75" w:rsidRPr="00730BF1" w14:paraId="4277AD78"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30F4E7C8" w14:textId="77777777" w:rsidR="00172E75" w:rsidRDefault="00172E75" w:rsidP="00D623A6">
            <w:r>
              <w:t>winner</w:t>
            </w:r>
          </w:p>
        </w:tc>
        <w:tc>
          <w:tcPr>
            <w:tcW w:w="1196" w:type="dxa"/>
          </w:tcPr>
          <w:p w14:paraId="3E6CA691"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93EEA61"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2DB2860C" w14:textId="0101A365" w:rsidR="00172E75" w:rsidRDefault="00F2365A" w:rsidP="00D623A6">
            <w:pPr>
              <w:cnfStyle w:val="000000000000" w:firstRow="0" w:lastRow="0" w:firstColumn="0" w:lastColumn="0" w:oddVBand="0" w:evenVBand="0" w:oddHBand="0" w:evenHBand="0" w:firstRowFirstColumn="0" w:firstRowLastColumn="0" w:lastRowFirstColumn="0" w:lastRowLastColumn="0"/>
            </w:pPr>
            <w:r>
              <w:t>s</w:t>
            </w:r>
            <w:r w:rsidR="00172E75">
              <w:t>tring</w:t>
            </w:r>
          </w:p>
        </w:tc>
        <w:tc>
          <w:tcPr>
            <w:tcW w:w="3584" w:type="dxa"/>
          </w:tcPr>
          <w:p w14:paraId="34CD4909"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Winning team</w:t>
            </w:r>
          </w:p>
        </w:tc>
      </w:tr>
      <w:tr w:rsidR="00172E75" w:rsidRPr="00730BF1" w14:paraId="20242D0D"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0446AE36" w14:textId="77777777" w:rsidR="00172E75" w:rsidRPr="00730BF1" w:rsidRDefault="00172E75" w:rsidP="00D623A6">
            <w:r>
              <w:t>highestRuns</w:t>
            </w:r>
          </w:p>
        </w:tc>
        <w:tc>
          <w:tcPr>
            <w:tcW w:w="1196" w:type="dxa"/>
          </w:tcPr>
          <w:p w14:paraId="26960A63"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519375A"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136D6B2A" w14:textId="3506A01A" w:rsidR="00172E75" w:rsidRPr="00730BF1" w:rsidRDefault="00F2365A" w:rsidP="00D623A6">
            <w:pPr>
              <w:cnfStyle w:val="000000000000" w:firstRow="0" w:lastRow="0" w:firstColumn="0" w:lastColumn="0" w:oddVBand="0" w:evenVBand="0" w:oddHBand="0" w:evenHBand="0" w:firstRowFirstColumn="0" w:firstRowLastColumn="0" w:lastRowFirstColumn="0" w:lastRowLastColumn="0"/>
            </w:pPr>
            <w:r>
              <w:t>j</w:t>
            </w:r>
            <w:r w:rsidR="00172E75">
              <w:t>son</w:t>
            </w:r>
          </w:p>
        </w:tc>
        <w:tc>
          <w:tcPr>
            <w:tcW w:w="3584" w:type="dxa"/>
          </w:tcPr>
          <w:p w14:paraId="67B4DA36"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Highest runs scored by player</w:t>
            </w:r>
          </w:p>
        </w:tc>
      </w:tr>
      <w:tr w:rsidR="00172E75" w:rsidRPr="00730BF1" w14:paraId="5E52A271"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6E100A0" w14:textId="77777777" w:rsidR="00172E75" w:rsidRDefault="00172E75" w:rsidP="00D623A6">
            <w:r>
              <w:t>highestWickets</w:t>
            </w:r>
          </w:p>
        </w:tc>
        <w:tc>
          <w:tcPr>
            <w:tcW w:w="1196" w:type="dxa"/>
          </w:tcPr>
          <w:p w14:paraId="20E1B6BF"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0E2C6ED8"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59A50373" w14:textId="521A2DDB" w:rsidR="00172E75" w:rsidRDefault="00F2365A" w:rsidP="00D623A6">
            <w:pPr>
              <w:cnfStyle w:val="000000000000" w:firstRow="0" w:lastRow="0" w:firstColumn="0" w:lastColumn="0" w:oddVBand="0" w:evenVBand="0" w:oddHBand="0" w:evenHBand="0" w:firstRowFirstColumn="0" w:firstRowLastColumn="0" w:lastRowFirstColumn="0" w:lastRowLastColumn="0"/>
            </w:pPr>
            <w:r>
              <w:t>j</w:t>
            </w:r>
            <w:r w:rsidR="00172E75">
              <w:t>son</w:t>
            </w:r>
          </w:p>
        </w:tc>
        <w:tc>
          <w:tcPr>
            <w:tcW w:w="3584" w:type="dxa"/>
          </w:tcPr>
          <w:p w14:paraId="2A822859"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Highest wickets taken by player</w:t>
            </w:r>
          </w:p>
        </w:tc>
      </w:tr>
      <w:tr w:rsidR="00172E75" w:rsidRPr="00730BF1" w14:paraId="68E7F79E"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32EA72A" w14:textId="77777777" w:rsidR="00172E75" w:rsidRDefault="00172E75" w:rsidP="00D623A6">
            <w:r>
              <w:t>bestEconomy</w:t>
            </w:r>
          </w:p>
        </w:tc>
        <w:tc>
          <w:tcPr>
            <w:tcW w:w="1196" w:type="dxa"/>
          </w:tcPr>
          <w:p w14:paraId="4FCFAF21"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D7E59A8"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2342659D" w14:textId="1FECA271" w:rsidR="00172E75" w:rsidRDefault="00F2365A" w:rsidP="00D623A6">
            <w:pPr>
              <w:cnfStyle w:val="000000000000" w:firstRow="0" w:lastRow="0" w:firstColumn="0" w:lastColumn="0" w:oddVBand="0" w:evenVBand="0" w:oddHBand="0" w:evenHBand="0" w:firstRowFirstColumn="0" w:firstRowLastColumn="0" w:lastRowFirstColumn="0" w:lastRowLastColumn="0"/>
            </w:pPr>
            <w:r>
              <w:t>j</w:t>
            </w:r>
            <w:r w:rsidR="00172E75">
              <w:t>son</w:t>
            </w:r>
          </w:p>
        </w:tc>
        <w:tc>
          <w:tcPr>
            <w:tcW w:w="3584" w:type="dxa"/>
          </w:tcPr>
          <w:p w14:paraId="4540FAF2"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Player who bowled with best economy</w:t>
            </w:r>
          </w:p>
        </w:tc>
      </w:tr>
      <w:tr w:rsidR="00172E75" w:rsidRPr="00730BF1" w14:paraId="340E1250"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6136335" w14:textId="77777777" w:rsidR="00172E75" w:rsidRDefault="00172E75" w:rsidP="00D623A6">
            <w:r>
              <w:t>bestStrikeRate</w:t>
            </w:r>
          </w:p>
        </w:tc>
        <w:tc>
          <w:tcPr>
            <w:tcW w:w="1196" w:type="dxa"/>
          </w:tcPr>
          <w:p w14:paraId="50D1B6EE"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186397AA"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3FBE0802" w14:textId="7DE7C38C" w:rsidR="00172E75" w:rsidRDefault="00F2365A" w:rsidP="00D623A6">
            <w:pPr>
              <w:cnfStyle w:val="000000000000" w:firstRow="0" w:lastRow="0" w:firstColumn="0" w:lastColumn="0" w:oddVBand="0" w:evenVBand="0" w:oddHBand="0" w:evenHBand="0" w:firstRowFirstColumn="0" w:firstRowLastColumn="0" w:lastRowFirstColumn="0" w:lastRowLastColumn="0"/>
            </w:pPr>
            <w:r>
              <w:t>j</w:t>
            </w:r>
            <w:r w:rsidR="00172E75">
              <w:t>son</w:t>
            </w:r>
          </w:p>
        </w:tc>
        <w:tc>
          <w:tcPr>
            <w:tcW w:w="3584" w:type="dxa"/>
          </w:tcPr>
          <w:p w14:paraId="784617DB" w14:textId="24F4FB8E" w:rsidR="00172E75" w:rsidRDefault="00172E75" w:rsidP="00D623A6">
            <w:pPr>
              <w:cnfStyle w:val="000000000000" w:firstRow="0" w:lastRow="0" w:firstColumn="0" w:lastColumn="0" w:oddVBand="0" w:evenVBand="0" w:oddHBand="0" w:evenHBand="0" w:firstRowFirstColumn="0" w:firstRowLastColumn="0" w:lastRowFirstColumn="0" w:lastRowLastColumn="0"/>
            </w:pPr>
            <w:r>
              <w:t xml:space="preserve">Player who achieved best </w:t>
            </w:r>
            <w:r w:rsidR="00A126B7">
              <w:t>S</w:t>
            </w:r>
            <w:r>
              <w:t>trike</w:t>
            </w:r>
            <w:r w:rsidR="00A126B7">
              <w:t xml:space="preserve"> </w:t>
            </w:r>
            <w:r>
              <w:t>Rate</w:t>
            </w:r>
          </w:p>
        </w:tc>
      </w:tr>
      <w:tr w:rsidR="00172E75" w:rsidRPr="00730BF1" w14:paraId="441266A7"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1AE15451" w14:textId="77777777" w:rsidR="00172E75" w:rsidRDefault="00172E75" w:rsidP="00D623A6">
            <w:r>
              <w:t>totalSixes</w:t>
            </w:r>
          </w:p>
        </w:tc>
        <w:tc>
          <w:tcPr>
            <w:tcW w:w="1196" w:type="dxa"/>
          </w:tcPr>
          <w:p w14:paraId="516C6551"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4677AF9D"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7898F60B"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int</w:t>
            </w:r>
          </w:p>
        </w:tc>
        <w:tc>
          <w:tcPr>
            <w:tcW w:w="3584" w:type="dxa"/>
          </w:tcPr>
          <w:p w14:paraId="1F24064C"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Total sixes by both teams</w:t>
            </w:r>
          </w:p>
        </w:tc>
      </w:tr>
      <w:tr w:rsidR="00172E75" w:rsidRPr="00730BF1" w14:paraId="7A7BEC96"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10F8F4BB" w14:textId="77777777" w:rsidR="00172E75" w:rsidRDefault="00172E75" w:rsidP="00D623A6">
            <w:r>
              <w:t>totalFours</w:t>
            </w:r>
          </w:p>
        </w:tc>
        <w:tc>
          <w:tcPr>
            <w:tcW w:w="1196" w:type="dxa"/>
          </w:tcPr>
          <w:p w14:paraId="39D1582A"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2F301FDF"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44374F8"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int</w:t>
            </w:r>
          </w:p>
        </w:tc>
        <w:tc>
          <w:tcPr>
            <w:tcW w:w="3584" w:type="dxa"/>
          </w:tcPr>
          <w:p w14:paraId="0AEB2876"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Total fours by both teams</w:t>
            </w:r>
          </w:p>
        </w:tc>
      </w:tr>
    </w:tbl>
    <w:p w14:paraId="5B62CE7F" w14:textId="77777777" w:rsidR="001652E8" w:rsidRDefault="001652E8" w:rsidP="001652E8">
      <w:pPr>
        <w:pStyle w:val="Heading4"/>
        <w:numPr>
          <w:ilvl w:val="0"/>
          <w:numId w:val="0"/>
        </w:numPr>
      </w:pPr>
    </w:p>
    <w:p w14:paraId="7898C1CA" w14:textId="77777777" w:rsidR="001652E8" w:rsidRDefault="001652E8"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1652E8" w:rsidRPr="00897CD7" w14:paraId="3F666C6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74F528E" w14:textId="77777777" w:rsidR="001652E8" w:rsidRPr="00897CD7" w:rsidRDefault="001652E8" w:rsidP="00397335">
            <w:pPr>
              <w:rPr>
                <w:b w:val="0"/>
                <w:bCs w:val="0"/>
              </w:rPr>
            </w:pPr>
            <w:r w:rsidRPr="00897CD7">
              <w:rPr>
                <w:b w:val="0"/>
                <w:bCs w:val="0"/>
              </w:rPr>
              <w:t>Status Code</w:t>
            </w:r>
          </w:p>
        </w:tc>
        <w:tc>
          <w:tcPr>
            <w:tcW w:w="810" w:type="dxa"/>
          </w:tcPr>
          <w:p w14:paraId="591EC1EA"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0C020DEB"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45DCB707"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1652E8" w:rsidRPr="00897CD7" w14:paraId="5449113A"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7594B43" w14:textId="77777777" w:rsidR="001652E8" w:rsidRPr="00897CD7" w:rsidRDefault="001652E8" w:rsidP="00397335">
            <w:pPr>
              <w:rPr>
                <w:b/>
                <w:bCs w:val="0"/>
              </w:rPr>
            </w:pPr>
            <w:r w:rsidRPr="00897CD7">
              <w:rPr>
                <w:bCs w:val="0"/>
              </w:rPr>
              <w:t>200</w:t>
            </w:r>
          </w:p>
        </w:tc>
        <w:tc>
          <w:tcPr>
            <w:tcW w:w="810" w:type="dxa"/>
          </w:tcPr>
          <w:p w14:paraId="17A92AC0" w14:textId="77777777" w:rsidR="001652E8" w:rsidRPr="00897CD7" w:rsidRDefault="001652E8"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FD9C052" w14:textId="0652C048" w:rsidR="001652E8" w:rsidRPr="00897CD7" w:rsidRDefault="00F16B8F" w:rsidP="00397335">
            <w:pPr>
              <w:cnfStyle w:val="000000000000" w:firstRow="0" w:lastRow="0" w:firstColumn="0" w:lastColumn="0" w:oddVBand="0" w:evenVBand="0" w:oddHBand="0" w:evenHBand="0" w:firstRowFirstColumn="0" w:firstRowLastColumn="0" w:lastRowFirstColumn="0" w:lastRowLastColumn="0"/>
            </w:pPr>
            <w:r>
              <w:t>Updating</w:t>
            </w:r>
            <w:r w:rsidR="001652E8">
              <w:t xml:space="preserve"> </w:t>
            </w:r>
            <w:r w:rsidR="002B3F8E">
              <w:t>statistic</w:t>
            </w:r>
          </w:p>
        </w:tc>
        <w:tc>
          <w:tcPr>
            <w:tcW w:w="3780" w:type="dxa"/>
          </w:tcPr>
          <w:p w14:paraId="6FB3E8F2" w14:textId="77777777" w:rsidR="001652E8" w:rsidRPr="00730BF1" w:rsidRDefault="001652E8"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3FC7FFA" w14:textId="77777777" w:rsidR="001652E8" w:rsidRDefault="001652E8"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68C68198" w14:textId="405885FA" w:rsidR="001652E8" w:rsidRDefault="001652E8"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“Updated </w:t>
            </w:r>
            <w:r w:rsidR="002B3F8E">
              <w:t>statistic</w:t>
            </w:r>
          </w:p>
          <w:p w14:paraId="22669404" w14:textId="77777777" w:rsidR="001652E8" w:rsidRPr="00897CD7" w:rsidRDefault="001652E8"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1652E8" w:rsidRPr="00897CD7" w14:paraId="2C78D14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226CB9E" w14:textId="38AF05B2" w:rsidR="001652E8" w:rsidRPr="00897CD7" w:rsidRDefault="00DD7651" w:rsidP="00397335">
            <w:r>
              <w:t>404</w:t>
            </w:r>
          </w:p>
        </w:tc>
        <w:tc>
          <w:tcPr>
            <w:tcW w:w="810" w:type="dxa"/>
          </w:tcPr>
          <w:p w14:paraId="755E354D" w14:textId="77777777" w:rsidR="001652E8" w:rsidRPr="00897CD7" w:rsidRDefault="001652E8"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3A2FC10F" w14:textId="77777777" w:rsidR="001652E8" w:rsidRDefault="001652E8" w:rsidP="00397335">
            <w:pPr>
              <w:cnfStyle w:val="000000000000" w:firstRow="0" w:lastRow="0" w:firstColumn="0" w:lastColumn="0" w:oddVBand="0" w:evenVBand="0" w:oddHBand="0" w:evenHBand="0" w:firstRowFirstColumn="0" w:firstRowLastColumn="0" w:lastRowFirstColumn="0" w:lastRowLastColumn="0"/>
            </w:pPr>
            <w:r>
              <w:t>Error occurred while updating data</w:t>
            </w:r>
          </w:p>
        </w:tc>
        <w:tc>
          <w:tcPr>
            <w:tcW w:w="3780" w:type="dxa"/>
          </w:tcPr>
          <w:p w14:paraId="550E407A" w14:textId="77777777" w:rsidR="001652E8" w:rsidRPr="00730BF1" w:rsidRDefault="001652E8"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ECC74F8" w14:textId="77777777" w:rsidR="001652E8" w:rsidRDefault="001652E8"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24B0101C" w14:textId="77777777" w:rsidR="001652E8" w:rsidRPr="00730BF1" w:rsidRDefault="001652E8"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1166B6A0" w14:textId="77777777" w:rsidR="001652E8" w:rsidRPr="00897CD7" w:rsidRDefault="001652E8"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2021ACA" w14:textId="77777777" w:rsidR="001652E8" w:rsidRDefault="001652E8" w:rsidP="00CE7AF0">
      <w:pPr>
        <w:pStyle w:val="Heading4"/>
      </w:pPr>
      <w:r>
        <w:t>Implementation Details</w:t>
      </w:r>
      <w:r w:rsidRPr="0020351A">
        <w:t xml:space="preserve"> </w:t>
      </w:r>
    </w:p>
    <w:p w14:paraId="15CA8A7B" w14:textId="01FBC843" w:rsidR="001652E8" w:rsidRDefault="001652E8" w:rsidP="00CE7AF0">
      <w:pPr>
        <w:pStyle w:val="Heading5"/>
      </w:pPr>
      <w:r>
        <w:t>Method Name: MatchController.update</w:t>
      </w:r>
      <w:r w:rsidR="003A4177">
        <w:t>Statistics</w:t>
      </w:r>
      <w:r>
        <w:t>()</w:t>
      </w:r>
    </w:p>
    <w:p w14:paraId="6D62BB09" w14:textId="77777777" w:rsidR="006C4CFF" w:rsidRDefault="006C4CFF" w:rsidP="00CC5B56">
      <w:pPr>
        <w:pStyle w:val="ListParagraph"/>
        <w:numPr>
          <w:ilvl w:val="0"/>
          <w:numId w:val="18"/>
        </w:numPr>
        <w:jc w:val="both"/>
      </w:pPr>
      <w:r>
        <w:t>Authentication - Required</w:t>
      </w:r>
    </w:p>
    <w:p w14:paraId="7FAE2A0C" w14:textId="77777777" w:rsidR="006C4CFF" w:rsidRDefault="006C4CFF" w:rsidP="00CC5B56">
      <w:pPr>
        <w:pStyle w:val="ListParagraph"/>
        <w:numPr>
          <w:ilvl w:val="0"/>
          <w:numId w:val="18"/>
        </w:numPr>
        <w:jc w:val="both"/>
      </w:pPr>
      <w:r>
        <w:t>Validation - Required</w:t>
      </w:r>
    </w:p>
    <w:p w14:paraId="45E129BA" w14:textId="77777777" w:rsidR="001652E8" w:rsidRDefault="001652E8" w:rsidP="001652E8">
      <w:pPr>
        <w:pStyle w:val="ListParagraph"/>
        <w:spacing w:after="160" w:line="259" w:lineRule="auto"/>
        <w:jc w:val="both"/>
      </w:pPr>
    </w:p>
    <w:p w14:paraId="4C3E56C4" w14:textId="0F9CBAF5" w:rsidR="001C29CC" w:rsidRDefault="001C29CC" w:rsidP="00CE7AF0">
      <w:pPr>
        <w:pStyle w:val="Heading3"/>
      </w:pPr>
      <w:r>
        <w:t xml:space="preserve">Get </w:t>
      </w:r>
      <w:r w:rsidR="002B3F8E">
        <w:t>statistic</w:t>
      </w:r>
    </w:p>
    <w:p w14:paraId="0E937B3E" w14:textId="3F729AD7" w:rsidR="001C29CC" w:rsidRDefault="001C29CC" w:rsidP="001C29CC">
      <w:r>
        <w:t xml:space="preserve">Fetches </w:t>
      </w:r>
      <w:r w:rsidR="00974194">
        <w:t>statistic</w:t>
      </w:r>
      <w:r>
        <w:t>.</w:t>
      </w:r>
    </w:p>
    <w:p w14:paraId="4AEBAB6D" w14:textId="77777777" w:rsidR="001C29CC" w:rsidRDefault="001C29CC" w:rsidP="00CE7AF0">
      <w:pPr>
        <w:pStyle w:val="Heading4"/>
      </w:pPr>
      <w:r>
        <w:t>Access Details</w:t>
      </w:r>
    </w:p>
    <w:tbl>
      <w:tblPr>
        <w:tblStyle w:val="GridTable4-Accent1"/>
        <w:tblW w:w="9355" w:type="dxa"/>
        <w:tblLook w:val="04A0" w:firstRow="1" w:lastRow="0" w:firstColumn="1" w:lastColumn="0" w:noHBand="0" w:noVBand="1"/>
      </w:tblPr>
      <w:tblGrid>
        <w:gridCol w:w="2164"/>
        <w:gridCol w:w="3448"/>
        <w:gridCol w:w="3743"/>
      </w:tblGrid>
      <w:tr w:rsidR="001C29CC" w:rsidRPr="00897CD7" w14:paraId="3225E0F3"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E1C4D63" w14:textId="77777777" w:rsidR="001C29CC" w:rsidRPr="00897CD7" w:rsidRDefault="001C29CC" w:rsidP="00397335">
            <w:pPr>
              <w:rPr>
                <w:b w:val="0"/>
                <w:bCs w:val="0"/>
              </w:rPr>
            </w:pPr>
            <w:r w:rsidRPr="00897CD7">
              <w:rPr>
                <w:b w:val="0"/>
                <w:bCs w:val="0"/>
              </w:rPr>
              <w:t>HTTP Method</w:t>
            </w:r>
          </w:p>
        </w:tc>
        <w:tc>
          <w:tcPr>
            <w:tcW w:w="3397" w:type="dxa"/>
          </w:tcPr>
          <w:p w14:paraId="2ED1B22C"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3DAD0858"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1C29CC" w:rsidRPr="00897CD7" w14:paraId="0B9BB7AC"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7233A0F7" w14:textId="77777777" w:rsidR="001C29CC" w:rsidRPr="00897CD7" w:rsidRDefault="001C29CC" w:rsidP="00397335">
            <w:pPr>
              <w:rPr>
                <w:b/>
                <w:bCs w:val="0"/>
              </w:rPr>
            </w:pPr>
            <w:r w:rsidRPr="00897CD7">
              <w:rPr>
                <w:bCs w:val="0"/>
              </w:rPr>
              <w:lastRenderedPageBreak/>
              <w:t>GET</w:t>
            </w:r>
          </w:p>
        </w:tc>
        <w:tc>
          <w:tcPr>
            <w:tcW w:w="3397" w:type="dxa"/>
          </w:tcPr>
          <w:p w14:paraId="41B32A01" w14:textId="0FA4A70E"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rsidRPr="00611283">
              <w:t>/api/v1/matches/{matchId}</w:t>
            </w:r>
            <w:r>
              <w:t>/</w:t>
            </w:r>
            <w:r w:rsidR="002B3F8E">
              <w:t>statistic</w:t>
            </w:r>
          </w:p>
        </w:tc>
        <w:tc>
          <w:tcPr>
            <w:tcW w:w="3780" w:type="dxa"/>
          </w:tcPr>
          <w:p w14:paraId="115F2F06" w14:textId="77777777"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t>No</w:t>
            </w:r>
          </w:p>
        </w:tc>
      </w:tr>
    </w:tbl>
    <w:p w14:paraId="6FE207B1" w14:textId="77777777" w:rsidR="001C29CC" w:rsidRDefault="001C29CC" w:rsidP="001C29CC">
      <w:pPr>
        <w:pStyle w:val="Heading4"/>
        <w:numPr>
          <w:ilvl w:val="0"/>
          <w:numId w:val="0"/>
        </w:numPr>
      </w:pPr>
    </w:p>
    <w:p w14:paraId="4D4DF2B5" w14:textId="77777777" w:rsidR="001C29CC" w:rsidRDefault="001C29CC" w:rsidP="00CE7AF0">
      <w:pPr>
        <w:pStyle w:val="Heading5"/>
      </w:pPr>
      <w:r>
        <w:t>Input Parameters</w:t>
      </w:r>
    </w:p>
    <w:tbl>
      <w:tblPr>
        <w:tblStyle w:val="GridTable4-Accent1"/>
        <w:tblW w:w="9355" w:type="dxa"/>
        <w:tblLook w:val="04A0" w:firstRow="1" w:lastRow="0" w:firstColumn="1" w:lastColumn="0" w:noHBand="0" w:noVBand="1"/>
      </w:tblPr>
      <w:tblGrid>
        <w:gridCol w:w="1787"/>
        <w:gridCol w:w="1196"/>
        <w:gridCol w:w="1082"/>
        <w:gridCol w:w="1706"/>
        <w:gridCol w:w="3584"/>
      </w:tblGrid>
      <w:tr w:rsidR="00252AB5" w:rsidRPr="00730BF1" w14:paraId="4D216643"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A3DEC3D" w14:textId="77777777" w:rsidR="00252AB5" w:rsidRPr="00730BF1" w:rsidRDefault="00252AB5" w:rsidP="00D623A6">
            <w:pPr>
              <w:rPr>
                <w:b w:val="0"/>
                <w:bCs w:val="0"/>
              </w:rPr>
            </w:pPr>
            <w:r w:rsidRPr="00730BF1">
              <w:t>Name</w:t>
            </w:r>
          </w:p>
        </w:tc>
        <w:tc>
          <w:tcPr>
            <w:tcW w:w="1196" w:type="dxa"/>
          </w:tcPr>
          <w:p w14:paraId="149CC5B1" w14:textId="77777777" w:rsidR="00252AB5" w:rsidRPr="00730BF1" w:rsidRDefault="00252AB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082" w:type="dxa"/>
          </w:tcPr>
          <w:p w14:paraId="5D58CF7F" w14:textId="77777777" w:rsidR="00252AB5" w:rsidRPr="00730BF1" w:rsidRDefault="00252AB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06" w:type="dxa"/>
          </w:tcPr>
          <w:p w14:paraId="331D1DD2" w14:textId="77777777" w:rsidR="00252AB5" w:rsidRPr="00730BF1" w:rsidRDefault="00252AB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84" w:type="dxa"/>
          </w:tcPr>
          <w:p w14:paraId="7F0DBD3A" w14:textId="77777777" w:rsidR="00252AB5" w:rsidRPr="00730BF1" w:rsidRDefault="00252AB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252AB5" w:rsidRPr="00730BF1" w14:paraId="312A14B4"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155CEC7D" w14:textId="77777777" w:rsidR="00252AB5" w:rsidRPr="00730BF1" w:rsidRDefault="00252AB5" w:rsidP="00D623A6">
            <w:r>
              <w:t>matchId</w:t>
            </w:r>
          </w:p>
        </w:tc>
        <w:tc>
          <w:tcPr>
            <w:tcW w:w="1196" w:type="dxa"/>
          </w:tcPr>
          <w:p w14:paraId="28E92A37"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1405394E"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27741717" w14:textId="731B9E20" w:rsidR="00252AB5" w:rsidRPr="00730BF1" w:rsidRDefault="001E20C6" w:rsidP="00D623A6">
            <w:pPr>
              <w:cnfStyle w:val="000000000000" w:firstRow="0" w:lastRow="0" w:firstColumn="0" w:lastColumn="0" w:oddVBand="0" w:evenVBand="0" w:oddHBand="0" w:evenHBand="0" w:firstRowFirstColumn="0" w:firstRowLastColumn="0" w:lastRowFirstColumn="0" w:lastRowLastColumn="0"/>
            </w:pPr>
            <w:r>
              <w:t>uuid</w:t>
            </w:r>
          </w:p>
        </w:tc>
        <w:tc>
          <w:tcPr>
            <w:tcW w:w="3584" w:type="dxa"/>
          </w:tcPr>
          <w:p w14:paraId="2BA69836"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Match Id</w:t>
            </w:r>
          </w:p>
        </w:tc>
      </w:tr>
      <w:tr w:rsidR="004A2B07" w:rsidRPr="00730BF1" w14:paraId="335B7AEC"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721A9AB" w14:textId="0F593EFA" w:rsidR="004A2B07" w:rsidRDefault="004A2B07" w:rsidP="004A2B07">
            <w:r>
              <w:t>mom</w:t>
            </w:r>
          </w:p>
        </w:tc>
        <w:tc>
          <w:tcPr>
            <w:tcW w:w="1196" w:type="dxa"/>
          </w:tcPr>
          <w:p w14:paraId="5176C5DC" w14:textId="6DD1C20D" w:rsidR="004A2B07" w:rsidRDefault="004A2B07" w:rsidP="004A2B07">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5491605D" w14:textId="230E66A2" w:rsidR="004A2B07" w:rsidRDefault="004A2B07" w:rsidP="004A2B07">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82AA8A6" w14:textId="4DC3A498" w:rsidR="004A2B07" w:rsidRDefault="001E20C6" w:rsidP="004A2B07">
            <w:pPr>
              <w:cnfStyle w:val="000000000000" w:firstRow="0" w:lastRow="0" w:firstColumn="0" w:lastColumn="0" w:oddVBand="0" w:evenVBand="0" w:oddHBand="0" w:evenHBand="0" w:firstRowFirstColumn="0" w:firstRowLastColumn="0" w:lastRowFirstColumn="0" w:lastRowLastColumn="0"/>
            </w:pPr>
            <w:r>
              <w:t>s</w:t>
            </w:r>
            <w:r w:rsidR="004A2B07">
              <w:t>tring</w:t>
            </w:r>
          </w:p>
        </w:tc>
        <w:tc>
          <w:tcPr>
            <w:tcW w:w="3584" w:type="dxa"/>
          </w:tcPr>
          <w:p w14:paraId="4794D27A" w14:textId="394E2D03" w:rsidR="004A2B07" w:rsidRDefault="004A2B07" w:rsidP="004A2B07">
            <w:pPr>
              <w:cnfStyle w:val="000000000000" w:firstRow="0" w:lastRow="0" w:firstColumn="0" w:lastColumn="0" w:oddVBand="0" w:evenVBand="0" w:oddHBand="0" w:evenHBand="0" w:firstRowFirstColumn="0" w:firstRowLastColumn="0" w:lastRowFirstColumn="0" w:lastRowLastColumn="0"/>
            </w:pPr>
            <w:r>
              <w:t>Man of the match award winner</w:t>
            </w:r>
          </w:p>
        </w:tc>
      </w:tr>
      <w:tr w:rsidR="004A2B07" w:rsidRPr="00730BF1" w14:paraId="5DD465DD"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75452846" w14:textId="07219D3E" w:rsidR="004A2B07" w:rsidRDefault="004A2B07" w:rsidP="004A2B07">
            <w:r>
              <w:t>winner</w:t>
            </w:r>
          </w:p>
        </w:tc>
        <w:tc>
          <w:tcPr>
            <w:tcW w:w="1196" w:type="dxa"/>
          </w:tcPr>
          <w:p w14:paraId="7926FB70" w14:textId="2F99FC23" w:rsidR="004A2B07" w:rsidRDefault="004A2B07" w:rsidP="004A2B07">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788FB2F" w14:textId="416A8F6D" w:rsidR="004A2B07" w:rsidRDefault="004A2B07" w:rsidP="004A2B07">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0D1931E3" w14:textId="1C8AA721" w:rsidR="004A2B07" w:rsidRDefault="001E20C6" w:rsidP="004A2B07">
            <w:pPr>
              <w:cnfStyle w:val="000000000000" w:firstRow="0" w:lastRow="0" w:firstColumn="0" w:lastColumn="0" w:oddVBand="0" w:evenVBand="0" w:oddHBand="0" w:evenHBand="0" w:firstRowFirstColumn="0" w:firstRowLastColumn="0" w:lastRowFirstColumn="0" w:lastRowLastColumn="0"/>
            </w:pPr>
            <w:r>
              <w:t>s</w:t>
            </w:r>
            <w:r w:rsidR="004A2B07">
              <w:t>tring</w:t>
            </w:r>
          </w:p>
        </w:tc>
        <w:tc>
          <w:tcPr>
            <w:tcW w:w="3584" w:type="dxa"/>
          </w:tcPr>
          <w:p w14:paraId="1A9B95F4" w14:textId="006DF134" w:rsidR="004A2B07" w:rsidRDefault="004A2B07" w:rsidP="004A2B07">
            <w:pPr>
              <w:cnfStyle w:val="000000000000" w:firstRow="0" w:lastRow="0" w:firstColumn="0" w:lastColumn="0" w:oddVBand="0" w:evenVBand="0" w:oddHBand="0" w:evenHBand="0" w:firstRowFirstColumn="0" w:firstRowLastColumn="0" w:lastRowFirstColumn="0" w:lastRowLastColumn="0"/>
            </w:pPr>
            <w:r>
              <w:t>Winning team</w:t>
            </w:r>
          </w:p>
        </w:tc>
      </w:tr>
      <w:tr w:rsidR="00252AB5" w:rsidRPr="00730BF1" w14:paraId="413BA3ED"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36690300" w14:textId="77777777" w:rsidR="00252AB5" w:rsidRPr="00730BF1" w:rsidRDefault="00252AB5" w:rsidP="00D623A6">
            <w:r>
              <w:t>highestRuns</w:t>
            </w:r>
          </w:p>
        </w:tc>
        <w:tc>
          <w:tcPr>
            <w:tcW w:w="1196" w:type="dxa"/>
          </w:tcPr>
          <w:p w14:paraId="75A4E705"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523FAAB8"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F853114" w14:textId="3A204EF1" w:rsidR="00252AB5" w:rsidRPr="00730BF1" w:rsidRDefault="001E20C6" w:rsidP="00D623A6">
            <w:pPr>
              <w:cnfStyle w:val="000000000000" w:firstRow="0" w:lastRow="0" w:firstColumn="0" w:lastColumn="0" w:oddVBand="0" w:evenVBand="0" w:oddHBand="0" w:evenHBand="0" w:firstRowFirstColumn="0" w:firstRowLastColumn="0" w:lastRowFirstColumn="0" w:lastRowLastColumn="0"/>
            </w:pPr>
            <w:r>
              <w:t>j</w:t>
            </w:r>
            <w:r w:rsidR="00252AB5">
              <w:t>son</w:t>
            </w:r>
          </w:p>
        </w:tc>
        <w:tc>
          <w:tcPr>
            <w:tcW w:w="3584" w:type="dxa"/>
          </w:tcPr>
          <w:p w14:paraId="63B8BD1B"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Highest runs scored by player</w:t>
            </w:r>
          </w:p>
        </w:tc>
      </w:tr>
      <w:tr w:rsidR="00252AB5" w:rsidRPr="00730BF1" w14:paraId="5DCE0252"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80CA340" w14:textId="77777777" w:rsidR="00252AB5" w:rsidRDefault="00252AB5" w:rsidP="00D623A6">
            <w:r>
              <w:t>highestWickets</w:t>
            </w:r>
          </w:p>
        </w:tc>
        <w:tc>
          <w:tcPr>
            <w:tcW w:w="1196" w:type="dxa"/>
          </w:tcPr>
          <w:p w14:paraId="07DF9429"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2743AE6E"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A877B04" w14:textId="6BAE9319" w:rsidR="00252AB5" w:rsidRDefault="001E20C6" w:rsidP="00D623A6">
            <w:pPr>
              <w:cnfStyle w:val="000000000000" w:firstRow="0" w:lastRow="0" w:firstColumn="0" w:lastColumn="0" w:oddVBand="0" w:evenVBand="0" w:oddHBand="0" w:evenHBand="0" w:firstRowFirstColumn="0" w:firstRowLastColumn="0" w:lastRowFirstColumn="0" w:lastRowLastColumn="0"/>
            </w:pPr>
            <w:r>
              <w:t>j</w:t>
            </w:r>
            <w:r w:rsidR="00252AB5">
              <w:t>son</w:t>
            </w:r>
          </w:p>
        </w:tc>
        <w:tc>
          <w:tcPr>
            <w:tcW w:w="3584" w:type="dxa"/>
          </w:tcPr>
          <w:p w14:paraId="6A87261C"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Highest wickets taken by player</w:t>
            </w:r>
          </w:p>
        </w:tc>
      </w:tr>
      <w:tr w:rsidR="00252AB5" w:rsidRPr="00730BF1" w14:paraId="43C76991"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433BF12F" w14:textId="77777777" w:rsidR="00252AB5" w:rsidRDefault="00252AB5" w:rsidP="00D623A6">
            <w:r>
              <w:t>bestEconomy</w:t>
            </w:r>
          </w:p>
        </w:tc>
        <w:tc>
          <w:tcPr>
            <w:tcW w:w="1196" w:type="dxa"/>
          </w:tcPr>
          <w:p w14:paraId="6DA07967"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405E62BF"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7FFF1CD0" w14:textId="05EF096A" w:rsidR="00252AB5" w:rsidRDefault="001E20C6" w:rsidP="00D623A6">
            <w:pPr>
              <w:cnfStyle w:val="000000000000" w:firstRow="0" w:lastRow="0" w:firstColumn="0" w:lastColumn="0" w:oddVBand="0" w:evenVBand="0" w:oddHBand="0" w:evenHBand="0" w:firstRowFirstColumn="0" w:firstRowLastColumn="0" w:lastRowFirstColumn="0" w:lastRowLastColumn="0"/>
            </w:pPr>
            <w:r>
              <w:t>j</w:t>
            </w:r>
            <w:r w:rsidR="00252AB5">
              <w:t>son</w:t>
            </w:r>
          </w:p>
        </w:tc>
        <w:tc>
          <w:tcPr>
            <w:tcW w:w="3584" w:type="dxa"/>
          </w:tcPr>
          <w:p w14:paraId="7901592F"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Player who bowled with best economy</w:t>
            </w:r>
          </w:p>
        </w:tc>
      </w:tr>
      <w:tr w:rsidR="00252AB5" w:rsidRPr="00730BF1" w14:paraId="47DB753D"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5429C581" w14:textId="77777777" w:rsidR="00252AB5" w:rsidRDefault="00252AB5" w:rsidP="00D623A6">
            <w:r>
              <w:t>bestStrikeRate</w:t>
            </w:r>
          </w:p>
        </w:tc>
        <w:tc>
          <w:tcPr>
            <w:tcW w:w="1196" w:type="dxa"/>
          </w:tcPr>
          <w:p w14:paraId="618AB9EE"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220BD806"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3B6B1B9F" w14:textId="598C0BD4" w:rsidR="00252AB5" w:rsidRDefault="001E20C6" w:rsidP="00D623A6">
            <w:pPr>
              <w:cnfStyle w:val="000000000000" w:firstRow="0" w:lastRow="0" w:firstColumn="0" w:lastColumn="0" w:oddVBand="0" w:evenVBand="0" w:oddHBand="0" w:evenHBand="0" w:firstRowFirstColumn="0" w:firstRowLastColumn="0" w:lastRowFirstColumn="0" w:lastRowLastColumn="0"/>
            </w:pPr>
            <w:r>
              <w:t>j</w:t>
            </w:r>
            <w:r w:rsidR="00252AB5">
              <w:t>son</w:t>
            </w:r>
          </w:p>
        </w:tc>
        <w:tc>
          <w:tcPr>
            <w:tcW w:w="3584" w:type="dxa"/>
          </w:tcPr>
          <w:p w14:paraId="170F7A81" w14:textId="0492701D" w:rsidR="00252AB5" w:rsidRDefault="00252AB5" w:rsidP="00D623A6">
            <w:pPr>
              <w:cnfStyle w:val="000000000000" w:firstRow="0" w:lastRow="0" w:firstColumn="0" w:lastColumn="0" w:oddVBand="0" w:evenVBand="0" w:oddHBand="0" w:evenHBand="0" w:firstRowFirstColumn="0" w:firstRowLastColumn="0" w:lastRowFirstColumn="0" w:lastRowLastColumn="0"/>
            </w:pPr>
            <w:r>
              <w:t xml:space="preserve">Player who achieved best </w:t>
            </w:r>
            <w:r w:rsidR="00042162">
              <w:t>strike rate</w:t>
            </w:r>
          </w:p>
        </w:tc>
      </w:tr>
      <w:tr w:rsidR="00252AB5" w:rsidRPr="00730BF1" w14:paraId="35386C3C"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492D7ED9" w14:textId="77777777" w:rsidR="00252AB5" w:rsidRDefault="00252AB5" w:rsidP="00D623A6">
            <w:r>
              <w:t>totalSixes</w:t>
            </w:r>
          </w:p>
        </w:tc>
        <w:tc>
          <w:tcPr>
            <w:tcW w:w="1196" w:type="dxa"/>
          </w:tcPr>
          <w:p w14:paraId="716834EE"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45C37018"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75B01644"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int</w:t>
            </w:r>
          </w:p>
        </w:tc>
        <w:tc>
          <w:tcPr>
            <w:tcW w:w="3584" w:type="dxa"/>
          </w:tcPr>
          <w:p w14:paraId="7F532ED4"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Total sixes by both teams</w:t>
            </w:r>
          </w:p>
        </w:tc>
      </w:tr>
      <w:tr w:rsidR="00252AB5" w:rsidRPr="00730BF1" w14:paraId="06BCB4BC"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509CFEF4" w14:textId="77777777" w:rsidR="00252AB5" w:rsidRDefault="00252AB5" w:rsidP="00D623A6">
            <w:r>
              <w:t>totalFours</w:t>
            </w:r>
          </w:p>
        </w:tc>
        <w:tc>
          <w:tcPr>
            <w:tcW w:w="1196" w:type="dxa"/>
          </w:tcPr>
          <w:p w14:paraId="31EDC995"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0A5B2509"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5A87DD1"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int</w:t>
            </w:r>
          </w:p>
        </w:tc>
        <w:tc>
          <w:tcPr>
            <w:tcW w:w="3584" w:type="dxa"/>
          </w:tcPr>
          <w:p w14:paraId="0BEFB9EF"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Total fours by both teams</w:t>
            </w:r>
          </w:p>
        </w:tc>
      </w:tr>
    </w:tbl>
    <w:p w14:paraId="133DF7CF" w14:textId="77777777" w:rsidR="001C29CC" w:rsidRDefault="001C29CC" w:rsidP="001C29CC">
      <w:pPr>
        <w:pStyle w:val="Heading4"/>
        <w:numPr>
          <w:ilvl w:val="0"/>
          <w:numId w:val="0"/>
        </w:numPr>
      </w:pPr>
    </w:p>
    <w:p w14:paraId="4B58698F" w14:textId="77777777" w:rsidR="001C29CC" w:rsidRDefault="001C29CC"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1C29CC" w:rsidRPr="00897CD7" w14:paraId="71DACFCB"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9D676FB" w14:textId="77777777" w:rsidR="001C29CC" w:rsidRPr="00897CD7" w:rsidRDefault="001C29CC" w:rsidP="00397335">
            <w:pPr>
              <w:rPr>
                <w:b w:val="0"/>
                <w:bCs w:val="0"/>
              </w:rPr>
            </w:pPr>
            <w:r w:rsidRPr="00897CD7">
              <w:rPr>
                <w:b w:val="0"/>
                <w:bCs w:val="0"/>
              </w:rPr>
              <w:t>Status Code</w:t>
            </w:r>
          </w:p>
        </w:tc>
        <w:tc>
          <w:tcPr>
            <w:tcW w:w="810" w:type="dxa"/>
          </w:tcPr>
          <w:p w14:paraId="539F4177"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1F9F5A9C"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F63C71F"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1C29CC" w:rsidRPr="00897CD7" w14:paraId="4C557AE0"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2628F49" w14:textId="77777777" w:rsidR="001C29CC" w:rsidRPr="00897CD7" w:rsidRDefault="001C29CC" w:rsidP="00397335">
            <w:pPr>
              <w:rPr>
                <w:b/>
                <w:bCs w:val="0"/>
              </w:rPr>
            </w:pPr>
            <w:r w:rsidRPr="00897CD7">
              <w:rPr>
                <w:bCs w:val="0"/>
              </w:rPr>
              <w:t>200</w:t>
            </w:r>
          </w:p>
        </w:tc>
        <w:tc>
          <w:tcPr>
            <w:tcW w:w="810" w:type="dxa"/>
          </w:tcPr>
          <w:p w14:paraId="4A1FDD21" w14:textId="77777777"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3730D56" w14:textId="15B81A52"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t xml:space="preserve">Returning </w:t>
            </w:r>
            <w:r w:rsidR="002B3F8E">
              <w:t>statistic</w:t>
            </w:r>
          </w:p>
        </w:tc>
        <w:tc>
          <w:tcPr>
            <w:tcW w:w="3780" w:type="dxa"/>
          </w:tcPr>
          <w:p w14:paraId="2FD3679F" w14:textId="77777777" w:rsidR="001C29CC" w:rsidRDefault="001C29CC" w:rsidP="004B5381">
            <w:pPr>
              <w:pStyle w:val="CodeText"/>
              <w:cnfStyle w:val="000000000000" w:firstRow="0" w:lastRow="0" w:firstColumn="0" w:lastColumn="0" w:oddVBand="0" w:evenVBand="0" w:oddHBand="0" w:evenHBand="0" w:firstRowFirstColumn="0" w:firstRowLastColumn="0" w:lastRowFirstColumn="0" w:lastRowLastColumn="0"/>
            </w:pPr>
            <w:r>
              <w:t>{</w:t>
            </w:r>
          </w:p>
          <w:p w14:paraId="672ED86B" w14:textId="46A7611F" w:rsidR="001C29CC" w:rsidRDefault="001C29CC" w:rsidP="004B5381">
            <w:pPr>
              <w:pStyle w:val="CodeText"/>
              <w:cnfStyle w:val="000000000000" w:firstRow="0" w:lastRow="0" w:firstColumn="0" w:lastColumn="0" w:oddVBand="0" w:evenVBand="0" w:oddHBand="0" w:evenHBand="0" w:firstRowFirstColumn="0" w:firstRowLastColumn="0" w:lastRowFirstColumn="0" w:lastRowLastColumn="0"/>
            </w:pPr>
            <w:r>
              <w:t>“</w:t>
            </w:r>
            <w:r w:rsidR="005B16A7">
              <w:t>matchId</w:t>
            </w:r>
            <w:r>
              <w:t xml:space="preserve">”: </w:t>
            </w:r>
            <w:r w:rsidR="005B16A7">
              <w:t>matchId,</w:t>
            </w:r>
          </w:p>
          <w:p w14:paraId="4C2C8A92" w14:textId="6D04698E" w:rsidR="004A2B07" w:rsidRDefault="004A2B07" w:rsidP="004B5381">
            <w:pPr>
              <w:pStyle w:val="CodeText"/>
              <w:cnfStyle w:val="000000000000" w:firstRow="0" w:lastRow="0" w:firstColumn="0" w:lastColumn="0" w:oddVBand="0" w:evenVBand="0" w:oddHBand="0" w:evenHBand="0" w:firstRowFirstColumn="0" w:firstRowLastColumn="0" w:lastRowFirstColumn="0" w:lastRowLastColumn="0"/>
            </w:pPr>
            <w:r>
              <w:t>“mom”: mom,</w:t>
            </w:r>
          </w:p>
          <w:p w14:paraId="3B52D384" w14:textId="4C561557" w:rsidR="004A2B07" w:rsidRDefault="004A2B07" w:rsidP="004B5381">
            <w:pPr>
              <w:pStyle w:val="CodeText"/>
              <w:cnfStyle w:val="000000000000" w:firstRow="0" w:lastRow="0" w:firstColumn="0" w:lastColumn="0" w:oddVBand="0" w:evenVBand="0" w:oddHBand="0" w:evenHBand="0" w:firstRowFirstColumn="0" w:firstRowLastColumn="0" w:lastRowFirstColumn="0" w:lastRowLastColumn="0"/>
            </w:pPr>
            <w:r>
              <w:t>“winner”: winner</w:t>
            </w:r>
            <w:r w:rsidR="00FF79FB">
              <w:t>,</w:t>
            </w:r>
          </w:p>
          <w:p w14:paraId="55BC5689" w14:textId="77777777" w:rsidR="00DD5E68" w:rsidRDefault="005B16A7" w:rsidP="004B5381">
            <w:pPr>
              <w:pStyle w:val="CodeText"/>
              <w:cnfStyle w:val="000000000000" w:firstRow="0" w:lastRow="0" w:firstColumn="0" w:lastColumn="0" w:oddVBand="0" w:evenVBand="0" w:oddHBand="0" w:evenHBand="0" w:firstRowFirstColumn="0" w:firstRowLastColumn="0" w:lastRowFirstColumn="0" w:lastRowLastColumn="0"/>
            </w:pPr>
            <w:r>
              <w:t xml:space="preserve">“highestRuns”: </w:t>
            </w:r>
            <w:r w:rsidR="00DD5E68">
              <w:t>{“playerName”: name,</w:t>
            </w:r>
          </w:p>
          <w:p w14:paraId="7744E0F9" w14:textId="4A5CDA5F" w:rsidR="005B16A7" w:rsidRDefault="00DD5E68" w:rsidP="004B5381">
            <w:pPr>
              <w:pStyle w:val="CodeText"/>
              <w:cnfStyle w:val="000000000000" w:firstRow="0" w:lastRow="0" w:firstColumn="0" w:lastColumn="0" w:oddVBand="0" w:evenVBand="0" w:oddHBand="0" w:evenHBand="0" w:firstRowFirstColumn="0" w:firstRowLastColumn="0" w:lastRowFirstColumn="0" w:lastRowLastColumn="0"/>
            </w:pPr>
            <w:r>
              <w:t>“runs”:runs}</w:t>
            </w:r>
            <w:r w:rsidR="005B16A7">
              <w:t>,</w:t>
            </w:r>
          </w:p>
          <w:p w14:paraId="7EA786B5" w14:textId="77777777" w:rsidR="00DD5E68" w:rsidRDefault="005B16A7" w:rsidP="004B5381">
            <w:pPr>
              <w:pStyle w:val="CodeText"/>
              <w:cnfStyle w:val="000000000000" w:firstRow="0" w:lastRow="0" w:firstColumn="0" w:lastColumn="0" w:oddVBand="0" w:evenVBand="0" w:oddHBand="0" w:evenHBand="0" w:firstRowFirstColumn="0" w:firstRowLastColumn="0" w:lastRowFirstColumn="0" w:lastRowLastColumn="0"/>
            </w:pPr>
            <w:r>
              <w:t xml:space="preserve">“highestWickets”: </w:t>
            </w:r>
            <w:r w:rsidR="00DD5E68">
              <w:t>{“playerName”: name,</w:t>
            </w:r>
          </w:p>
          <w:p w14:paraId="7BE7D36C" w14:textId="00C05F60"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“wickets”: wickets},</w:t>
            </w:r>
          </w:p>
          <w:p w14:paraId="0941CD69" w14:textId="7ADE20E6"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“bestEconomy”: {“playerName”: name,</w:t>
            </w:r>
          </w:p>
          <w:p w14:paraId="3C71E792" w14:textId="4FD77EF1"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“bestEconomy”: economy},</w:t>
            </w:r>
          </w:p>
          <w:p w14:paraId="1A90D3FA" w14:textId="4F7498BE"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“bestStrikeRate”: {“playerName”: name,</w:t>
            </w:r>
          </w:p>
          <w:p w14:paraId="4120EA53" w14:textId="6F1EABE8"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“bestStrikeRate”: strikeRate},</w:t>
            </w:r>
          </w:p>
          <w:p w14:paraId="3CCD66A8" w14:textId="5070CE80" w:rsidR="00DD5E68" w:rsidRDefault="007B1C1E" w:rsidP="004B5381">
            <w:pPr>
              <w:pStyle w:val="CodeText"/>
              <w:cnfStyle w:val="000000000000" w:firstRow="0" w:lastRow="0" w:firstColumn="0" w:lastColumn="0" w:oddVBand="0" w:evenVBand="0" w:oddHBand="0" w:evenHBand="0" w:firstRowFirstColumn="0" w:firstRowLastColumn="0" w:lastRowFirstColumn="0" w:lastRowLastColumn="0"/>
            </w:pPr>
            <w:r>
              <w:t>“totalSixes”: sixes,</w:t>
            </w:r>
          </w:p>
          <w:p w14:paraId="6D118C90" w14:textId="5C8E66FF" w:rsidR="005B16A7" w:rsidRPr="007B1C1E" w:rsidRDefault="007B1C1E" w:rsidP="004B5381">
            <w:pPr>
              <w:pStyle w:val="CodeText"/>
              <w:cnfStyle w:val="000000000000" w:firstRow="0" w:lastRow="0" w:firstColumn="0" w:lastColumn="0" w:oddVBand="0" w:evenVBand="0" w:oddHBand="0" w:evenHBand="0" w:firstRowFirstColumn="0" w:firstRowLastColumn="0" w:lastRowFirstColumn="0" w:lastRowLastColumn="0"/>
            </w:pPr>
            <w:r>
              <w:t>“totalFours”: fours</w:t>
            </w:r>
          </w:p>
          <w:p w14:paraId="609EEF76" w14:textId="3CDC36CB" w:rsidR="001C29CC" w:rsidRPr="00897CD7" w:rsidRDefault="001C29CC"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1C29CC" w:rsidRPr="00897CD7" w14:paraId="5C48E55B"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0657CAA1" w14:textId="46DB1FCC" w:rsidR="001C29CC" w:rsidRPr="00897CD7" w:rsidRDefault="00DD7651" w:rsidP="00397335">
            <w:r>
              <w:t>404</w:t>
            </w:r>
          </w:p>
        </w:tc>
        <w:tc>
          <w:tcPr>
            <w:tcW w:w="810" w:type="dxa"/>
          </w:tcPr>
          <w:p w14:paraId="71054180" w14:textId="77777777"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71AEC27C" w14:textId="315B9329" w:rsidR="001C29CC" w:rsidRDefault="001C29CC" w:rsidP="00397335">
            <w:pPr>
              <w:cnfStyle w:val="000000000000" w:firstRow="0" w:lastRow="0" w:firstColumn="0" w:lastColumn="0" w:oddVBand="0" w:evenVBand="0" w:oddHBand="0" w:evenHBand="0" w:firstRowFirstColumn="0" w:firstRowLastColumn="0" w:lastRowFirstColumn="0" w:lastRowLastColumn="0"/>
            </w:pPr>
            <w:r>
              <w:t xml:space="preserve">Error occurred while fetching </w:t>
            </w:r>
            <w:r w:rsidR="002152CF">
              <w:t>commentary data</w:t>
            </w:r>
          </w:p>
        </w:tc>
        <w:tc>
          <w:tcPr>
            <w:tcW w:w="3780" w:type="dxa"/>
          </w:tcPr>
          <w:p w14:paraId="5867F9F8" w14:textId="77777777" w:rsidR="001C29CC" w:rsidRPr="00730BF1" w:rsidRDefault="001C29CC"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7ED80BA" w14:textId="77777777" w:rsidR="001C29CC" w:rsidRDefault="001C29CC"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5D702D0B" w14:textId="77777777" w:rsidR="001C29CC" w:rsidRPr="00730BF1" w:rsidRDefault="001C29CC"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337CF828" w14:textId="77777777" w:rsidR="001C29CC" w:rsidRPr="00897CD7" w:rsidRDefault="001C29CC"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7393B131" w14:textId="77777777" w:rsidR="001C29CC" w:rsidRDefault="001C29CC" w:rsidP="00CE7AF0">
      <w:pPr>
        <w:pStyle w:val="Heading4"/>
      </w:pPr>
      <w:r>
        <w:t>Implementation Details</w:t>
      </w:r>
      <w:r w:rsidRPr="0020351A">
        <w:t xml:space="preserve"> </w:t>
      </w:r>
    </w:p>
    <w:p w14:paraId="04019C8A" w14:textId="5D4028EC" w:rsidR="001C29CC" w:rsidRDefault="001C29CC" w:rsidP="00CE7AF0">
      <w:pPr>
        <w:pStyle w:val="Heading5"/>
      </w:pPr>
      <w:r>
        <w:t>Method Name: MatchController.fetch</w:t>
      </w:r>
      <w:r w:rsidR="00894029">
        <w:t>Statistics</w:t>
      </w:r>
      <w:r>
        <w:t>()</w:t>
      </w:r>
    </w:p>
    <w:p w14:paraId="3D677599" w14:textId="548F8455" w:rsidR="00CA4514" w:rsidRDefault="00CA4514" w:rsidP="00CC5B56">
      <w:pPr>
        <w:pStyle w:val="ListParagraph"/>
        <w:numPr>
          <w:ilvl w:val="0"/>
          <w:numId w:val="41"/>
        </w:numPr>
        <w:jc w:val="both"/>
      </w:pPr>
      <w:r>
        <w:t>Authentication – Not required</w:t>
      </w:r>
    </w:p>
    <w:p w14:paraId="4517523D" w14:textId="77777777" w:rsidR="00CA4514" w:rsidRDefault="00CA4514" w:rsidP="00CC5B56">
      <w:pPr>
        <w:pStyle w:val="ListParagraph"/>
        <w:numPr>
          <w:ilvl w:val="0"/>
          <w:numId w:val="41"/>
        </w:numPr>
        <w:jc w:val="both"/>
      </w:pPr>
      <w:r>
        <w:t>Validation - Required</w:t>
      </w:r>
    </w:p>
    <w:p w14:paraId="4F0A93FB" w14:textId="77777777" w:rsidR="006C4CFF" w:rsidRDefault="006C4CFF" w:rsidP="006C4CFF">
      <w:pPr>
        <w:pStyle w:val="ListParagraph"/>
        <w:spacing w:after="160" w:line="259" w:lineRule="auto"/>
        <w:jc w:val="both"/>
      </w:pPr>
    </w:p>
    <w:p w14:paraId="5285E748" w14:textId="77777777" w:rsidR="00994DEA" w:rsidRDefault="00994DEA" w:rsidP="00994DEA">
      <w:pPr>
        <w:pStyle w:val="Heading2"/>
        <w:rPr>
          <w:lang w:val="en-IN" w:eastAsia="en-IN"/>
        </w:rPr>
      </w:pPr>
      <w:bookmarkStart w:id="20" w:name="_Toc171634063"/>
      <w:r>
        <w:rPr>
          <w:lang w:val="en-IN" w:eastAsia="en-IN"/>
        </w:rPr>
        <w:t>Dependencies</w:t>
      </w:r>
      <w:bookmarkEnd w:id="20"/>
    </w:p>
    <w:p w14:paraId="7DDC6959" w14:textId="286EF4E1" w:rsidR="005C742E" w:rsidRDefault="005C742E" w:rsidP="005C742E">
      <w:pPr>
        <w:rPr>
          <w:lang w:val="en-IN" w:eastAsia="en-IN"/>
        </w:rPr>
      </w:pPr>
      <w:r>
        <w:rPr>
          <w:lang w:val="en-IN" w:eastAsia="en-IN"/>
        </w:rPr>
        <w:t>This service is loosely depending upon,</w:t>
      </w:r>
    </w:p>
    <w:p w14:paraId="07B64499" w14:textId="1800B664" w:rsidR="007E12E7" w:rsidRDefault="007E12E7" w:rsidP="00CC5B56">
      <w:pPr>
        <w:pStyle w:val="ListParagraph"/>
        <w:numPr>
          <w:ilvl w:val="0"/>
          <w:numId w:val="37"/>
        </w:numPr>
        <w:rPr>
          <w:lang w:val="en-IN" w:eastAsia="en-IN"/>
        </w:rPr>
      </w:pPr>
      <w:r>
        <w:rPr>
          <w:lang w:val="en-IN" w:eastAsia="en-IN"/>
        </w:rPr>
        <w:t>User Management Service</w:t>
      </w:r>
    </w:p>
    <w:p w14:paraId="030BB1E6" w14:textId="4D105C6B" w:rsidR="005C742E" w:rsidRDefault="005C742E" w:rsidP="00CC5B56">
      <w:pPr>
        <w:pStyle w:val="ListParagraph"/>
        <w:numPr>
          <w:ilvl w:val="0"/>
          <w:numId w:val="37"/>
        </w:numPr>
        <w:rPr>
          <w:lang w:val="en-IN" w:eastAsia="en-IN"/>
        </w:rPr>
      </w:pPr>
      <w:r>
        <w:rPr>
          <w:lang w:val="en-IN" w:eastAsia="en-IN"/>
        </w:rPr>
        <w:t>Player Statistic Service</w:t>
      </w:r>
    </w:p>
    <w:p w14:paraId="3C6883BF" w14:textId="41DBF5E4" w:rsidR="007E12E7" w:rsidRDefault="007E12E7" w:rsidP="00CC5B56">
      <w:pPr>
        <w:pStyle w:val="ListParagraph"/>
        <w:numPr>
          <w:ilvl w:val="0"/>
          <w:numId w:val="37"/>
        </w:numPr>
        <w:rPr>
          <w:lang w:val="en-IN" w:eastAsia="en-IN"/>
        </w:rPr>
      </w:pPr>
      <w:r>
        <w:rPr>
          <w:lang w:val="en-IN" w:eastAsia="en-IN"/>
        </w:rPr>
        <w:t>Live Score Service</w:t>
      </w:r>
    </w:p>
    <w:p w14:paraId="7286C4EB" w14:textId="77777777" w:rsidR="00F724F3" w:rsidRPr="005C742E" w:rsidRDefault="00F724F3" w:rsidP="00F724F3">
      <w:pPr>
        <w:pStyle w:val="ListParagraph"/>
        <w:rPr>
          <w:lang w:val="en-IN" w:eastAsia="en-IN"/>
        </w:rPr>
      </w:pPr>
    </w:p>
    <w:p w14:paraId="687F60F0" w14:textId="728AAEFE" w:rsidR="00CF2F42" w:rsidRDefault="00CF2F42" w:rsidP="00CF2F42">
      <w:pPr>
        <w:pStyle w:val="Heading1"/>
      </w:pPr>
      <w:bookmarkStart w:id="21" w:name="_Toc171634065"/>
      <w:r w:rsidRPr="00CF2F42">
        <w:lastRenderedPageBreak/>
        <w:t>Live Score</w:t>
      </w:r>
      <w:r>
        <w:t xml:space="preserve"> </w:t>
      </w:r>
      <w:r w:rsidRPr="004A0403">
        <w:t>Service</w:t>
      </w:r>
      <w:bookmarkEnd w:id="21"/>
    </w:p>
    <w:p w14:paraId="66312DBE" w14:textId="07B4CC89" w:rsidR="00CE7AF0" w:rsidRPr="00CE7AF0" w:rsidRDefault="00CE7AF0" w:rsidP="00CE7AF0">
      <w:pPr>
        <w:pStyle w:val="Heading2"/>
      </w:pPr>
      <w:bookmarkStart w:id="22" w:name="_Toc171634066"/>
      <w:r>
        <w:t>Overview</w:t>
      </w:r>
      <w:bookmarkEnd w:id="22"/>
    </w:p>
    <w:p w14:paraId="2E275B71" w14:textId="63AFE13A" w:rsidR="00F81A27" w:rsidRPr="00D25957" w:rsidRDefault="00F81A27" w:rsidP="00CC5B56">
      <w:pPr>
        <w:pStyle w:val="ListParagraph"/>
        <w:numPr>
          <w:ilvl w:val="0"/>
          <w:numId w:val="6"/>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Provides real-time score updates for ongoing matches</w:t>
      </w:r>
      <w:r w:rsidR="00A70821" w:rsidRPr="00D25957">
        <w:rPr>
          <w:rFonts w:eastAsia="Times New Roman" w:cstheme="minorHAnsi"/>
          <w:color w:val="222222"/>
          <w:lang w:val="en-IN" w:eastAsia="en-IN"/>
        </w:rPr>
        <w:t>.</w:t>
      </w:r>
    </w:p>
    <w:p w14:paraId="36EBD27F" w14:textId="5F0EC7A2" w:rsidR="00F81A27" w:rsidRPr="00D25957" w:rsidRDefault="00F81A27" w:rsidP="00CC5B56">
      <w:pPr>
        <w:pStyle w:val="ListParagraph"/>
        <w:numPr>
          <w:ilvl w:val="0"/>
          <w:numId w:val="6"/>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Exposes APIs for current score, wickets, overs, run rate, etc.</w:t>
      </w:r>
    </w:p>
    <w:p w14:paraId="0FF720D1" w14:textId="6D6053D2" w:rsidR="00F81A27" w:rsidRPr="00D25957" w:rsidRDefault="00F81A27" w:rsidP="00CC5B56">
      <w:pPr>
        <w:pStyle w:val="ListParagraph"/>
        <w:numPr>
          <w:ilvl w:val="0"/>
          <w:numId w:val="6"/>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Implements WebSocket for push notifications</w:t>
      </w:r>
      <w:r w:rsidR="00A70821" w:rsidRPr="00D25957">
        <w:rPr>
          <w:rFonts w:eastAsia="Times New Roman" w:cstheme="minorHAnsi"/>
          <w:color w:val="222222"/>
          <w:lang w:val="en-IN" w:eastAsia="en-IN"/>
        </w:rPr>
        <w:t>.</w:t>
      </w:r>
    </w:p>
    <w:p w14:paraId="16B29AC4" w14:textId="237C92C1" w:rsidR="00F81A27" w:rsidRPr="00D25957" w:rsidRDefault="00F81A27" w:rsidP="00CC5B56">
      <w:pPr>
        <w:pStyle w:val="ListParagraph"/>
        <w:numPr>
          <w:ilvl w:val="0"/>
          <w:numId w:val="6"/>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Handles data input from scorers or automated systems</w:t>
      </w:r>
      <w:r w:rsidR="00A70821" w:rsidRPr="00D25957">
        <w:rPr>
          <w:rFonts w:eastAsia="Times New Roman" w:cstheme="minorHAnsi"/>
          <w:color w:val="222222"/>
          <w:lang w:val="en-IN" w:eastAsia="en-IN"/>
        </w:rPr>
        <w:t>.</w:t>
      </w:r>
    </w:p>
    <w:p w14:paraId="5329B1E1" w14:textId="77777777" w:rsidR="00CE67CE" w:rsidRPr="00C93D1A" w:rsidRDefault="00CE67CE" w:rsidP="00C93D1A">
      <w:pPr>
        <w:shd w:val="clear" w:color="auto" w:fill="FFFFFF"/>
        <w:spacing w:line="240" w:lineRule="auto"/>
        <w:ind w:left="360"/>
        <w:rPr>
          <w:rFonts w:ascii="Arial" w:eastAsia="Times New Roman" w:hAnsi="Arial" w:cs="Arial"/>
          <w:color w:val="222222"/>
          <w:lang w:val="en-IN" w:eastAsia="en-IN"/>
        </w:rPr>
      </w:pPr>
    </w:p>
    <w:p w14:paraId="11813858" w14:textId="77777777" w:rsidR="00CE67CE" w:rsidRDefault="00CE67CE" w:rsidP="00CE67CE">
      <w:pPr>
        <w:pStyle w:val="Heading2"/>
      </w:pPr>
      <w:bookmarkStart w:id="23" w:name="_Toc171634067"/>
      <w:r>
        <w:t>Data model specification</w:t>
      </w:r>
      <w:bookmarkEnd w:id="23"/>
    </w:p>
    <w:p w14:paraId="255B318E" w14:textId="5877525B" w:rsidR="00CE67CE" w:rsidRDefault="00CE67CE" w:rsidP="00CE67CE">
      <w:pPr>
        <w:pStyle w:val="Code"/>
      </w:pPr>
      <w:r>
        <w:t>Score</w:t>
      </w:r>
    </w:p>
    <w:p w14:paraId="3688E728" w14:textId="77777777" w:rsidR="00CE67CE" w:rsidRDefault="00CE67CE" w:rsidP="00CE67CE">
      <w:pPr>
        <w:pStyle w:val="Code"/>
      </w:pPr>
      <w:r w:rsidRPr="007C01DF">
        <w:t>{</w:t>
      </w:r>
    </w:p>
    <w:p w14:paraId="5DABCC1B" w14:textId="0C504774" w:rsidR="00C071B3" w:rsidRDefault="006C52BA" w:rsidP="00C23936">
      <w:pPr>
        <w:pStyle w:val="Code"/>
        <w:ind w:firstLine="90"/>
      </w:pPr>
      <w:r>
        <w:t>“</w:t>
      </w:r>
      <w:r w:rsidR="008B58DD">
        <w:t>match</w:t>
      </w:r>
      <w:r>
        <w:t>Id”: “&lt;UUID&gt;”</w:t>
      </w:r>
      <w:r w:rsidR="00C23936">
        <w:t>,</w:t>
      </w:r>
    </w:p>
    <w:p w14:paraId="4663BACD" w14:textId="26E96EC9" w:rsidR="00C23936" w:rsidRDefault="00C23936" w:rsidP="00C23936">
      <w:pPr>
        <w:pStyle w:val="Code"/>
        <w:ind w:firstLine="90"/>
      </w:pPr>
      <w:r>
        <w:t>“toss”: &lt;String&gt;,</w:t>
      </w:r>
    </w:p>
    <w:p w14:paraId="0E88CBDB" w14:textId="457D94C5" w:rsidR="00C23936" w:rsidRDefault="00C23936" w:rsidP="00C23936">
      <w:pPr>
        <w:pStyle w:val="Code"/>
        <w:ind w:firstLine="90"/>
      </w:pPr>
      <w:r>
        <w:t>“playingTeam1”: “&lt;Json&gt;”,</w:t>
      </w:r>
    </w:p>
    <w:p w14:paraId="4DAA5B87" w14:textId="3A5C3113" w:rsidR="00C23936" w:rsidRDefault="00C23936" w:rsidP="00C23936">
      <w:pPr>
        <w:pStyle w:val="Code"/>
        <w:ind w:firstLine="90"/>
      </w:pPr>
      <w:r>
        <w:t>“playingTeam2”: “&lt;Json&gt;”,</w:t>
      </w:r>
    </w:p>
    <w:p w14:paraId="418E5499" w14:textId="2751AD76" w:rsidR="00C23936" w:rsidRDefault="00C23936" w:rsidP="00C23936">
      <w:pPr>
        <w:pStyle w:val="Code"/>
        <w:ind w:firstLine="90"/>
      </w:pPr>
      <w:r>
        <w:t>“inning1batting”: “&lt;Json&gt;”,</w:t>
      </w:r>
    </w:p>
    <w:p w14:paraId="443D3220" w14:textId="40DAA3FA" w:rsidR="00C23936" w:rsidRPr="007C01DF" w:rsidRDefault="00C23936" w:rsidP="00C23936">
      <w:pPr>
        <w:pStyle w:val="Code"/>
        <w:ind w:firstLine="90"/>
      </w:pPr>
      <w:r>
        <w:t>“inning1bowling”: “&lt;Json&gt;”,</w:t>
      </w:r>
    </w:p>
    <w:p w14:paraId="2F8BEA7A" w14:textId="0F151276" w:rsidR="00C23936" w:rsidRDefault="00C23936" w:rsidP="00C23936">
      <w:pPr>
        <w:pStyle w:val="Code"/>
        <w:ind w:firstLine="90"/>
      </w:pPr>
      <w:r>
        <w:t>“inning2batting”: “&lt;Json&gt;”,</w:t>
      </w:r>
    </w:p>
    <w:p w14:paraId="2421EAE6" w14:textId="20503E9F" w:rsidR="00C23936" w:rsidRPr="007C01DF" w:rsidRDefault="00C23936" w:rsidP="00C23936">
      <w:pPr>
        <w:pStyle w:val="Code"/>
        <w:ind w:firstLine="90"/>
      </w:pPr>
      <w:r>
        <w:t>“inning2bowling”: “&lt;Json&gt;”,</w:t>
      </w:r>
    </w:p>
    <w:p w14:paraId="3D18C9D1" w14:textId="07123962" w:rsidR="00CE67CE" w:rsidRPr="007C01DF" w:rsidRDefault="00CE67CE" w:rsidP="00CE67CE">
      <w:pPr>
        <w:pStyle w:val="Code"/>
      </w:pPr>
      <w:r w:rsidRPr="007C01DF">
        <w:t xml:space="preserve">  "</w:t>
      </w:r>
      <w:r>
        <w:t>totalRuns</w:t>
      </w:r>
      <w:r w:rsidRPr="007C01DF">
        <w:t>": "</w:t>
      </w:r>
      <w:r>
        <w:t>&lt;</w:t>
      </w:r>
      <w:r w:rsidR="00CD70C1">
        <w:t>Number</w:t>
      </w:r>
      <w:r>
        <w:t>&gt;</w:t>
      </w:r>
      <w:r w:rsidRPr="007C01DF">
        <w:t>",</w:t>
      </w:r>
    </w:p>
    <w:p w14:paraId="7B031A0F" w14:textId="20777F7B" w:rsidR="00CE67CE" w:rsidRPr="007C01DF" w:rsidRDefault="00CE67CE" w:rsidP="00CE67CE">
      <w:pPr>
        <w:pStyle w:val="Code"/>
      </w:pPr>
      <w:r w:rsidRPr="007C01DF">
        <w:t xml:space="preserve">  "</w:t>
      </w:r>
      <w:r>
        <w:t>totalWickets</w:t>
      </w:r>
      <w:r w:rsidRPr="007C01DF">
        <w:t>": "</w:t>
      </w:r>
      <w:r>
        <w:t>&lt;</w:t>
      </w:r>
      <w:r w:rsidR="00CD70C1">
        <w:t>Number</w:t>
      </w:r>
      <w:r>
        <w:t>&gt;</w:t>
      </w:r>
      <w:r w:rsidRPr="007C01DF">
        <w:t xml:space="preserve"> ",</w:t>
      </w:r>
    </w:p>
    <w:p w14:paraId="410BA810" w14:textId="1C058BA3" w:rsidR="00CE67CE" w:rsidRPr="007C01DF" w:rsidRDefault="00CE67CE" w:rsidP="00CE67CE">
      <w:pPr>
        <w:pStyle w:val="Code"/>
      </w:pPr>
      <w:r w:rsidRPr="007C01DF">
        <w:t xml:space="preserve">  "</w:t>
      </w:r>
      <w:r w:rsidR="00C23936">
        <w:t>playingB</w:t>
      </w:r>
      <w:r>
        <w:t>atsmanName1</w:t>
      </w:r>
      <w:r w:rsidRPr="007C01DF">
        <w:t>": "</w:t>
      </w:r>
      <w:r>
        <w:t>&lt;String&gt;</w:t>
      </w:r>
      <w:r w:rsidRPr="007C01DF">
        <w:t>",</w:t>
      </w:r>
    </w:p>
    <w:p w14:paraId="75050C6C" w14:textId="5F338B8F" w:rsidR="00CE67CE" w:rsidRPr="007C01DF" w:rsidRDefault="00CE67CE" w:rsidP="00CE67CE">
      <w:pPr>
        <w:pStyle w:val="Code"/>
      </w:pPr>
      <w:r w:rsidRPr="007C01DF">
        <w:t xml:space="preserve">  "</w:t>
      </w:r>
      <w:r w:rsidR="00C23936">
        <w:t>playingB</w:t>
      </w:r>
      <w:r>
        <w:t>atsmanName2</w:t>
      </w:r>
      <w:r w:rsidRPr="007C01DF">
        <w:t>": "</w:t>
      </w:r>
      <w:r>
        <w:t>&lt;String&gt;</w:t>
      </w:r>
      <w:r w:rsidRPr="007C01DF">
        <w:t>",</w:t>
      </w:r>
    </w:p>
    <w:p w14:paraId="359241DD" w14:textId="6DFCB0A0" w:rsidR="00CE67CE" w:rsidRDefault="00CE67CE" w:rsidP="00AC348B">
      <w:pPr>
        <w:pStyle w:val="Code"/>
        <w:ind w:firstLine="90"/>
      </w:pPr>
      <w:r w:rsidRPr="007C01DF">
        <w:t>"</w:t>
      </w:r>
      <w:r w:rsidR="00AC348B">
        <w:t>playingB</w:t>
      </w:r>
      <w:r>
        <w:t>owlerName</w:t>
      </w:r>
      <w:r w:rsidRPr="007C01DF">
        <w:t>": "</w:t>
      </w:r>
      <w:r>
        <w:t>&lt;String&gt;</w:t>
      </w:r>
      <w:r w:rsidRPr="007C01DF">
        <w:t xml:space="preserve"> ",</w:t>
      </w:r>
    </w:p>
    <w:p w14:paraId="7BE3D203" w14:textId="485EA484" w:rsidR="00AC348B" w:rsidRPr="007C01DF" w:rsidRDefault="00AC348B" w:rsidP="00AC348B">
      <w:pPr>
        <w:pStyle w:val="Code"/>
        <w:ind w:firstLine="90"/>
      </w:pPr>
      <w:r>
        <w:t>“perBallEvent”:”&lt;Json&gt;”</w:t>
      </w:r>
    </w:p>
    <w:p w14:paraId="52A0E9C0" w14:textId="14822426" w:rsidR="00CE67CE" w:rsidRDefault="00CE67CE" w:rsidP="00CE67CE">
      <w:pPr>
        <w:pStyle w:val="Code"/>
      </w:pPr>
      <w:r w:rsidRPr="007C01DF">
        <w:t xml:space="preserve">  "</w:t>
      </w:r>
      <w:r>
        <w:t>overCount</w:t>
      </w:r>
      <w:r w:rsidRPr="007C01DF">
        <w:t>": "</w:t>
      </w:r>
      <w:r>
        <w:t>&lt;</w:t>
      </w:r>
      <w:r w:rsidR="00CD70C1">
        <w:t>Number</w:t>
      </w:r>
      <w:r>
        <w:t>&gt;</w:t>
      </w:r>
      <w:r w:rsidRPr="007C01DF">
        <w:t>"</w:t>
      </w:r>
    </w:p>
    <w:p w14:paraId="5CA42707" w14:textId="7443B170" w:rsidR="008D1518" w:rsidRDefault="00CE67CE" w:rsidP="00C23936">
      <w:pPr>
        <w:pStyle w:val="Code"/>
        <w:ind w:firstLine="90"/>
      </w:pPr>
      <w:r>
        <w:t>“</w:t>
      </w:r>
      <w:r w:rsidR="00C23936">
        <w:t>extras</w:t>
      </w:r>
      <w:r>
        <w:t>”: “&lt;</w:t>
      </w:r>
      <w:r w:rsidR="00C23936">
        <w:t>Json</w:t>
      </w:r>
      <w:r>
        <w:t>&gt;”</w:t>
      </w:r>
      <w:r w:rsidR="00C23936">
        <w:t>,</w:t>
      </w:r>
    </w:p>
    <w:p w14:paraId="4EA392CD" w14:textId="3CEA0D74" w:rsidR="00C23936" w:rsidRPr="007C01DF" w:rsidRDefault="00C23936" w:rsidP="00C23936">
      <w:pPr>
        <w:pStyle w:val="Code"/>
        <w:ind w:firstLine="90"/>
      </w:pPr>
      <w:r>
        <w:t>“fow”:”&lt;Json&gt;”</w:t>
      </w:r>
    </w:p>
    <w:p w14:paraId="2AB0E119" w14:textId="77777777" w:rsidR="00CE67CE" w:rsidRDefault="00CE67CE" w:rsidP="00CE67CE">
      <w:pPr>
        <w:pStyle w:val="Code"/>
      </w:pPr>
      <w:r>
        <w:t>}</w:t>
      </w:r>
    </w:p>
    <w:p w14:paraId="5EB841D7" w14:textId="77777777" w:rsidR="00CE67CE" w:rsidRDefault="00CE67CE" w:rsidP="00CE67CE">
      <w:pPr>
        <w:pStyle w:val="Code"/>
      </w:pPr>
    </w:p>
    <w:p w14:paraId="5DC2CA11" w14:textId="33019C13" w:rsidR="00CE67CE" w:rsidRDefault="008D1518" w:rsidP="00CE67CE">
      <w:pPr>
        <w:pStyle w:val="Code"/>
      </w:pPr>
      <w:r>
        <w:t>Commentary</w:t>
      </w:r>
    </w:p>
    <w:p w14:paraId="14CEDCC6" w14:textId="77777777" w:rsidR="00CE67CE" w:rsidRDefault="00CE67CE" w:rsidP="00CE67CE">
      <w:pPr>
        <w:pStyle w:val="Code"/>
      </w:pPr>
      <w:r>
        <w:t>{</w:t>
      </w:r>
    </w:p>
    <w:p w14:paraId="77071FBA" w14:textId="4C8DE0E7" w:rsidR="00CE67CE" w:rsidRDefault="00CE67CE" w:rsidP="004C7B3E">
      <w:pPr>
        <w:pStyle w:val="Code"/>
      </w:pPr>
      <w:r>
        <w:t>“</w:t>
      </w:r>
      <w:r w:rsidR="008D1518">
        <w:t>over</w:t>
      </w:r>
      <w:r>
        <w:t>”: “&lt;</w:t>
      </w:r>
      <w:r w:rsidR="00CD70C1">
        <w:t>Number</w:t>
      </w:r>
      <w:r>
        <w:t>&gt;”,</w:t>
      </w:r>
    </w:p>
    <w:p w14:paraId="004FE53B" w14:textId="54009866" w:rsidR="004C7B3E" w:rsidRDefault="004C7B3E" w:rsidP="004C7B3E">
      <w:pPr>
        <w:pStyle w:val="Code"/>
      </w:pPr>
      <w:r>
        <w:t>“</w:t>
      </w:r>
      <w:r w:rsidR="00AC348B">
        <w:t>event</w:t>
      </w:r>
      <w:r>
        <w:t>”:</w:t>
      </w:r>
      <w:r w:rsidR="00A5143C">
        <w:t xml:space="preserve"> </w:t>
      </w:r>
      <w:r>
        <w:t>”&lt;String&gt;”,</w:t>
      </w:r>
    </w:p>
    <w:p w14:paraId="67590BD8" w14:textId="02432139" w:rsidR="00CE67CE" w:rsidRDefault="00CE67CE" w:rsidP="00CE67CE">
      <w:pPr>
        <w:pStyle w:val="Code"/>
      </w:pPr>
      <w:r>
        <w:t>“</w:t>
      </w:r>
      <w:r w:rsidR="008D1518">
        <w:t>commentary</w:t>
      </w:r>
      <w:r>
        <w:t>”: “&lt;</w:t>
      </w:r>
      <w:r w:rsidR="008D1518">
        <w:t>String</w:t>
      </w:r>
      <w:r>
        <w:t>&gt;”</w:t>
      </w:r>
    </w:p>
    <w:p w14:paraId="5E283F40" w14:textId="77777777" w:rsidR="00CE67CE" w:rsidRPr="007C01DF" w:rsidRDefault="00CE67CE" w:rsidP="00CE67CE">
      <w:pPr>
        <w:pStyle w:val="Code"/>
      </w:pPr>
      <w:r>
        <w:t>}</w:t>
      </w:r>
    </w:p>
    <w:p w14:paraId="490F55AA" w14:textId="77777777" w:rsidR="00CE67CE" w:rsidRPr="00E364D4" w:rsidRDefault="00CE67CE" w:rsidP="00CE67CE">
      <w:pPr>
        <w:shd w:val="clear" w:color="auto" w:fill="FFFFFF"/>
        <w:spacing w:line="240" w:lineRule="auto"/>
        <w:rPr>
          <w:rFonts w:ascii="Arial" w:eastAsia="Times New Roman" w:hAnsi="Arial" w:cs="Arial"/>
          <w:color w:val="222222"/>
          <w:sz w:val="24"/>
          <w:szCs w:val="24"/>
          <w:lang w:val="en-IN" w:eastAsia="en-IN"/>
        </w:rPr>
      </w:pPr>
    </w:p>
    <w:p w14:paraId="47233327" w14:textId="77777777" w:rsidR="00160293" w:rsidRPr="00CE67CE" w:rsidRDefault="00160293" w:rsidP="00CE67CE">
      <w:pPr>
        <w:shd w:val="clear" w:color="auto" w:fill="FFFFFF"/>
        <w:spacing w:line="240" w:lineRule="auto"/>
        <w:rPr>
          <w:rFonts w:ascii="Arial" w:eastAsia="Times New Roman" w:hAnsi="Arial" w:cs="Arial"/>
          <w:color w:val="222222"/>
          <w:lang w:val="en-IN" w:eastAsia="en-IN"/>
        </w:rPr>
      </w:pPr>
    </w:p>
    <w:p w14:paraId="461E6EC2" w14:textId="76FB6A38" w:rsidR="00F81A27" w:rsidRPr="00F81A27" w:rsidRDefault="00CE7AF0" w:rsidP="008F25B8">
      <w:pPr>
        <w:pStyle w:val="Heading2"/>
      </w:pPr>
      <w:bookmarkStart w:id="24" w:name="_Toc171634068"/>
      <w:r>
        <w:t>API Endpoints</w:t>
      </w:r>
      <w:bookmarkEnd w:id="24"/>
    </w:p>
    <w:p w14:paraId="79B6B6B8" w14:textId="0652672E" w:rsidR="00CF2F42" w:rsidRDefault="00CF2F42" w:rsidP="008F25B8">
      <w:pPr>
        <w:pStyle w:val="Heading3"/>
      </w:pPr>
      <w:r>
        <w:t>Create match score</w:t>
      </w:r>
    </w:p>
    <w:p w14:paraId="718CA162" w14:textId="3D630B0A" w:rsidR="00CF2F42" w:rsidRDefault="00CF2F42" w:rsidP="00CF2F42">
      <w:r w:rsidRPr="00CF2F42">
        <w:t>Create a new match score</w:t>
      </w:r>
      <w:r>
        <w:t>.</w:t>
      </w:r>
    </w:p>
    <w:p w14:paraId="3B182636" w14:textId="77777777" w:rsidR="00CF2F42" w:rsidRDefault="00CF2F42" w:rsidP="008F25B8">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CF2F42" w:rsidRPr="00897CD7" w14:paraId="39228F52"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287EB7F7" w14:textId="77777777" w:rsidR="00CF2F42" w:rsidRPr="00897CD7" w:rsidRDefault="00CF2F42" w:rsidP="00397335">
            <w:pPr>
              <w:rPr>
                <w:b w:val="0"/>
                <w:bCs w:val="0"/>
              </w:rPr>
            </w:pPr>
            <w:r w:rsidRPr="00897CD7">
              <w:rPr>
                <w:b w:val="0"/>
                <w:bCs w:val="0"/>
              </w:rPr>
              <w:t>HTTP Method</w:t>
            </w:r>
          </w:p>
        </w:tc>
        <w:tc>
          <w:tcPr>
            <w:tcW w:w="2420" w:type="dxa"/>
          </w:tcPr>
          <w:p w14:paraId="20644A1C"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427BE3AC"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25DA0C9C" w14:textId="77777777" w:rsidR="00CF2F42" w:rsidRPr="00B16713"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F2F42" w:rsidRPr="00897CD7" w14:paraId="00E0D329"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7DE0FDAC" w14:textId="77777777" w:rsidR="00CF2F42" w:rsidRPr="00B16713" w:rsidRDefault="00CF2F42" w:rsidP="00397335">
            <w:r w:rsidRPr="00B16713">
              <w:t>POST</w:t>
            </w:r>
          </w:p>
        </w:tc>
        <w:tc>
          <w:tcPr>
            <w:tcW w:w="2420" w:type="dxa"/>
          </w:tcPr>
          <w:p w14:paraId="3B70BB3A" w14:textId="4155961F"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rsidRPr="00CF2F42">
              <w:t>/api/v1/scores</w:t>
            </w:r>
          </w:p>
        </w:tc>
        <w:tc>
          <w:tcPr>
            <w:tcW w:w="2693" w:type="dxa"/>
          </w:tcPr>
          <w:p w14:paraId="6ECB70C4"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0DB20119" w14:textId="4B3DE0F9" w:rsidR="00CF2F42" w:rsidRDefault="00D40C61" w:rsidP="00397335">
            <w:pPr>
              <w:cnfStyle w:val="000000000000" w:firstRow="0" w:lastRow="0" w:firstColumn="0" w:lastColumn="0" w:oddVBand="0" w:evenVBand="0" w:oddHBand="0" w:evenHBand="0" w:firstRowFirstColumn="0" w:firstRowLastColumn="0" w:lastRowFirstColumn="0" w:lastRowLastColumn="0"/>
            </w:pPr>
            <w:r>
              <w:t>User</w:t>
            </w:r>
          </w:p>
        </w:tc>
      </w:tr>
    </w:tbl>
    <w:p w14:paraId="4C116C6A" w14:textId="77777777" w:rsidR="00CF2F42" w:rsidRDefault="00CF2F42" w:rsidP="00CF2F42">
      <w:pPr>
        <w:pStyle w:val="Heading4"/>
        <w:numPr>
          <w:ilvl w:val="0"/>
          <w:numId w:val="0"/>
        </w:numPr>
      </w:pPr>
    </w:p>
    <w:p w14:paraId="5378F1E7" w14:textId="77777777" w:rsidR="00CF2F42" w:rsidRDefault="00CF2F42" w:rsidP="008F25B8">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CF2F42" w:rsidRPr="00730BF1" w14:paraId="7ACE085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61E51697" w14:textId="77777777" w:rsidR="00CF2F42" w:rsidRPr="00730BF1" w:rsidRDefault="00CF2F42" w:rsidP="00397335">
            <w:pPr>
              <w:rPr>
                <w:b w:val="0"/>
                <w:bCs w:val="0"/>
              </w:rPr>
            </w:pPr>
            <w:r w:rsidRPr="00730BF1">
              <w:t>Name</w:t>
            </w:r>
          </w:p>
        </w:tc>
        <w:tc>
          <w:tcPr>
            <w:tcW w:w="1241" w:type="dxa"/>
          </w:tcPr>
          <w:p w14:paraId="2CA0795F" w14:textId="77777777" w:rsidR="00CF2F42" w:rsidRPr="00730BF1"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235CF52D" w14:textId="77777777" w:rsidR="00CF2F42" w:rsidRPr="00730BF1"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403673A6" w14:textId="77777777" w:rsidR="00CF2F42" w:rsidRPr="00730BF1"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03FF78E8" w14:textId="77777777" w:rsidR="00CF2F42" w:rsidRPr="00730BF1"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3F63AA" w:rsidRPr="00730BF1" w14:paraId="7CA370FD"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44ACAE0A" w14:textId="1B42DE1A" w:rsidR="003F63AA" w:rsidRPr="00730BF1" w:rsidRDefault="003F63AA" w:rsidP="00397335">
            <w:r>
              <w:t>matchId</w:t>
            </w:r>
          </w:p>
        </w:tc>
        <w:tc>
          <w:tcPr>
            <w:tcW w:w="1241" w:type="dxa"/>
          </w:tcPr>
          <w:p w14:paraId="2F9D940B" w14:textId="30E57B61" w:rsidR="003F63AA" w:rsidRPr="00730BF1" w:rsidRDefault="003F63AA"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4B453EBD" w14:textId="2CD691C1" w:rsidR="003F63AA" w:rsidRPr="00730BF1" w:rsidRDefault="003F63AA"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3A84C335" w14:textId="740D86C4" w:rsidR="003F63AA" w:rsidRPr="00730BF1" w:rsidRDefault="003F63AA" w:rsidP="00397335">
            <w:pPr>
              <w:cnfStyle w:val="000000000000" w:firstRow="0" w:lastRow="0" w:firstColumn="0" w:lastColumn="0" w:oddVBand="0" w:evenVBand="0" w:oddHBand="0" w:evenHBand="0" w:firstRowFirstColumn="0" w:firstRowLastColumn="0" w:lastRowFirstColumn="0" w:lastRowLastColumn="0"/>
            </w:pPr>
          </w:p>
        </w:tc>
        <w:tc>
          <w:tcPr>
            <w:tcW w:w="3559" w:type="dxa"/>
          </w:tcPr>
          <w:p w14:paraId="1241AD56" w14:textId="0B194B2A" w:rsidR="003F63AA" w:rsidRPr="00730BF1" w:rsidRDefault="00571F3A" w:rsidP="00397335">
            <w:pPr>
              <w:cnfStyle w:val="000000000000" w:firstRow="0" w:lastRow="0" w:firstColumn="0" w:lastColumn="0" w:oddVBand="0" w:evenVBand="0" w:oddHBand="0" w:evenHBand="0" w:firstRowFirstColumn="0" w:firstRowLastColumn="0" w:lastRowFirstColumn="0" w:lastRowLastColumn="0"/>
            </w:pPr>
            <w:r>
              <w:t>Match Id</w:t>
            </w:r>
          </w:p>
        </w:tc>
      </w:tr>
      <w:tr w:rsidR="0096663F" w:rsidRPr="00730BF1" w14:paraId="1CAA0FC7"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647008CE" w14:textId="57F32808" w:rsidR="0096663F" w:rsidRDefault="0096663F" w:rsidP="00397335">
            <w:r>
              <w:t>totalRuns</w:t>
            </w:r>
          </w:p>
        </w:tc>
        <w:tc>
          <w:tcPr>
            <w:tcW w:w="1241" w:type="dxa"/>
          </w:tcPr>
          <w:p w14:paraId="390EB1AF" w14:textId="57C3504D" w:rsidR="0096663F" w:rsidRDefault="0096663F"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03C3612B" w14:textId="037BD9F1" w:rsidR="0096663F" w:rsidRDefault="0096663F"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97352E2" w14:textId="74F3F1B5" w:rsidR="0096663F" w:rsidRDefault="0096663F"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583FA502" w14:textId="164BFA22" w:rsidR="0096663F" w:rsidRDefault="0096663F" w:rsidP="00397335">
            <w:pPr>
              <w:cnfStyle w:val="000000000000" w:firstRow="0" w:lastRow="0" w:firstColumn="0" w:lastColumn="0" w:oddVBand="0" w:evenVBand="0" w:oddHBand="0" w:evenHBand="0" w:firstRowFirstColumn="0" w:firstRowLastColumn="0" w:lastRowFirstColumn="0" w:lastRowLastColumn="0"/>
            </w:pPr>
            <w:r>
              <w:t>Team’s total runs</w:t>
            </w:r>
          </w:p>
        </w:tc>
      </w:tr>
      <w:tr w:rsidR="0096663F" w:rsidRPr="00730BF1" w14:paraId="2EDDA496"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48CFA19A" w14:textId="0471079B" w:rsidR="0096663F" w:rsidRDefault="0096663F" w:rsidP="00397335">
            <w:r>
              <w:lastRenderedPageBreak/>
              <w:t>totalWickets</w:t>
            </w:r>
          </w:p>
        </w:tc>
        <w:tc>
          <w:tcPr>
            <w:tcW w:w="1241" w:type="dxa"/>
          </w:tcPr>
          <w:p w14:paraId="6077640A" w14:textId="560532F4" w:rsidR="0096663F" w:rsidRDefault="0096663F"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F45BE54" w14:textId="4B0F7830" w:rsidR="0096663F" w:rsidRDefault="0096663F"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1A38F89" w14:textId="16F95B78" w:rsidR="0096663F" w:rsidRDefault="0096663F"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4AC62747" w14:textId="2410013E" w:rsidR="0096663F" w:rsidRDefault="0096663F" w:rsidP="00397335">
            <w:pPr>
              <w:cnfStyle w:val="000000000000" w:firstRow="0" w:lastRow="0" w:firstColumn="0" w:lastColumn="0" w:oddVBand="0" w:evenVBand="0" w:oddHBand="0" w:evenHBand="0" w:firstRowFirstColumn="0" w:firstRowLastColumn="0" w:lastRowFirstColumn="0" w:lastRowLastColumn="0"/>
            </w:pPr>
            <w:r>
              <w:t>Team’s total wicket</w:t>
            </w:r>
          </w:p>
        </w:tc>
      </w:tr>
      <w:tr w:rsidR="00CF2F42" w:rsidRPr="00730BF1" w14:paraId="49E8077E"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58F5BE36" w14:textId="5825FE45" w:rsidR="00CF2F42" w:rsidRPr="00730BF1" w:rsidRDefault="00861B64" w:rsidP="00397335">
            <w:r>
              <w:t>batsmanName1</w:t>
            </w:r>
          </w:p>
        </w:tc>
        <w:tc>
          <w:tcPr>
            <w:tcW w:w="1241" w:type="dxa"/>
          </w:tcPr>
          <w:p w14:paraId="668F06BD"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18027ACC"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322D9A6F"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1A8A6241" w14:textId="1FD8D346"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Batsman</w:t>
            </w:r>
            <w:r w:rsidR="00CF2F42">
              <w:t xml:space="preserve"> name</w:t>
            </w:r>
            <w:r>
              <w:t>1</w:t>
            </w:r>
          </w:p>
        </w:tc>
      </w:tr>
      <w:tr w:rsidR="00861B64" w:rsidRPr="00730BF1" w14:paraId="3BFAFA78"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751B1EA4" w14:textId="5A2FB64D" w:rsidR="00861B64" w:rsidRDefault="00861B64" w:rsidP="00397335">
            <w:r>
              <w:t>batsmanScore1</w:t>
            </w:r>
          </w:p>
        </w:tc>
        <w:tc>
          <w:tcPr>
            <w:tcW w:w="1241" w:type="dxa"/>
          </w:tcPr>
          <w:p w14:paraId="2C737F8D" w14:textId="57BE891B" w:rsidR="00861B64"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5F1155E" w14:textId="07080165" w:rsidR="00861B64"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CCDAC7C" w14:textId="6DAB4EB4" w:rsidR="00861B64" w:rsidRDefault="00861B64"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295EFC1F" w14:textId="36476F35" w:rsidR="00861B64" w:rsidRDefault="00861B64" w:rsidP="00397335">
            <w:pPr>
              <w:cnfStyle w:val="000000000000" w:firstRow="0" w:lastRow="0" w:firstColumn="0" w:lastColumn="0" w:oddVBand="0" w:evenVBand="0" w:oddHBand="0" w:evenHBand="0" w:firstRowFirstColumn="0" w:firstRowLastColumn="0" w:lastRowFirstColumn="0" w:lastRowLastColumn="0"/>
            </w:pPr>
            <w:r>
              <w:t>Batsman score1</w:t>
            </w:r>
          </w:p>
        </w:tc>
      </w:tr>
      <w:tr w:rsidR="00CF2F42" w:rsidRPr="00730BF1" w14:paraId="6F8DC613"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6574493C" w14:textId="17921AFE" w:rsidR="00CF2F42" w:rsidRPr="00730BF1" w:rsidRDefault="00861B64" w:rsidP="00397335">
            <w:pPr>
              <w:rPr>
                <w:bCs w:val="0"/>
              </w:rPr>
            </w:pPr>
            <w:r>
              <w:t>batsman</w:t>
            </w:r>
            <w:r w:rsidR="00CF2F42">
              <w:t>Name</w:t>
            </w:r>
            <w:r>
              <w:t>2</w:t>
            </w:r>
          </w:p>
        </w:tc>
        <w:tc>
          <w:tcPr>
            <w:tcW w:w="1241" w:type="dxa"/>
          </w:tcPr>
          <w:p w14:paraId="392A622E"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2A056151"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2B733BC4"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rsidRPr="00730BF1">
              <w:t>string</w:t>
            </w:r>
          </w:p>
        </w:tc>
        <w:tc>
          <w:tcPr>
            <w:tcW w:w="3559" w:type="dxa"/>
          </w:tcPr>
          <w:p w14:paraId="7EC891C9" w14:textId="581056D8"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Batsman</w:t>
            </w:r>
            <w:r w:rsidR="00CF2F42">
              <w:t xml:space="preserve"> name</w:t>
            </w:r>
            <w:r>
              <w:t>2</w:t>
            </w:r>
          </w:p>
        </w:tc>
      </w:tr>
      <w:tr w:rsidR="00861B64" w:rsidRPr="00730BF1" w14:paraId="6E59F505"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556A1129" w14:textId="13E7F573" w:rsidR="00861B64" w:rsidRDefault="00861B64" w:rsidP="00397335">
            <w:r>
              <w:t>batsmanScore2</w:t>
            </w:r>
          </w:p>
        </w:tc>
        <w:tc>
          <w:tcPr>
            <w:tcW w:w="1241" w:type="dxa"/>
          </w:tcPr>
          <w:p w14:paraId="61213672" w14:textId="485DBC68"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232AA79" w14:textId="69BFEBA1" w:rsidR="00861B64" w:rsidRPr="00730BF1" w:rsidRDefault="00AF4130" w:rsidP="00397335">
            <w:pPr>
              <w:cnfStyle w:val="000000000000" w:firstRow="0" w:lastRow="0" w:firstColumn="0" w:lastColumn="0" w:oddVBand="0" w:evenVBand="0" w:oddHBand="0" w:evenHBand="0" w:firstRowFirstColumn="0" w:firstRowLastColumn="0" w:lastRowFirstColumn="0" w:lastRowLastColumn="0"/>
            </w:pPr>
            <w:r>
              <w:t>b</w:t>
            </w:r>
            <w:r w:rsidR="00861B64">
              <w:t>ody</w:t>
            </w:r>
          </w:p>
        </w:tc>
        <w:tc>
          <w:tcPr>
            <w:tcW w:w="1499" w:type="dxa"/>
          </w:tcPr>
          <w:p w14:paraId="7CC2D5D8" w14:textId="09F7F0A1"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5992C344" w14:textId="27E569A6" w:rsidR="00861B64" w:rsidRDefault="00861B64" w:rsidP="00397335">
            <w:pPr>
              <w:cnfStyle w:val="000000000000" w:firstRow="0" w:lastRow="0" w:firstColumn="0" w:lastColumn="0" w:oddVBand="0" w:evenVBand="0" w:oddHBand="0" w:evenHBand="0" w:firstRowFirstColumn="0" w:firstRowLastColumn="0" w:lastRowFirstColumn="0" w:lastRowLastColumn="0"/>
            </w:pPr>
            <w:r>
              <w:t>Batsman score2</w:t>
            </w:r>
          </w:p>
        </w:tc>
      </w:tr>
      <w:tr w:rsidR="00CF2F42" w:rsidRPr="00730BF1" w14:paraId="2E98D76C"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2CF4C30F" w14:textId="4D4FD765" w:rsidR="00CF2F42" w:rsidRDefault="00861B64" w:rsidP="00397335">
            <w:r>
              <w:t>bowler</w:t>
            </w:r>
            <w:r w:rsidR="00CF2F42">
              <w:t>Name</w:t>
            </w:r>
          </w:p>
        </w:tc>
        <w:tc>
          <w:tcPr>
            <w:tcW w:w="1241" w:type="dxa"/>
          </w:tcPr>
          <w:p w14:paraId="44EBEF8A"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A5159D9"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0DF0B612"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66859B04" w14:textId="5CE7AD20" w:rsidR="00CF2F42" w:rsidRDefault="00861B64" w:rsidP="00397335">
            <w:pPr>
              <w:cnfStyle w:val="000000000000" w:firstRow="0" w:lastRow="0" w:firstColumn="0" w:lastColumn="0" w:oddVBand="0" w:evenVBand="0" w:oddHBand="0" w:evenHBand="0" w:firstRowFirstColumn="0" w:firstRowLastColumn="0" w:lastRowFirstColumn="0" w:lastRowLastColumn="0"/>
            </w:pPr>
            <w:r>
              <w:t>Bowler</w:t>
            </w:r>
            <w:r w:rsidR="00CF2F42">
              <w:t xml:space="preserve"> name</w:t>
            </w:r>
          </w:p>
        </w:tc>
      </w:tr>
      <w:tr w:rsidR="00CF2F42" w:rsidRPr="00730BF1" w14:paraId="4AD719AF" w14:textId="77777777" w:rsidTr="00397335">
        <w:trPr>
          <w:trHeight w:val="294"/>
        </w:trPr>
        <w:tc>
          <w:tcPr>
            <w:cnfStyle w:val="001000000000" w:firstRow="0" w:lastRow="0" w:firstColumn="1" w:lastColumn="0" w:oddVBand="0" w:evenVBand="0" w:oddHBand="0" w:evenHBand="0" w:firstRowFirstColumn="0" w:firstRowLastColumn="0" w:lastRowFirstColumn="0" w:lastRowLastColumn="0"/>
            <w:tcW w:w="1848" w:type="dxa"/>
          </w:tcPr>
          <w:p w14:paraId="2831BEE0" w14:textId="7BF13770" w:rsidR="00CF2F42" w:rsidRPr="00730BF1" w:rsidRDefault="00861B64" w:rsidP="00397335">
            <w:pPr>
              <w:rPr>
                <w:bCs w:val="0"/>
              </w:rPr>
            </w:pPr>
            <w:r>
              <w:t>overCount</w:t>
            </w:r>
          </w:p>
        </w:tc>
        <w:tc>
          <w:tcPr>
            <w:tcW w:w="1241" w:type="dxa"/>
          </w:tcPr>
          <w:p w14:paraId="17746095"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66A9F95C"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499" w:type="dxa"/>
          </w:tcPr>
          <w:p w14:paraId="21D03855" w14:textId="592E9563" w:rsidR="00CF2F42" w:rsidRPr="00381D3E" w:rsidRDefault="00861B64" w:rsidP="00397335">
            <w:pPr>
              <w:pBdr>
                <w:left w:val="single" w:sz="24" w:space="12" w:color="04AA6D"/>
              </w:pBd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000000"/>
                <w:sz w:val="23"/>
                <w:szCs w:val="23"/>
                <w:lang w:val="en-IN" w:eastAsia="en-IN"/>
              </w:rPr>
            </w:pPr>
            <w:r>
              <w:t>float</w:t>
            </w:r>
          </w:p>
        </w:tc>
        <w:tc>
          <w:tcPr>
            <w:tcW w:w="3559" w:type="dxa"/>
          </w:tcPr>
          <w:p w14:paraId="4C0DDCA9" w14:textId="78F5EC73"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Overs count</w:t>
            </w:r>
          </w:p>
        </w:tc>
      </w:tr>
      <w:tr w:rsidR="00CF2F42" w:rsidRPr="00730BF1" w14:paraId="6A8A93D0"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390123B2" w14:textId="04AED4F8" w:rsidR="00CF2F42" w:rsidRDefault="00861B64" w:rsidP="00397335">
            <w:r>
              <w:t>economy</w:t>
            </w:r>
          </w:p>
        </w:tc>
        <w:tc>
          <w:tcPr>
            <w:tcW w:w="1241" w:type="dxa"/>
          </w:tcPr>
          <w:p w14:paraId="7BC32453"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08557AFE" w14:textId="77777777" w:rsidR="00CF2F42" w:rsidRDefault="00CF2F42"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525C190C" w14:textId="1548A09E"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float</w:t>
            </w:r>
          </w:p>
        </w:tc>
        <w:tc>
          <w:tcPr>
            <w:tcW w:w="3559" w:type="dxa"/>
          </w:tcPr>
          <w:p w14:paraId="3239B2BC" w14:textId="448C34A8"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Economy</w:t>
            </w:r>
          </w:p>
        </w:tc>
      </w:tr>
    </w:tbl>
    <w:p w14:paraId="61557145" w14:textId="77777777" w:rsidR="00CF2F42" w:rsidRDefault="00CF2F42" w:rsidP="00CF2F42">
      <w:pPr>
        <w:pStyle w:val="Heading4"/>
        <w:numPr>
          <w:ilvl w:val="0"/>
          <w:numId w:val="0"/>
        </w:numPr>
      </w:pPr>
    </w:p>
    <w:p w14:paraId="25E754AF" w14:textId="77777777" w:rsidR="00CF2F42" w:rsidRDefault="00CF2F42" w:rsidP="008F25B8">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F2F42" w:rsidRPr="00897CD7" w14:paraId="3B061858"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6A897A4" w14:textId="77777777" w:rsidR="00CF2F42" w:rsidRPr="00897CD7" w:rsidRDefault="00CF2F42" w:rsidP="00397335">
            <w:pPr>
              <w:rPr>
                <w:b w:val="0"/>
                <w:bCs w:val="0"/>
              </w:rPr>
            </w:pPr>
            <w:r w:rsidRPr="00897CD7">
              <w:rPr>
                <w:b w:val="0"/>
                <w:bCs w:val="0"/>
              </w:rPr>
              <w:t>Status Code</w:t>
            </w:r>
          </w:p>
        </w:tc>
        <w:tc>
          <w:tcPr>
            <w:tcW w:w="810" w:type="dxa"/>
          </w:tcPr>
          <w:p w14:paraId="7CCE2ECA"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0CE5EEC7"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6C05F147"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F2F42" w:rsidRPr="00897CD7" w14:paraId="5FDA2CD5"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3E0C301" w14:textId="77777777" w:rsidR="00CF2F42" w:rsidRPr="00897CD7" w:rsidRDefault="00CF2F42" w:rsidP="00397335">
            <w:pPr>
              <w:rPr>
                <w:b/>
                <w:bCs w:val="0"/>
              </w:rPr>
            </w:pPr>
            <w:r w:rsidRPr="00897CD7">
              <w:rPr>
                <w:bCs w:val="0"/>
              </w:rPr>
              <w:t>200</w:t>
            </w:r>
          </w:p>
        </w:tc>
        <w:tc>
          <w:tcPr>
            <w:tcW w:w="810" w:type="dxa"/>
          </w:tcPr>
          <w:p w14:paraId="10A5F1CE"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93A29CD" w14:textId="6F135865" w:rsidR="00CF2F42" w:rsidRPr="00897CD7" w:rsidRDefault="00C179F1" w:rsidP="00397335">
            <w:pPr>
              <w:cnfStyle w:val="000000000000" w:firstRow="0" w:lastRow="0" w:firstColumn="0" w:lastColumn="0" w:oddVBand="0" w:evenVBand="0" w:oddHBand="0" w:evenHBand="0" w:firstRowFirstColumn="0" w:firstRowLastColumn="0" w:lastRowFirstColumn="0" w:lastRowLastColumn="0"/>
            </w:pPr>
            <w:r>
              <w:t>Creating</w:t>
            </w:r>
            <w:r w:rsidR="00CF2F42">
              <w:t xml:space="preserve"> match </w:t>
            </w:r>
            <w:r>
              <w:t xml:space="preserve">score </w:t>
            </w:r>
            <w:r w:rsidR="0049381D">
              <w:t>details</w:t>
            </w:r>
          </w:p>
        </w:tc>
        <w:tc>
          <w:tcPr>
            <w:tcW w:w="3780" w:type="dxa"/>
          </w:tcPr>
          <w:p w14:paraId="57627FA1"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8C71B60" w14:textId="77777777"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0972348E" w14:textId="5A6C8202"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8B1E6B">
              <w:t>s</w:t>
            </w:r>
            <w:r w:rsidR="00861B64">
              <w:t>coreId</w:t>
            </w:r>
            <w:r>
              <w:t xml:space="preserve">”: </w:t>
            </w:r>
            <w:r w:rsidR="008B1E6B">
              <w:t>s</w:t>
            </w:r>
            <w:r w:rsidR="00861B64">
              <w:t>core</w:t>
            </w:r>
            <w:r w:rsidRPr="00611283">
              <w:t>Id</w:t>
            </w:r>
            <w:r>
              <w:t>,</w:t>
            </w:r>
          </w:p>
          <w:p w14:paraId="7D56D6AB" w14:textId="4B1623C0"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“message”: “Created match</w:t>
            </w:r>
            <w:r w:rsidR="00861B64">
              <w:t xml:space="preserve"> score details</w:t>
            </w:r>
            <w:r>
              <w:t>”</w:t>
            </w:r>
          </w:p>
          <w:p w14:paraId="077648F9"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F2F42" w:rsidRPr="00897CD7" w14:paraId="26C3D34F"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4FF6BFF2" w14:textId="17CB9695" w:rsidR="00CF2F42" w:rsidRPr="00897CD7" w:rsidRDefault="00DD7651" w:rsidP="00397335">
            <w:r>
              <w:t>40</w:t>
            </w:r>
            <w:r w:rsidR="00F00F33">
              <w:t>1</w:t>
            </w:r>
          </w:p>
        </w:tc>
        <w:tc>
          <w:tcPr>
            <w:tcW w:w="810" w:type="dxa"/>
          </w:tcPr>
          <w:p w14:paraId="482E7537"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395391B4" w14:textId="77777777" w:rsidR="00CF2F42" w:rsidRDefault="00CF2F42" w:rsidP="00397335">
            <w:pPr>
              <w:cnfStyle w:val="000000000000" w:firstRow="0" w:lastRow="0" w:firstColumn="0" w:lastColumn="0" w:oddVBand="0" w:evenVBand="0" w:oddHBand="0" w:evenHBand="0" w:firstRowFirstColumn="0" w:firstRowLastColumn="0" w:lastRowFirstColumn="0" w:lastRowLastColumn="0"/>
            </w:pPr>
            <w:r>
              <w:t>Error occurred while fetching data</w:t>
            </w:r>
          </w:p>
        </w:tc>
        <w:tc>
          <w:tcPr>
            <w:tcW w:w="3780" w:type="dxa"/>
          </w:tcPr>
          <w:p w14:paraId="56096E3F"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7F78470" w14:textId="24D9B241"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F00F33">
              <w:t>“Unauthorized access”</w:t>
            </w:r>
          </w:p>
          <w:p w14:paraId="4DA0A417"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418E4615" w14:textId="77777777" w:rsidR="00CF2F42" w:rsidRDefault="00CF2F42" w:rsidP="008F25B8">
      <w:pPr>
        <w:pStyle w:val="Heading4"/>
      </w:pPr>
      <w:r>
        <w:t>Implementation Details</w:t>
      </w:r>
      <w:r w:rsidRPr="0020351A">
        <w:t xml:space="preserve"> </w:t>
      </w:r>
    </w:p>
    <w:p w14:paraId="0A2358F1" w14:textId="587911FC" w:rsidR="00CF2F42" w:rsidRDefault="00CF2F42" w:rsidP="008F25B8">
      <w:pPr>
        <w:pStyle w:val="Heading5"/>
      </w:pPr>
      <w:r>
        <w:t xml:space="preserve">Method Name: </w:t>
      </w:r>
      <w:r w:rsidR="00314630">
        <w:t>Score</w:t>
      </w:r>
      <w:r>
        <w:t>Controller.createMatch</w:t>
      </w:r>
      <w:r w:rsidR="00861B64">
        <w:t>Score</w:t>
      </w:r>
      <w:r>
        <w:t>Details()</w:t>
      </w:r>
    </w:p>
    <w:p w14:paraId="63DBF673" w14:textId="77777777" w:rsidR="006C4CFF" w:rsidRDefault="006C4CFF" w:rsidP="00CC5B56">
      <w:pPr>
        <w:pStyle w:val="ListParagraph"/>
        <w:numPr>
          <w:ilvl w:val="0"/>
          <w:numId w:val="19"/>
        </w:numPr>
        <w:jc w:val="both"/>
      </w:pPr>
      <w:r>
        <w:t>Authentication - Required</w:t>
      </w:r>
    </w:p>
    <w:p w14:paraId="088A73B2" w14:textId="77777777" w:rsidR="006C4CFF" w:rsidRDefault="006C4CFF" w:rsidP="00CC5B56">
      <w:pPr>
        <w:pStyle w:val="ListParagraph"/>
        <w:numPr>
          <w:ilvl w:val="0"/>
          <w:numId w:val="19"/>
        </w:numPr>
        <w:jc w:val="both"/>
      </w:pPr>
      <w:r>
        <w:t>Validation - Required</w:t>
      </w:r>
    </w:p>
    <w:p w14:paraId="11E9626D" w14:textId="77777777" w:rsidR="00CF2F42" w:rsidRDefault="00CF2F42" w:rsidP="00CF2F42">
      <w:pPr>
        <w:ind w:left="360"/>
        <w:jc w:val="both"/>
      </w:pPr>
    </w:p>
    <w:p w14:paraId="4171BBBA" w14:textId="7EA95A3A" w:rsidR="00CF2F42" w:rsidRDefault="00CF2F42" w:rsidP="008F25B8">
      <w:pPr>
        <w:pStyle w:val="Heading3"/>
      </w:pPr>
      <w:r>
        <w:t>Update match</w:t>
      </w:r>
      <w:r w:rsidR="00861B64">
        <w:t xml:space="preserve"> score</w:t>
      </w:r>
    </w:p>
    <w:p w14:paraId="433B9707" w14:textId="77777777" w:rsidR="00CF2F42" w:rsidRDefault="00CF2F42" w:rsidP="00CF2F42">
      <w:r>
        <w:t>Update a match details.</w:t>
      </w:r>
    </w:p>
    <w:p w14:paraId="601DB3D1" w14:textId="77777777" w:rsidR="00CF2F42" w:rsidRDefault="00CF2F42" w:rsidP="008F25B8">
      <w:pPr>
        <w:pStyle w:val="Heading4"/>
      </w:pPr>
      <w:r>
        <w:t>Access Details</w:t>
      </w:r>
    </w:p>
    <w:tbl>
      <w:tblPr>
        <w:tblStyle w:val="GridTable4-Accent1"/>
        <w:tblW w:w="9357" w:type="dxa"/>
        <w:tblLook w:val="04A0" w:firstRow="1" w:lastRow="0" w:firstColumn="1" w:lastColumn="0" w:noHBand="0" w:noVBand="1"/>
      </w:tblPr>
      <w:tblGrid>
        <w:gridCol w:w="1478"/>
        <w:gridCol w:w="2975"/>
        <w:gridCol w:w="2453"/>
        <w:gridCol w:w="2451"/>
      </w:tblGrid>
      <w:tr w:rsidR="00A70A2D" w:rsidRPr="00897CD7" w14:paraId="553D8689"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6E8855AE" w14:textId="77777777" w:rsidR="00CF2F42" w:rsidRPr="00897CD7" w:rsidRDefault="00CF2F42" w:rsidP="00397335">
            <w:pPr>
              <w:rPr>
                <w:b w:val="0"/>
                <w:bCs w:val="0"/>
              </w:rPr>
            </w:pPr>
            <w:r w:rsidRPr="00897CD7">
              <w:rPr>
                <w:b w:val="0"/>
                <w:bCs w:val="0"/>
              </w:rPr>
              <w:t>HTTP Method</w:t>
            </w:r>
          </w:p>
        </w:tc>
        <w:tc>
          <w:tcPr>
            <w:tcW w:w="2420" w:type="dxa"/>
          </w:tcPr>
          <w:p w14:paraId="7F4BDE9B"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1CA7DDD1"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6EF557FD" w14:textId="77777777" w:rsidR="00CF2F42" w:rsidRPr="00B16713"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32497E" w:rsidRPr="00897CD7" w14:paraId="38A022D0"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345F18E7" w14:textId="77777777" w:rsidR="00CF2F42" w:rsidRPr="00B16713" w:rsidRDefault="00CF2F42" w:rsidP="00397335">
            <w:r w:rsidRPr="00B16713">
              <w:t>P</w:t>
            </w:r>
            <w:r>
              <w:t>UT</w:t>
            </w:r>
          </w:p>
        </w:tc>
        <w:tc>
          <w:tcPr>
            <w:tcW w:w="2420" w:type="dxa"/>
          </w:tcPr>
          <w:p w14:paraId="3F4B154F" w14:textId="694BCEDB" w:rsidR="00CF2F42" w:rsidRPr="00897CD7" w:rsidRDefault="00861B64" w:rsidP="00397335">
            <w:pPr>
              <w:cnfStyle w:val="000000000000" w:firstRow="0" w:lastRow="0" w:firstColumn="0" w:lastColumn="0" w:oddVBand="0" w:evenVBand="0" w:oddHBand="0" w:evenHBand="0" w:firstRowFirstColumn="0" w:firstRowLastColumn="0" w:lastRowFirstColumn="0" w:lastRowLastColumn="0"/>
            </w:pPr>
            <w:r w:rsidRPr="00861B64">
              <w:t>/api/v1/scores/{</w:t>
            </w:r>
            <w:r w:rsidR="00A70A2D" w:rsidRPr="005122FA">
              <w:t>match</w:t>
            </w:r>
            <w:r w:rsidR="00A70A2D">
              <w:t>Score</w:t>
            </w:r>
            <w:r w:rsidR="00A70A2D" w:rsidRPr="005122FA">
              <w:t>Id</w:t>
            </w:r>
            <w:r w:rsidRPr="00861B64">
              <w:t>}</w:t>
            </w:r>
          </w:p>
        </w:tc>
        <w:tc>
          <w:tcPr>
            <w:tcW w:w="2693" w:type="dxa"/>
          </w:tcPr>
          <w:p w14:paraId="3E7D44CD"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66C542CA" w14:textId="4FAAC0FB" w:rsidR="00CF2F42" w:rsidRDefault="00D40C61" w:rsidP="00397335">
            <w:pPr>
              <w:cnfStyle w:val="000000000000" w:firstRow="0" w:lastRow="0" w:firstColumn="0" w:lastColumn="0" w:oddVBand="0" w:evenVBand="0" w:oddHBand="0" w:evenHBand="0" w:firstRowFirstColumn="0" w:firstRowLastColumn="0" w:lastRowFirstColumn="0" w:lastRowLastColumn="0"/>
            </w:pPr>
            <w:r>
              <w:t>User</w:t>
            </w:r>
          </w:p>
        </w:tc>
      </w:tr>
    </w:tbl>
    <w:p w14:paraId="726460D3" w14:textId="77777777" w:rsidR="00CF2F42" w:rsidRDefault="00CF2F42" w:rsidP="00CF2F42">
      <w:pPr>
        <w:pStyle w:val="Heading4"/>
        <w:numPr>
          <w:ilvl w:val="0"/>
          <w:numId w:val="0"/>
        </w:numPr>
      </w:pPr>
    </w:p>
    <w:p w14:paraId="0FE361A3" w14:textId="77777777" w:rsidR="00CF2F42" w:rsidRDefault="00CF2F42" w:rsidP="008F25B8">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861B64" w:rsidRPr="00730BF1" w14:paraId="2F95843D"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6F1EA58" w14:textId="77777777" w:rsidR="00861B64" w:rsidRPr="00730BF1" w:rsidRDefault="00861B64" w:rsidP="00397335">
            <w:pPr>
              <w:rPr>
                <w:b w:val="0"/>
                <w:bCs w:val="0"/>
              </w:rPr>
            </w:pPr>
            <w:r w:rsidRPr="00730BF1">
              <w:t>Name</w:t>
            </w:r>
          </w:p>
        </w:tc>
        <w:tc>
          <w:tcPr>
            <w:tcW w:w="1241" w:type="dxa"/>
          </w:tcPr>
          <w:p w14:paraId="49B80058" w14:textId="77777777" w:rsidR="00861B64" w:rsidRPr="00730BF1" w:rsidRDefault="00861B64"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32F209A9" w14:textId="77777777" w:rsidR="00861B64" w:rsidRPr="00730BF1" w:rsidRDefault="00861B64"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0A695C22" w14:textId="77777777" w:rsidR="00861B64" w:rsidRPr="00730BF1" w:rsidRDefault="00861B64"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07003FA0" w14:textId="77777777" w:rsidR="00861B64" w:rsidRPr="00730BF1" w:rsidRDefault="00861B64"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32497E" w:rsidRPr="00730BF1" w14:paraId="0FA1DAEE"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47F5C840" w14:textId="2E01CC2A" w:rsidR="0032497E" w:rsidRDefault="008A756C" w:rsidP="0032497E">
            <w:r>
              <w:t>s</w:t>
            </w:r>
            <w:r w:rsidR="0032497E">
              <w:t>core</w:t>
            </w:r>
            <w:r w:rsidR="0032497E" w:rsidRPr="005122FA">
              <w:t>Id</w:t>
            </w:r>
          </w:p>
        </w:tc>
        <w:tc>
          <w:tcPr>
            <w:tcW w:w="1241" w:type="dxa"/>
          </w:tcPr>
          <w:p w14:paraId="3B100EAD" w14:textId="1983A8AD" w:rsidR="0032497E" w:rsidRDefault="0032497E" w:rsidP="0032497E">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20FCB00" w14:textId="0A70546C" w:rsidR="0032497E" w:rsidRDefault="0032497E" w:rsidP="0032497E">
            <w:pPr>
              <w:cnfStyle w:val="000000000000" w:firstRow="0" w:lastRow="0" w:firstColumn="0" w:lastColumn="0" w:oddVBand="0" w:evenVBand="0" w:oddHBand="0" w:evenHBand="0" w:firstRowFirstColumn="0" w:firstRowLastColumn="0" w:lastRowFirstColumn="0" w:lastRowLastColumn="0"/>
            </w:pPr>
            <w:r>
              <w:t>path</w:t>
            </w:r>
          </w:p>
        </w:tc>
        <w:tc>
          <w:tcPr>
            <w:tcW w:w="1499" w:type="dxa"/>
          </w:tcPr>
          <w:p w14:paraId="62EBBC21" w14:textId="47161317" w:rsidR="0032497E" w:rsidRDefault="0032497E" w:rsidP="0032497E">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089D2505" w14:textId="34E7384A" w:rsidR="0032497E" w:rsidRDefault="0032497E" w:rsidP="0032497E">
            <w:pPr>
              <w:cnfStyle w:val="000000000000" w:firstRow="0" w:lastRow="0" w:firstColumn="0" w:lastColumn="0" w:oddVBand="0" w:evenVBand="0" w:oddHBand="0" w:evenHBand="0" w:firstRowFirstColumn="0" w:firstRowLastColumn="0" w:lastRowFirstColumn="0" w:lastRowLastColumn="0"/>
            </w:pPr>
            <w:r>
              <w:t>Match score Id</w:t>
            </w:r>
          </w:p>
        </w:tc>
      </w:tr>
      <w:tr w:rsidR="001E1C89" w:rsidRPr="00730BF1" w14:paraId="009ECF4E" w14:textId="77777777" w:rsidTr="001E1C89">
        <w:tc>
          <w:tcPr>
            <w:cnfStyle w:val="001000000000" w:firstRow="0" w:lastRow="0" w:firstColumn="1" w:lastColumn="0" w:oddVBand="0" w:evenVBand="0" w:oddHBand="0" w:evenHBand="0" w:firstRowFirstColumn="0" w:firstRowLastColumn="0" w:lastRowFirstColumn="0" w:lastRowLastColumn="0"/>
            <w:tcW w:w="1848" w:type="dxa"/>
          </w:tcPr>
          <w:p w14:paraId="4D4036F7" w14:textId="77777777" w:rsidR="001E1C89" w:rsidRDefault="001E1C89" w:rsidP="00397335">
            <w:r>
              <w:t>totalRuns</w:t>
            </w:r>
          </w:p>
        </w:tc>
        <w:tc>
          <w:tcPr>
            <w:tcW w:w="1241" w:type="dxa"/>
          </w:tcPr>
          <w:p w14:paraId="33898BAE"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3EC065E8"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6124AFF"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36D4110C"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Team’s total runs</w:t>
            </w:r>
          </w:p>
        </w:tc>
      </w:tr>
      <w:tr w:rsidR="001E1C89" w:rsidRPr="00730BF1" w14:paraId="18114445" w14:textId="77777777" w:rsidTr="001E1C89">
        <w:tc>
          <w:tcPr>
            <w:cnfStyle w:val="001000000000" w:firstRow="0" w:lastRow="0" w:firstColumn="1" w:lastColumn="0" w:oddVBand="0" w:evenVBand="0" w:oddHBand="0" w:evenHBand="0" w:firstRowFirstColumn="0" w:firstRowLastColumn="0" w:lastRowFirstColumn="0" w:lastRowLastColumn="0"/>
            <w:tcW w:w="1848" w:type="dxa"/>
          </w:tcPr>
          <w:p w14:paraId="7327BA67" w14:textId="77777777" w:rsidR="001E1C89" w:rsidRDefault="001E1C89" w:rsidP="00397335">
            <w:r>
              <w:t>totalWickets</w:t>
            </w:r>
          </w:p>
        </w:tc>
        <w:tc>
          <w:tcPr>
            <w:tcW w:w="1241" w:type="dxa"/>
          </w:tcPr>
          <w:p w14:paraId="5626F050"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EDE004F"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5BEA8F9"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4E651CDE"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Team’s total wicket</w:t>
            </w:r>
          </w:p>
        </w:tc>
      </w:tr>
      <w:tr w:rsidR="00861B64" w:rsidRPr="00730BF1" w14:paraId="3EFCF2EC"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225ADDD1" w14:textId="77777777" w:rsidR="00861B64" w:rsidRPr="00730BF1" w:rsidRDefault="00861B64" w:rsidP="00397335">
            <w:r>
              <w:t>batsmanName1</w:t>
            </w:r>
          </w:p>
        </w:tc>
        <w:tc>
          <w:tcPr>
            <w:tcW w:w="1241" w:type="dxa"/>
          </w:tcPr>
          <w:p w14:paraId="12FC4E41"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452D758"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291C52F7"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3EA79B48"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Batsman name1</w:t>
            </w:r>
          </w:p>
        </w:tc>
      </w:tr>
      <w:tr w:rsidR="00861B64" w:rsidRPr="00730BF1" w14:paraId="4F5C32FE"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09001271" w14:textId="77777777" w:rsidR="00861B64" w:rsidRDefault="00861B64" w:rsidP="00397335">
            <w:r>
              <w:t>batsmanScore1</w:t>
            </w:r>
          </w:p>
        </w:tc>
        <w:tc>
          <w:tcPr>
            <w:tcW w:w="1241" w:type="dxa"/>
          </w:tcPr>
          <w:p w14:paraId="62D03032"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7D5E260"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35A7284"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0FE7EC2D"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Batsman score1</w:t>
            </w:r>
          </w:p>
        </w:tc>
      </w:tr>
      <w:tr w:rsidR="00861B64" w:rsidRPr="00730BF1" w14:paraId="7045BC82"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1F1D2067" w14:textId="77777777" w:rsidR="00861B64" w:rsidRPr="00730BF1" w:rsidRDefault="00861B64" w:rsidP="00397335">
            <w:pPr>
              <w:rPr>
                <w:bCs w:val="0"/>
              </w:rPr>
            </w:pPr>
            <w:r>
              <w:t>batsmanName2</w:t>
            </w:r>
          </w:p>
        </w:tc>
        <w:tc>
          <w:tcPr>
            <w:tcW w:w="1241" w:type="dxa"/>
          </w:tcPr>
          <w:p w14:paraId="3B70D900"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734196B6"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363FA96C"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rsidRPr="00730BF1">
              <w:t>string</w:t>
            </w:r>
          </w:p>
        </w:tc>
        <w:tc>
          <w:tcPr>
            <w:tcW w:w="3559" w:type="dxa"/>
          </w:tcPr>
          <w:p w14:paraId="43535DE4"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Batsman name2</w:t>
            </w:r>
          </w:p>
        </w:tc>
      </w:tr>
      <w:tr w:rsidR="00861B64" w:rsidRPr="00730BF1" w14:paraId="64A70217"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3E5DA869" w14:textId="77777777" w:rsidR="00861B64" w:rsidRDefault="00861B64" w:rsidP="00397335">
            <w:r>
              <w:t>batsmanScore2</w:t>
            </w:r>
          </w:p>
        </w:tc>
        <w:tc>
          <w:tcPr>
            <w:tcW w:w="1241" w:type="dxa"/>
          </w:tcPr>
          <w:p w14:paraId="2A128E40"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4E7F961" w14:textId="4D6AFFB4" w:rsidR="00861B64" w:rsidRPr="00730BF1" w:rsidRDefault="00AF4130" w:rsidP="00397335">
            <w:pPr>
              <w:cnfStyle w:val="000000000000" w:firstRow="0" w:lastRow="0" w:firstColumn="0" w:lastColumn="0" w:oddVBand="0" w:evenVBand="0" w:oddHBand="0" w:evenHBand="0" w:firstRowFirstColumn="0" w:firstRowLastColumn="0" w:lastRowFirstColumn="0" w:lastRowLastColumn="0"/>
            </w:pPr>
            <w:r>
              <w:t>b</w:t>
            </w:r>
            <w:r w:rsidR="00861B64">
              <w:t>ody</w:t>
            </w:r>
          </w:p>
        </w:tc>
        <w:tc>
          <w:tcPr>
            <w:tcW w:w="1499" w:type="dxa"/>
          </w:tcPr>
          <w:p w14:paraId="7256C6B1"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061166F2"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Batsman score2</w:t>
            </w:r>
          </w:p>
        </w:tc>
      </w:tr>
      <w:tr w:rsidR="00861B64" w:rsidRPr="00730BF1" w14:paraId="0D33186C"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760824B0" w14:textId="77777777" w:rsidR="00861B64" w:rsidRDefault="00861B64" w:rsidP="00397335">
            <w:r>
              <w:t>bowlerName</w:t>
            </w:r>
          </w:p>
        </w:tc>
        <w:tc>
          <w:tcPr>
            <w:tcW w:w="1241" w:type="dxa"/>
          </w:tcPr>
          <w:p w14:paraId="31746934"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9F4ADB5"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AB8CCFA"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3E9C4C97"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Bowler name</w:t>
            </w:r>
          </w:p>
        </w:tc>
      </w:tr>
      <w:tr w:rsidR="00861B64" w:rsidRPr="00730BF1" w14:paraId="3419DA1A" w14:textId="77777777" w:rsidTr="00397335">
        <w:trPr>
          <w:trHeight w:val="294"/>
        </w:trPr>
        <w:tc>
          <w:tcPr>
            <w:cnfStyle w:val="001000000000" w:firstRow="0" w:lastRow="0" w:firstColumn="1" w:lastColumn="0" w:oddVBand="0" w:evenVBand="0" w:oddHBand="0" w:evenHBand="0" w:firstRowFirstColumn="0" w:firstRowLastColumn="0" w:lastRowFirstColumn="0" w:lastRowLastColumn="0"/>
            <w:tcW w:w="1848" w:type="dxa"/>
          </w:tcPr>
          <w:p w14:paraId="4C8D611C" w14:textId="77777777" w:rsidR="00861B64" w:rsidRPr="00730BF1" w:rsidRDefault="00861B64" w:rsidP="00397335">
            <w:pPr>
              <w:rPr>
                <w:bCs w:val="0"/>
              </w:rPr>
            </w:pPr>
            <w:r>
              <w:t>overCount</w:t>
            </w:r>
          </w:p>
        </w:tc>
        <w:tc>
          <w:tcPr>
            <w:tcW w:w="1241" w:type="dxa"/>
          </w:tcPr>
          <w:p w14:paraId="66D3499C"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52BBC8BA"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499" w:type="dxa"/>
          </w:tcPr>
          <w:p w14:paraId="0910665C" w14:textId="77777777" w:rsidR="00861B64" w:rsidRPr="00381D3E" w:rsidRDefault="00861B64" w:rsidP="00397335">
            <w:pPr>
              <w:pBdr>
                <w:left w:val="single" w:sz="24" w:space="12" w:color="04AA6D"/>
              </w:pBd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000000"/>
                <w:sz w:val="23"/>
                <w:szCs w:val="23"/>
                <w:lang w:val="en-IN" w:eastAsia="en-IN"/>
              </w:rPr>
            </w:pPr>
            <w:r>
              <w:t>float</w:t>
            </w:r>
          </w:p>
        </w:tc>
        <w:tc>
          <w:tcPr>
            <w:tcW w:w="3559" w:type="dxa"/>
          </w:tcPr>
          <w:p w14:paraId="55338248"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Overs count</w:t>
            </w:r>
          </w:p>
        </w:tc>
      </w:tr>
      <w:tr w:rsidR="00861B64" w:rsidRPr="00730BF1" w14:paraId="4FFCDE1E"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5ED0D808" w14:textId="77777777" w:rsidR="00861B64" w:rsidRDefault="00861B64" w:rsidP="00397335">
            <w:r>
              <w:t>economy</w:t>
            </w:r>
          </w:p>
        </w:tc>
        <w:tc>
          <w:tcPr>
            <w:tcW w:w="1241" w:type="dxa"/>
          </w:tcPr>
          <w:p w14:paraId="0CFC9AC7"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1CA7F09"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07865B1"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float</w:t>
            </w:r>
          </w:p>
        </w:tc>
        <w:tc>
          <w:tcPr>
            <w:tcW w:w="3559" w:type="dxa"/>
          </w:tcPr>
          <w:p w14:paraId="05E226F3"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Economy</w:t>
            </w:r>
          </w:p>
        </w:tc>
      </w:tr>
    </w:tbl>
    <w:p w14:paraId="699CF7B5" w14:textId="77777777" w:rsidR="00861B64" w:rsidRDefault="00861B64" w:rsidP="00861B64"/>
    <w:p w14:paraId="55A153F0" w14:textId="77777777" w:rsidR="00CF2F42" w:rsidRDefault="00CF2F42" w:rsidP="008F25B8">
      <w:pPr>
        <w:pStyle w:val="Heading5"/>
      </w:pPr>
      <w:r>
        <w:lastRenderedPageBreak/>
        <w:t>HTTP Response</w:t>
      </w:r>
    </w:p>
    <w:tbl>
      <w:tblPr>
        <w:tblStyle w:val="GridTable4-Accent1"/>
        <w:tblW w:w="9355" w:type="dxa"/>
        <w:tblLook w:val="04A0" w:firstRow="1" w:lastRow="0" w:firstColumn="1" w:lastColumn="0" w:noHBand="0" w:noVBand="1"/>
      </w:tblPr>
      <w:tblGrid>
        <w:gridCol w:w="1368"/>
        <w:gridCol w:w="810"/>
        <w:gridCol w:w="3397"/>
        <w:gridCol w:w="3780"/>
      </w:tblGrid>
      <w:tr w:rsidR="00CF2F42" w:rsidRPr="00897CD7" w14:paraId="77B77CD5"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1DF542" w14:textId="77777777" w:rsidR="00CF2F42" w:rsidRPr="00897CD7" w:rsidRDefault="00CF2F42" w:rsidP="00397335">
            <w:pPr>
              <w:rPr>
                <w:b w:val="0"/>
                <w:bCs w:val="0"/>
              </w:rPr>
            </w:pPr>
            <w:r w:rsidRPr="00897CD7">
              <w:rPr>
                <w:b w:val="0"/>
                <w:bCs w:val="0"/>
              </w:rPr>
              <w:t>Status Code</w:t>
            </w:r>
          </w:p>
        </w:tc>
        <w:tc>
          <w:tcPr>
            <w:tcW w:w="810" w:type="dxa"/>
          </w:tcPr>
          <w:p w14:paraId="7D569AFF"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7E852769"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545F43C"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F2F42" w:rsidRPr="00897CD7" w14:paraId="3D63EB03"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53CEBD1" w14:textId="77777777" w:rsidR="00CF2F42" w:rsidRPr="00897CD7" w:rsidRDefault="00CF2F42" w:rsidP="00397335">
            <w:pPr>
              <w:rPr>
                <w:b/>
                <w:bCs w:val="0"/>
              </w:rPr>
            </w:pPr>
            <w:r w:rsidRPr="00897CD7">
              <w:rPr>
                <w:bCs w:val="0"/>
              </w:rPr>
              <w:t>200</w:t>
            </w:r>
          </w:p>
        </w:tc>
        <w:tc>
          <w:tcPr>
            <w:tcW w:w="810" w:type="dxa"/>
          </w:tcPr>
          <w:p w14:paraId="1D2F9542"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57DC0C5" w14:textId="08A71893" w:rsidR="00CF2F42" w:rsidRPr="00897CD7" w:rsidRDefault="00C179F1" w:rsidP="00397335">
            <w:pPr>
              <w:cnfStyle w:val="000000000000" w:firstRow="0" w:lastRow="0" w:firstColumn="0" w:lastColumn="0" w:oddVBand="0" w:evenVBand="0" w:oddHBand="0" w:evenHBand="0" w:firstRowFirstColumn="0" w:firstRowLastColumn="0" w:lastRowFirstColumn="0" w:lastRowLastColumn="0"/>
            </w:pPr>
            <w:r>
              <w:t>Updating match score deatils</w:t>
            </w:r>
          </w:p>
        </w:tc>
        <w:tc>
          <w:tcPr>
            <w:tcW w:w="3780" w:type="dxa"/>
          </w:tcPr>
          <w:p w14:paraId="04591D76"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9CBEDD0" w14:textId="77777777"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4F6F3C5F" w14:textId="4100DC34"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“message”: “Updated match</w:t>
            </w:r>
            <w:r w:rsidR="000B1737">
              <w:t xml:space="preserve"> score</w:t>
            </w:r>
            <w:r>
              <w:t xml:space="preserve"> details”</w:t>
            </w:r>
          </w:p>
          <w:p w14:paraId="796BF35B"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F2F42" w:rsidRPr="00897CD7" w14:paraId="24854777"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D3B9CCB" w14:textId="5D168B66" w:rsidR="00CF2F42" w:rsidRPr="00897CD7" w:rsidRDefault="00DD7651" w:rsidP="00397335">
            <w:r>
              <w:t>404</w:t>
            </w:r>
          </w:p>
        </w:tc>
        <w:tc>
          <w:tcPr>
            <w:tcW w:w="810" w:type="dxa"/>
          </w:tcPr>
          <w:p w14:paraId="32FAF542"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09FB2D3" w14:textId="5721D80A" w:rsidR="00CF2F42" w:rsidRDefault="00CF2F42" w:rsidP="00397335">
            <w:pPr>
              <w:cnfStyle w:val="000000000000" w:firstRow="0" w:lastRow="0" w:firstColumn="0" w:lastColumn="0" w:oddVBand="0" w:evenVBand="0" w:oddHBand="0" w:evenHBand="0" w:firstRowFirstColumn="0" w:firstRowLastColumn="0" w:lastRowFirstColumn="0" w:lastRowLastColumn="0"/>
            </w:pPr>
            <w:r>
              <w:t xml:space="preserve">Error occurred while </w:t>
            </w:r>
            <w:r w:rsidR="00C179F1">
              <w:t>updating match score</w:t>
            </w:r>
          </w:p>
        </w:tc>
        <w:tc>
          <w:tcPr>
            <w:tcW w:w="3780" w:type="dxa"/>
          </w:tcPr>
          <w:p w14:paraId="699C3E4A"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08F01D3E" w14:textId="62EF6698"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022604">
              <w:t>“Match score not found”</w:t>
            </w:r>
          </w:p>
          <w:p w14:paraId="7E9E9349"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28136218" w14:textId="77777777" w:rsidR="00CF2F42" w:rsidRDefault="00CF2F42" w:rsidP="008F25B8">
      <w:pPr>
        <w:pStyle w:val="Heading4"/>
      </w:pPr>
      <w:r>
        <w:t>Implementation Details</w:t>
      </w:r>
      <w:r w:rsidRPr="0020351A">
        <w:t xml:space="preserve"> </w:t>
      </w:r>
    </w:p>
    <w:p w14:paraId="0AA6FF99" w14:textId="3094354B" w:rsidR="00CF2F42" w:rsidRDefault="00CF2F42" w:rsidP="008F25B8">
      <w:pPr>
        <w:pStyle w:val="Heading5"/>
      </w:pPr>
      <w:r>
        <w:t xml:space="preserve">Method Name: </w:t>
      </w:r>
      <w:r w:rsidR="00314630">
        <w:t>Score</w:t>
      </w:r>
      <w:r>
        <w:t>Controller.updateMatch</w:t>
      </w:r>
      <w:r w:rsidR="00AF4130">
        <w:t>Score</w:t>
      </w:r>
      <w:r>
        <w:t>Details()</w:t>
      </w:r>
    </w:p>
    <w:p w14:paraId="4ECFCD0C" w14:textId="77777777" w:rsidR="006C4CFF" w:rsidRDefault="006C4CFF" w:rsidP="00CC5B56">
      <w:pPr>
        <w:pStyle w:val="ListParagraph"/>
        <w:numPr>
          <w:ilvl w:val="0"/>
          <w:numId w:val="20"/>
        </w:numPr>
        <w:jc w:val="both"/>
      </w:pPr>
      <w:r>
        <w:t>Authentication - Required</w:t>
      </w:r>
    </w:p>
    <w:p w14:paraId="14FA1443" w14:textId="77777777" w:rsidR="006C4CFF" w:rsidRDefault="006C4CFF" w:rsidP="00CC5B56">
      <w:pPr>
        <w:pStyle w:val="ListParagraph"/>
        <w:numPr>
          <w:ilvl w:val="0"/>
          <w:numId w:val="20"/>
        </w:numPr>
        <w:jc w:val="both"/>
      </w:pPr>
      <w:r>
        <w:t>Validation - Required</w:t>
      </w:r>
    </w:p>
    <w:p w14:paraId="3D9C977D" w14:textId="77777777" w:rsidR="00CF2F42" w:rsidRDefault="00CF2F42" w:rsidP="00CF2F42">
      <w:pPr>
        <w:jc w:val="both"/>
      </w:pPr>
    </w:p>
    <w:p w14:paraId="3B6C7A71" w14:textId="7AF6DE16" w:rsidR="00CF2F42" w:rsidRDefault="00CF2F42" w:rsidP="008F25B8">
      <w:pPr>
        <w:pStyle w:val="Heading3"/>
      </w:pPr>
      <w:r>
        <w:t xml:space="preserve">Get match </w:t>
      </w:r>
      <w:r w:rsidR="00DE317B">
        <w:t>score</w:t>
      </w:r>
    </w:p>
    <w:p w14:paraId="4BA20755" w14:textId="77777777" w:rsidR="00CF2F42" w:rsidRDefault="00CF2F42" w:rsidP="00CF2F42">
      <w:r>
        <w:t>Fetches a match information.</w:t>
      </w:r>
    </w:p>
    <w:p w14:paraId="22003042" w14:textId="77777777" w:rsidR="00CF2F42" w:rsidRDefault="00CF2F42" w:rsidP="008F25B8">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CF2F42" w:rsidRPr="00897CD7" w14:paraId="48E6F372"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48086C" w14:textId="77777777" w:rsidR="00CF2F42" w:rsidRPr="00897CD7" w:rsidRDefault="00CF2F42" w:rsidP="00397335">
            <w:pPr>
              <w:rPr>
                <w:b w:val="0"/>
                <w:bCs w:val="0"/>
              </w:rPr>
            </w:pPr>
            <w:r w:rsidRPr="00897CD7">
              <w:rPr>
                <w:b w:val="0"/>
                <w:bCs w:val="0"/>
              </w:rPr>
              <w:t>HTTP Method</w:t>
            </w:r>
          </w:p>
        </w:tc>
        <w:tc>
          <w:tcPr>
            <w:tcW w:w="3397" w:type="dxa"/>
          </w:tcPr>
          <w:p w14:paraId="72781D21"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05026B9C"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0B1737" w:rsidRPr="00897CD7" w14:paraId="32F87833"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5F1649F5" w14:textId="77777777" w:rsidR="000B1737" w:rsidRPr="00897CD7" w:rsidRDefault="000B1737" w:rsidP="000B1737">
            <w:pPr>
              <w:rPr>
                <w:b/>
                <w:bCs w:val="0"/>
              </w:rPr>
            </w:pPr>
            <w:r w:rsidRPr="00897CD7">
              <w:rPr>
                <w:bCs w:val="0"/>
              </w:rPr>
              <w:t>GET</w:t>
            </w:r>
          </w:p>
        </w:tc>
        <w:tc>
          <w:tcPr>
            <w:tcW w:w="3397" w:type="dxa"/>
          </w:tcPr>
          <w:p w14:paraId="75202B45" w14:textId="124EBA0C" w:rsidR="000B1737" w:rsidRPr="00897CD7" w:rsidRDefault="000B1737" w:rsidP="000B1737">
            <w:pPr>
              <w:cnfStyle w:val="000000000000" w:firstRow="0" w:lastRow="0" w:firstColumn="0" w:lastColumn="0" w:oddVBand="0" w:evenVBand="0" w:oddHBand="0" w:evenHBand="0" w:firstRowFirstColumn="0" w:firstRowLastColumn="0" w:lastRowFirstColumn="0" w:lastRowLastColumn="0"/>
            </w:pPr>
            <w:r w:rsidRPr="00861B64">
              <w:t>/api/v1/scores/{</w:t>
            </w:r>
            <w:r w:rsidR="00A70A2D" w:rsidRPr="005122FA">
              <w:t>match</w:t>
            </w:r>
            <w:r w:rsidR="00A70A2D">
              <w:t>Score</w:t>
            </w:r>
            <w:r w:rsidR="00A70A2D" w:rsidRPr="005122FA">
              <w:t>Id</w:t>
            </w:r>
            <w:r w:rsidRPr="00861B64">
              <w:t>}</w:t>
            </w:r>
          </w:p>
        </w:tc>
        <w:tc>
          <w:tcPr>
            <w:tcW w:w="3780" w:type="dxa"/>
          </w:tcPr>
          <w:p w14:paraId="6E28EC27" w14:textId="77777777" w:rsidR="000B1737" w:rsidRPr="00897CD7" w:rsidRDefault="000B1737" w:rsidP="000B1737">
            <w:pPr>
              <w:cnfStyle w:val="000000000000" w:firstRow="0" w:lastRow="0" w:firstColumn="0" w:lastColumn="0" w:oddVBand="0" w:evenVBand="0" w:oddHBand="0" w:evenHBand="0" w:firstRowFirstColumn="0" w:firstRowLastColumn="0" w:lastRowFirstColumn="0" w:lastRowLastColumn="0"/>
            </w:pPr>
            <w:r>
              <w:t>No</w:t>
            </w:r>
          </w:p>
        </w:tc>
      </w:tr>
    </w:tbl>
    <w:p w14:paraId="012802E4" w14:textId="77777777" w:rsidR="00CF2F42" w:rsidRDefault="00CF2F42" w:rsidP="00CF2F42">
      <w:pPr>
        <w:pStyle w:val="Heading4"/>
        <w:numPr>
          <w:ilvl w:val="0"/>
          <w:numId w:val="0"/>
        </w:numPr>
      </w:pPr>
    </w:p>
    <w:p w14:paraId="77038771" w14:textId="77777777" w:rsidR="00CF2F42" w:rsidRDefault="00CF2F42" w:rsidP="008F25B8">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CF2F42" w:rsidRPr="00C40240" w14:paraId="5FE0FEB2"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5D6FF71B" w14:textId="77777777" w:rsidR="00CF2F42" w:rsidRPr="00C40240" w:rsidRDefault="00CF2F42" w:rsidP="00397335">
            <w:pPr>
              <w:rPr>
                <w:b w:val="0"/>
                <w:bCs w:val="0"/>
              </w:rPr>
            </w:pPr>
            <w:r w:rsidRPr="00C40240">
              <w:t>Name</w:t>
            </w:r>
          </w:p>
        </w:tc>
        <w:tc>
          <w:tcPr>
            <w:tcW w:w="1797" w:type="dxa"/>
          </w:tcPr>
          <w:p w14:paraId="2B67B255" w14:textId="77777777" w:rsidR="00CF2F42" w:rsidRPr="00C40240"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44313375" w14:textId="77777777" w:rsidR="00CF2F42" w:rsidRPr="00C40240"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2E8FDB68" w14:textId="77777777" w:rsidR="00CF2F42" w:rsidRPr="00C40240"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CF2F42" w:rsidRPr="00C40240" w14:paraId="131CB51D"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5597CB4E" w14:textId="5DE573F6" w:rsidR="00CF2F42" w:rsidRPr="00C40240" w:rsidRDefault="00A70A2D" w:rsidP="00397335">
            <w:pPr>
              <w:rPr>
                <w:b/>
                <w:bCs w:val="0"/>
              </w:rPr>
            </w:pPr>
            <w:r w:rsidRPr="005122FA">
              <w:t>match</w:t>
            </w:r>
            <w:r>
              <w:t>Score</w:t>
            </w:r>
            <w:r w:rsidRPr="005122FA">
              <w:t>Id</w:t>
            </w:r>
          </w:p>
        </w:tc>
        <w:tc>
          <w:tcPr>
            <w:tcW w:w="1797" w:type="dxa"/>
          </w:tcPr>
          <w:p w14:paraId="3B5F449B" w14:textId="20DB941D" w:rsidR="00CF2F42" w:rsidRPr="00C40240" w:rsidRDefault="00314630" w:rsidP="00397335">
            <w:pPr>
              <w:cnfStyle w:val="000000000000" w:firstRow="0" w:lastRow="0" w:firstColumn="0" w:lastColumn="0" w:oddVBand="0" w:evenVBand="0" w:oddHBand="0" w:evenHBand="0" w:firstRowFirstColumn="0" w:firstRowLastColumn="0" w:lastRowFirstColumn="0" w:lastRowLastColumn="0"/>
            </w:pPr>
            <w:r w:rsidRPr="00C40240">
              <w:t>Y</w:t>
            </w:r>
            <w:r w:rsidR="00CF2F42" w:rsidRPr="00C40240">
              <w:t>es</w:t>
            </w:r>
          </w:p>
        </w:tc>
        <w:tc>
          <w:tcPr>
            <w:tcW w:w="1268" w:type="dxa"/>
          </w:tcPr>
          <w:p w14:paraId="50D7BCE8" w14:textId="77777777" w:rsidR="00CF2F42" w:rsidRPr="00C40240" w:rsidRDefault="00CF2F42" w:rsidP="00397335">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7F76FEDF" w14:textId="77777777" w:rsidR="00CF2F42" w:rsidRPr="00C40240" w:rsidRDefault="00CF2F42" w:rsidP="00397335">
            <w:pPr>
              <w:cnfStyle w:val="000000000000" w:firstRow="0" w:lastRow="0" w:firstColumn="0" w:lastColumn="0" w:oddVBand="0" w:evenVBand="0" w:oddHBand="0" w:evenHBand="0" w:firstRowFirstColumn="0" w:firstRowLastColumn="0" w:lastRowFirstColumn="0" w:lastRowLastColumn="0"/>
            </w:pPr>
            <w:r>
              <w:t>Match Id</w:t>
            </w:r>
          </w:p>
        </w:tc>
      </w:tr>
    </w:tbl>
    <w:p w14:paraId="4F5CD600" w14:textId="77777777" w:rsidR="00CF2F42" w:rsidRDefault="00CF2F42" w:rsidP="00CF2F42">
      <w:pPr>
        <w:pStyle w:val="Heading4"/>
        <w:numPr>
          <w:ilvl w:val="0"/>
          <w:numId w:val="0"/>
        </w:numPr>
      </w:pPr>
    </w:p>
    <w:p w14:paraId="378AAE3E" w14:textId="77777777" w:rsidR="00CF2F42" w:rsidRDefault="00CF2F42"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F2F42" w:rsidRPr="00897CD7" w14:paraId="6ABE9012"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E4B5E1B" w14:textId="77777777" w:rsidR="00CF2F42" w:rsidRPr="00897CD7" w:rsidRDefault="00CF2F42" w:rsidP="00397335">
            <w:pPr>
              <w:rPr>
                <w:b w:val="0"/>
                <w:bCs w:val="0"/>
              </w:rPr>
            </w:pPr>
            <w:r w:rsidRPr="00897CD7">
              <w:rPr>
                <w:b w:val="0"/>
                <w:bCs w:val="0"/>
              </w:rPr>
              <w:t>Status Code</w:t>
            </w:r>
          </w:p>
        </w:tc>
        <w:tc>
          <w:tcPr>
            <w:tcW w:w="810" w:type="dxa"/>
          </w:tcPr>
          <w:p w14:paraId="0C662CFF"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6D8D76D"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07CD518F"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F2F42" w:rsidRPr="00897CD7" w14:paraId="422F5B9F"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BA9FA6D" w14:textId="77777777" w:rsidR="00CF2F42" w:rsidRPr="00897CD7" w:rsidRDefault="00CF2F42" w:rsidP="00397335">
            <w:pPr>
              <w:rPr>
                <w:b/>
                <w:bCs w:val="0"/>
              </w:rPr>
            </w:pPr>
            <w:r w:rsidRPr="00897CD7">
              <w:rPr>
                <w:bCs w:val="0"/>
              </w:rPr>
              <w:t>200</w:t>
            </w:r>
          </w:p>
        </w:tc>
        <w:tc>
          <w:tcPr>
            <w:tcW w:w="810" w:type="dxa"/>
          </w:tcPr>
          <w:p w14:paraId="32F8F30D"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3911031" w14:textId="44750332"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Returning match</w:t>
            </w:r>
            <w:r w:rsidR="009B6458">
              <w:t xml:space="preserve"> score</w:t>
            </w:r>
            <w:r>
              <w:t xml:space="preserve"> d</w:t>
            </w:r>
            <w:r w:rsidR="009B6458">
              <w:t>etails</w:t>
            </w:r>
          </w:p>
        </w:tc>
        <w:tc>
          <w:tcPr>
            <w:tcW w:w="3780" w:type="dxa"/>
          </w:tcPr>
          <w:p w14:paraId="3F26F2CE" w14:textId="77777777"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p>
          <w:p w14:paraId="7BCC7A26" w14:textId="5069EA8F" w:rsidR="00BF1589" w:rsidRDefault="00BF1589" w:rsidP="004B5381">
            <w:pPr>
              <w:pStyle w:val="CodeText"/>
              <w:cnfStyle w:val="000000000000" w:firstRow="0" w:lastRow="0" w:firstColumn="0" w:lastColumn="0" w:oddVBand="0" w:evenVBand="0" w:oddHBand="0" w:evenHBand="0" w:firstRowFirstColumn="0" w:firstRowLastColumn="0" w:lastRowFirstColumn="0" w:lastRowLastColumn="0"/>
            </w:pPr>
            <w:r>
              <w:t>“scoreId”: scored,</w:t>
            </w:r>
          </w:p>
          <w:p w14:paraId="543D9BDB" w14:textId="64C26E9B"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DE317B">
              <w:t>totalRuns</w:t>
            </w:r>
            <w:r>
              <w:t xml:space="preserve">”: </w:t>
            </w:r>
            <w:r w:rsidR="00DE317B">
              <w:t>totalRuns</w:t>
            </w:r>
            <w:r>
              <w:t>,</w:t>
            </w:r>
          </w:p>
          <w:p w14:paraId="5A910449" w14:textId="5E531308"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DE317B">
              <w:t>totalWickets</w:t>
            </w:r>
            <w:r>
              <w:t xml:space="preserve">”: </w:t>
            </w:r>
            <w:r w:rsidR="00DE317B">
              <w:t>totalWickets</w:t>
            </w:r>
            <w:r>
              <w:t>,</w:t>
            </w:r>
          </w:p>
          <w:p w14:paraId="085E5BA9" w14:textId="1B6353A1"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AF77D4">
              <w:t>batsmanName1</w:t>
            </w:r>
            <w:r>
              <w:t xml:space="preserve">”: </w:t>
            </w:r>
            <w:r w:rsidR="00AF77D4">
              <w:t>batsmanName1</w:t>
            </w:r>
            <w:r>
              <w:t>,</w:t>
            </w:r>
          </w:p>
          <w:p w14:paraId="24856357" w14:textId="7E69CD40" w:rsidR="00AF77D4" w:rsidRPr="002C52EA" w:rsidRDefault="00AF77D4" w:rsidP="004B5381">
            <w:pPr>
              <w:pStyle w:val="CodeText"/>
              <w:cnfStyle w:val="000000000000" w:firstRow="0" w:lastRow="0" w:firstColumn="0" w:lastColumn="0" w:oddVBand="0" w:evenVBand="0" w:oddHBand="0" w:evenHBand="0" w:firstRowFirstColumn="0" w:firstRowLastColumn="0" w:lastRowFirstColumn="0" w:lastRowLastColumn="0"/>
            </w:pPr>
            <w:r>
              <w:t>“batsmanScore1”: batsmanScore1,</w:t>
            </w:r>
          </w:p>
          <w:p w14:paraId="26EF0E87" w14:textId="144D823D"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AF77D4">
              <w:t>batsmanName2</w:t>
            </w:r>
            <w:r>
              <w:t xml:space="preserve">”: </w:t>
            </w:r>
            <w:r w:rsidR="00AF77D4">
              <w:t>batsmanName2</w:t>
            </w:r>
            <w:r>
              <w:t>,</w:t>
            </w:r>
          </w:p>
          <w:p w14:paraId="1D2803E4" w14:textId="1C605DE6" w:rsidR="00AF77D4" w:rsidRDefault="00AF77D4" w:rsidP="004B5381">
            <w:pPr>
              <w:pStyle w:val="CodeText"/>
              <w:cnfStyle w:val="000000000000" w:firstRow="0" w:lastRow="0" w:firstColumn="0" w:lastColumn="0" w:oddVBand="0" w:evenVBand="0" w:oddHBand="0" w:evenHBand="0" w:firstRowFirstColumn="0" w:firstRowLastColumn="0" w:lastRowFirstColumn="0" w:lastRowLastColumn="0"/>
            </w:pPr>
            <w:r>
              <w:t>“batsmanScore2”: batsmanScore2,</w:t>
            </w:r>
          </w:p>
          <w:p w14:paraId="3C0D2A5C" w14:textId="4F9C2C4E"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251D15">
              <w:t>bowlerName</w:t>
            </w:r>
            <w:r>
              <w:t xml:space="preserve">”: </w:t>
            </w:r>
            <w:r w:rsidR="00251D15">
              <w:t>bowlerName</w:t>
            </w:r>
            <w:r>
              <w:t>,</w:t>
            </w:r>
          </w:p>
          <w:p w14:paraId="601ED2AD" w14:textId="0A465D15"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251D15">
              <w:t>overDetails</w:t>
            </w:r>
            <w:r>
              <w:t xml:space="preserve">”: </w:t>
            </w:r>
            <w:r w:rsidR="00251D15">
              <w:t>overDetails</w:t>
            </w:r>
            <w:r>
              <w:t>,</w:t>
            </w:r>
          </w:p>
          <w:p w14:paraId="19852D16" w14:textId="7E1381BA"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251D15">
              <w:t>overCount</w:t>
            </w:r>
            <w:r>
              <w:t xml:space="preserve">”: </w:t>
            </w:r>
            <w:r w:rsidR="00251D15">
              <w:t>overcount,</w:t>
            </w:r>
          </w:p>
          <w:p w14:paraId="2BA56CEC" w14:textId="744810AE" w:rsidR="00251D15" w:rsidRDefault="00251D15" w:rsidP="004B5381">
            <w:pPr>
              <w:pStyle w:val="CodeText"/>
              <w:cnfStyle w:val="000000000000" w:firstRow="0" w:lastRow="0" w:firstColumn="0" w:lastColumn="0" w:oddVBand="0" w:evenVBand="0" w:oddHBand="0" w:evenHBand="0" w:firstRowFirstColumn="0" w:firstRowLastColumn="0" w:lastRowFirstColumn="0" w:lastRowLastColumn="0"/>
            </w:pPr>
            <w:r>
              <w:t>“economy”: economy</w:t>
            </w:r>
          </w:p>
          <w:p w14:paraId="251F7099"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CF2F42" w:rsidRPr="00897CD7" w14:paraId="6492F86D"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DDACBE3" w14:textId="116C83E0" w:rsidR="00CF2F42" w:rsidRPr="00897CD7" w:rsidRDefault="00DD7651" w:rsidP="00397335">
            <w:r>
              <w:t>404</w:t>
            </w:r>
          </w:p>
        </w:tc>
        <w:tc>
          <w:tcPr>
            <w:tcW w:w="810" w:type="dxa"/>
          </w:tcPr>
          <w:p w14:paraId="3DCC973C"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CD2B57B" w14:textId="3BED02EE" w:rsidR="00CF2F42" w:rsidRDefault="00CF2F42" w:rsidP="00397335">
            <w:pPr>
              <w:cnfStyle w:val="000000000000" w:firstRow="0" w:lastRow="0" w:firstColumn="0" w:lastColumn="0" w:oddVBand="0" w:evenVBand="0" w:oddHBand="0" w:evenHBand="0" w:firstRowFirstColumn="0" w:firstRowLastColumn="0" w:lastRowFirstColumn="0" w:lastRowLastColumn="0"/>
            </w:pPr>
            <w:r>
              <w:t xml:space="preserve">Error occurred while fetching </w:t>
            </w:r>
            <w:r w:rsidR="00B5521C">
              <w:t>score details</w:t>
            </w:r>
          </w:p>
        </w:tc>
        <w:tc>
          <w:tcPr>
            <w:tcW w:w="3780" w:type="dxa"/>
          </w:tcPr>
          <w:p w14:paraId="6A8923F8"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F86F87C" w14:textId="6A84D360"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FE25FD">
              <w:t xml:space="preserve">“Match </w:t>
            </w:r>
            <w:r w:rsidR="00A03EB8">
              <w:t>score not found</w:t>
            </w:r>
            <w:r w:rsidR="00FE25FD">
              <w:t>”</w:t>
            </w:r>
          </w:p>
          <w:p w14:paraId="27F7B2CC"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75514FE7" w14:textId="77777777" w:rsidR="00CF2F42" w:rsidRDefault="00CF2F42" w:rsidP="00D70A41">
      <w:pPr>
        <w:pStyle w:val="Heading4"/>
      </w:pPr>
      <w:r>
        <w:t>Implementation Details</w:t>
      </w:r>
      <w:r w:rsidRPr="0020351A">
        <w:t xml:space="preserve"> </w:t>
      </w:r>
    </w:p>
    <w:p w14:paraId="4B7336BF" w14:textId="1763CE97" w:rsidR="00CF2F42" w:rsidRDefault="00CF2F42" w:rsidP="00D70A41">
      <w:pPr>
        <w:pStyle w:val="Heading5"/>
      </w:pPr>
      <w:r>
        <w:t xml:space="preserve">Method Name: </w:t>
      </w:r>
      <w:r w:rsidR="00314630">
        <w:t>Score</w:t>
      </w:r>
      <w:r>
        <w:t>Controller.fetchMatchDetails()</w:t>
      </w:r>
    </w:p>
    <w:p w14:paraId="419C4159" w14:textId="2686D202" w:rsidR="00CA4514" w:rsidRDefault="00CA4514" w:rsidP="00CC5B56">
      <w:pPr>
        <w:pStyle w:val="ListParagraph"/>
        <w:numPr>
          <w:ilvl w:val="0"/>
          <w:numId w:val="42"/>
        </w:numPr>
        <w:jc w:val="both"/>
      </w:pPr>
      <w:r>
        <w:t>Authentication – Not required</w:t>
      </w:r>
    </w:p>
    <w:p w14:paraId="2283CB26" w14:textId="77777777" w:rsidR="00CA4514" w:rsidRDefault="00CA4514" w:rsidP="00CC5B56">
      <w:pPr>
        <w:pStyle w:val="ListParagraph"/>
        <w:numPr>
          <w:ilvl w:val="0"/>
          <w:numId w:val="42"/>
        </w:numPr>
        <w:jc w:val="both"/>
      </w:pPr>
      <w:r>
        <w:t>Validation - Required</w:t>
      </w:r>
    </w:p>
    <w:p w14:paraId="09BA07AF" w14:textId="77777777" w:rsidR="004F2665" w:rsidRDefault="004F2665" w:rsidP="004F2665">
      <w:pPr>
        <w:spacing w:after="160" w:line="259" w:lineRule="auto"/>
        <w:jc w:val="both"/>
      </w:pPr>
    </w:p>
    <w:p w14:paraId="02FB3425" w14:textId="77777777" w:rsidR="00314630" w:rsidRDefault="00314630" w:rsidP="00314630">
      <w:pPr>
        <w:pStyle w:val="Heading3"/>
      </w:pPr>
      <w:r>
        <w:t>Update commentary details</w:t>
      </w:r>
    </w:p>
    <w:p w14:paraId="7A0C143A" w14:textId="77777777" w:rsidR="00314630" w:rsidRDefault="00314630" w:rsidP="00314630">
      <w:r>
        <w:t>Create a match details.</w:t>
      </w:r>
    </w:p>
    <w:p w14:paraId="3C70FC65" w14:textId="77777777" w:rsidR="00314630" w:rsidRDefault="00314630" w:rsidP="00314630">
      <w:pPr>
        <w:pStyle w:val="Heading4"/>
      </w:pPr>
      <w:r>
        <w:lastRenderedPageBreak/>
        <w:t>Access Details</w:t>
      </w:r>
    </w:p>
    <w:tbl>
      <w:tblPr>
        <w:tblStyle w:val="GridTable4-Accent1"/>
        <w:tblW w:w="9357" w:type="dxa"/>
        <w:tblLook w:val="04A0" w:firstRow="1" w:lastRow="0" w:firstColumn="1" w:lastColumn="0" w:noHBand="0" w:noVBand="1"/>
      </w:tblPr>
      <w:tblGrid>
        <w:gridCol w:w="1603"/>
        <w:gridCol w:w="3896"/>
        <w:gridCol w:w="1907"/>
        <w:gridCol w:w="1951"/>
      </w:tblGrid>
      <w:tr w:rsidR="00314630" w:rsidRPr="00897CD7" w14:paraId="191B4072"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558F7AE4" w14:textId="77777777" w:rsidR="00314630" w:rsidRPr="00897CD7" w:rsidRDefault="00314630" w:rsidP="00820009">
            <w:pPr>
              <w:rPr>
                <w:b w:val="0"/>
                <w:bCs w:val="0"/>
              </w:rPr>
            </w:pPr>
            <w:r w:rsidRPr="00897CD7">
              <w:rPr>
                <w:b w:val="0"/>
                <w:bCs w:val="0"/>
              </w:rPr>
              <w:t>HTTP Method</w:t>
            </w:r>
          </w:p>
        </w:tc>
        <w:tc>
          <w:tcPr>
            <w:tcW w:w="3579" w:type="dxa"/>
          </w:tcPr>
          <w:p w14:paraId="7C6A729D"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1ABBDF8F"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347C216E" w14:textId="77777777" w:rsidR="00314630" w:rsidRPr="00B16713"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314630" w:rsidRPr="00897CD7" w14:paraId="36F10095"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458413D4" w14:textId="77777777" w:rsidR="00314630" w:rsidRPr="00B16713" w:rsidRDefault="00314630" w:rsidP="00820009">
            <w:r w:rsidRPr="00B16713">
              <w:t>P</w:t>
            </w:r>
            <w:r>
              <w:t>UT</w:t>
            </w:r>
          </w:p>
        </w:tc>
        <w:tc>
          <w:tcPr>
            <w:tcW w:w="3579" w:type="dxa"/>
          </w:tcPr>
          <w:p w14:paraId="76F9919E"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rsidRPr="00611283">
              <w:t>/api/v1/matches/{matchId}</w:t>
            </w:r>
            <w:r>
              <w:t>/commentary</w:t>
            </w:r>
          </w:p>
        </w:tc>
        <w:tc>
          <w:tcPr>
            <w:tcW w:w="2030" w:type="dxa"/>
          </w:tcPr>
          <w:p w14:paraId="5F543FED"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3E2545BC" w14:textId="369A3362" w:rsidR="00314630" w:rsidRDefault="00D40C61" w:rsidP="00820009">
            <w:pPr>
              <w:cnfStyle w:val="000000000000" w:firstRow="0" w:lastRow="0" w:firstColumn="0" w:lastColumn="0" w:oddVBand="0" w:evenVBand="0" w:oddHBand="0" w:evenHBand="0" w:firstRowFirstColumn="0" w:firstRowLastColumn="0" w:lastRowFirstColumn="0" w:lastRowLastColumn="0"/>
            </w:pPr>
            <w:r>
              <w:t>User</w:t>
            </w:r>
          </w:p>
        </w:tc>
      </w:tr>
    </w:tbl>
    <w:p w14:paraId="56B03250" w14:textId="77777777" w:rsidR="00314630" w:rsidRDefault="00314630" w:rsidP="00314630">
      <w:pPr>
        <w:pStyle w:val="Heading4"/>
        <w:numPr>
          <w:ilvl w:val="0"/>
          <w:numId w:val="0"/>
        </w:numPr>
      </w:pPr>
    </w:p>
    <w:p w14:paraId="40870D44" w14:textId="77777777" w:rsidR="00314630" w:rsidRDefault="00314630" w:rsidP="00314630">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295B58" w:rsidRPr="00730BF1" w14:paraId="18D3ACB5" w14:textId="77777777" w:rsidTr="002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E967F9A" w14:textId="77777777" w:rsidR="00295B58" w:rsidRPr="00730BF1" w:rsidRDefault="00295B58" w:rsidP="00D623A6">
            <w:pPr>
              <w:rPr>
                <w:b w:val="0"/>
                <w:bCs w:val="0"/>
              </w:rPr>
            </w:pPr>
            <w:r w:rsidRPr="00730BF1">
              <w:t>Name</w:t>
            </w:r>
          </w:p>
        </w:tc>
        <w:tc>
          <w:tcPr>
            <w:tcW w:w="1241" w:type="dxa"/>
          </w:tcPr>
          <w:p w14:paraId="0EAA0BB1" w14:textId="77777777" w:rsidR="00295B58" w:rsidRPr="00730BF1" w:rsidRDefault="00295B58"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2C8F497D" w14:textId="77777777" w:rsidR="00295B58" w:rsidRPr="00730BF1" w:rsidRDefault="00295B58"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1002FF21" w14:textId="77777777" w:rsidR="00295B58" w:rsidRPr="00730BF1" w:rsidRDefault="00295B58"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5E0249BC" w14:textId="77777777" w:rsidR="00295B58" w:rsidRPr="00730BF1" w:rsidRDefault="00295B58"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295B58" w:rsidRPr="00730BF1" w14:paraId="0B0753DD" w14:textId="77777777" w:rsidTr="00295B58">
        <w:tc>
          <w:tcPr>
            <w:cnfStyle w:val="001000000000" w:firstRow="0" w:lastRow="0" w:firstColumn="1" w:lastColumn="0" w:oddVBand="0" w:evenVBand="0" w:oddHBand="0" w:evenHBand="0" w:firstRowFirstColumn="0" w:firstRowLastColumn="0" w:lastRowFirstColumn="0" w:lastRowLastColumn="0"/>
            <w:tcW w:w="1848" w:type="dxa"/>
          </w:tcPr>
          <w:p w14:paraId="0B955574" w14:textId="77777777" w:rsidR="00295B58" w:rsidRPr="00730BF1" w:rsidRDefault="00295B58" w:rsidP="00D623A6">
            <w:r>
              <w:t>scoreId</w:t>
            </w:r>
          </w:p>
        </w:tc>
        <w:tc>
          <w:tcPr>
            <w:tcW w:w="1241" w:type="dxa"/>
          </w:tcPr>
          <w:p w14:paraId="7AFBF15E"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E67A620"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Path</w:t>
            </w:r>
          </w:p>
        </w:tc>
        <w:tc>
          <w:tcPr>
            <w:tcW w:w="1499" w:type="dxa"/>
          </w:tcPr>
          <w:p w14:paraId="595CE095"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UUID</w:t>
            </w:r>
          </w:p>
        </w:tc>
        <w:tc>
          <w:tcPr>
            <w:tcW w:w="3559" w:type="dxa"/>
          </w:tcPr>
          <w:p w14:paraId="5B208E7E"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Match score Id</w:t>
            </w:r>
          </w:p>
        </w:tc>
      </w:tr>
      <w:tr w:rsidR="00295B58" w:rsidRPr="00730BF1" w14:paraId="20D91537" w14:textId="77777777" w:rsidTr="00295B58">
        <w:tc>
          <w:tcPr>
            <w:cnfStyle w:val="001000000000" w:firstRow="0" w:lastRow="0" w:firstColumn="1" w:lastColumn="0" w:oddVBand="0" w:evenVBand="0" w:oddHBand="0" w:evenHBand="0" w:firstRowFirstColumn="0" w:firstRowLastColumn="0" w:lastRowFirstColumn="0" w:lastRowLastColumn="0"/>
            <w:tcW w:w="1848" w:type="dxa"/>
          </w:tcPr>
          <w:p w14:paraId="332901D4" w14:textId="77777777" w:rsidR="00295B58" w:rsidRPr="00730BF1" w:rsidRDefault="00295B58" w:rsidP="00D623A6">
            <w:r>
              <w:t>commentary</w:t>
            </w:r>
          </w:p>
        </w:tc>
        <w:tc>
          <w:tcPr>
            <w:tcW w:w="1241" w:type="dxa"/>
          </w:tcPr>
          <w:p w14:paraId="4737F2DD"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486CE1C0"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41D57F2"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Json</w:t>
            </w:r>
          </w:p>
        </w:tc>
        <w:tc>
          <w:tcPr>
            <w:tcW w:w="3559" w:type="dxa"/>
          </w:tcPr>
          <w:p w14:paraId="44C3A68C"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Ball by ball Detailed commentary</w:t>
            </w:r>
          </w:p>
        </w:tc>
      </w:tr>
    </w:tbl>
    <w:p w14:paraId="1FFD1F34" w14:textId="77777777" w:rsidR="00314630" w:rsidRDefault="00314630" w:rsidP="00314630">
      <w:pPr>
        <w:pStyle w:val="Heading4"/>
        <w:numPr>
          <w:ilvl w:val="0"/>
          <w:numId w:val="0"/>
        </w:numPr>
      </w:pPr>
    </w:p>
    <w:p w14:paraId="4CA2C88F" w14:textId="77777777" w:rsidR="00314630" w:rsidRDefault="00314630" w:rsidP="0031463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314630" w:rsidRPr="00897CD7" w14:paraId="4847180C"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BF4F868" w14:textId="77777777" w:rsidR="00314630" w:rsidRPr="00897CD7" w:rsidRDefault="00314630" w:rsidP="00820009">
            <w:pPr>
              <w:rPr>
                <w:b w:val="0"/>
                <w:bCs w:val="0"/>
              </w:rPr>
            </w:pPr>
            <w:r w:rsidRPr="00897CD7">
              <w:rPr>
                <w:b w:val="0"/>
                <w:bCs w:val="0"/>
              </w:rPr>
              <w:t>Status Code</w:t>
            </w:r>
          </w:p>
        </w:tc>
        <w:tc>
          <w:tcPr>
            <w:tcW w:w="810" w:type="dxa"/>
          </w:tcPr>
          <w:p w14:paraId="1FEA7B2F"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018485E8"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411C1DD"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314630" w:rsidRPr="00897CD7" w14:paraId="03C71CA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A7264B7" w14:textId="77777777" w:rsidR="00314630" w:rsidRPr="00897CD7" w:rsidRDefault="00314630" w:rsidP="00820009">
            <w:pPr>
              <w:rPr>
                <w:b/>
                <w:bCs w:val="0"/>
              </w:rPr>
            </w:pPr>
            <w:r w:rsidRPr="00897CD7">
              <w:rPr>
                <w:bCs w:val="0"/>
              </w:rPr>
              <w:t>200</w:t>
            </w:r>
          </w:p>
        </w:tc>
        <w:tc>
          <w:tcPr>
            <w:tcW w:w="810" w:type="dxa"/>
          </w:tcPr>
          <w:p w14:paraId="418EB0F3"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A272668"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Updating commentary details</w:t>
            </w:r>
          </w:p>
        </w:tc>
        <w:tc>
          <w:tcPr>
            <w:tcW w:w="3780" w:type="dxa"/>
          </w:tcPr>
          <w:p w14:paraId="6AF92C3C" w14:textId="77777777"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422EC6F" w14:textId="77777777" w:rsidR="00314630" w:rsidRDefault="00314630"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7AD55B3A" w14:textId="77777777" w:rsidR="00314630" w:rsidRDefault="00314630" w:rsidP="004B5381">
            <w:pPr>
              <w:pStyle w:val="CodeText"/>
              <w:cnfStyle w:val="000000000000" w:firstRow="0" w:lastRow="0" w:firstColumn="0" w:lastColumn="0" w:oddVBand="0" w:evenVBand="0" w:oddHBand="0" w:evenHBand="0" w:firstRowFirstColumn="0" w:firstRowLastColumn="0" w:lastRowFirstColumn="0" w:lastRowLastColumn="0"/>
            </w:pPr>
            <w:r>
              <w:t>“message”: “Updated commentary details”</w:t>
            </w:r>
          </w:p>
          <w:p w14:paraId="6619B87A" w14:textId="77777777" w:rsidR="00314630" w:rsidRPr="00897CD7"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314630" w:rsidRPr="00897CD7" w14:paraId="676E9B36"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08A20D15" w14:textId="62D296C9" w:rsidR="00314630" w:rsidRPr="00897CD7" w:rsidRDefault="00DD7651" w:rsidP="00820009">
            <w:r>
              <w:t>404</w:t>
            </w:r>
          </w:p>
        </w:tc>
        <w:tc>
          <w:tcPr>
            <w:tcW w:w="810" w:type="dxa"/>
          </w:tcPr>
          <w:p w14:paraId="4BDC81C5"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56B43AC" w14:textId="77777777" w:rsidR="00314630" w:rsidRDefault="00314630" w:rsidP="00820009">
            <w:pPr>
              <w:cnfStyle w:val="000000000000" w:firstRow="0" w:lastRow="0" w:firstColumn="0" w:lastColumn="0" w:oddVBand="0" w:evenVBand="0" w:oddHBand="0" w:evenHBand="0" w:firstRowFirstColumn="0" w:firstRowLastColumn="0" w:lastRowFirstColumn="0" w:lastRowLastColumn="0"/>
            </w:pPr>
            <w:r>
              <w:t>Error occurred while updating commentary details</w:t>
            </w:r>
          </w:p>
        </w:tc>
        <w:tc>
          <w:tcPr>
            <w:tcW w:w="3780" w:type="dxa"/>
          </w:tcPr>
          <w:p w14:paraId="5F1006E8" w14:textId="77777777"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02190D4E" w14:textId="2E8CA181"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A03EB8">
              <w:t>“Commentary details not found”</w:t>
            </w:r>
          </w:p>
          <w:p w14:paraId="16201266" w14:textId="77777777" w:rsidR="00314630" w:rsidRPr="00897CD7"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19455464" w14:textId="77777777" w:rsidR="00314630" w:rsidRDefault="00314630" w:rsidP="00314630">
      <w:pPr>
        <w:pStyle w:val="Heading4"/>
      </w:pPr>
      <w:r>
        <w:t>Implementation Details</w:t>
      </w:r>
      <w:r w:rsidRPr="0020351A">
        <w:t xml:space="preserve"> </w:t>
      </w:r>
    </w:p>
    <w:p w14:paraId="13C337C7" w14:textId="0E2500AE" w:rsidR="00314630" w:rsidRDefault="00314630" w:rsidP="00314630">
      <w:pPr>
        <w:pStyle w:val="Heading5"/>
      </w:pPr>
      <w:r>
        <w:t>Method Name: ScoreController.updateCommentaryDetails()</w:t>
      </w:r>
    </w:p>
    <w:p w14:paraId="092E19F5" w14:textId="77777777" w:rsidR="006C4CFF" w:rsidRDefault="006C4CFF" w:rsidP="00CC5B56">
      <w:pPr>
        <w:pStyle w:val="ListParagraph"/>
        <w:numPr>
          <w:ilvl w:val="0"/>
          <w:numId w:val="21"/>
        </w:numPr>
        <w:jc w:val="both"/>
      </w:pPr>
      <w:r>
        <w:t>Authentication - Required</w:t>
      </w:r>
    </w:p>
    <w:p w14:paraId="48A66F12" w14:textId="77777777" w:rsidR="006C4CFF" w:rsidRDefault="006C4CFF" w:rsidP="00CC5B56">
      <w:pPr>
        <w:pStyle w:val="ListParagraph"/>
        <w:numPr>
          <w:ilvl w:val="0"/>
          <w:numId w:val="21"/>
        </w:numPr>
        <w:jc w:val="both"/>
      </w:pPr>
      <w:r>
        <w:t>Validation - Required</w:t>
      </w:r>
    </w:p>
    <w:p w14:paraId="2F92A971" w14:textId="77777777" w:rsidR="00314630" w:rsidRDefault="00314630" w:rsidP="00314630">
      <w:pPr>
        <w:spacing w:after="160" w:line="259" w:lineRule="auto"/>
        <w:jc w:val="both"/>
      </w:pPr>
    </w:p>
    <w:p w14:paraId="287B1C6F" w14:textId="77777777" w:rsidR="00314630" w:rsidRDefault="00314630" w:rsidP="00314630">
      <w:pPr>
        <w:pStyle w:val="Heading3"/>
      </w:pPr>
      <w:r>
        <w:t>Get commentary details</w:t>
      </w:r>
    </w:p>
    <w:p w14:paraId="15FE93A3" w14:textId="77777777" w:rsidR="00314630" w:rsidRDefault="00314630" w:rsidP="00314630">
      <w:r>
        <w:t>Fetches a match information.</w:t>
      </w:r>
    </w:p>
    <w:p w14:paraId="6272885D" w14:textId="77777777" w:rsidR="00314630" w:rsidRDefault="00314630" w:rsidP="00314630">
      <w:pPr>
        <w:pStyle w:val="Heading4"/>
      </w:pPr>
      <w:r>
        <w:t>Access Details</w:t>
      </w:r>
    </w:p>
    <w:tbl>
      <w:tblPr>
        <w:tblStyle w:val="GridTable4-Accent1"/>
        <w:tblW w:w="9355" w:type="dxa"/>
        <w:tblLook w:val="04A0" w:firstRow="1" w:lastRow="0" w:firstColumn="1" w:lastColumn="0" w:noHBand="0" w:noVBand="1"/>
      </w:tblPr>
      <w:tblGrid>
        <w:gridCol w:w="2036"/>
        <w:gridCol w:w="3896"/>
        <w:gridCol w:w="3423"/>
      </w:tblGrid>
      <w:tr w:rsidR="00314630" w:rsidRPr="00897CD7" w14:paraId="36B4DF8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EE641CF" w14:textId="77777777" w:rsidR="00314630" w:rsidRPr="00897CD7" w:rsidRDefault="00314630" w:rsidP="00820009">
            <w:pPr>
              <w:rPr>
                <w:b w:val="0"/>
                <w:bCs w:val="0"/>
              </w:rPr>
            </w:pPr>
            <w:r w:rsidRPr="00897CD7">
              <w:rPr>
                <w:b w:val="0"/>
                <w:bCs w:val="0"/>
              </w:rPr>
              <w:t>HTTP Method</w:t>
            </w:r>
          </w:p>
        </w:tc>
        <w:tc>
          <w:tcPr>
            <w:tcW w:w="3397" w:type="dxa"/>
          </w:tcPr>
          <w:p w14:paraId="42777CDD"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7CFDFBE1"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314630" w:rsidRPr="00897CD7" w14:paraId="715C86EB"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53EFEA06" w14:textId="77777777" w:rsidR="00314630" w:rsidRPr="00897CD7" w:rsidRDefault="00314630" w:rsidP="00820009">
            <w:pPr>
              <w:rPr>
                <w:b/>
                <w:bCs w:val="0"/>
              </w:rPr>
            </w:pPr>
            <w:r w:rsidRPr="00897CD7">
              <w:rPr>
                <w:bCs w:val="0"/>
              </w:rPr>
              <w:t>GET</w:t>
            </w:r>
          </w:p>
        </w:tc>
        <w:tc>
          <w:tcPr>
            <w:tcW w:w="3397" w:type="dxa"/>
          </w:tcPr>
          <w:p w14:paraId="35F1D9EC"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rsidRPr="00611283">
              <w:t>/api/v1/matches/{matchId}</w:t>
            </w:r>
            <w:r>
              <w:t>/commentary</w:t>
            </w:r>
          </w:p>
        </w:tc>
        <w:tc>
          <w:tcPr>
            <w:tcW w:w="3780" w:type="dxa"/>
          </w:tcPr>
          <w:p w14:paraId="1A42023C"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No</w:t>
            </w:r>
          </w:p>
        </w:tc>
      </w:tr>
    </w:tbl>
    <w:p w14:paraId="05B0DE62" w14:textId="77777777" w:rsidR="00314630" w:rsidRDefault="00314630" w:rsidP="00314630">
      <w:pPr>
        <w:pStyle w:val="Heading4"/>
        <w:numPr>
          <w:ilvl w:val="0"/>
          <w:numId w:val="0"/>
        </w:numPr>
      </w:pPr>
    </w:p>
    <w:p w14:paraId="6D501690" w14:textId="77777777" w:rsidR="00314630" w:rsidRDefault="00314630" w:rsidP="00314630">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314630" w:rsidRPr="00C40240" w14:paraId="053C77D5"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347E7EA9" w14:textId="77777777" w:rsidR="00314630" w:rsidRPr="00C40240" w:rsidRDefault="00314630" w:rsidP="00820009">
            <w:pPr>
              <w:rPr>
                <w:b w:val="0"/>
                <w:bCs w:val="0"/>
              </w:rPr>
            </w:pPr>
            <w:r w:rsidRPr="00C40240">
              <w:t>Name</w:t>
            </w:r>
          </w:p>
        </w:tc>
        <w:tc>
          <w:tcPr>
            <w:tcW w:w="1797" w:type="dxa"/>
          </w:tcPr>
          <w:p w14:paraId="73CDE60B" w14:textId="77777777" w:rsidR="00314630" w:rsidRPr="00C40240"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3CFF2D3B" w14:textId="77777777" w:rsidR="00314630" w:rsidRPr="00C40240"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24770661" w14:textId="77777777" w:rsidR="00314630" w:rsidRPr="00C40240"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314630" w:rsidRPr="00C40240" w14:paraId="11F2E134"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BCDC984" w14:textId="77777777" w:rsidR="00314630" w:rsidRPr="00C40240" w:rsidRDefault="00314630" w:rsidP="00820009">
            <w:pPr>
              <w:rPr>
                <w:b/>
                <w:bCs w:val="0"/>
              </w:rPr>
            </w:pPr>
            <w:r w:rsidRPr="00611283">
              <w:t>matchId</w:t>
            </w:r>
          </w:p>
        </w:tc>
        <w:tc>
          <w:tcPr>
            <w:tcW w:w="1797" w:type="dxa"/>
          </w:tcPr>
          <w:p w14:paraId="20B8D46D" w14:textId="77777777" w:rsidR="00314630" w:rsidRPr="00C40240" w:rsidRDefault="00314630" w:rsidP="00820009">
            <w:pPr>
              <w:cnfStyle w:val="000000000000" w:firstRow="0" w:lastRow="0" w:firstColumn="0" w:lastColumn="0" w:oddVBand="0" w:evenVBand="0" w:oddHBand="0" w:evenHBand="0" w:firstRowFirstColumn="0" w:firstRowLastColumn="0" w:lastRowFirstColumn="0" w:lastRowLastColumn="0"/>
            </w:pPr>
            <w:r w:rsidRPr="00C40240">
              <w:t>yes</w:t>
            </w:r>
          </w:p>
        </w:tc>
        <w:tc>
          <w:tcPr>
            <w:tcW w:w="1268" w:type="dxa"/>
          </w:tcPr>
          <w:p w14:paraId="6DBA1CA8" w14:textId="77777777" w:rsidR="00314630" w:rsidRPr="00C40240" w:rsidRDefault="00314630" w:rsidP="00820009">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17EA48AD" w14:textId="77777777" w:rsidR="00314630" w:rsidRPr="00C40240" w:rsidRDefault="00314630" w:rsidP="00820009">
            <w:pPr>
              <w:cnfStyle w:val="000000000000" w:firstRow="0" w:lastRow="0" w:firstColumn="0" w:lastColumn="0" w:oddVBand="0" w:evenVBand="0" w:oddHBand="0" w:evenHBand="0" w:firstRowFirstColumn="0" w:firstRowLastColumn="0" w:lastRowFirstColumn="0" w:lastRowLastColumn="0"/>
            </w:pPr>
            <w:r>
              <w:t>Match Id</w:t>
            </w:r>
          </w:p>
        </w:tc>
      </w:tr>
    </w:tbl>
    <w:p w14:paraId="2DB63EE4" w14:textId="77777777" w:rsidR="00314630" w:rsidRDefault="00314630" w:rsidP="00314630">
      <w:pPr>
        <w:pStyle w:val="Heading4"/>
        <w:numPr>
          <w:ilvl w:val="0"/>
          <w:numId w:val="0"/>
        </w:numPr>
      </w:pPr>
    </w:p>
    <w:p w14:paraId="439770BE" w14:textId="77777777" w:rsidR="00314630" w:rsidRDefault="00314630" w:rsidP="0031463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314630" w:rsidRPr="00897CD7" w14:paraId="0B807BB0"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3CD008B" w14:textId="77777777" w:rsidR="00314630" w:rsidRPr="00897CD7" w:rsidRDefault="00314630" w:rsidP="00820009">
            <w:pPr>
              <w:rPr>
                <w:b w:val="0"/>
                <w:bCs w:val="0"/>
              </w:rPr>
            </w:pPr>
            <w:r w:rsidRPr="00897CD7">
              <w:rPr>
                <w:b w:val="0"/>
                <w:bCs w:val="0"/>
              </w:rPr>
              <w:t>Status Code</w:t>
            </w:r>
          </w:p>
        </w:tc>
        <w:tc>
          <w:tcPr>
            <w:tcW w:w="810" w:type="dxa"/>
          </w:tcPr>
          <w:p w14:paraId="0A9A8DF8"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664522C8"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05543BA2"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314630" w:rsidRPr="00897CD7" w14:paraId="63468BA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B15CD80" w14:textId="77777777" w:rsidR="00314630" w:rsidRPr="00897CD7" w:rsidRDefault="00314630" w:rsidP="00820009">
            <w:pPr>
              <w:rPr>
                <w:b/>
                <w:bCs w:val="0"/>
              </w:rPr>
            </w:pPr>
            <w:r w:rsidRPr="00897CD7">
              <w:rPr>
                <w:bCs w:val="0"/>
              </w:rPr>
              <w:t>200</w:t>
            </w:r>
          </w:p>
        </w:tc>
        <w:tc>
          <w:tcPr>
            <w:tcW w:w="810" w:type="dxa"/>
          </w:tcPr>
          <w:p w14:paraId="6E799B09"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A3DABEB"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Updating commentary</w:t>
            </w:r>
          </w:p>
        </w:tc>
        <w:tc>
          <w:tcPr>
            <w:tcW w:w="3780" w:type="dxa"/>
          </w:tcPr>
          <w:p w14:paraId="3AF935C1" w14:textId="77777777" w:rsidR="00314630" w:rsidRDefault="00314630" w:rsidP="004B5381">
            <w:pPr>
              <w:pStyle w:val="CodeText"/>
              <w:cnfStyle w:val="000000000000" w:firstRow="0" w:lastRow="0" w:firstColumn="0" w:lastColumn="0" w:oddVBand="0" w:evenVBand="0" w:oddHBand="0" w:evenHBand="0" w:firstRowFirstColumn="0" w:firstRowLastColumn="0" w:lastRowFirstColumn="0" w:lastRowLastColumn="0"/>
            </w:pPr>
            <w:r>
              <w:t>{</w:t>
            </w:r>
          </w:p>
          <w:p w14:paraId="05900FB9" w14:textId="77777777" w:rsidR="00314630" w:rsidRDefault="00314630" w:rsidP="004B5381">
            <w:pPr>
              <w:pStyle w:val="CodeText"/>
              <w:cnfStyle w:val="000000000000" w:firstRow="0" w:lastRow="0" w:firstColumn="0" w:lastColumn="0" w:oddVBand="0" w:evenVBand="0" w:oddHBand="0" w:evenHBand="0" w:firstRowFirstColumn="0" w:firstRowLastColumn="0" w:lastRowFirstColumn="0" w:lastRowLastColumn="0"/>
            </w:pPr>
            <w:r>
              <w:t xml:space="preserve">“commentaryDetails”: </w:t>
            </w:r>
            <w:r w:rsidRPr="00A45A43">
              <w:t>Ball-by-ball commentary</w:t>
            </w:r>
            <w:r>
              <w:t xml:space="preserve"> details</w:t>
            </w:r>
          </w:p>
          <w:p w14:paraId="02B7E12F" w14:textId="77777777" w:rsidR="00314630" w:rsidRPr="00897CD7" w:rsidRDefault="00314630"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314630" w:rsidRPr="00897CD7" w14:paraId="6C89DE33"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468A618" w14:textId="576FE7E8" w:rsidR="00314630" w:rsidRPr="00897CD7" w:rsidRDefault="00DD7651" w:rsidP="00820009">
            <w:r>
              <w:t>404</w:t>
            </w:r>
          </w:p>
        </w:tc>
        <w:tc>
          <w:tcPr>
            <w:tcW w:w="810" w:type="dxa"/>
          </w:tcPr>
          <w:p w14:paraId="5DB8AD13"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10D4A140" w14:textId="77777777" w:rsidR="00314630" w:rsidRDefault="00314630" w:rsidP="00820009">
            <w:pPr>
              <w:cnfStyle w:val="000000000000" w:firstRow="0" w:lastRow="0" w:firstColumn="0" w:lastColumn="0" w:oddVBand="0" w:evenVBand="0" w:oddHBand="0" w:evenHBand="0" w:firstRowFirstColumn="0" w:firstRowLastColumn="0" w:lastRowFirstColumn="0" w:lastRowLastColumn="0"/>
            </w:pPr>
            <w:r>
              <w:t>Error occurred while fetching commentary</w:t>
            </w:r>
          </w:p>
        </w:tc>
        <w:tc>
          <w:tcPr>
            <w:tcW w:w="3780" w:type="dxa"/>
          </w:tcPr>
          <w:p w14:paraId="483AC494" w14:textId="77777777"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FA85080" w14:textId="338287B3"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A575A7">
              <w:t>“Commentary details not found”</w:t>
            </w:r>
          </w:p>
          <w:p w14:paraId="772549B7" w14:textId="77777777" w:rsidR="00314630" w:rsidRPr="00897CD7"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01E39F3" w14:textId="77777777" w:rsidR="00314630" w:rsidRDefault="00314630" w:rsidP="00314630">
      <w:pPr>
        <w:pStyle w:val="Heading4"/>
      </w:pPr>
      <w:r>
        <w:t>Implementation Details</w:t>
      </w:r>
      <w:r w:rsidRPr="0020351A">
        <w:t xml:space="preserve"> </w:t>
      </w:r>
    </w:p>
    <w:p w14:paraId="22A1D6A7" w14:textId="5A668A4E" w:rsidR="00314630" w:rsidRDefault="00314630" w:rsidP="00314630">
      <w:pPr>
        <w:pStyle w:val="Heading5"/>
      </w:pPr>
      <w:r>
        <w:t>Method Name: ScoreController.fetchCommentaryDetails()</w:t>
      </w:r>
    </w:p>
    <w:p w14:paraId="0EE15D37" w14:textId="77777777" w:rsidR="009B04A1" w:rsidRDefault="009B04A1" w:rsidP="00CC5B56">
      <w:pPr>
        <w:pStyle w:val="ListParagraph"/>
        <w:numPr>
          <w:ilvl w:val="0"/>
          <w:numId w:val="36"/>
        </w:numPr>
        <w:jc w:val="both"/>
      </w:pPr>
      <w:r>
        <w:t>Authentication - Required</w:t>
      </w:r>
    </w:p>
    <w:p w14:paraId="76C1C551" w14:textId="77777777" w:rsidR="009B04A1" w:rsidRDefault="009B04A1" w:rsidP="00CC5B56">
      <w:pPr>
        <w:pStyle w:val="ListParagraph"/>
        <w:numPr>
          <w:ilvl w:val="0"/>
          <w:numId w:val="36"/>
        </w:numPr>
        <w:jc w:val="both"/>
      </w:pPr>
      <w:r>
        <w:lastRenderedPageBreak/>
        <w:t>Validation - Required</w:t>
      </w:r>
    </w:p>
    <w:p w14:paraId="609419F3" w14:textId="77777777" w:rsidR="00314630" w:rsidRDefault="00314630" w:rsidP="00314630">
      <w:pPr>
        <w:spacing w:after="160" w:line="259" w:lineRule="auto"/>
        <w:jc w:val="both"/>
      </w:pPr>
    </w:p>
    <w:p w14:paraId="5F9C9B6D" w14:textId="50E8B7FE" w:rsidR="0027447B" w:rsidRDefault="0027447B" w:rsidP="00D70A41">
      <w:pPr>
        <w:pStyle w:val="Heading3"/>
      </w:pPr>
      <w:r>
        <w:t>List all match score</w:t>
      </w:r>
    </w:p>
    <w:p w14:paraId="160399CA" w14:textId="77777777" w:rsidR="0027447B" w:rsidRDefault="0027447B" w:rsidP="0027447B">
      <w:r>
        <w:t>Fetches a match information.</w:t>
      </w:r>
    </w:p>
    <w:p w14:paraId="232F9128" w14:textId="77777777" w:rsidR="0027447B" w:rsidRPr="00D70A41" w:rsidRDefault="0027447B" w:rsidP="00D70A41">
      <w:pPr>
        <w:pStyle w:val="Heading4"/>
      </w:pPr>
      <w:r w:rsidRPr="00D70A41">
        <w:t>Access Details</w:t>
      </w:r>
    </w:p>
    <w:tbl>
      <w:tblPr>
        <w:tblStyle w:val="GridTable4-Accent1"/>
        <w:tblW w:w="9355" w:type="dxa"/>
        <w:tblLook w:val="04A0" w:firstRow="1" w:lastRow="0" w:firstColumn="1" w:lastColumn="0" w:noHBand="0" w:noVBand="1"/>
      </w:tblPr>
      <w:tblGrid>
        <w:gridCol w:w="2178"/>
        <w:gridCol w:w="3397"/>
        <w:gridCol w:w="3780"/>
      </w:tblGrid>
      <w:tr w:rsidR="0027447B" w:rsidRPr="00897CD7" w14:paraId="69628769"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2E07CE7" w14:textId="77777777" w:rsidR="0027447B" w:rsidRPr="00897CD7" w:rsidRDefault="0027447B" w:rsidP="00397335">
            <w:pPr>
              <w:rPr>
                <w:b w:val="0"/>
                <w:bCs w:val="0"/>
              </w:rPr>
            </w:pPr>
            <w:r w:rsidRPr="00897CD7">
              <w:rPr>
                <w:b w:val="0"/>
                <w:bCs w:val="0"/>
              </w:rPr>
              <w:t>HTTP Method</w:t>
            </w:r>
          </w:p>
        </w:tc>
        <w:tc>
          <w:tcPr>
            <w:tcW w:w="3397" w:type="dxa"/>
          </w:tcPr>
          <w:p w14:paraId="29248DCD"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7A60A9E4"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27447B" w:rsidRPr="00897CD7" w14:paraId="1C7E5DDF"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03F1C374" w14:textId="77777777" w:rsidR="0027447B" w:rsidRPr="00897CD7" w:rsidRDefault="0027447B" w:rsidP="00397335">
            <w:pPr>
              <w:rPr>
                <w:b/>
                <w:bCs w:val="0"/>
              </w:rPr>
            </w:pPr>
            <w:r w:rsidRPr="00897CD7">
              <w:rPr>
                <w:bCs w:val="0"/>
              </w:rPr>
              <w:t>GET</w:t>
            </w:r>
          </w:p>
        </w:tc>
        <w:tc>
          <w:tcPr>
            <w:tcW w:w="3397" w:type="dxa"/>
          </w:tcPr>
          <w:p w14:paraId="6CE3F9BA" w14:textId="59D02B07"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rsidRPr="0027447B">
              <w:t>/api/v1/scores</w:t>
            </w:r>
          </w:p>
        </w:tc>
        <w:tc>
          <w:tcPr>
            <w:tcW w:w="3780" w:type="dxa"/>
          </w:tcPr>
          <w:p w14:paraId="00F04471" w14:textId="77777777"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t>No</w:t>
            </w:r>
          </w:p>
        </w:tc>
      </w:tr>
    </w:tbl>
    <w:p w14:paraId="164A9C9C" w14:textId="77777777" w:rsidR="0027447B" w:rsidRDefault="0027447B" w:rsidP="0027447B">
      <w:pPr>
        <w:pStyle w:val="Heading4"/>
        <w:numPr>
          <w:ilvl w:val="0"/>
          <w:numId w:val="0"/>
        </w:numPr>
      </w:pPr>
    </w:p>
    <w:p w14:paraId="4766D7E7" w14:textId="77777777" w:rsidR="0027447B" w:rsidRDefault="0027447B"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7447B" w:rsidRPr="00897CD7" w14:paraId="0E23E4C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7585FB" w14:textId="77777777" w:rsidR="0027447B" w:rsidRPr="00897CD7" w:rsidRDefault="0027447B" w:rsidP="00397335">
            <w:pPr>
              <w:rPr>
                <w:b w:val="0"/>
                <w:bCs w:val="0"/>
              </w:rPr>
            </w:pPr>
            <w:r w:rsidRPr="00897CD7">
              <w:rPr>
                <w:b w:val="0"/>
                <w:bCs w:val="0"/>
              </w:rPr>
              <w:t>Status Code</w:t>
            </w:r>
          </w:p>
        </w:tc>
        <w:tc>
          <w:tcPr>
            <w:tcW w:w="810" w:type="dxa"/>
          </w:tcPr>
          <w:p w14:paraId="6AA1D43C"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5D57EAC5"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10D673C4"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7447B" w:rsidRPr="00897CD7" w14:paraId="0FC26E8D"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20C26BF" w14:textId="77777777" w:rsidR="0027447B" w:rsidRPr="00897CD7" w:rsidRDefault="0027447B" w:rsidP="00397335">
            <w:pPr>
              <w:rPr>
                <w:b/>
                <w:bCs w:val="0"/>
              </w:rPr>
            </w:pPr>
            <w:r w:rsidRPr="00897CD7">
              <w:rPr>
                <w:bCs w:val="0"/>
              </w:rPr>
              <w:t>200</w:t>
            </w:r>
          </w:p>
        </w:tc>
        <w:tc>
          <w:tcPr>
            <w:tcW w:w="810" w:type="dxa"/>
          </w:tcPr>
          <w:p w14:paraId="7737244E" w14:textId="77777777"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978CA03" w14:textId="15151E6E"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t>Returning</w:t>
            </w:r>
            <w:r w:rsidR="00102690">
              <w:t xml:space="preserve"> list of</w:t>
            </w:r>
            <w:r>
              <w:t xml:space="preserve"> match score details</w:t>
            </w:r>
          </w:p>
        </w:tc>
        <w:tc>
          <w:tcPr>
            <w:tcW w:w="3780" w:type="dxa"/>
          </w:tcPr>
          <w:p w14:paraId="49EA8A5D" w14:textId="613601FB"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w:t>
            </w:r>
            <w:r w:rsidR="00102690">
              <w:t>matchScores: [</w:t>
            </w:r>
          </w:p>
          <w:p w14:paraId="45CAF13E"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“totalRuns”: totalRuns,</w:t>
            </w:r>
          </w:p>
          <w:p w14:paraId="1595C11A"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“totalWickets”: totalWickets,</w:t>
            </w:r>
          </w:p>
          <w:p w14:paraId="2D1DB34D"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“batsmanName1”: batsmanName1,</w:t>
            </w:r>
          </w:p>
          <w:p w14:paraId="677454EE" w14:textId="77777777" w:rsidR="0027447B" w:rsidRPr="002C52EA"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“batsmanScore1”: batsmanScore1,</w:t>
            </w:r>
          </w:p>
          <w:p w14:paraId="74EB24FF"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“batsmanName2”: batsmanName2,</w:t>
            </w:r>
          </w:p>
          <w:p w14:paraId="7BF7321C"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“batsmanScore2”: batsmanScore2,</w:t>
            </w:r>
          </w:p>
          <w:p w14:paraId="554A5687"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“bowlerName”: bowlerName,</w:t>
            </w:r>
          </w:p>
          <w:p w14:paraId="1FE66AB6"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“overDetails”: overDetails,</w:t>
            </w:r>
          </w:p>
          <w:p w14:paraId="659890A5"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“overCount”: overcount,</w:t>
            </w:r>
          </w:p>
          <w:p w14:paraId="28F2038D"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“economy”: economy</w:t>
            </w:r>
          </w:p>
          <w:p w14:paraId="677F0A7E" w14:textId="6FF6E6E7" w:rsidR="0027447B" w:rsidRPr="00897CD7" w:rsidRDefault="00102690" w:rsidP="004B5381">
            <w:pPr>
              <w:pStyle w:val="CodeText"/>
              <w:cnfStyle w:val="000000000000" w:firstRow="0" w:lastRow="0" w:firstColumn="0" w:lastColumn="0" w:oddVBand="0" w:evenVBand="0" w:oddHBand="0" w:evenHBand="0" w:firstRowFirstColumn="0" w:firstRowLastColumn="0" w:lastRowFirstColumn="0" w:lastRowLastColumn="0"/>
            </w:pPr>
            <w:r>
              <w:t>]</w:t>
            </w:r>
            <w:r w:rsidR="0027447B">
              <w:t>}</w:t>
            </w:r>
          </w:p>
        </w:tc>
      </w:tr>
      <w:tr w:rsidR="0027447B" w:rsidRPr="00897CD7" w14:paraId="7769F969"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117C47B" w14:textId="2E132F94" w:rsidR="0027447B" w:rsidRPr="00897CD7" w:rsidRDefault="00DD7651" w:rsidP="00397335">
            <w:r>
              <w:t>404</w:t>
            </w:r>
          </w:p>
        </w:tc>
        <w:tc>
          <w:tcPr>
            <w:tcW w:w="810" w:type="dxa"/>
          </w:tcPr>
          <w:p w14:paraId="77D9716E" w14:textId="77777777"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BE1857D" w14:textId="77777777" w:rsidR="0027447B" w:rsidRDefault="0027447B" w:rsidP="00397335">
            <w:pPr>
              <w:cnfStyle w:val="000000000000" w:firstRow="0" w:lastRow="0" w:firstColumn="0" w:lastColumn="0" w:oddVBand="0" w:evenVBand="0" w:oddHBand="0" w:evenHBand="0" w:firstRowFirstColumn="0" w:firstRowLastColumn="0" w:lastRowFirstColumn="0" w:lastRowLastColumn="0"/>
            </w:pPr>
            <w:r>
              <w:t>Error occurred while fetching score details</w:t>
            </w:r>
          </w:p>
        </w:tc>
        <w:tc>
          <w:tcPr>
            <w:tcW w:w="3780" w:type="dxa"/>
          </w:tcPr>
          <w:p w14:paraId="45CB086B" w14:textId="77777777" w:rsidR="0027447B" w:rsidRPr="00730BF1" w:rsidRDefault="0027447B"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5501323" w14:textId="1B6B5D49" w:rsidR="0027447B" w:rsidRPr="00730BF1" w:rsidRDefault="0027447B"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A43952">
              <w:t>“Match scores not found”</w:t>
            </w:r>
          </w:p>
          <w:p w14:paraId="4BFB0134" w14:textId="77777777" w:rsidR="0027447B" w:rsidRPr="00897CD7" w:rsidRDefault="0027447B"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79222F6" w14:textId="77777777" w:rsidR="0027447B" w:rsidRDefault="0027447B" w:rsidP="00D70A41">
      <w:pPr>
        <w:pStyle w:val="Heading4"/>
      </w:pPr>
      <w:r>
        <w:t>Implementation Details</w:t>
      </w:r>
      <w:r w:rsidRPr="0020351A">
        <w:t xml:space="preserve"> </w:t>
      </w:r>
    </w:p>
    <w:p w14:paraId="7C540DE8" w14:textId="7F234ABA" w:rsidR="0027447B" w:rsidRDefault="0027447B" w:rsidP="00D70A41">
      <w:pPr>
        <w:pStyle w:val="Heading5"/>
      </w:pPr>
      <w:r>
        <w:t xml:space="preserve">Method Name: </w:t>
      </w:r>
      <w:r w:rsidR="00314630">
        <w:t>Score</w:t>
      </w:r>
      <w:r>
        <w:t>Controller.</w:t>
      </w:r>
      <w:r w:rsidR="00D753D2">
        <w:t>list</w:t>
      </w:r>
      <w:r>
        <w:t>MatchDetails()</w:t>
      </w:r>
    </w:p>
    <w:p w14:paraId="688C9636" w14:textId="77777777" w:rsidR="006C4CFF" w:rsidRDefault="006C4CFF" w:rsidP="00CC5B56">
      <w:pPr>
        <w:pStyle w:val="ListParagraph"/>
        <w:numPr>
          <w:ilvl w:val="0"/>
          <w:numId w:val="22"/>
        </w:numPr>
        <w:jc w:val="both"/>
      </w:pPr>
      <w:r>
        <w:t>Authentication - Required</w:t>
      </w:r>
    </w:p>
    <w:p w14:paraId="6304D663" w14:textId="04740EA0" w:rsidR="006C4CFF" w:rsidRDefault="006C4CFF" w:rsidP="00CC5B56">
      <w:pPr>
        <w:pStyle w:val="ListParagraph"/>
        <w:numPr>
          <w:ilvl w:val="0"/>
          <w:numId w:val="22"/>
        </w:numPr>
        <w:jc w:val="both"/>
      </w:pPr>
      <w:r>
        <w:t>Validation – Required</w:t>
      </w:r>
    </w:p>
    <w:p w14:paraId="0ABBE40C" w14:textId="77777777" w:rsidR="006C4CFF" w:rsidRDefault="006C4CFF" w:rsidP="006C4CFF">
      <w:pPr>
        <w:pStyle w:val="ListParagraph"/>
        <w:jc w:val="both"/>
      </w:pPr>
    </w:p>
    <w:p w14:paraId="29E7C1DD" w14:textId="77777777" w:rsidR="00994DEA" w:rsidRDefault="00994DEA" w:rsidP="00994DEA">
      <w:pPr>
        <w:pStyle w:val="Heading2"/>
        <w:rPr>
          <w:lang w:val="en-IN" w:eastAsia="en-IN"/>
        </w:rPr>
      </w:pPr>
      <w:bookmarkStart w:id="25" w:name="_Toc171634069"/>
      <w:r>
        <w:rPr>
          <w:lang w:val="en-IN" w:eastAsia="en-IN"/>
        </w:rPr>
        <w:t>Dependencies</w:t>
      </w:r>
      <w:bookmarkEnd w:id="25"/>
    </w:p>
    <w:p w14:paraId="43E96048" w14:textId="77777777" w:rsidR="005C742E" w:rsidRDefault="005C742E" w:rsidP="005C742E">
      <w:pPr>
        <w:rPr>
          <w:lang w:val="en-IN" w:eastAsia="en-IN"/>
        </w:rPr>
      </w:pPr>
      <w:r>
        <w:rPr>
          <w:lang w:val="en-IN" w:eastAsia="en-IN"/>
        </w:rPr>
        <w:t>This service is loosely depending upon,</w:t>
      </w:r>
    </w:p>
    <w:p w14:paraId="371133C6" w14:textId="2ECB64AD" w:rsidR="002936C5" w:rsidRDefault="002936C5" w:rsidP="00CC5B56">
      <w:pPr>
        <w:pStyle w:val="ListParagraph"/>
        <w:numPr>
          <w:ilvl w:val="0"/>
          <w:numId w:val="38"/>
        </w:numPr>
        <w:rPr>
          <w:lang w:val="en-IN" w:eastAsia="en-IN"/>
        </w:rPr>
      </w:pPr>
      <w:r>
        <w:rPr>
          <w:lang w:val="en-IN" w:eastAsia="en-IN"/>
        </w:rPr>
        <w:t>User Management Service</w:t>
      </w:r>
    </w:p>
    <w:p w14:paraId="7CA86FFD" w14:textId="6173EB27" w:rsidR="005C742E" w:rsidRDefault="005C742E" w:rsidP="00CC5B56">
      <w:pPr>
        <w:pStyle w:val="ListParagraph"/>
        <w:numPr>
          <w:ilvl w:val="0"/>
          <w:numId w:val="38"/>
        </w:numPr>
        <w:rPr>
          <w:lang w:val="en-IN" w:eastAsia="en-IN"/>
        </w:rPr>
      </w:pPr>
      <w:r>
        <w:rPr>
          <w:lang w:val="en-IN" w:eastAsia="en-IN"/>
        </w:rPr>
        <w:t>Match Details Service</w:t>
      </w:r>
    </w:p>
    <w:p w14:paraId="62272FE5" w14:textId="415BC653" w:rsidR="00994DEA" w:rsidRDefault="005C742E" w:rsidP="00CC5B56">
      <w:pPr>
        <w:pStyle w:val="ListParagraph"/>
        <w:numPr>
          <w:ilvl w:val="0"/>
          <w:numId w:val="38"/>
        </w:numPr>
        <w:rPr>
          <w:lang w:val="en-IN" w:eastAsia="en-IN"/>
        </w:rPr>
      </w:pPr>
      <w:r>
        <w:rPr>
          <w:lang w:val="en-IN" w:eastAsia="en-IN"/>
        </w:rPr>
        <w:t>Player Statistic Service</w:t>
      </w:r>
    </w:p>
    <w:p w14:paraId="7FD9A3ED" w14:textId="77777777" w:rsidR="00CB6422" w:rsidRPr="00CB6422" w:rsidRDefault="00CB6422" w:rsidP="00CB6422">
      <w:pPr>
        <w:pStyle w:val="ListParagraph"/>
        <w:rPr>
          <w:lang w:val="en-IN" w:eastAsia="en-IN"/>
        </w:rPr>
      </w:pPr>
    </w:p>
    <w:p w14:paraId="79BADB15" w14:textId="68559000" w:rsidR="00CD5DC3" w:rsidRDefault="00CD5DC3" w:rsidP="00CD5DC3">
      <w:pPr>
        <w:pStyle w:val="Heading1"/>
      </w:pPr>
      <w:bookmarkStart w:id="26" w:name="_Toc171634071"/>
      <w:r w:rsidRPr="00CD5DC3">
        <w:t>Team Management Service</w:t>
      </w:r>
      <w:bookmarkEnd w:id="26"/>
    </w:p>
    <w:p w14:paraId="59A829E8" w14:textId="113112E8" w:rsidR="00D70A41" w:rsidRPr="00D70A41" w:rsidRDefault="00D70A41" w:rsidP="00D70A41">
      <w:pPr>
        <w:pStyle w:val="Heading2"/>
      </w:pPr>
      <w:bookmarkStart w:id="27" w:name="_Toc171634072"/>
      <w:r>
        <w:t>Overview</w:t>
      </w:r>
      <w:bookmarkEnd w:id="27"/>
    </w:p>
    <w:p w14:paraId="4AC9EF52" w14:textId="7D16CC81" w:rsidR="00F81A27" w:rsidRPr="00D25957" w:rsidRDefault="00F81A27" w:rsidP="00CC5B56">
      <w:pPr>
        <w:pStyle w:val="ListParagraph"/>
        <w:numPr>
          <w:ilvl w:val="0"/>
          <w:numId w:val="7"/>
        </w:numPr>
        <w:spacing w:line="240" w:lineRule="auto"/>
        <w:rPr>
          <w:rFonts w:eastAsia="Times New Roman" w:cstheme="minorHAnsi"/>
          <w:lang w:val="en-IN" w:eastAsia="en-IN"/>
        </w:rPr>
      </w:pPr>
      <w:r w:rsidRPr="00D25957">
        <w:rPr>
          <w:rFonts w:eastAsia="Times New Roman" w:cstheme="minorHAnsi"/>
          <w:lang w:val="en-IN" w:eastAsia="en-IN"/>
        </w:rPr>
        <w:t>Stores and manages team data</w:t>
      </w:r>
      <w:r w:rsidR="00A70821" w:rsidRPr="00D25957">
        <w:rPr>
          <w:rFonts w:eastAsia="Times New Roman" w:cstheme="minorHAnsi"/>
          <w:lang w:val="en-IN" w:eastAsia="en-IN"/>
        </w:rPr>
        <w:t>.</w:t>
      </w:r>
    </w:p>
    <w:p w14:paraId="3FEEF92D" w14:textId="32C30849" w:rsidR="00F81A27" w:rsidRPr="00D25957" w:rsidRDefault="00F81A27" w:rsidP="00CC5B56">
      <w:pPr>
        <w:pStyle w:val="ListParagraph"/>
        <w:numPr>
          <w:ilvl w:val="0"/>
          <w:numId w:val="7"/>
        </w:numPr>
        <w:spacing w:line="240" w:lineRule="auto"/>
        <w:rPr>
          <w:rFonts w:eastAsia="Times New Roman" w:cstheme="minorHAnsi"/>
          <w:lang w:val="en-IN" w:eastAsia="en-IN"/>
        </w:rPr>
      </w:pPr>
      <w:r w:rsidRPr="00D25957">
        <w:rPr>
          <w:rFonts w:eastAsia="Times New Roman" w:cstheme="minorHAnsi"/>
          <w:lang w:val="en-IN" w:eastAsia="en-IN"/>
        </w:rPr>
        <w:t xml:space="preserve">Provides APIs for team profiles, </w:t>
      </w:r>
      <w:r w:rsidR="002B3F8E" w:rsidRPr="00D25957">
        <w:rPr>
          <w:rFonts w:eastAsia="Times New Roman" w:cstheme="minorHAnsi"/>
          <w:lang w:val="en-IN" w:eastAsia="en-IN"/>
        </w:rPr>
        <w:t>statistic</w:t>
      </w:r>
      <w:r w:rsidRPr="00D25957">
        <w:rPr>
          <w:rFonts w:eastAsia="Times New Roman" w:cstheme="minorHAnsi"/>
          <w:lang w:val="en-IN" w:eastAsia="en-IN"/>
        </w:rPr>
        <w:t>, and squad det</w:t>
      </w:r>
      <w:r w:rsidR="00A70821" w:rsidRPr="00D25957">
        <w:rPr>
          <w:rFonts w:eastAsia="Times New Roman" w:cstheme="minorHAnsi"/>
          <w:lang w:val="en-IN" w:eastAsia="en-IN"/>
        </w:rPr>
        <w:t>a</w:t>
      </w:r>
      <w:r w:rsidRPr="00D25957">
        <w:rPr>
          <w:rFonts w:eastAsia="Times New Roman" w:cstheme="minorHAnsi"/>
          <w:lang w:val="en-IN" w:eastAsia="en-IN"/>
        </w:rPr>
        <w:t>ils</w:t>
      </w:r>
      <w:r w:rsidR="00A70821" w:rsidRPr="00D25957">
        <w:rPr>
          <w:rFonts w:eastAsia="Times New Roman" w:cstheme="minorHAnsi"/>
          <w:lang w:val="en-IN" w:eastAsia="en-IN"/>
        </w:rPr>
        <w:t>.</w:t>
      </w:r>
    </w:p>
    <w:p w14:paraId="4DDA0BC3" w14:textId="4BD558CF" w:rsidR="00F81A27" w:rsidRPr="00D25957" w:rsidRDefault="00F81A27" w:rsidP="00CC5B56">
      <w:pPr>
        <w:pStyle w:val="ListParagraph"/>
        <w:numPr>
          <w:ilvl w:val="0"/>
          <w:numId w:val="7"/>
        </w:numPr>
        <w:spacing w:line="240" w:lineRule="auto"/>
        <w:rPr>
          <w:rFonts w:eastAsia="Times New Roman" w:cstheme="minorHAnsi"/>
          <w:lang w:val="en-IN" w:eastAsia="en-IN"/>
        </w:rPr>
      </w:pPr>
      <w:r w:rsidRPr="00D25957">
        <w:rPr>
          <w:rFonts w:eastAsia="Times New Roman" w:cstheme="minorHAnsi"/>
          <w:lang w:val="en-IN" w:eastAsia="en-IN"/>
        </w:rPr>
        <w:t xml:space="preserve">Calculates real-time </w:t>
      </w:r>
      <w:r w:rsidR="002B3F8E" w:rsidRPr="00D25957">
        <w:rPr>
          <w:rFonts w:eastAsia="Times New Roman" w:cstheme="minorHAnsi"/>
          <w:lang w:val="en-IN" w:eastAsia="en-IN"/>
        </w:rPr>
        <w:t>statistic</w:t>
      </w:r>
      <w:r w:rsidRPr="00D25957">
        <w:rPr>
          <w:rFonts w:eastAsia="Times New Roman" w:cstheme="minorHAnsi"/>
          <w:lang w:val="en-IN" w:eastAsia="en-IN"/>
        </w:rPr>
        <w:t xml:space="preserve"> during ongoing matches</w:t>
      </w:r>
      <w:r w:rsidR="00A70821" w:rsidRPr="00D25957">
        <w:rPr>
          <w:rFonts w:eastAsia="Times New Roman" w:cstheme="minorHAnsi"/>
          <w:lang w:val="en-IN" w:eastAsia="en-IN"/>
        </w:rPr>
        <w:t>.</w:t>
      </w:r>
    </w:p>
    <w:p w14:paraId="6C239951" w14:textId="7D95A656" w:rsidR="002F390F" w:rsidRPr="00D25957" w:rsidRDefault="00F81A27" w:rsidP="00CC5B56">
      <w:pPr>
        <w:pStyle w:val="ListParagraph"/>
        <w:numPr>
          <w:ilvl w:val="0"/>
          <w:numId w:val="7"/>
        </w:numPr>
        <w:spacing w:line="240" w:lineRule="auto"/>
        <w:rPr>
          <w:rFonts w:eastAsia="Times New Roman" w:cstheme="minorHAnsi"/>
          <w:lang w:val="en-IN" w:eastAsia="en-IN"/>
        </w:rPr>
      </w:pPr>
      <w:r w:rsidRPr="00D25957">
        <w:rPr>
          <w:rFonts w:eastAsia="Times New Roman" w:cstheme="minorHAnsi"/>
          <w:lang w:val="en-IN" w:eastAsia="en-IN"/>
        </w:rPr>
        <w:t>Handles historical data import and updates</w:t>
      </w:r>
      <w:r w:rsidR="00A70821" w:rsidRPr="00D25957">
        <w:rPr>
          <w:rFonts w:eastAsia="Times New Roman" w:cstheme="minorHAnsi"/>
          <w:lang w:val="en-IN" w:eastAsia="en-IN"/>
        </w:rPr>
        <w:t>.</w:t>
      </w:r>
    </w:p>
    <w:p w14:paraId="59CD7F51" w14:textId="77777777" w:rsidR="003E5862" w:rsidRDefault="003E5862" w:rsidP="003E5862">
      <w:pPr>
        <w:spacing w:line="240" w:lineRule="auto"/>
        <w:ind w:left="360"/>
        <w:rPr>
          <w:rFonts w:ascii="Times New Roman" w:eastAsia="Times New Roman" w:hAnsi="Times New Roman" w:cs="Times New Roman"/>
          <w:lang w:val="en-IN" w:eastAsia="en-IN"/>
        </w:rPr>
      </w:pPr>
    </w:p>
    <w:p w14:paraId="42360CE6" w14:textId="77777777" w:rsidR="003E5862" w:rsidRDefault="003E5862" w:rsidP="003E5862">
      <w:pPr>
        <w:pStyle w:val="Heading2"/>
      </w:pPr>
      <w:bookmarkStart w:id="28" w:name="_Toc171634073"/>
      <w:r>
        <w:t>Data model specification</w:t>
      </w:r>
      <w:bookmarkEnd w:id="28"/>
    </w:p>
    <w:p w14:paraId="2E99ABF9" w14:textId="06D8E7BD" w:rsidR="003E5862" w:rsidRDefault="003E5862" w:rsidP="003E5862">
      <w:pPr>
        <w:pStyle w:val="Code"/>
      </w:pPr>
      <w:r>
        <w:t>Team</w:t>
      </w:r>
      <w:r w:rsidR="00CC5B56">
        <w:t>Profile</w:t>
      </w:r>
    </w:p>
    <w:p w14:paraId="58672FD2" w14:textId="77777777" w:rsidR="003E5862" w:rsidRDefault="003E5862" w:rsidP="003E5862">
      <w:pPr>
        <w:pStyle w:val="Code"/>
      </w:pPr>
      <w:r w:rsidRPr="007C01DF">
        <w:t>{</w:t>
      </w:r>
    </w:p>
    <w:p w14:paraId="6A5CACE7" w14:textId="5CAEE59C" w:rsidR="00CC5B56" w:rsidRPr="007C01DF" w:rsidRDefault="00CC5B56" w:rsidP="003E5862">
      <w:pPr>
        <w:pStyle w:val="Code"/>
      </w:pPr>
      <w:r>
        <w:lastRenderedPageBreak/>
        <w:t xml:space="preserve"> “teamId”: “&lt;Long&gt;”</w:t>
      </w:r>
    </w:p>
    <w:p w14:paraId="09A26641" w14:textId="7AE0F482" w:rsidR="003E5862" w:rsidRPr="007C01DF" w:rsidRDefault="003E5862" w:rsidP="003E5862">
      <w:pPr>
        <w:pStyle w:val="Code"/>
      </w:pPr>
      <w:r w:rsidRPr="007C01DF">
        <w:t xml:space="preserve"> "</w:t>
      </w:r>
      <w:r>
        <w:t>teamName</w:t>
      </w:r>
      <w:r w:rsidRPr="007C01DF">
        <w:t>": "</w:t>
      </w:r>
      <w:r>
        <w:t>&lt;</w:t>
      </w:r>
      <w:r w:rsidR="00E02784">
        <w:t>String</w:t>
      </w:r>
      <w:r>
        <w:t>&gt;</w:t>
      </w:r>
      <w:r w:rsidRPr="007C01DF">
        <w:t>",</w:t>
      </w:r>
    </w:p>
    <w:p w14:paraId="59BE8525" w14:textId="55FB32C1" w:rsidR="003E5862" w:rsidRDefault="003E5862" w:rsidP="00E02784">
      <w:pPr>
        <w:pStyle w:val="Code"/>
      </w:pPr>
      <w:r w:rsidRPr="007C01DF">
        <w:t xml:space="preserve"> "</w:t>
      </w:r>
      <w:r w:rsidR="00E02784">
        <w:t>t</w:t>
      </w:r>
      <w:r>
        <w:t>eamHistory</w:t>
      </w:r>
      <w:r w:rsidRPr="007C01DF">
        <w:t xml:space="preserve">": </w:t>
      </w:r>
      <w:r w:rsidR="00E02784">
        <w:t xml:space="preserve"> </w:t>
      </w:r>
      <w:r w:rsidRPr="007C01DF">
        <w:t>"</w:t>
      </w:r>
      <w:r>
        <w:t>&lt;</w:t>
      </w:r>
      <w:r w:rsidR="00E02784">
        <w:t>String</w:t>
      </w:r>
      <w:r>
        <w:t>&gt;</w:t>
      </w:r>
      <w:r w:rsidRPr="007C01DF">
        <w:t xml:space="preserve"> "</w:t>
      </w:r>
    </w:p>
    <w:p w14:paraId="7FC2F7A8" w14:textId="77777777" w:rsidR="003E5862" w:rsidRDefault="003E5862" w:rsidP="003E5862">
      <w:pPr>
        <w:pStyle w:val="Code"/>
      </w:pPr>
      <w:r>
        <w:t>}</w:t>
      </w:r>
    </w:p>
    <w:p w14:paraId="75A3D546" w14:textId="77777777" w:rsidR="003E5862" w:rsidRDefault="003E5862" w:rsidP="003E5862">
      <w:pPr>
        <w:pStyle w:val="Code"/>
      </w:pPr>
    </w:p>
    <w:p w14:paraId="2939D857" w14:textId="0DDD0DE2" w:rsidR="003E5862" w:rsidRDefault="003E5862" w:rsidP="003E5862">
      <w:pPr>
        <w:pStyle w:val="Code"/>
      </w:pPr>
      <w:r>
        <w:t>Squad</w:t>
      </w:r>
    </w:p>
    <w:p w14:paraId="2B2D4977" w14:textId="77777777" w:rsidR="003E5862" w:rsidRDefault="003E5862" w:rsidP="003E5862">
      <w:pPr>
        <w:pStyle w:val="Code"/>
      </w:pPr>
      <w:r>
        <w:t>{</w:t>
      </w:r>
    </w:p>
    <w:p w14:paraId="1AFFC775" w14:textId="6A5F59E5" w:rsidR="00CC5B56" w:rsidRDefault="001E57CC" w:rsidP="003E5862">
      <w:pPr>
        <w:pStyle w:val="Code"/>
      </w:pPr>
      <w:r>
        <w:t xml:space="preserve"> </w:t>
      </w:r>
      <w:r w:rsidR="00CC5B56">
        <w:t>“squadId”: “&lt;Long&gt;”</w:t>
      </w:r>
    </w:p>
    <w:p w14:paraId="03681521" w14:textId="67088F17" w:rsidR="003E5862" w:rsidRDefault="001E57CC" w:rsidP="003E5862">
      <w:pPr>
        <w:pStyle w:val="Code"/>
      </w:pPr>
      <w:r>
        <w:t xml:space="preserve"> </w:t>
      </w:r>
      <w:r w:rsidR="003E5862">
        <w:t>“teamId”: “&lt;</w:t>
      </w:r>
      <w:r w:rsidR="00CC5B56">
        <w:t xml:space="preserve">Long </w:t>
      </w:r>
      <w:r w:rsidR="003E5862">
        <w:t>&gt;”,</w:t>
      </w:r>
    </w:p>
    <w:p w14:paraId="37B78BDA" w14:textId="4E664A95" w:rsidR="00CC5B56" w:rsidRDefault="001E57CC" w:rsidP="003E5862">
      <w:pPr>
        <w:pStyle w:val="Code"/>
      </w:pPr>
      <w:r>
        <w:t xml:space="preserve"> </w:t>
      </w:r>
      <w:r w:rsidR="00CC5B56">
        <w:t>“matchId”: “&lt;Long &gt;”,</w:t>
      </w:r>
    </w:p>
    <w:p w14:paraId="364BCF7B" w14:textId="45481F2E" w:rsidR="00CC5B56" w:rsidRDefault="001E57CC" w:rsidP="003E5862">
      <w:pPr>
        <w:pStyle w:val="Code"/>
      </w:pPr>
      <w:r>
        <w:t xml:space="preserve"> </w:t>
      </w:r>
      <w:r w:rsidR="00CC5B56">
        <w:t>“players”: &lt;Interger[]&gt;</w:t>
      </w:r>
    </w:p>
    <w:p w14:paraId="4AFF3D9F" w14:textId="5B7392AB" w:rsidR="003E5862" w:rsidRDefault="00273B42" w:rsidP="003E5862">
      <w:pPr>
        <w:pStyle w:val="Code"/>
      </w:pPr>
      <w:r>
        <w:t>}</w:t>
      </w:r>
    </w:p>
    <w:p w14:paraId="0C5AB3A1" w14:textId="77777777" w:rsidR="009D63D6" w:rsidRDefault="009D63D6" w:rsidP="003E5862">
      <w:pPr>
        <w:pStyle w:val="Code"/>
      </w:pPr>
    </w:p>
    <w:p w14:paraId="610D8E75" w14:textId="56EEF488" w:rsidR="008E444E" w:rsidRDefault="00CC5B56" w:rsidP="003E5862">
      <w:pPr>
        <w:pStyle w:val="Code"/>
      </w:pPr>
      <w:r>
        <w:t>Team</w:t>
      </w:r>
      <w:r w:rsidR="008E444E">
        <w:t>Statistic</w:t>
      </w:r>
    </w:p>
    <w:p w14:paraId="4350832E" w14:textId="77777777" w:rsidR="008E444E" w:rsidRDefault="008E444E" w:rsidP="008E444E">
      <w:pPr>
        <w:pStyle w:val="Code"/>
      </w:pPr>
      <w:r>
        <w:t>{</w:t>
      </w:r>
    </w:p>
    <w:p w14:paraId="02C54FC9" w14:textId="3FBF09C5" w:rsidR="008E444E" w:rsidRDefault="001E57CC" w:rsidP="008E444E">
      <w:pPr>
        <w:pStyle w:val="Code"/>
      </w:pPr>
      <w:r>
        <w:t xml:space="preserve"> </w:t>
      </w:r>
      <w:r w:rsidR="008E444E">
        <w:t>“</w:t>
      </w:r>
      <w:r w:rsidR="00324300">
        <w:t>Id</w:t>
      </w:r>
      <w:r w:rsidR="008E444E">
        <w:t>”: “&lt;</w:t>
      </w:r>
      <w:r w:rsidR="00CC5B56">
        <w:t>Long</w:t>
      </w:r>
      <w:r w:rsidR="008E444E">
        <w:t>&gt;”,</w:t>
      </w:r>
    </w:p>
    <w:p w14:paraId="1CB7DFC8" w14:textId="1EE6A874" w:rsidR="00CC5B56" w:rsidRDefault="001E57CC" w:rsidP="008E444E">
      <w:pPr>
        <w:pStyle w:val="Code"/>
      </w:pPr>
      <w:r>
        <w:t xml:space="preserve"> </w:t>
      </w:r>
      <w:r w:rsidR="00CC5B56">
        <w:t>“teamName”: “&lt;String&gt;”,</w:t>
      </w:r>
    </w:p>
    <w:p w14:paraId="46B2DF91" w14:textId="11D93479" w:rsidR="00AF7A65" w:rsidRDefault="001E57CC" w:rsidP="008E444E">
      <w:pPr>
        <w:pStyle w:val="Code"/>
      </w:pPr>
      <w:r>
        <w:t xml:space="preserve"> </w:t>
      </w:r>
      <w:r w:rsidR="008E444E">
        <w:t>“</w:t>
      </w:r>
      <w:r w:rsidR="00324300">
        <w:t>captain</w:t>
      </w:r>
      <w:r w:rsidR="008E444E">
        <w:t>”: “&lt;String&gt;”</w:t>
      </w:r>
      <w:r w:rsidR="00324300">
        <w:t>,</w:t>
      </w:r>
    </w:p>
    <w:p w14:paraId="56561EBE" w14:textId="6BF7DB7B" w:rsidR="001E57CC" w:rsidRDefault="001E57CC" w:rsidP="001E57CC">
      <w:pPr>
        <w:pStyle w:val="Code"/>
      </w:pPr>
      <w:r>
        <w:t xml:space="preserve"> “vcaptain”: “&lt;String&gt;”,</w:t>
      </w:r>
    </w:p>
    <w:p w14:paraId="45E0A63C" w14:textId="326B7A06" w:rsidR="001E57CC" w:rsidRDefault="001E57CC" w:rsidP="008E444E">
      <w:pPr>
        <w:pStyle w:val="Code"/>
      </w:pPr>
      <w:r>
        <w:t xml:space="preserve"> “iccTitles”: “&lt;Integer&gt;”</w:t>
      </w:r>
    </w:p>
    <w:p w14:paraId="040ED9E7" w14:textId="3A28DBEA" w:rsidR="00324300" w:rsidRDefault="001E57CC" w:rsidP="008E444E">
      <w:pPr>
        <w:pStyle w:val="Code"/>
      </w:pPr>
      <w:r>
        <w:t xml:space="preserve"> </w:t>
      </w:r>
      <w:r w:rsidR="00324300">
        <w:t>“playerName”:</w:t>
      </w:r>
      <w:r w:rsidR="00AF7A65">
        <w:t xml:space="preserve"> </w:t>
      </w:r>
      <w:r w:rsidR="00324300">
        <w:t>&lt;String&gt;</w:t>
      </w:r>
      <w:r>
        <w:t>,</w:t>
      </w:r>
    </w:p>
    <w:p w14:paraId="3E558D7D" w14:textId="77777777" w:rsidR="001E57CC" w:rsidRDefault="001E57CC" w:rsidP="001E57CC">
      <w:pPr>
        <w:pStyle w:val="Code"/>
      </w:pPr>
      <w:r>
        <w:t xml:space="preserve"> “totalMatches”: {</w:t>
      </w:r>
    </w:p>
    <w:p w14:paraId="003548AB" w14:textId="565FE6CA" w:rsidR="001E57CC" w:rsidRDefault="001E57CC" w:rsidP="001E57CC">
      <w:pPr>
        <w:pStyle w:val="Code"/>
      </w:pPr>
      <w:r>
        <w:t xml:space="preserve">   “format”: “&lt;String&gt;”,</w:t>
      </w:r>
    </w:p>
    <w:p w14:paraId="187BD4FE" w14:textId="2FB5BFEC" w:rsidR="001E57CC" w:rsidRDefault="001E57CC" w:rsidP="001E57CC">
      <w:pPr>
        <w:pStyle w:val="Code"/>
      </w:pPr>
      <w:r>
        <w:t xml:space="preserve">   “opponentTeam”: “&lt;String&gt;”,</w:t>
      </w:r>
    </w:p>
    <w:p w14:paraId="17318B2F" w14:textId="6FCC1300" w:rsidR="001E57CC" w:rsidRDefault="001E57CC" w:rsidP="001E57CC">
      <w:pPr>
        <w:pStyle w:val="Code"/>
      </w:pPr>
      <w:r>
        <w:t xml:space="preserve">   “count”: &lt;Long&gt;</w:t>
      </w:r>
    </w:p>
    <w:p w14:paraId="62B5535B" w14:textId="1629ED7D" w:rsidR="001E57CC" w:rsidRDefault="001E57CC" w:rsidP="001E57CC">
      <w:pPr>
        <w:pStyle w:val="Code"/>
      </w:pPr>
      <w:r>
        <w:t xml:space="preserve"> }</w:t>
      </w:r>
    </w:p>
    <w:p w14:paraId="4DDD609E" w14:textId="77777777" w:rsidR="009D63D6" w:rsidRDefault="009D63D6" w:rsidP="001E57CC">
      <w:pPr>
        <w:pStyle w:val="Code"/>
      </w:pPr>
    </w:p>
    <w:p w14:paraId="1207FA14" w14:textId="77777777" w:rsidR="001E57CC" w:rsidRDefault="001E57CC" w:rsidP="008E444E">
      <w:pPr>
        <w:pStyle w:val="Code"/>
      </w:pPr>
      <w:r>
        <w:t xml:space="preserve"> “mom”: {</w:t>
      </w:r>
    </w:p>
    <w:p w14:paraId="58268749" w14:textId="21E16158" w:rsidR="001E57CC" w:rsidRDefault="001E57CC" w:rsidP="008E444E">
      <w:pPr>
        <w:pStyle w:val="Code"/>
      </w:pPr>
      <w:r>
        <w:t xml:space="preserve">   “playerId”: “&lt;Long&gt;”,</w:t>
      </w:r>
    </w:p>
    <w:p w14:paraId="2D361422" w14:textId="1A750F3A" w:rsidR="001E57CC" w:rsidRDefault="001E57CC" w:rsidP="008E444E">
      <w:pPr>
        <w:pStyle w:val="Code"/>
      </w:pPr>
      <w:r>
        <w:t xml:space="preserve">   “playerName”: “&lt;String&gt;”,</w:t>
      </w:r>
    </w:p>
    <w:p w14:paraId="01CF06A1" w14:textId="1F554893" w:rsidR="001E57CC" w:rsidRDefault="001E57CC" w:rsidP="008E444E">
      <w:pPr>
        <w:pStyle w:val="Code"/>
      </w:pPr>
      <w:r>
        <w:t xml:space="preserve">   “</w:t>
      </w:r>
      <w:r w:rsidRPr="001E57CC">
        <w:t>highestMoM</w:t>
      </w:r>
      <w:r>
        <w:t>”: “&lt;</w:t>
      </w:r>
      <w:r w:rsidRPr="001E57CC">
        <w:t>Integer</w:t>
      </w:r>
      <w:r>
        <w:t>&gt;”</w:t>
      </w:r>
    </w:p>
    <w:p w14:paraId="75B0C91D" w14:textId="47689424" w:rsidR="001E57CC" w:rsidRDefault="001E57CC" w:rsidP="008E444E">
      <w:pPr>
        <w:pStyle w:val="Code"/>
      </w:pPr>
      <w:r>
        <w:t>}</w:t>
      </w:r>
    </w:p>
    <w:p w14:paraId="3453714F" w14:textId="77777777" w:rsidR="003E5862" w:rsidRPr="00CE67CE" w:rsidRDefault="003E5862" w:rsidP="003E5862">
      <w:pPr>
        <w:shd w:val="clear" w:color="auto" w:fill="FFFFFF"/>
        <w:spacing w:line="240" w:lineRule="auto"/>
        <w:rPr>
          <w:rFonts w:ascii="Arial" w:eastAsia="Times New Roman" w:hAnsi="Arial" w:cs="Arial"/>
          <w:color w:val="222222"/>
          <w:lang w:val="en-IN" w:eastAsia="en-IN"/>
        </w:rPr>
      </w:pPr>
    </w:p>
    <w:p w14:paraId="256F8460" w14:textId="77777777" w:rsidR="003E5862" w:rsidRPr="003E5862" w:rsidRDefault="003E5862" w:rsidP="003E5862">
      <w:pPr>
        <w:spacing w:line="240" w:lineRule="auto"/>
        <w:ind w:left="360"/>
        <w:rPr>
          <w:rFonts w:ascii="Times New Roman" w:eastAsia="Times New Roman" w:hAnsi="Times New Roman" w:cs="Times New Roman"/>
          <w:lang w:val="en-IN" w:eastAsia="en-IN"/>
        </w:rPr>
      </w:pPr>
    </w:p>
    <w:p w14:paraId="37B85D07" w14:textId="033A1A79" w:rsidR="002F390F" w:rsidRPr="002F390F" w:rsidRDefault="00D70A41" w:rsidP="00D70A41">
      <w:pPr>
        <w:pStyle w:val="Heading2"/>
        <w:rPr>
          <w:lang w:val="en-IN" w:eastAsia="en-IN"/>
        </w:rPr>
      </w:pPr>
      <w:bookmarkStart w:id="29" w:name="_Toc171634074"/>
      <w:r>
        <w:rPr>
          <w:lang w:val="en-IN" w:eastAsia="en-IN"/>
        </w:rPr>
        <w:t>API Endpoints</w:t>
      </w:r>
      <w:bookmarkEnd w:id="29"/>
    </w:p>
    <w:p w14:paraId="1073BBD7" w14:textId="53D5B1CC" w:rsidR="00CD5DC3" w:rsidRDefault="00CD5DC3" w:rsidP="00D70A41">
      <w:pPr>
        <w:pStyle w:val="Heading3"/>
      </w:pPr>
      <w:r>
        <w:t xml:space="preserve">Create </w:t>
      </w:r>
      <w:r w:rsidR="00486204">
        <w:t>team profile</w:t>
      </w:r>
    </w:p>
    <w:p w14:paraId="42F9E512" w14:textId="7BEA7C0A" w:rsidR="00CD5DC3" w:rsidRDefault="00CD5DC3" w:rsidP="00CD5DC3">
      <w:r>
        <w:t>Create a team profile.</w:t>
      </w:r>
    </w:p>
    <w:p w14:paraId="07D5C5B3" w14:textId="77777777" w:rsidR="00CD5DC3" w:rsidRDefault="00CD5DC3" w:rsidP="00D70A41">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CD5DC3" w:rsidRPr="00897CD7" w14:paraId="5294866B" w14:textId="77777777" w:rsidTr="00B1671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2F0E158E" w14:textId="77777777" w:rsidR="00CD5DC3" w:rsidRPr="00897CD7" w:rsidRDefault="00CD5DC3" w:rsidP="00A72EC3">
            <w:pPr>
              <w:rPr>
                <w:b w:val="0"/>
                <w:bCs w:val="0"/>
              </w:rPr>
            </w:pPr>
            <w:r w:rsidRPr="00897CD7">
              <w:rPr>
                <w:b w:val="0"/>
                <w:bCs w:val="0"/>
              </w:rPr>
              <w:t>HTTP Method</w:t>
            </w:r>
          </w:p>
        </w:tc>
        <w:tc>
          <w:tcPr>
            <w:tcW w:w="2420" w:type="dxa"/>
          </w:tcPr>
          <w:p w14:paraId="4A5DC4E6"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0A577D01"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596353D9" w14:textId="77777777" w:rsidR="00CD5DC3" w:rsidRPr="00B16713"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D5DC3" w:rsidRPr="00897CD7" w14:paraId="3DECA24E" w14:textId="77777777" w:rsidTr="00B16713">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26F5A7DD" w14:textId="77777777" w:rsidR="00CD5DC3" w:rsidRPr="00B16713" w:rsidRDefault="00CD5DC3" w:rsidP="00A72EC3">
            <w:r w:rsidRPr="00B16713">
              <w:t>POST</w:t>
            </w:r>
          </w:p>
        </w:tc>
        <w:tc>
          <w:tcPr>
            <w:tcW w:w="2420" w:type="dxa"/>
          </w:tcPr>
          <w:p w14:paraId="39359FD4" w14:textId="2C0B774C"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CD5DC3">
              <w:t>/api/v1/teams/</w:t>
            </w:r>
          </w:p>
        </w:tc>
        <w:tc>
          <w:tcPr>
            <w:tcW w:w="2693" w:type="dxa"/>
          </w:tcPr>
          <w:p w14:paraId="594159FC"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3B260DCF" w14:textId="4EE66455" w:rsidR="00CD5DC3"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3A1B5796" w14:textId="77777777" w:rsidR="00CD5DC3" w:rsidRDefault="00CD5DC3" w:rsidP="00CD5DC3">
      <w:pPr>
        <w:pStyle w:val="Heading4"/>
        <w:numPr>
          <w:ilvl w:val="0"/>
          <w:numId w:val="0"/>
        </w:numPr>
      </w:pPr>
    </w:p>
    <w:p w14:paraId="45FBF9BF" w14:textId="77777777" w:rsidR="00CD5DC3" w:rsidRDefault="00CD5DC3" w:rsidP="00D70A41">
      <w:pPr>
        <w:pStyle w:val="Heading5"/>
      </w:pPr>
      <w:r>
        <w:t>Input Parameters</w:t>
      </w:r>
    </w:p>
    <w:tbl>
      <w:tblPr>
        <w:tblStyle w:val="GridTable4-Accent1"/>
        <w:tblW w:w="9355" w:type="dxa"/>
        <w:tblLook w:val="04A0" w:firstRow="1" w:lastRow="0" w:firstColumn="1" w:lastColumn="0" w:noHBand="0" w:noVBand="1"/>
      </w:tblPr>
      <w:tblGrid>
        <w:gridCol w:w="2110"/>
        <w:gridCol w:w="1224"/>
        <w:gridCol w:w="1161"/>
        <w:gridCol w:w="1499"/>
        <w:gridCol w:w="3361"/>
      </w:tblGrid>
      <w:tr w:rsidR="00FD3274" w:rsidRPr="00730BF1" w14:paraId="1B4FCD05" w14:textId="77777777" w:rsidTr="00FD3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6EA8EF92" w14:textId="77777777" w:rsidR="00CD5DC3" w:rsidRPr="00730BF1" w:rsidRDefault="00CD5DC3" w:rsidP="00A72EC3">
            <w:pPr>
              <w:rPr>
                <w:b w:val="0"/>
                <w:bCs w:val="0"/>
              </w:rPr>
            </w:pPr>
            <w:r w:rsidRPr="00730BF1">
              <w:t>Name</w:t>
            </w:r>
          </w:p>
        </w:tc>
        <w:tc>
          <w:tcPr>
            <w:tcW w:w="1224" w:type="dxa"/>
          </w:tcPr>
          <w:p w14:paraId="61FBB66A" w14:textId="77777777" w:rsidR="00CD5DC3" w:rsidRPr="00730BF1"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61" w:type="dxa"/>
          </w:tcPr>
          <w:p w14:paraId="1091DC73" w14:textId="77777777" w:rsidR="00CD5DC3" w:rsidRPr="00730BF1"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46C2D662" w14:textId="77777777" w:rsidR="00CD5DC3" w:rsidRPr="00730BF1"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361" w:type="dxa"/>
          </w:tcPr>
          <w:p w14:paraId="3BA746B1" w14:textId="77777777" w:rsidR="00CD5DC3" w:rsidRPr="00730BF1"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CD5DC3" w:rsidRPr="00730BF1" w14:paraId="5309D5BA"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7CE3D483" w14:textId="31F6713E" w:rsidR="00CD5DC3" w:rsidRPr="00730BF1" w:rsidRDefault="00CD5DC3" w:rsidP="00A72EC3">
            <w:r>
              <w:t>teamName</w:t>
            </w:r>
          </w:p>
        </w:tc>
        <w:tc>
          <w:tcPr>
            <w:tcW w:w="1224" w:type="dxa"/>
          </w:tcPr>
          <w:p w14:paraId="4B5C93BC"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399C7920"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2DF94B2"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165842DD" w14:textId="0698D6A4"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t>Team name</w:t>
            </w:r>
          </w:p>
        </w:tc>
      </w:tr>
      <w:tr w:rsidR="00CD5DC3" w:rsidRPr="00730BF1" w14:paraId="6F6D32E7"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3B591850" w14:textId="0B5FFBD3" w:rsidR="00CD5DC3" w:rsidRPr="00730BF1" w:rsidRDefault="00C0441D" w:rsidP="00A72EC3">
            <w:pPr>
              <w:rPr>
                <w:bCs w:val="0"/>
              </w:rPr>
            </w:pPr>
            <w:r>
              <w:rPr>
                <w:bCs w:val="0"/>
              </w:rPr>
              <w:t>h</w:t>
            </w:r>
            <w:r w:rsidR="00FD3274">
              <w:rPr>
                <w:bCs w:val="0"/>
              </w:rPr>
              <w:t>istory</w:t>
            </w:r>
          </w:p>
        </w:tc>
        <w:tc>
          <w:tcPr>
            <w:tcW w:w="1224" w:type="dxa"/>
          </w:tcPr>
          <w:p w14:paraId="64068370"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rsidRPr="00730BF1">
              <w:t>Yes</w:t>
            </w:r>
          </w:p>
        </w:tc>
        <w:tc>
          <w:tcPr>
            <w:tcW w:w="1161" w:type="dxa"/>
          </w:tcPr>
          <w:p w14:paraId="68ED3960"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6FBF01F9"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rsidRPr="00730BF1">
              <w:t>string</w:t>
            </w:r>
          </w:p>
        </w:tc>
        <w:tc>
          <w:tcPr>
            <w:tcW w:w="3361" w:type="dxa"/>
          </w:tcPr>
          <w:p w14:paraId="0DBB8F18" w14:textId="45DB6634" w:rsidR="00CD5DC3" w:rsidRPr="00730BF1" w:rsidRDefault="008B02A4" w:rsidP="00A72EC3">
            <w:pPr>
              <w:cnfStyle w:val="000000000000" w:firstRow="0" w:lastRow="0" w:firstColumn="0" w:lastColumn="0" w:oddVBand="0" w:evenVBand="0" w:oddHBand="0" w:evenHBand="0" w:firstRowFirstColumn="0" w:firstRowLastColumn="0" w:lastRowFirstColumn="0" w:lastRowLastColumn="0"/>
            </w:pPr>
            <w:r>
              <w:t>Detailed team history</w:t>
            </w:r>
          </w:p>
        </w:tc>
      </w:tr>
    </w:tbl>
    <w:p w14:paraId="23D9B8F3" w14:textId="77777777" w:rsidR="00CD5DC3" w:rsidRDefault="00CD5DC3" w:rsidP="00CD5DC3">
      <w:pPr>
        <w:pStyle w:val="Heading4"/>
        <w:numPr>
          <w:ilvl w:val="0"/>
          <w:numId w:val="0"/>
        </w:numPr>
      </w:pPr>
    </w:p>
    <w:p w14:paraId="72990B1B"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5F0A6B1C"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44BF9ED" w14:textId="77777777" w:rsidR="00CD5DC3" w:rsidRPr="00897CD7" w:rsidRDefault="00CD5DC3" w:rsidP="00A72EC3">
            <w:pPr>
              <w:rPr>
                <w:b w:val="0"/>
                <w:bCs w:val="0"/>
              </w:rPr>
            </w:pPr>
            <w:r w:rsidRPr="00897CD7">
              <w:rPr>
                <w:b w:val="0"/>
                <w:bCs w:val="0"/>
              </w:rPr>
              <w:t>Status Code</w:t>
            </w:r>
          </w:p>
        </w:tc>
        <w:tc>
          <w:tcPr>
            <w:tcW w:w="810" w:type="dxa"/>
          </w:tcPr>
          <w:p w14:paraId="21BFE153"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5933FA1A"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A0EA631"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1A199763"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2DBBEBB0" w14:textId="208683B2" w:rsidR="00CD5DC3" w:rsidRPr="00897CD7" w:rsidRDefault="00CD5DC3" w:rsidP="00A72EC3">
            <w:pPr>
              <w:rPr>
                <w:b/>
                <w:bCs w:val="0"/>
              </w:rPr>
            </w:pPr>
            <w:r w:rsidRPr="00897CD7">
              <w:rPr>
                <w:bCs w:val="0"/>
              </w:rPr>
              <w:t>20</w:t>
            </w:r>
            <w:r w:rsidR="00C0441D">
              <w:rPr>
                <w:bCs w:val="0"/>
              </w:rPr>
              <w:t>1</w:t>
            </w:r>
          </w:p>
        </w:tc>
        <w:tc>
          <w:tcPr>
            <w:tcW w:w="810" w:type="dxa"/>
          </w:tcPr>
          <w:p w14:paraId="1D4D829A"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198023F" w14:textId="247C63D0" w:rsidR="00CD5DC3" w:rsidRPr="00897CD7" w:rsidRDefault="006C426C" w:rsidP="00A72EC3">
            <w:pPr>
              <w:cnfStyle w:val="000000000000" w:firstRow="0" w:lastRow="0" w:firstColumn="0" w:lastColumn="0" w:oddVBand="0" w:evenVBand="0" w:oddHBand="0" w:evenHBand="0" w:firstRowFirstColumn="0" w:firstRowLastColumn="0" w:lastRowFirstColumn="0" w:lastRowLastColumn="0"/>
            </w:pPr>
            <w:r>
              <w:t>Creating team’s profile</w:t>
            </w:r>
          </w:p>
        </w:tc>
        <w:tc>
          <w:tcPr>
            <w:tcW w:w="3780" w:type="dxa"/>
          </w:tcPr>
          <w:p w14:paraId="7F9AFC7B"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2692D01" w14:textId="64263DAF" w:rsidR="00CD5DC3" w:rsidRPr="00C0441D" w:rsidRDefault="00CD5DC3" w:rsidP="004B5381">
            <w:pPr>
              <w:pStyle w:val="CodeText"/>
              <w:cnfStyle w:val="000000000000" w:firstRow="0" w:lastRow="0" w:firstColumn="0" w:lastColumn="0" w:oddVBand="0" w:evenVBand="0" w:oddHBand="0" w:evenHBand="0" w:firstRowFirstColumn="0" w:firstRowLastColumn="0" w:lastRowFirstColumn="0" w:lastRowLastColumn="0"/>
            </w:pPr>
            <w:r>
              <w:t>“message”: “</w:t>
            </w:r>
            <w:r w:rsidR="00C0441D">
              <w:t>T</w:t>
            </w:r>
            <w:r w:rsidR="00C0441D" w:rsidRPr="00C0441D">
              <w:t>eam's profile created successfully</w:t>
            </w:r>
            <w:r w:rsidR="001025FD" w:rsidRPr="00C0441D">
              <w:t>.</w:t>
            </w:r>
            <w:r w:rsidRPr="00C0441D">
              <w:t>”</w:t>
            </w:r>
          </w:p>
          <w:p w14:paraId="37F055D5"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lastRenderedPageBreak/>
              <w:t>}</w:t>
            </w:r>
          </w:p>
        </w:tc>
      </w:tr>
      <w:tr w:rsidR="00CD5DC3" w:rsidRPr="00897CD7" w14:paraId="395621E0"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62D15D9F" w14:textId="36A18176" w:rsidR="00CD5DC3" w:rsidRPr="00897CD7" w:rsidRDefault="009D63D6" w:rsidP="00A72EC3">
            <w:r>
              <w:lastRenderedPageBreak/>
              <w:t>400</w:t>
            </w:r>
          </w:p>
        </w:tc>
        <w:tc>
          <w:tcPr>
            <w:tcW w:w="810" w:type="dxa"/>
          </w:tcPr>
          <w:p w14:paraId="1501807F"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75AB328B" w14:textId="73B98787" w:rsidR="00CD5DC3" w:rsidRDefault="009D63D6" w:rsidP="00A72EC3">
            <w:pPr>
              <w:cnfStyle w:val="000000000000" w:firstRow="0" w:lastRow="0" w:firstColumn="0" w:lastColumn="0" w:oddVBand="0" w:evenVBand="0" w:oddHBand="0" w:evenHBand="0" w:firstRowFirstColumn="0" w:firstRowLastColumn="0" w:lastRowFirstColumn="0" w:lastRowLastColumn="0"/>
            </w:pPr>
            <w:r>
              <w:t>Invalid input</w:t>
            </w:r>
          </w:p>
        </w:tc>
        <w:tc>
          <w:tcPr>
            <w:tcW w:w="3780" w:type="dxa"/>
          </w:tcPr>
          <w:p w14:paraId="10243774" w14:textId="6F723C66" w:rsidR="00CD5DC3"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19A8EC8" w14:textId="58AAF2A6" w:rsidR="009D63D6" w:rsidRDefault="00CD5DC3" w:rsidP="004B5381">
            <w:pPr>
              <w:pStyle w:val="CodeText"/>
              <w:cnfStyle w:val="000000000000" w:firstRow="0" w:lastRow="0" w:firstColumn="0" w:lastColumn="0" w:oddVBand="0" w:evenVBand="0" w:oddHBand="0" w:evenHBand="0" w:firstRowFirstColumn="0" w:firstRowLastColumn="0" w:lastRowFirstColumn="0" w:lastRowLastColumn="0"/>
            </w:pPr>
            <w:r>
              <w:t>“</w:t>
            </w:r>
            <w:r w:rsidR="0048687F">
              <w:t>error</w:t>
            </w:r>
            <w:r>
              <w:t xml:space="preserve">”: </w:t>
            </w:r>
            <w:r w:rsidR="009D63D6">
              <w:t>“Invalid in</w:t>
            </w:r>
            <w:r w:rsidR="0048687F">
              <w:t>p</w:t>
            </w:r>
            <w:r w:rsidR="009D63D6">
              <w:t>ut parameters”</w:t>
            </w:r>
          </w:p>
          <w:p w14:paraId="5C7CC31D" w14:textId="3EC39E3E"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9D63D6" w:rsidRPr="00897CD7" w14:paraId="347ACA3F"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791D9D4C" w14:textId="3DE42354" w:rsidR="009D63D6" w:rsidRDefault="009D63D6" w:rsidP="00A72EC3">
            <w:r>
              <w:t>401</w:t>
            </w:r>
          </w:p>
        </w:tc>
        <w:tc>
          <w:tcPr>
            <w:tcW w:w="810" w:type="dxa"/>
          </w:tcPr>
          <w:p w14:paraId="0028750F" w14:textId="20311783" w:rsidR="009D63D6" w:rsidRDefault="009D63D6"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2B1F6B16" w14:textId="76BCCA4F" w:rsidR="009D63D6" w:rsidRDefault="009D63D6" w:rsidP="00A72EC3">
            <w:pPr>
              <w:cnfStyle w:val="000000000000" w:firstRow="0" w:lastRow="0" w:firstColumn="0" w:lastColumn="0" w:oddVBand="0" w:evenVBand="0" w:oddHBand="0" w:evenHBand="0" w:firstRowFirstColumn="0" w:firstRowLastColumn="0" w:lastRowFirstColumn="0" w:lastRowLastColumn="0"/>
            </w:pPr>
            <w:r>
              <w:t>Unauthorized request</w:t>
            </w:r>
          </w:p>
        </w:tc>
        <w:tc>
          <w:tcPr>
            <w:tcW w:w="3780" w:type="dxa"/>
          </w:tcPr>
          <w:p w14:paraId="6300FC82" w14:textId="77777777" w:rsidR="009D63D6" w:rsidRDefault="009D63D6" w:rsidP="004B5381">
            <w:pPr>
              <w:pStyle w:val="CodeText"/>
              <w:cnfStyle w:val="000000000000" w:firstRow="0" w:lastRow="0" w:firstColumn="0" w:lastColumn="0" w:oddVBand="0" w:evenVBand="0" w:oddHBand="0" w:evenHBand="0" w:firstRowFirstColumn="0" w:firstRowLastColumn="0" w:lastRowFirstColumn="0" w:lastRowLastColumn="0"/>
            </w:pPr>
            <w:r>
              <w:t>{</w:t>
            </w:r>
          </w:p>
          <w:p w14:paraId="6386DB6B" w14:textId="7B3C712C" w:rsidR="009D63D6" w:rsidRDefault="009D63D6" w:rsidP="004B5381">
            <w:pPr>
              <w:pStyle w:val="CodeText"/>
              <w:cnfStyle w:val="000000000000" w:firstRow="0" w:lastRow="0" w:firstColumn="0" w:lastColumn="0" w:oddVBand="0" w:evenVBand="0" w:oddHBand="0" w:evenHBand="0" w:firstRowFirstColumn="0" w:firstRowLastColumn="0" w:lastRowFirstColumn="0" w:lastRowLastColumn="0"/>
            </w:pPr>
            <w:r>
              <w:t>“message”: “Unauthorized request”</w:t>
            </w:r>
          </w:p>
          <w:p w14:paraId="6F5BEC07" w14:textId="263BE65B" w:rsidR="009D63D6" w:rsidRPr="00730BF1" w:rsidRDefault="009D63D6" w:rsidP="004B5381">
            <w:pPr>
              <w:pStyle w:val="CodeText"/>
              <w:cnfStyle w:val="000000000000" w:firstRow="0" w:lastRow="0" w:firstColumn="0" w:lastColumn="0" w:oddVBand="0" w:evenVBand="0" w:oddHBand="0" w:evenHBand="0" w:firstRowFirstColumn="0" w:firstRowLastColumn="0" w:lastRowFirstColumn="0" w:lastRowLastColumn="0"/>
            </w:pPr>
            <w:r>
              <w:t>}</w:t>
            </w:r>
          </w:p>
        </w:tc>
      </w:tr>
    </w:tbl>
    <w:p w14:paraId="385E6F42" w14:textId="77777777" w:rsidR="00CD5DC3" w:rsidRDefault="00CD5DC3" w:rsidP="00D70A41">
      <w:pPr>
        <w:pStyle w:val="Heading4"/>
      </w:pPr>
      <w:r>
        <w:t>Implementation Details</w:t>
      </w:r>
      <w:r w:rsidRPr="0020351A">
        <w:t xml:space="preserve"> </w:t>
      </w:r>
    </w:p>
    <w:p w14:paraId="19DF0B80" w14:textId="56388BF8" w:rsidR="00CD5DC3" w:rsidRDefault="00CD5DC3" w:rsidP="00D70A41">
      <w:pPr>
        <w:pStyle w:val="Heading5"/>
      </w:pPr>
      <w:r>
        <w:t>Method Name:</w:t>
      </w:r>
      <w:r w:rsidR="00FD3274">
        <w:t xml:space="preserve"> Team</w:t>
      </w:r>
      <w:r>
        <w:t>Controller.creat</w:t>
      </w:r>
      <w:r w:rsidR="00FD3274">
        <w:t>eTeamProfile</w:t>
      </w:r>
      <w:r>
        <w:t>()</w:t>
      </w:r>
    </w:p>
    <w:p w14:paraId="65286A03" w14:textId="77777777" w:rsidR="006C4CFF" w:rsidRDefault="006C4CFF" w:rsidP="00CC5B56">
      <w:pPr>
        <w:pStyle w:val="ListParagraph"/>
        <w:numPr>
          <w:ilvl w:val="0"/>
          <w:numId w:val="23"/>
        </w:numPr>
        <w:jc w:val="both"/>
      </w:pPr>
      <w:r>
        <w:t>Authentication - Required</w:t>
      </w:r>
    </w:p>
    <w:p w14:paraId="5A77E422" w14:textId="77777777" w:rsidR="006C4CFF" w:rsidRDefault="006C4CFF" w:rsidP="00CC5B56">
      <w:pPr>
        <w:pStyle w:val="ListParagraph"/>
        <w:numPr>
          <w:ilvl w:val="0"/>
          <w:numId w:val="23"/>
        </w:numPr>
        <w:jc w:val="both"/>
      </w:pPr>
      <w:r>
        <w:t>Validation - Required</w:t>
      </w:r>
    </w:p>
    <w:p w14:paraId="161931B1" w14:textId="77777777" w:rsidR="00CD5DC3" w:rsidRDefault="00CD5DC3" w:rsidP="00CD5DC3">
      <w:pPr>
        <w:ind w:left="360"/>
        <w:jc w:val="both"/>
      </w:pPr>
    </w:p>
    <w:p w14:paraId="5F941802" w14:textId="39B49330" w:rsidR="00CD5DC3" w:rsidRDefault="00CD5DC3" w:rsidP="00D70A41">
      <w:pPr>
        <w:pStyle w:val="Heading3"/>
      </w:pPr>
      <w:r>
        <w:t xml:space="preserve">Update </w:t>
      </w:r>
      <w:r w:rsidR="00486204">
        <w:t>team profile</w:t>
      </w:r>
    </w:p>
    <w:p w14:paraId="4F69F438" w14:textId="12DC5084" w:rsidR="00CD5DC3" w:rsidRDefault="00CD5DC3" w:rsidP="00CD5DC3">
      <w:r>
        <w:t xml:space="preserve">Update </w:t>
      </w:r>
      <w:r w:rsidR="00486204">
        <w:t>team profile</w:t>
      </w:r>
      <w:r>
        <w:t>.</w:t>
      </w:r>
    </w:p>
    <w:p w14:paraId="2ECAECF9" w14:textId="77777777" w:rsidR="00CD5DC3" w:rsidRDefault="00CD5DC3" w:rsidP="00D70A41">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CD5DC3" w:rsidRPr="00897CD7" w14:paraId="11C1810C"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39F1E420" w14:textId="77777777" w:rsidR="00CD5DC3" w:rsidRPr="00897CD7" w:rsidRDefault="00CD5DC3" w:rsidP="00A72EC3">
            <w:pPr>
              <w:rPr>
                <w:b w:val="0"/>
                <w:bCs w:val="0"/>
              </w:rPr>
            </w:pPr>
            <w:r w:rsidRPr="00897CD7">
              <w:rPr>
                <w:b w:val="0"/>
                <w:bCs w:val="0"/>
              </w:rPr>
              <w:t>HTTP Method</w:t>
            </w:r>
          </w:p>
        </w:tc>
        <w:tc>
          <w:tcPr>
            <w:tcW w:w="2420" w:type="dxa"/>
          </w:tcPr>
          <w:p w14:paraId="0FC96709"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3C827BB8"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74D10534" w14:textId="77777777" w:rsidR="00CD5DC3" w:rsidRPr="00B16713"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D5DC3" w:rsidRPr="00897CD7" w14:paraId="21986CBD"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4780653A" w14:textId="77777777" w:rsidR="00CD5DC3" w:rsidRPr="00B16713" w:rsidRDefault="00CD5DC3" w:rsidP="00A72EC3">
            <w:r w:rsidRPr="00B16713">
              <w:t>P</w:t>
            </w:r>
            <w:r>
              <w:t>UT</w:t>
            </w:r>
          </w:p>
        </w:tc>
        <w:tc>
          <w:tcPr>
            <w:tcW w:w="2420" w:type="dxa"/>
          </w:tcPr>
          <w:p w14:paraId="23B840EE" w14:textId="707B2D28" w:rsidR="00CD5DC3" w:rsidRPr="00897CD7" w:rsidRDefault="009D63D6" w:rsidP="00A72EC3">
            <w:pPr>
              <w:cnfStyle w:val="000000000000" w:firstRow="0" w:lastRow="0" w:firstColumn="0" w:lastColumn="0" w:oddVBand="0" w:evenVBand="0" w:oddHBand="0" w:evenHBand="0" w:firstRowFirstColumn="0" w:firstRowLastColumn="0" w:lastRowFirstColumn="0" w:lastRowLastColumn="0"/>
            </w:pPr>
            <w:r w:rsidRPr="00CD5DC3">
              <w:t>/api/v1/teams/</w:t>
            </w:r>
          </w:p>
        </w:tc>
        <w:tc>
          <w:tcPr>
            <w:tcW w:w="2693" w:type="dxa"/>
          </w:tcPr>
          <w:p w14:paraId="6E9FC2A6"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01FB527E" w14:textId="669E6472" w:rsidR="00CD5DC3"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6F9054A5" w14:textId="77777777" w:rsidR="00CD5DC3" w:rsidRDefault="00CD5DC3" w:rsidP="00CD5DC3">
      <w:pPr>
        <w:pStyle w:val="Heading4"/>
        <w:numPr>
          <w:ilvl w:val="0"/>
          <w:numId w:val="0"/>
        </w:numPr>
      </w:pPr>
    </w:p>
    <w:p w14:paraId="0F0C2173" w14:textId="77777777" w:rsidR="00CD5DC3" w:rsidRPr="00D70A41" w:rsidRDefault="00CD5DC3" w:rsidP="00D70A41">
      <w:pPr>
        <w:pStyle w:val="Heading5"/>
      </w:pPr>
      <w:r w:rsidRPr="00D70A41">
        <w:t>Input Parameters</w:t>
      </w:r>
    </w:p>
    <w:tbl>
      <w:tblPr>
        <w:tblStyle w:val="GridTable4-Accent1"/>
        <w:tblW w:w="9355" w:type="dxa"/>
        <w:tblLook w:val="04A0" w:firstRow="1" w:lastRow="0" w:firstColumn="1" w:lastColumn="0" w:noHBand="0" w:noVBand="1"/>
      </w:tblPr>
      <w:tblGrid>
        <w:gridCol w:w="2110"/>
        <w:gridCol w:w="1224"/>
        <w:gridCol w:w="1161"/>
        <w:gridCol w:w="1499"/>
        <w:gridCol w:w="3361"/>
      </w:tblGrid>
      <w:tr w:rsidR="00486204" w:rsidRPr="00730BF1" w14:paraId="51C0FCDD" w14:textId="77777777" w:rsidTr="00A72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74B24662" w14:textId="77777777" w:rsidR="00486204" w:rsidRPr="00730BF1" w:rsidRDefault="00486204" w:rsidP="00A72EC3">
            <w:pPr>
              <w:rPr>
                <w:b w:val="0"/>
                <w:bCs w:val="0"/>
              </w:rPr>
            </w:pPr>
            <w:r w:rsidRPr="00730BF1">
              <w:t>Name</w:t>
            </w:r>
          </w:p>
        </w:tc>
        <w:tc>
          <w:tcPr>
            <w:tcW w:w="1224" w:type="dxa"/>
          </w:tcPr>
          <w:p w14:paraId="76430A3F" w14:textId="77777777" w:rsidR="00486204" w:rsidRPr="00730BF1" w:rsidRDefault="00486204"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61" w:type="dxa"/>
          </w:tcPr>
          <w:p w14:paraId="04ECFB6A" w14:textId="77777777" w:rsidR="00486204" w:rsidRPr="00730BF1" w:rsidRDefault="00486204"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1275D3F9" w14:textId="77777777" w:rsidR="00486204" w:rsidRPr="00730BF1" w:rsidRDefault="00486204"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361" w:type="dxa"/>
          </w:tcPr>
          <w:p w14:paraId="4D51AF5A" w14:textId="77777777" w:rsidR="00486204" w:rsidRPr="00730BF1" w:rsidRDefault="00486204"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9D63D6" w:rsidRPr="00730BF1" w14:paraId="4014C878"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2680D679" w14:textId="144B2D1C" w:rsidR="009D63D6" w:rsidRDefault="009D63D6" w:rsidP="009D63D6">
            <w:r>
              <w:t>teamName</w:t>
            </w:r>
          </w:p>
        </w:tc>
        <w:tc>
          <w:tcPr>
            <w:tcW w:w="1224" w:type="dxa"/>
          </w:tcPr>
          <w:p w14:paraId="37B0ADA9" w14:textId="736F6485" w:rsidR="009D63D6" w:rsidRDefault="009D63D6" w:rsidP="009D63D6">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1002EDBC" w14:textId="514DC12C" w:rsidR="009D63D6" w:rsidRDefault="009D63D6" w:rsidP="009D63D6">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5B6707C2" w14:textId="13A282C3" w:rsidR="009D63D6" w:rsidRDefault="009D63D6" w:rsidP="009D63D6">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1AA17BBD" w14:textId="1780057C" w:rsidR="009D63D6" w:rsidRDefault="009D63D6" w:rsidP="009D63D6">
            <w:pPr>
              <w:cnfStyle w:val="000000000000" w:firstRow="0" w:lastRow="0" w:firstColumn="0" w:lastColumn="0" w:oddVBand="0" w:evenVBand="0" w:oddHBand="0" w:evenHBand="0" w:firstRowFirstColumn="0" w:firstRowLastColumn="0" w:lastRowFirstColumn="0" w:lastRowLastColumn="0"/>
            </w:pPr>
            <w:r>
              <w:t>Team name</w:t>
            </w:r>
          </w:p>
        </w:tc>
      </w:tr>
      <w:tr w:rsidR="009D63D6" w:rsidRPr="00730BF1" w14:paraId="4BADCF47"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15B1DECD" w14:textId="4E9F019D" w:rsidR="009D63D6" w:rsidRPr="00730BF1" w:rsidRDefault="009D63D6" w:rsidP="009D63D6">
            <w:r>
              <w:rPr>
                <w:bCs w:val="0"/>
              </w:rPr>
              <w:t>history</w:t>
            </w:r>
          </w:p>
        </w:tc>
        <w:tc>
          <w:tcPr>
            <w:tcW w:w="1224" w:type="dxa"/>
          </w:tcPr>
          <w:p w14:paraId="63BD0F8D" w14:textId="3EBDC391" w:rsidR="009D63D6" w:rsidRPr="00730BF1" w:rsidRDefault="009D63D6" w:rsidP="009D63D6">
            <w:pPr>
              <w:cnfStyle w:val="000000000000" w:firstRow="0" w:lastRow="0" w:firstColumn="0" w:lastColumn="0" w:oddVBand="0" w:evenVBand="0" w:oddHBand="0" w:evenHBand="0" w:firstRowFirstColumn="0" w:firstRowLastColumn="0" w:lastRowFirstColumn="0" w:lastRowLastColumn="0"/>
            </w:pPr>
            <w:r w:rsidRPr="00730BF1">
              <w:t>Yes</w:t>
            </w:r>
          </w:p>
        </w:tc>
        <w:tc>
          <w:tcPr>
            <w:tcW w:w="1161" w:type="dxa"/>
          </w:tcPr>
          <w:p w14:paraId="670A6D16" w14:textId="73B70070" w:rsidR="009D63D6" w:rsidRPr="00730BF1" w:rsidRDefault="009D63D6" w:rsidP="009D63D6">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1607CF2B" w14:textId="55CD0B18" w:rsidR="009D63D6" w:rsidRPr="00730BF1" w:rsidRDefault="009D63D6" w:rsidP="009D63D6">
            <w:pPr>
              <w:cnfStyle w:val="000000000000" w:firstRow="0" w:lastRow="0" w:firstColumn="0" w:lastColumn="0" w:oddVBand="0" w:evenVBand="0" w:oddHBand="0" w:evenHBand="0" w:firstRowFirstColumn="0" w:firstRowLastColumn="0" w:lastRowFirstColumn="0" w:lastRowLastColumn="0"/>
            </w:pPr>
            <w:r w:rsidRPr="00730BF1">
              <w:t>string</w:t>
            </w:r>
          </w:p>
        </w:tc>
        <w:tc>
          <w:tcPr>
            <w:tcW w:w="3361" w:type="dxa"/>
          </w:tcPr>
          <w:p w14:paraId="44A366DC" w14:textId="57D34DB6" w:rsidR="009D63D6" w:rsidRPr="00730BF1" w:rsidRDefault="009D63D6" w:rsidP="009D63D6">
            <w:pPr>
              <w:cnfStyle w:val="000000000000" w:firstRow="0" w:lastRow="0" w:firstColumn="0" w:lastColumn="0" w:oddVBand="0" w:evenVBand="0" w:oddHBand="0" w:evenHBand="0" w:firstRowFirstColumn="0" w:firstRowLastColumn="0" w:lastRowFirstColumn="0" w:lastRowLastColumn="0"/>
            </w:pPr>
            <w:r>
              <w:t>Detailed team history</w:t>
            </w:r>
          </w:p>
        </w:tc>
      </w:tr>
    </w:tbl>
    <w:p w14:paraId="16B9AFCD" w14:textId="77777777" w:rsidR="00486204" w:rsidRPr="00486204" w:rsidRDefault="00486204" w:rsidP="00486204"/>
    <w:p w14:paraId="12E07732"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12335314"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84982AB" w14:textId="77777777" w:rsidR="00CD5DC3" w:rsidRPr="00897CD7" w:rsidRDefault="00CD5DC3" w:rsidP="00A72EC3">
            <w:pPr>
              <w:rPr>
                <w:b w:val="0"/>
                <w:bCs w:val="0"/>
              </w:rPr>
            </w:pPr>
            <w:r w:rsidRPr="00897CD7">
              <w:rPr>
                <w:b w:val="0"/>
                <w:bCs w:val="0"/>
              </w:rPr>
              <w:t>Status Code</w:t>
            </w:r>
          </w:p>
        </w:tc>
        <w:tc>
          <w:tcPr>
            <w:tcW w:w="810" w:type="dxa"/>
          </w:tcPr>
          <w:p w14:paraId="4726BB3A"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33E9897F"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214C966B"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1131A7A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606CF53" w14:textId="77777777" w:rsidR="00CD5DC3" w:rsidRPr="00897CD7" w:rsidRDefault="00CD5DC3" w:rsidP="00A72EC3">
            <w:pPr>
              <w:rPr>
                <w:b/>
                <w:bCs w:val="0"/>
              </w:rPr>
            </w:pPr>
            <w:r w:rsidRPr="00897CD7">
              <w:rPr>
                <w:bCs w:val="0"/>
              </w:rPr>
              <w:t>200</w:t>
            </w:r>
          </w:p>
        </w:tc>
        <w:tc>
          <w:tcPr>
            <w:tcW w:w="810" w:type="dxa"/>
          </w:tcPr>
          <w:p w14:paraId="5E4C91AC"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A7D4A41" w14:textId="2F79CDE7" w:rsidR="00CD5DC3" w:rsidRPr="00897CD7" w:rsidRDefault="006C426C" w:rsidP="00A72EC3">
            <w:pPr>
              <w:cnfStyle w:val="000000000000" w:firstRow="0" w:lastRow="0" w:firstColumn="0" w:lastColumn="0" w:oddVBand="0" w:evenVBand="0" w:oddHBand="0" w:evenHBand="0" w:firstRowFirstColumn="0" w:firstRowLastColumn="0" w:lastRowFirstColumn="0" w:lastRowLastColumn="0"/>
            </w:pPr>
            <w:r>
              <w:t>Updating team’s profile</w:t>
            </w:r>
          </w:p>
        </w:tc>
        <w:tc>
          <w:tcPr>
            <w:tcW w:w="3780" w:type="dxa"/>
          </w:tcPr>
          <w:p w14:paraId="73966020"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738BDE8" w14:textId="0F0844AB" w:rsidR="00CD5DC3" w:rsidRDefault="00CD5DC3"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“Updated </w:t>
            </w:r>
            <w:r w:rsidR="00486204">
              <w:t>team’s profile</w:t>
            </w:r>
            <w:r>
              <w:t>”</w:t>
            </w:r>
          </w:p>
          <w:p w14:paraId="56DA5668"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0605C9" w:rsidRPr="00897CD7" w14:paraId="2643B1D3"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A6BC8A5" w14:textId="52F314B3" w:rsidR="000605C9" w:rsidRPr="00897CD7" w:rsidRDefault="000605C9" w:rsidP="00A72EC3">
            <w:r>
              <w:t>401</w:t>
            </w:r>
          </w:p>
        </w:tc>
        <w:tc>
          <w:tcPr>
            <w:tcW w:w="810" w:type="dxa"/>
          </w:tcPr>
          <w:p w14:paraId="53FD3423" w14:textId="10B55CB2" w:rsidR="000605C9" w:rsidRPr="00897CD7" w:rsidRDefault="000605C9"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33C60685" w14:textId="42DE0B9F" w:rsidR="000605C9" w:rsidRDefault="000605C9" w:rsidP="00A72EC3">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4E55F954" w14:textId="77777777" w:rsidR="000605C9" w:rsidRPr="00730BF1" w:rsidRDefault="000605C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34AD864" w14:textId="00F73928" w:rsidR="000605C9" w:rsidRDefault="000605C9" w:rsidP="004B5381">
            <w:pPr>
              <w:pStyle w:val="CodeText"/>
              <w:cnfStyle w:val="000000000000" w:firstRow="0" w:lastRow="0" w:firstColumn="0" w:lastColumn="0" w:oddVBand="0" w:evenVBand="0" w:oddHBand="0" w:evenHBand="0" w:firstRowFirstColumn="0" w:firstRowLastColumn="0" w:lastRowFirstColumn="0" w:lastRowLastColumn="0"/>
            </w:pPr>
            <w:r>
              <w:t>“message”: “Unauthorized access”</w:t>
            </w:r>
          </w:p>
          <w:p w14:paraId="4EF4F40F" w14:textId="795C5C1A" w:rsidR="000605C9" w:rsidRPr="00730BF1" w:rsidRDefault="000605C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D5DC3" w:rsidRPr="00897CD7" w14:paraId="55BDB3EB"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8F888C8" w14:textId="7622F978" w:rsidR="00CD5DC3" w:rsidRPr="00897CD7" w:rsidRDefault="000605C9" w:rsidP="00A72EC3">
            <w:r>
              <w:t>404</w:t>
            </w:r>
          </w:p>
        </w:tc>
        <w:tc>
          <w:tcPr>
            <w:tcW w:w="810" w:type="dxa"/>
          </w:tcPr>
          <w:p w14:paraId="31A42A76"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1FDC77D" w14:textId="2659670F" w:rsidR="00CD5DC3" w:rsidRDefault="000605C9" w:rsidP="00A72EC3">
            <w:pPr>
              <w:cnfStyle w:val="000000000000" w:firstRow="0" w:lastRow="0" w:firstColumn="0" w:lastColumn="0" w:oddVBand="0" w:evenVBand="0" w:oddHBand="0" w:evenHBand="0" w:firstRowFirstColumn="0" w:firstRowLastColumn="0" w:lastRowFirstColumn="0" w:lastRowLastColumn="0"/>
            </w:pPr>
            <w:r>
              <w:t>Team profile not found</w:t>
            </w:r>
          </w:p>
        </w:tc>
        <w:tc>
          <w:tcPr>
            <w:tcW w:w="3780" w:type="dxa"/>
          </w:tcPr>
          <w:p w14:paraId="04F78CB2" w14:textId="4ED37C58" w:rsidR="00CD5DC3"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7DD377F" w14:textId="11CC6036"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0605C9">
              <w:t>“</w:t>
            </w:r>
            <w:r w:rsidR="000605C9" w:rsidRPr="000605C9">
              <w:t>Team profile not found in the records</w:t>
            </w:r>
            <w:r w:rsidR="000605C9">
              <w:t>”</w:t>
            </w:r>
          </w:p>
          <w:p w14:paraId="6CA6CAC4"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69AC1BCE" w14:textId="77777777" w:rsidR="00CD5DC3" w:rsidRDefault="00CD5DC3" w:rsidP="00D70A41">
      <w:pPr>
        <w:pStyle w:val="Heading4"/>
      </w:pPr>
      <w:r>
        <w:t>Implementation Details</w:t>
      </w:r>
      <w:r w:rsidRPr="0020351A">
        <w:t xml:space="preserve"> </w:t>
      </w:r>
    </w:p>
    <w:p w14:paraId="0AB39B16" w14:textId="77777777" w:rsidR="00CD5DC3" w:rsidRDefault="00CD5DC3" w:rsidP="00D70A41">
      <w:pPr>
        <w:pStyle w:val="Heading5"/>
      </w:pPr>
      <w:r>
        <w:t>Method Name: MatchController.updateMatchDetails()</w:t>
      </w:r>
    </w:p>
    <w:p w14:paraId="7C67E6B0" w14:textId="77777777" w:rsidR="006C4CFF" w:rsidRDefault="006C4CFF" w:rsidP="00CC5B56">
      <w:pPr>
        <w:pStyle w:val="ListParagraph"/>
        <w:numPr>
          <w:ilvl w:val="0"/>
          <w:numId w:val="24"/>
        </w:numPr>
        <w:jc w:val="both"/>
      </w:pPr>
      <w:r>
        <w:t>Authentication - Required</w:t>
      </w:r>
    </w:p>
    <w:p w14:paraId="3909EA05" w14:textId="77777777" w:rsidR="006C4CFF" w:rsidRDefault="006C4CFF" w:rsidP="00CC5B56">
      <w:pPr>
        <w:pStyle w:val="ListParagraph"/>
        <w:numPr>
          <w:ilvl w:val="0"/>
          <w:numId w:val="24"/>
        </w:numPr>
        <w:jc w:val="both"/>
      </w:pPr>
      <w:r>
        <w:t>Validation - Required</w:t>
      </w:r>
    </w:p>
    <w:p w14:paraId="62BDAA09" w14:textId="77777777" w:rsidR="00CD5DC3" w:rsidRDefault="00CD5DC3" w:rsidP="00CD5DC3">
      <w:pPr>
        <w:jc w:val="both"/>
      </w:pPr>
    </w:p>
    <w:p w14:paraId="2130F4E3" w14:textId="1578E902" w:rsidR="00CD5DC3" w:rsidRDefault="00CD5DC3" w:rsidP="00D70A41">
      <w:pPr>
        <w:pStyle w:val="Heading3"/>
      </w:pPr>
      <w:r>
        <w:t xml:space="preserve">Get </w:t>
      </w:r>
      <w:r w:rsidR="00486204">
        <w:t>team</w:t>
      </w:r>
      <w:r>
        <w:t xml:space="preserve"> </w:t>
      </w:r>
      <w:r w:rsidR="00486204">
        <w:t>profile</w:t>
      </w:r>
    </w:p>
    <w:p w14:paraId="6E2F70B1" w14:textId="35BC107C" w:rsidR="00CD5DC3" w:rsidRDefault="00CD5DC3" w:rsidP="00CD5DC3">
      <w:r>
        <w:t xml:space="preserve">Fetches a </w:t>
      </w:r>
      <w:r w:rsidR="00B92E39">
        <w:t>team profile</w:t>
      </w:r>
      <w:r>
        <w:t>.</w:t>
      </w:r>
    </w:p>
    <w:p w14:paraId="2D033A67" w14:textId="77777777" w:rsidR="00CD5DC3" w:rsidRDefault="00CD5DC3" w:rsidP="00D70A41">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CD5DC3" w:rsidRPr="00897CD7" w14:paraId="2F7F842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FE43DE2" w14:textId="77777777" w:rsidR="00CD5DC3" w:rsidRPr="00897CD7" w:rsidRDefault="00CD5DC3" w:rsidP="00A72EC3">
            <w:pPr>
              <w:rPr>
                <w:b w:val="0"/>
                <w:bCs w:val="0"/>
              </w:rPr>
            </w:pPr>
            <w:r w:rsidRPr="00897CD7">
              <w:rPr>
                <w:b w:val="0"/>
                <w:bCs w:val="0"/>
              </w:rPr>
              <w:t>HTTP Method</w:t>
            </w:r>
          </w:p>
        </w:tc>
        <w:tc>
          <w:tcPr>
            <w:tcW w:w="3397" w:type="dxa"/>
          </w:tcPr>
          <w:p w14:paraId="2226F759"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4BEBC8B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CD5DC3" w:rsidRPr="00897CD7" w14:paraId="53A0C3C7"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49FD68B7" w14:textId="77777777" w:rsidR="00CD5DC3" w:rsidRPr="00897CD7" w:rsidRDefault="00CD5DC3" w:rsidP="00A72EC3">
            <w:pPr>
              <w:rPr>
                <w:b/>
                <w:bCs w:val="0"/>
              </w:rPr>
            </w:pPr>
            <w:r w:rsidRPr="00897CD7">
              <w:rPr>
                <w:bCs w:val="0"/>
              </w:rPr>
              <w:t>GET</w:t>
            </w:r>
          </w:p>
        </w:tc>
        <w:tc>
          <w:tcPr>
            <w:tcW w:w="3397" w:type="dxa"/>
          </w:tcPr>
          <w:p w14:paraId="19A71631" w14:textId="2ADF1873" w:rsidR="00CD5DC3" w:rsidRPr="00897CD7" w:rsidRDefault="00486204" w:rsidP="00A72EC3">
            <w:pPr>
              <w:cnfStyle w:val="000000000000" w:firstRow="0" w:lastRow="0" w:firstColumn="0" w:lastColumn="0" w:oddVBand="0" w:evenVBand="0" w:oddHBand="0" w:evenHBand="0" w:firstRowFirstColumn="0" w:firstRowLastColumn="0" w:lastRowFirstColumn="0" w:lastRowLastColumn="0"/>
            </w:pPr>
            <w:r w:rsidRPr="00CD5DC3">
              <w:t>/api/v1/teams/</w:t>
            </w:r>
            <w:r w:rsidR="00CD5DC3" w:rsidRPr="00611283">
              <w:t>{</w:t>
            </w:r>
            <w:r>
              <w:t>team</w:t>
            </w:r>
            <w:r w:rsidR="0048687F">
              <w:t>Name</w:t>
            </w:r>
            <w:r w:rsidR="00CD5DC3" w:rsidRPr="00611283">
              <w:t>}</w:t>
            </w:r>
          </w:p>
        </w:tc>
        <w:tc>
          <w:tcPr>
            <w:tcW w:w="3780" w:type="dxa"/>
          </w:tcPr>
          <w:p w14:paraId="3A0B03E2"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No</w:t>
            </w:r>
          </w:p>
        </w:tc>
      </w:tr>
    </w:tbl>
    <w:p w14:paraId="5983787E" w14:textId="77777777" w:rsidR="00CD5DC3" w:rsidRDefault="00CD5DC3" w:rsidP="00CD5DC3">
      <w:pPr>
        <w:pStyle w:val="Heading4"/>
        <w:numPr>
          <w:ilvl w:val="0"/>
          <w:numId w:val="0"/>
        </w:numPr>
      </w:pPr>
    </w:p>
    <w:p w14:paraId="23B25364" w14:textId="77777777" w:rsidR="00CD5DC3" w:rsidRDefault="00CD5DC3" w:rsidP="00D70A41">
      <w:pPr>
        <w:pStyle w:val="Heading5"/>
      </w:pPr>
      <w:r>
        <w:t>Input Parameters</w:t>
      </w:r>
    </w:p>
    <w:tbl>
      <w:tblPr>
        <w:tblStyle w:val="GridTable4-Accent1"/>
        <w:tblW w:w="9397" w:type="dxa"/>
        <w:tblInd w:w="-5" w:type="dxa"/>
        <w:tblLook w:val="04A0" w:firstRow="1" w:lastRow="0" w:firstColumn="1" w:lastColumn="0" w:noHBand="0" w:noVBand="1"/>
      </w:tblPr>
      <w:tblGrid>
        <w:gridCol w:w="1569"/>
        <w:gridCol w:w="1258"/>
        <w:gridCol w:w="888"/>
        <w:gridCol w:w="1595"/>
        <w:gridCol w:w="4087"/>
      </w:tblGrid>
      <w:tr w:rsidR="00DA2E72" w:rsidRPr="00C40240" w14:paraId="375DE0A2" w14:textId="77777777" w:rsidTr="00630B7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69" w:type="dxa"/>
          </w:tcPr>
          <w:p w14:paraId="0B35E019" w14:textId="77777777" w:rsidR="00DA2E72" w:rsidRPr="00C40240" w:rsidRDefault="00DA2E72" w:rsidP="00A72EC3">
            <w:pPr>
              <w:rPr>
                <w:b w:val="0"/>
                <w:bCs w:val="0"/>
              </w:rPr>
            </w:pPr>
            <w:r w:rsidRPr="00C40240">
              <w:t>Name</w:t>
            </w:r>
          </w:p>
        </w:tc>
        <w:tc>
          <w:tcPr>
            <w:tcW w:w="1258" w:type="dxa"/>
          </w:tcPr>
          <w:p w14:paraId="2CE2DE79" w14:textId="77777777" w:rsidR="00DA2E72" w:rsidRPr="00C40240" w:rsidRDefault="00DA2E72"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888" w:type="dxa"/>
          </w:tcPr>
          <w:p w14:paraId="167D9510" w14:textId="77777777" w:rsidR="00DA2E72" w:rsidRPr="00C40240" w:rsidRDefault="00DA2E72"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1595" w:type="dxa"/>
          </w:tcPr>
          <w:p w14:paraId="1D816E41" w14:textId="5C8562EE" w:rsidR="00DA2E72" w:rsidRPr="00C40240" w:rsidRDefault="00DA2E72" w:rsidP="00A72EC3">
            <w:pPr>
              <w:cnfStyle w:val="100000000000" w:firstRow="1" w:lastRow="0" w:firstColumn="0" w:lastColumn="0" w:oddVBand="0" w:evenVBand="0" w:oddHBand="0" w:evenHBand="0" w:firstRowFirstColumn="0" w:firstRowLastColumn="0" w:lastRowFirstColumn="0" w:lastRowLastColumn="0"/>
            </w:pPr>
            <w:r>
              <w:t>Type</w:t>
            </w:r>
          </w:p>
        </w:tc>
        <w:tc>
          <w:tcPr>
            <w:tcW w:w="4087" w:type="dxa"/>
          </w:tcPr>
          <w:p w14:paraId="6ACC36C4" w14:textId="6B368BAF" w:rsidR="00DA2E72" w:rsidRPr="00C40240" w:rsidRDefault="00DA2E72" w:rsidP="00DA2E72">
            <w:pPr>
              <w:tabs>
                <w:tab w:val="left" w:pos="2834"/>
              </w:tabs>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r>
              <w:tab/>
            </w:r>
          </w:p>
        </w:tc>
      </w:tr>
      <w:tr w:rsidR="00DA2E72" w:rsidRPr="00C40240" w14:paraId="37646995" w14:textId="77777777" w:rsidTr="00630B7C">
        <w:trPr>
          <w:trHeight w:val="443"/>
        </w:trPr>
        <w:tc>
          <w:tcPr>
            <w:cnfStyle w:val="001000000000" w:firstRow="0" w:lastRow="0" w:firstColumn="1" w:lastColumn="0" w:oddVBand="0" w:evenVBand="0" w:oddHBand="0" w:evenHBand="0" w:firstRowFirstColumn="0" w:firstRowLastColumn="0" w:lastRowFirstColumn="0" w:lastRowLastColumn="0"/>
            <w:tcW w:w="1569" w:type="dxa"/>
          </w:tcPr>
          <w:p w14:paraId="277F8231" w14:textId="23447BE7" w:rsidR="00DA2E72" w:rsidRPr="00C40240" w:rsidRDefault="00DA2E72" w:rsidP="00A72EC3">
            <w:pPr>
              <w:rPr>
                <w:b/>
                <w:bCs w:val="0"/>
              </w:rPr>
            </w:pPr>
            <w:r>
              <w:t>teamName</w:t>
            </w:r>
          </w:p>
        </w:tc>
        <w:tc>
          <w:tcPr>
            <w:tcW w:w="1258" w:type="dxa"/>
          </w:tcPr>
          <w:p w14:paraId="61B25562" w14:textId="158273AC" w:rsidR="00DA2E72" w:rsidRPr="00C40240" w:rsidRDefault="00DA2E72" w:rsidP="00A72EC3">
            <w:pPr>
              <w:cnfStyle w:val="000000000000" w:firstRow="0" w:lastRow="0" w:firstColumn="0" w:lastColumn="0" w:oddVBand="0" w:evenVBand="0" w:oddHBand="0" w:evenHBand="0" w:firstRowFirstColumn="0" w:firstRowLastColumn="0" w:lastRowFirstColumn="0" w:lastRowLastColumn="0"/>
            </w:pPr>
            <w:r>
              <w:t>Y</w:t>
            </w:r>
            <w:r w:rsidRPr="00C40240">
              <w:t>es</w:t>
            </w:r>
          </w:p>
        </w:tc>
        <w:tc>
          <w:tcPr>
            <w:tcW w:w="888" w:type="dxa"/>
          </w:tcPr>
          <w:p w14:paraId="11828AAA" w14:textId="77777777" w:rsidR="00DA2E72" w:rsidRPr="00C40240" w:rsidRDefault="00DA2E72" w:rsidP="00A72EC3">
            <w:pPr>
              <w:cnfStyle w:val="000000000000" w:firstRow="0" w:lastRow="0" w:firstColumn="0" w:lastColumn="0" w:oddVBand="0" w:evenVBand="0" w:oddHBand="0" w:evenHBand="0" w:firstRowFirstColumn="0" w:firstRowLastColumn="0" w:lastRowFirstColumn="0" w:lastRowLastColumn="0"/>
            </w:pPr>
            <w:r>
              <w:t>path</w:t>
            </w:r>
          </w:p>
        </w:tc>
        <w:tc>
          <w:tcPr>
            <w:tcW w:w="1595" w:type="dxa"/>
          </w:tcPr>
          <w:p w14:paraId="1425B443" w14:textId="6C7B2EA9" w:rsidR="00DA2E72" w:rsidRDefault="00630B7C" w:rsidP="00A72EC3">
            <w:pPr>
              <w:cnfStyle w:val="000000000000" w:firstRow="0" w:lastRow="0" w:firstColumn="0" w:lastColumn="0" w:oddVBand="0" w:evenVBand="0" w:oddHBand="0" w:evenHBand="0" w:firstRowFirstColumn="0" w:firstRowLastColumn="0" w:lastRowFirstColumn="0" w:lastRowLastColumn="0"/>
            </w:pPr>
            <w:r>
              <w:t>String</w:t>
            </w:r>
          </w:p>
        </w:tc>
        <w:tc>
          <w:tcPr>
            <w:tcW w:w="4087" w:type="dxa"/>
          </w:tcPr>
          <w:p w14:paraId="580E4B1D" w14:textId="096F769A" w:rsidR="00DA2E72" w:rsidRPr="00C40240" w:rsidRDefault="00DA2E72" w:rsidP="00A72EC3">
            <w:pPr>
              <w:cnfStyle w:val="000000000000" w:firstRow="0" w:lastRow="0" w:firstColumn="0" w:lastColumn="0" w:oddVBand="0" w:evenVBand="0" w:oddHBand="0" w:evenHBand="0" w:firstRowFirstColumn="0" w:firstRowLastColumn="0" w:lastRowFirstColumn="0" w:lastRowLastColumn="0"/>
            </w:pPr>
            <w:r>
              <w:t>Team Id</w:t>
            </w:r>
          </w:p>
        </w:tc>
      </w:tr>
    </w:tbl>
    <w:p w14:paraId="22334F00" w14:textId="77777777" w:rsidR="00CD5DC3" w:rsidRDefault="00CD5DC3" w:rsidP="00CD5DC3">
      <w:pPr>
        <w:pStyle w:val="Heading4"/>
        <w:numPr>
          <w:ilvl w:val="0"/>
          <w:numId w:val="0"/>
        </w:numPr>
      </w:pPr>
    </w:p>
    <w:p w14:paraId="256A6C9F"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6415241D"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ED5DD62" w14:textId="77777777" w:rsidR="00CD5DC3" w:rsidRPr="00897CD7" w:rsidRDefault="00CD5DC3" w:rsidP="00A72EC3">
            <w:pPr>
              <w:rPr>
                <w:b w:val="0"/>
                <w:bCs w:val="0"/>
              </w:rPr>
            </w:pPr>
            <w:r w:rsidRPr="00897CD7">
              <w:rPr>
                <w:b w:val="0"/>
                <w:bCs w:val="0"/>
              </w:rPr>
              <w:t>Status Code</w:t>
            </w:r>
          </w:p>
        </w:tc>
        <w:tc>
          <w:tcPr>
            <w:tcW w:w="810" w:type="dxa"/>
          </w:tcPr>
          <w:p w14:paraId="6D9AFFB2"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6E503CAF"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1734EA81"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4CCD29B4"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A1750CB" w14:textId="77777777" w:rsidR="00CD5DC3" w:rsidRPr="00897CD7" w:rsidRDefault="00CD5DC3" w:rsidP="00A72EC3">
            <w:pPr>
              <w:rPr>
                <w:b/>
                <w:bCs w:val="0"/>
              </w:rPr>
            </w:pPr>
            <w:r w:rsidRPr="00897CD7">
              <w:rPr>
                <w:bCs w:val="0"/>
              </w:rPr>
              <w:t>200</w:t>
            </w:r>
          </w:p>
        </w:tc>
        <w:tc>
          <w:tcPr>
            <w:tcW w:w="810" w:type="dxa"/>
          </w:tcPr>
          <w:p w14:paraId="0B833093"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2EB2D0D" w14:textId="0C09BE2E"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C01710">
              <w:t>team’s profile</w:t>
            </w:r>
          </w:p>
        </w:tc>
        <w:tc>
          <w:tcPr>
            <w:tcW w:w="3780" w:type="dxa"/>
          </w:tcPr>
          <w:p w14:paraId="3142C5C2" w14:textId="77777777"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p>
          <w:p w14:paraId="69A967F5" w14:textId="5B66B6DE"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 xml:space="preserve">  "teamId": </w:t>
            </w:r>
            <w:r>
              <w:t>TeamId</w:t>
            </w:r>
            <w:r w:rsidRPr="0088622C">
              <w:t>,</w:t>
            </w:r>
          </w:p>
          <w:p w14:paraId="230622F5" w14:textId="2D612D32"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 xml:space="preserve">  "teamName": "</w:t>
            </w:r>
            <w:r>
              <w:t>TeamName</w:t>
            </w:r>
            <w:r w:rsidRPr="0088622C">
              <w:t>",</w:t>
            </w:r>
          </w:p>
          <w:p w14:paraId="3D77DBA2" w14:textId="38C4F27C"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 xml:space="preserve">  "history": "</w:t>
            </w:r>
            <w:r>
              <w:t>Team history</w:t>
            </w:r>
            <w:r w:rsidRPr="0088622C">
              <w:t>"</w:t>
            </w:r>
          </w:p>
          <w:p w14:paraId="0245DA1D" w14:textId="6DB6E9B1" w:rsidR="00CD5DC3"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p>
        </w:tc>
      </w:tr>
      <w:tr w:rsidR="00CD5DC3" w:rsidRPr="00897CD7" w14:paraId="6B6DBB6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5C5CDCF" w14:textId="0F63EA4E" w:rsidR="00CD5DC3" w:rsidRPr="00897CD7" w:rsidRDefault="0088622C" w:rsidP="00A72EC3">
            <w:r>
              <w:t>404</w:t>
            </w:r>
          </w:p>
        </w:tc>
        <w:tc>
          <w:tcPr>
            <w:tcW w:w="810" w:type="dxa"/>
          </w:tcPr>
          <w:p w14:paraId="407572DD" w14:textId="71840D60" w:rsidR="00CD5DC3" w:rsidRPr="00897CD7" w:rsidRDefault="0088622C"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74C45B14" w14:textId="3CE748B9" w:rsidR="00CD5DC3" w:rsidRDefault="0088622C" w:rsidP="00A72EC3">
            <w:pPr>
              <w:cnfStyle w:val="000000000000" w:firstRow="0" w:lastRow="0" w:firstColumn="0" w:lastColumn="0" w:oddVBand="0" w:evenVBand="0" w:oddHBand="0" w:evenHBand="0" w:firstRowFirstColumn="0" w:firstRowLastColumn="0" w:lastRowFirstColumn="0" w:lastRowLastColumn="0"/>
            </w:pPr>
            <w:r>
              <w:t>Team profile not found</w:t>
            </w:r>
          </w:p>
        </w:tc>
        <w:tc>
          <w:tcPr>
            <w:tcW w:w="3780" w:type="dxa"/>
          </w:tcPr>
          <w:p w14:paraId="21D2B862" w14:textId="77777777"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p>
          <w:p w14:paraId="5848FA80" w14:textId="30F2577C" w:rsid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r>
              <w:t>message</w:t>
            </w:r>
            <w:r w:rsidRPr="0088622C">
              <w:t xml:space="preserve">": </w:t>
            </w:r>
            <w:r>
              <w:t>“</w:t>
            </w:r>
            <w:r w:rsidRPr="00603C0D">
              <w:t>Team profile not found in the records</w:t>
            </w:r>
            <w:r>
              <w:t>”</w:t>
            </w:r>
          </w:p>
          <w:p w14:paraId="5D143623" w14:textId="42D09DF8" w:rsidR="00CD5DC3" w:rsidRPr="00897CD7"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p>
        </w:tc>
      </w:tr>
    </w:tbl>
    <w:p w14:paraId="6BBC0ED9" w14:textId="77777777" w:rsidR="00CD5DC3" w:rsidRDefault="00CD5DC3" w:rsidP="00D70A41">
      <w:pPr>
        <w:pStyle w:val="Heading4"/>
      </w:pPr>
      <w:r>
        <w:t>Implementation Details</w:t>
      </w:r>
      <w:r w:rsidRPr="0020351A">
        <w:t xml:space="preserve"> </w:t>
      </w:r>
    </w:p>
    <w:p w14:paraId="28929B56" w14:textId="3E3DEC98" w:rsidR="00CD5DC3" w:rsidRDefault="00CD5DC3" w:rsidP="00D70A41">
      <w:pPr>
        <w:pStyle w:val="Heading5"/>
      </w:pPr>
      <w:r>
        <w:t xml:space="preserve">Method Name: </w:t>
      </w:r>
      <w:r w:rsidR="008876F9">
        <w:t>Team</w:t>
      </w:r>
      <w:r>
        <w:t>Controller.fetch</w:t>
      </w:r>
      <w:r w:rsidR="008876F9">
        <w:t>TeamProfile</w:t>
      </w:r>
      <w:r>
        <w:t>()</w:t>
      </w:r>
    </w:p>
    <w:p w14:paraId="562C4A5B" w14:textId="3F76B8C6" w:rsidR="006C4CFF" w:rsidRDefault="006C4CFF" w:rsidP="00CC5B56">
      <w:pPr>
        <w:pStyle w:val="ListParagraph"/>
        <w:numPr>
          <w:ilvl w:val="0"/>
          <w:numId w:val="25"/>
        </w:numPr>
        <w:jc w:val="both"/>
      </w:pPr>
      <w:r>
        <w:t xml:space="preserve">Authentication </w:t>
      </w:r>
      <w:r w:rsidR="00CA4514">
        <w:t>–</w:t>
      </w:r>
      <w:r>
        <w:t xml:space="preserve"> </w:t>
      </w:r>
      <w:r w:rsidR="00CA4514">
        <w:t>Not r</w:t>
      </w:r>
      <w:r>
        <w:t>equired</w:t>
      </w:r>
    </w:p>
    <w:p w14:paraId="7C2D64E3" w14:textId="64DAF0B4" w:rsidR="006C4CFF" w:rsidRDefault="006C4CFF" w:rsidP="00CC5B56">
      <w:pPr>
        <w:pStyle w:val="ListParagraph"/>
        <w:numPr>
          <w:ilvl w:val="0"/>
          <w:numId w:val="25"/>
        </w:numPr>
        <w:jc w:val="both"/>
      </w:pPr>
      <w:r>
        <w:t>Validation – Required</w:t>
      </w:r>
    </w:p>
    <w:p w14:paraId="102F84D6" w14:textId="77777777" w:rsidR="006C4CFF" w:rsidRDefault="006C4CFF" w:rsidP="006C4CFF">
      <w:pPr>
        <w:pStyle w:val="ListParagraph"/>
        <w:jc w:val="both"/>
      </w:pPr>
    </w:p>
    <w:p w14:paraId="00C18E7D" w14:textId="6824C4C4" w:rsidR="00DA2E72" w:rsidRDefault="00DA2E72" w:rsidP="00DA2E72">
      <w:pPr>
        <w:pStyle w:val="Heading3"/>
      </w:pPr>
      <w:r>
        <w:t>Create squad details</w:t>
      </w:r>
    </w:p>
    <w:p w14:paraId="1C840723" w14:textId="77777777" w:rsidR="00DA2E72" w:rsidRDefault="00DA2E72" w:rsidP="00DA2E72">
      <w:r>
        <w:t>Update a squad details.</w:t>
      </w:r>
    </w:p>
    <w:p w14:paraId="10128643" w14:textId="77777777" w:rsidR="00DA2E72" w:rsidRDefault="00DA2E72" w:rsidP="00DA2E72">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DA2E72" w:rsidRPr="00897CD7" w14:paraId="0C7E9A27" w14:textId="77777777" w:rsidTr="00102F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31B56E54" w14:textId="77777777" w:rsidR="00DA2E72" w:rsidRPr="00897CD7" w:rsidRDefault="00DA2E72" w:rsidP="00102F89">
            <w:pPr>
              <w:rPr>
                <w:b w:val="0"/>
                <w:bCs w:val="0"/>
              </w:rPr>
            </w:pPr>
            <w:r w:rsidRPr="00897CD7">
              <w:rPr>
                <w:b w:val="0"/>
                <w:bCs w:val="0"/>
              </w:rPr>
              <w:t>HTTP Method</w:t>
            </w:r>
          </w:p>
        </w:tc>
        <w:tc>
          <w:tcPr>
            <w:tcW w:w="3579" w:type="dxa"/>
          </w:tcPr>
          <w:p w14:paraId="18564E45"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42055C4F"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62B31D79" w14:textId="77777777" w:rsidR="00DA2E72" w:rsidRPr="00B16713"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DA2E72" w:rsidRPr="00897CD7" w14:paraId="5D1005FB" w14:textId="77777777" w:rsidTr="00102F89">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6FEC92EC" w14:textId="77777777" w:rsidR="00DA2E72" w:rsidRPr="00B16713" w:rsidRDefault="00DA2E72" w:rsidP="00102F89">
            <w:r w:rsidRPr="00B16713">
              <w:t>P</w:t>
            </w:r>
            <w:r>
              <w:t>UT</w:t>
            </w:r>
          </w:p>
        </w:tc>
        <w:tc>
          <w:tcPr>
            <w:tcW w:w="3579" w:type="dxa"/>
          </w:tcPr>
          <w:p w14:paraId="61CD4FE2" w14:textId="6762DF0F"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rsidRPr="00486204">
              <w:t>/api/v1/s</w:t>
            </w:r>
            <w:r>
              <w:t>quads</w:t>
            </w:r>
          </w:p>
        </w:tc>
        <w:tc>
          <w:tcPr>
            <w:tcW w:w="2030" w:type="dxa"/>
          </w:tcPr>
          <w:p w14:paraId="1C7E7D86" w14:textId="77777777"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3BA25127" w14:textId="77777777" w:rsidR="00DA2E72" w:rsidRDefault="00DA2E72" w:rsidP="00102F89">
            <w:pPr>
              <w:cnfStyle w:val="000000000000" w:firstRow="0" w:lastRow="0" w:firstColumn="0" w:lastColumn="0" w:oddVBand="0" w:evenVBand="0" w:oddHBand="0" w:evenHBand="0" w:firstRowFirstColumn="0" w:firstRowLastColumn="0" w:lastRowFirstColumn="0" w:lastRowLastColumn="0"/>
            </w:pPr>
            <w:r>
              <w:t>User</w:t>
            </w:r>
          </w:p>
        </w:tc>
      </w:tr>
    </w:tbl>
    <w:p w14:paraId="4AC24C98" w14:textId="77777777" w:rsidR="00DA2E72" w:rsidRDefault="00DA2E72" w:rsidP="00DA2E72">
      <w:pPr>
        <w:pStyle w:val="Heading4"/>
        <w:numPr>
          <w:ilvl w:val="0"/>
          <w:numId w:val="0"/>
        </w:numPr>
      </w:pPr>
    </w:p>
    <w:p w14:paraId="1B0137F7" w14:textId="77777777" w:rsidR="00DA2E72" w:rsidRDefault="00DA2E72" w:rsidP="00DA2E72">
      <w:pPr>
        <w:pStyle w:val="Heading5"/>
      </w:pPr>
      <w:r>
        <w:t>Input Parameters</w:t>
      </w:r>
    </w:p>
    <w:tbl>
      <w:tblPr>
        <w:tblStyle w:val="GridTable4-Accent1"/>
        <w:tblW w:w="9355" w:type="dxa"/>
        <w:tblLook w:val="04A0" w:firstRow="1" w:lastRow="0" w:firstColumn="1" w:lastColumn="0" w:noHBand="0" w:noVBand="1"/>
      </w:tblPr>
      <w:tblGrid>
        <w:gridCol w:w="2010"/>
        <w:gridCol w:w="1207"/>
        <w:gridCol w:w="1113"/>
        <w:gridCol w:w="1734"/>
        <w:gridCol w:w="3291"/>
      </w:tblGrid>
      <w:tr w:rsidR="00DA2E72" w:rsidRPr="00730BF1" w14:paraId="4F489C94" w14:textId="77777777" w:rsidTr="00102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18CCC2EB" w14:textId="77777777" w:rsidR="00DA2E72" w:rsidRPr="00730BF1" w:rsidRDefault="00DA2E72" w:rsidP="00102F89">
            <w:pPr>
              <w:rPr>
                <w:b w:val="0"/>
                <w:bCs w:val="0"/>
              </w:rPr>
            </w:pPr>
            <w:r w:rsidRPr="00730BF1">
              <w:t>Name</w:t>
            </w:r>
          </w:p>
        </w:tc>
        <w:tc>
          <w:tcPr>
            <w:tcW w:w="1207" w:type="dxa"/>
          </w:tcPr>
          <w:p w14:paraId="025E7017" w14:textId="77777777" w:rsidR="00DA2E72" w:rsidRPr="00730BF1"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13" w:type="dxa"/>
          </w:tcPr>
          <w:p w14:paraId="7BFED71A" w14:textId="77777777" w:rsidR="00DA2E72" w:rsidRPr="00730BF1"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34" w:type="dxa"/>
          </w:tcPr>
          <w:p w14:paraId="7A8EFBDA" w14:textId="77777777" w:rsidR="00DA2E72" w:rsidRPr="00730BF1"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291" w:type="dxa"/>
          </w:tcPr>
          <w:p w14:paraId="5A60D141" w14:textId="77777777" w:rsidR="00DA2E72" w:rsidRPr="00730BF1"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DA2E72" w:rsidRPr="00730BF1" w14:paraId="65E3E94F" w14:textId="77777777" w:rsidTr="00102F89">
        <w:tc>
          <w:tcPr>
            <w:cnfStyle w:val="001000000000" w:firstRow="0" w:lastRow="0" w:firstColumn="1" w:lastColumn="0" w:oddVBand="0" w:evenVBand="0" w:oddHBand="0" w:evenHBand="0" w:firstRowFirstColumn="0" w:firstRowLastColumn="0" w:lastRowFirstColumn="0" w:lastRowLastColumn="0"/>
            <w:tcW w:w="2010" w:type="dxa"/>
          </w:tcPr>
          <w:p w14:paraId="2FABBE2C" w14:textId="77777777" w:rsidR="00DA2E72" w:rsidRDefault="00DA2E72" w:rsidP="00102F89">
            <w:r>
              <w:t>teamId</w:t>
            </w:r>
          </w:p>
        </w:tc>
        <w:tc>
          <w:tcPr>
            <w:tcW w:w="1207" w:type="dxa"/>
          </w:tcPr>
          <w:p w14:paraId="6AAB60BE" w14:textId="77777777" w:rsidR="00DA2E72" w:rsidRDefault="00DA2E72" w:rsidP="00102F89">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4BAB5328" w14:textId="44CBE9DE" w:rsidR="00DA2E72" w:rsidRDefault="00DA2E72" w:rsidP="00102F89">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06A20239" w14:textId="1A9CF513" w:rsidR="00DA2E72" w:rsidRDefault="00630B7C" w:rsidP="00102F89">
            <w:pPr>
              <w:cnfStyle w:val="000000000000" w:firstRow="0" w:lastRow="0" w:firstColumn="0" w:lastColumn="0" w:oddVBand="0" w:evenVBand="0" w:oddHBand="0" w:evenHBand="0" w:firstRowFirstColumn="0" w:firstRowLastColumn="0" w:lastRowFirstColumn="0" w:lastRowLastColumn="0"/>
            </w:pPr>
            <w:r>
              <w:t>Number</w:t>
            </w:r>
          </w:p>
        </w:tc>
        <w:tc>
          <w:tcPr>
            <w:tcW w:w="3291" w:type="dxa"/>
          </w:tcPr>
          <w:p w14:paraId="103BEC46" w14:textId="77777777" w:rsidR="00DA2E72" w:rsidRDefault="00DA2E72" w:rsidP="00102F89">
            <w:pPr>
              <w:cnfStyle w:val="000000000000" w:firstRow="0" w:lastRow="0" w:firstColumn="0" w:lastColumn="0" w:oddVBand="0" w:evenVBand="0" w:oddHBand="0" w:evenHBand="0" w:firstRowFirstColumn="0" w:firstRowLastColumn="0" w:lastRowFirstColumn="0" w:lastRowLastColumn="0"/>
            </w:pPr>
            <w:r>
              <w:t>Team Id</w:t>
            </w:r>
          </w:p>
        </w:tc>
      </w:tr>
      <w:tr w:rsidR="00DA2E72" w:rsidRPr="00730BF1" w14:paraId="221EE0AD" w14:textId="77777777" w:rsidTr="00102F89">
        <w:tc>
          <w:tcPr>
            <w:cnfStyle w:val="001000000000" w:firstRow="0" w:lastRow="0" w:firstColumn="1" w:lastColumn="0" w:oddVBand="0" w:evenVBand="0" w:oddHBand="0" w:evenHBand="0" w:firstRowFirstColumn="0" w:firstRowLastColumn="0" w:lastRowFirstColumn="0" w:lastRowLastColumn="0"/>
            <w:tcW w:w="2010" w:type="dxa"/>
          </w:tcPr>
          <w:p w14:paraId="2B2D1AD2" w14:textId="0EE68648" w:rsidR="00DA2E72" w:rsidRDefault="00DA2E72" w:rsidP="00102F89">
            <w:r>
              <w:t>matchId</w:t>
            </w:r>
          </w:p>
        </w:tc>
        <w:tc>
          <w:tcPr>
            <w:tcW w:w="1207" w:type="dxa"/>
          </w:tcPr>
          <w:p w14:paraId="7C6AAE3F" w14:textId="3D4C8995" w:rsidR="00DA2E72" w:rsidRDefault="00DA2E72" w:rsidP="00102F89">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23AB9D6D" w14:textId="29E61220" w:rsidR="00DA2E72" w:rsidRDefault="00DA2E72" w:rsidP="00102F89">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09C31FDD" w14:textId="42DDA4C7" w:rsidR="00DA2E72" w:rsidRDefault="00630B7C" w:rsidP="00102F89">
            <w:pPr>
              <w:cnfStyle w:val="000000000000" w:firstRow="0" w:lastRow="0" w:firstColumn="0" w:lastColumn="0" w:oddVBand="0" w:evenVBand="0" w:oddHBand="0" w:evenHBand="0" w:firstRowFirstColumn="0" w:firstRowLastColumn="0" w:lastRowFirstColumn="0" w:lastRowLastColumn="0"/>
            </w:pPr>
            <w:r>
              <w:t>Number</w:t>
            </w:r>
          </w:p>
        </w:tc>
        <w:tc>
          <w:tcPr>
            <w:tcW w:w="3291" w:type="dxa"/>
          </w:tcPr>
          <w:p w14:paraId="1DAA1CC8" w14:textId="64873F80" w:rsidR="00DA2E72" w:rsidRDefault="00630B7C" w:rsidP="00102F89">
            <w:pPr>
              <w:cnfStyle w:val="000000000000" w:firstRow="0" w:lastRow="0" w:firstColumn="0" w:lastColumn="0" w:oddVBand="0" w:evenVBand="0" w:oddHBand="0" w:evenHBand="0" w:firstRowFirstColumn="0" w:firstRowLastColumn="0" w:lastRowFirstColumn="0" w:lastRowLastColumn="0"/>
            </w:pPr>
            <w:r>
              <w:t>Match Id</w:t>
            </w:r>
          </w:p>
        </w:tc>
      </w:tr>
      <w:tr w:rsidR="00DA2E72" w:rsidRPr="00730BF1" w14:paraId="3381F3B1" w14:textId="77777777" w:rsidTr="00102F89">
        <w:tc>
          <w:tcPr>
            <w:cnfStyle w:val="001000000000" w:firstRow="0" w:lastRow="0" w:firstColumn="1" w:lastColumn="0" w:oddVBand="0" w:evenVBand="0" w:oddHBand="0" w:evenHBand="0" w:firstRowFirstColumn="0" w:firstRowLastColumn="0" w:lastRowFirstColumn="0" w:lastRowLastColumn="0"/>
            <w:tcW w:w="2010" w:type="dxa"/>
          </w:tcPr>
          <w:p w14:paraId="737A5828" w14:textId="31B30814" w:rsidR="00DA2E72" w:rsidRPr="00730BF1" w:rsidRDefault="00630B7C" w:rsidP="00102F89">
            <w:r>
              <w:t>players</w:t>
            </w:r>
          </w:p>
        </w:tc>
        <w:tc>
          <w:tcPr>
            <w:tcW w:w="1207" w:type="dxa"/>
          </w:tcPr>
          <w:p w14:paraId="3794FC47" w14:textId="77777777" w:rsidR="00DA2E72" w:rsidRPr="00730BF1" w:rsidRDefault="00DA2E72" w:rsidP="00102F89">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699F1279" w14:textId="77777777" w:rsidR="00DA2E72" w:rsidRPr="00730BF1" w:rsidRDefault="00DA2E72" w:rsidP="00102F89">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16948E44" w14:textId="00660ED9" w:rsidR="00DA2E72" w:rsidRPr="00730BF1" w:rsidRDefault="00630B7C" w:rsidP="00102F89">
            <w:pPr>
              <w:cnfStyle w:val="000000000000" w:firstRow="0" w:lastRow="0" w:firstColumn="0" w:lastColumn="0" w:oddVBand="0" w:evenVBand="0" w:oddHBand="0" w:evenHBand="0" w:firstRowFirstColumn="0" w:firstRowLastColumn="0" w:lastRowFirstColumn="0" w:lastRowLastColumn="0"/>
            </w:pPr>
            <w:r>
              <w:t>Number Array</w:t>
            </w:r>
          </w:p>
        </w:tc>
        <w:tc>
          <w:tcPr>
            <w:tcW w:w="3291" w:type="dxa"/>
          </w:tcPr>
          <w:p w14:paraId="5C22862A" w14:textId="77777777" w:rsidR="00DA2E72" w:rsidRPr="00730BF1" w:rsidRDefault="00DA2E72" w:rsidP="00102F89">
            <w:pPr>
              <w:cnfStyle w:val="000000000000" w:firstRow="0" w:lastRow="0" w:firstColumn="0" w:lastColumn="0" w:oddVBand="0" w:evenVBand="0" w:oddHBand="0" w:evenHBand="0" w:firstRowFirstColumn="0" w:firstRowLastColumn="0" w:lastRowFirstColumn="0" w:lastRowLastColumn="0"/>
            </w:pPr>
            <w:r>
              <w:t>Player squad details</w:t>
            </w:r>
          </w:p>
        </w:tc>
      </w:tr>
    </w:tbl>
    <w:p w14:paraId="1B6E9F80" w14:textId="77777777" w:rsidR="00DA2E72" w:rsidRDefault="00DA2E72" w:rsidP="00DA2E72">
      <w:pPr>
        <w:pStyle w:val="Heading5"/>
        <w:numPr>
          <w:ilvl w:val="0"/>
          <w:numId w:val="0"/>
        </w:numPr>
      </w:pPr>
    </w:p>
    <w:p w14:paraId="7DE9AEF0" w14:textId="77777777" w:rsidR="00DA2E72" w:rsidRDefault="00DA2E72" w:rsidP="00DA2E72">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DA2E72" w:rsidRPr="00897CD7" w14:paraId="40301AF3" w14:textId="77777777" w:rsidTr="00102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E92B4C" w14:textId="77777777" w:rsidR="00DA2E72" w:rsidRPr="00897CD7" w:rsidRDefault="00DA2E72" w:rsidP="00102F89">
            <w:pPr>
              <w:rPr>
                <w:b w:val="0"/>
                <w:bCs w:val="0"/>
              </w:rPr>
            </w:pPr>
            <w:r w:rsidRPr="00897CD7">
              <w:rPr>
                <w:b w:val="0"/>
                <w:bCs w:val="0"/>
              </w:rPr>
              <w:t>Status Code</w:t>
            </w:r>
          </w:p>
        </w:tc>
        <w:tc>
          <w:tcPr>
            <w:tcW w:w="810" w:type="dxa"/>
          </w:tcPr>
          <w:p w14:paraId="742EAAB1"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3D574F52"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98AE2EA"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DA2E72" w:rsidRPr="00897CD7" w14:paraId="59D2B741" w14:textId="77777777" w:rsidTr="00102F89">
        <w:tc>
          <w:tcPr>
            <w:cnfStyle w:val="001000000000" w:firstRow="0" w:lastRow="0" w:firstColumn="1" w:lastColumn="0" w:oddVBand="0" w:evenVBand="0" w:oddHBand="0" w:evenHBand="0" w:firstRowFirstColumn="0" w:firstRowLastColumn="0" w:lastRowFirstColumn="0" w:lastRowLastColumn="0"/>
            <w:tcW w:w="1368" w:type="dxa"/>
          </w:tcPr>
          <w:p w14:paraId="1086C45B" w14:textId="5DCC5723" w:rsidR="00DA2E72" w:rsidRPr="00897CD7" w:rsidRDefault="00DA2E72" w:rsidP="00102F89">
            <w:pPr>
              <w:rPr>
                <w:b/>
                <w:bCs w:val="0"/>
              </w:rPr>
            </w:pPr>
            <w:r w:rsidRPr="00897CD7">
              <w:rPr>
                <w:bCs w:val="0"/>
              </w:rPr>
              <w:t>20</w:t>
            </w:r>
            <w:r w:rsidR="00630B7C">
              <w:rPr>
                <w:bCs w:val="0"/>
              </w:rPr>
              <w:t>1</w:t>
            </w:r>
          </w:p>
        </w:tc>
        <w:tc>
          <w:tcPr>
            <w:tcW w:w="810" w:type="dxa"/>
          </w:tcPr>
          <w:p w14:paraId="1D279600" w14:textId="77777777"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2B247A8" w14:textId="77777777"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t>Updating squad details</w:t>
            </w:r>
          </w:p>
        </w:tc>
        <w:tc>
          <w:tcPr>
            <w:tcW w:w="3780" w:type="dxa"/>
          </w:tcPr>
          <w:p w14:paraId="5FB4E74C" w14:textId="6654581F" w:rsidR="00DA2E72" w:rsidRDefault="00DA2E72" w:rsidP="00630B7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3A1A3F01" w14:textId="71A99D50" w:rsidR="00DA2E72" w:rsidRDefault="00DA2E72" w:rsidP="00102F89">
            <w:pPr>
              <w:pStyle w:val="CodeText"/>
              <w:cnfStyle w:val="000000000000" w:firstRow="0" w:lastRow="0" w:firstColumn="0" w:lastColumn="0" w:oddVBand="0" w:evenVBand="0" w:oddHBand="0" w:evenHBand="0" w:firstRowFirstColumn="0" w:firstRowLastColumn="0" w:lastRowFirstColumn="0" w:lastRowLastColumn="0"/>
            </w:pPr>
            <w:r>
              <w:t>“message”: “</w:t>
            </w:r>
            <w:r w:rsidR="00630B7C" w:rsidRPr="00630B7C">
              <w:t>Squad created successfully</w:t>
            </w:r>
            <w:r>
              <w:t>”</w:t>
            </w:r>
          </w:p>
          <w:p w14:paraId="1BEFCE86" w14:textId="77777777" w:rsidR="00DA2E72" w:rsidRPr="00897CD7" w:rsidRDefault="00DA2E72" w:rsidP="00102F89">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037DD0" w:rsidRPr="00897CD7" w14:paraId="546B8080" w14:textId="77777777" w:rsidTr="00102F89">
        <w:tc>
          <w:tcPr>
            <w:cnfStyle w:val="001000000000" w:firstRow="0" w:lastRow="0" w:firstColumn="1" w:lastColumn="0" w:oddVBand="0" w:evenVBand="0" w:oddHBand="0" w:evenHBand="0" w:firstRowFirstColumn="0" w:firstRowLastColumn="0" w:lastRowFirstColumn="0" w:lastRowLastColumn="0"/>
            <w:tcW w:w="1368" w:type="dxa"/>
          </w:tcPr>
          <w:p w14:paraId="7E917C27" w14:textId="16A0D632" w:rsidR="00037DD0" w:rsidRPr="00897CD7" w:rsidRDefault="00037DD0" w:rsidP="00102F89">
            <w:r>
              <w:t>400</w:t>
            </w:r>
          </w:p>
        </w:tc>
        <w:tc>
          <w:tcPr>
            <w:tcW w:w="810" w:type="dxa"/>
          </w:tcPr>
          <w:p w14:paraId="2E54EB7D" w14:textId="4768C356" w:rsidR="00037DD0" w:rsidRPr="00897CD7" w:rsidRDefault="00037DD0" w:rsidP="00102F8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ADAF60D" w14:textId="517ADE29" w:rsidR="00037DD0" w:rsidRDefault="00037DD0" w:rsidP="00102F89">
            <w:pPr>
              <w:cnfStyle w:val="000000000000" w:firstRow="0" w:lastRow="0" w:firstColumn="0" w:lastColumn="0" w:oddVBand="0" w:evenVBand="0" w:oddHBand="0" w:evenHBand="0" w:firstRowFirstColumn="0" w:firstRowLastColumn="0" w:lastRowFirstColumn="0" w:lastRowLastColumn="0"/>
            </w:pPr>
            <w:r>
              <w:t>Invalid parameters</w:t>
            </w:r>
          </w:p>
        </w:tc>
        <w:tc>
          <w:tcPr>
            <w:tcW w:w="3780" w:type="dxa"/>
          </w:tcPr>
          <w:p w14:paraId="2264821E" w14:textId="77777777" w:rsidR="00037DD0" w:rsidRDefault="00037DD0" w:rsidP="00037DD0">
            <w:pPr>
              <w:pStyle w:val="CodeText"/>
              <w:cnfStyle w:val="000000000000" w:firstRow="0" w:lastRow="0" w:firstColumn="0" w:lastColumn="0" w:oddVBand="0" w:evenVBand="0" w:oddHBand="0" w:evenHBand="0" w:firstRowFirstColumn="0" w:firstRowLastColumn="0" w:lastRowFirstColumn="0" w:lastRowLastColumn="0"/>
            </w:pPr>
            <w:r w:rsidRPr="00037DD0">
              <w:t>{</w:t>
            </w:r>
          </w:p>
          <w:p w14:paraId="428EA024" w14:textId="77777777" w:rsidR="00037DD0" w:rsidRDefault="00037DD0" w:rsidP="00037DD0">
            <w:pPr>
              <w:pStyle w:val="CodeText"/>
              <w:cnfStyle w:val="000000000000" w:firstRow="0" w:lastRow="0" w:firstColumn="0" w:lastColumn="0" w:oddVBand="0" w:evenVBand="0" w:oddHBand="0" w:evenHBand="0" w:firstRowFirstColumn="0" w:firstRowLastColumn="0" w:lastRowFirstColumn="0" w:lastRowLastColumn="0"/>
            </w:pPr>
            <w:r w:rsidRPr="00037DD0">
              <w:t>"error":</w:t>
            </w:r>
            <w:r>
              <w:t xml:space="preserve"> </w:t>
            </w:r>
            <w:r w:rsidRPr="00037DD0">
              <w:t>"{squadId=Duplicate squad for the same team and match}"</w:t>
            </w:r>
          </w:p>
          <w:p w14:paraId="0D1E09D2" w14:textId="3345EEE4" w:rsidR="00037DD0" w:rsidRPr="00730BF1" w:rsidRDefault="00037DD0" w:rsidP="00630B7C">
            <w:pPr>
              <w:pStyle w:val="CodeText"/>
              <w:cnfStyle w:val="000000000000" w:firstRow="0" w:lastRow="0" w:firstColumn="0" w:lastColumn="0" w:oddVBand="0" w:evenVBand="0" w:oddHBand="0" w:evenHBand="0" w:firstRowFirstColumn="0" w:firstRowLastColumn="0" w:lastRowFirstColumn="0" w:lastRowLastColumn="0"/>
            </w:pPr>
            <w:r w:rsidRPr="00037DD0">
              <w:t>}</w:t>
            </w:r>
          </w:p>
        </w:tc>
      </w:tr>
      <w:tr w:rsidR="00DA2E72" w:rsidRPr="00897CD7" w14:paraId="39985D01" w14:textId="77777777" w:rsidTr="00102F89">
        <w:tc>
          <w:tcPr>
            <w:cnfStyle w:val="001000000000" w:firstRow="0" w:lastRow="0" w:firstColumn="1" w:lastColumn="0" w:oddVBand="0" w:evenVBand="0" w:oddHBand="0" w:evenHBand="0" w:firstRowFirstColumn="0" w:firstRowLastColumn="0" w:lastRowFirstColumn="0" w:lastRowLastColumn="0"/>
            <w:tcW w:w="1368" w:type="dxa"/>
          </w:tcPr>
          <w:p w14:paraId="03CD2AE2" w14:textId="679BE096" w:rsidR="00DA2E72" w:rsidRPr="00897CD7" w:rsidRDefault="00037DD0" w:rsidP="00102F89">
            <w:r>
              <w:t>401</w:t>
            </w:r>
          </w:p>
        </w:tc>
        <w:tc>
          <w:tcPr>
            <w:tcW w:w="810" w:type="dxa"/>
          </w:tcPr>
          <w:p w14:paraId="70F2D3A6" w14:textId="77777777"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2EAE864F" w14:textId="497A31E3" w:rsidR="00DA2E72" w:rsidRDefault="00037DD0" w:rsidP="00102F89">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78635A0A" w14:textId="77777777" w:rsidR="00DA2E72" w:rsidRPr="00730BF1" w:rsidRDefault="00DA2E72" w:rsidP="00102F89">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4C2C164" w14:textId="4FA357C7" w:rsidR="00037DD0" w:rsidRDefault="00DA2E72" w:rsidP="00037DD0">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037DD0">
              <w:t>“Unauthorized access”</w:t>
            </w:r>
          </w:p>
          <w:p w14:paraId="6FDAD7DE" w14:textId="65226D2A" w:rsidR="00DA2E72" w:rsidRPr="00897CD7" w:rsidRDefault="00DA2E72" w:rsidP="00037DD0">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2534C4DC" w14:textId="77777777" w:rsidR="00DA2E72" w:rsidRDefault="00DA2E72" w:rsidP="00DA2E72">
      <w:pPr>
        <w:pStyle w:val="Heading4"/>
      </w:pPr>
      <w:r>
        <w:t>Implementation Details</w:t>
      </w:r>
      <w:r w:rsidRPr="0020351A">
        <w:t xml:space="preserve"> </w:t>
      </w:r>
    </w:p>
    <w:p w14:paraId="7470E90F" w14:textId="77777777" w:rsidR="00DA2E72" w:rsidRDefault="00DA2E72" w:rsidP="00DA2E72">
      <w:pPr>
        <w:pStyle w:val="Heading5"/>
      </w:pPr>
      <w:r>
        <w:t>Method Name: MatchController.updateSquadDetails()</w:t>
      </w:r>
    </w:p>
    <w:p w14:paraId="2AA9ED0C" w14:textId="77777777" w:rsidR="00DA2E72" w:rsidRDefault="00DA2E72" w:rsidP="00DA2E72">
      <w:pPr>
        <w:pStyle w:val="ListParagraph"/>
        <w:numPr>
          <w:ilvl w:val="0"/>
          <w:numId w:val="26"/>
        </w:numPr>
        <w:jc w:val="both"/>
      </w:pPr>
      <w:r>
        <w:t>Authentication - Required</w:t>
      </w:r>
    </w:p>
    <w:p w14:paraId="31AE24AB" w14:textId="516BF176" w:rsidR="00DA2E72" w:rsidRDefault="00DA2E72" w:rsidP="00037DD0">
      <w:pPr>
        <w:pStyle w:val="ListParagraph"/>
        <w:numPr>
          <w:ilvl w:val="0"/>
          <w:numId w:val="26"/>
        </w:numPr>
        <w:jc w:val="both"/>
      </w:pPr>
      <w:r>
        <w:lastRenderedPageBreak/>
        <w:t>Validation - Required</w:t>
      </w:r>
    </w:p>
    <w:p w14:paraId="7674B305" w14:textId="77777777" w:rsidR="00DA2E72" w:rsidRDefault="00DA2E72" w:rsidP="006C4CFF">
      <w:pPr>
        <w:pStyle w:val="ListParagraph"/>
        <w:jc w:val="both"/>
      </w:pPr>
    </w:p>
    <w:p w14:paraId="0181B1EA" w14:textId="47C67C39" w:rsidR="00CD5DC3" w:rsidRDefault="00CD5DC3" w:rsidP="00D70A41">
      <w:pPr>
        <w:pStyle w:val="Heading3"/>
      </w:pPr>
      <w:r>
        <w:t xml:space="preserve">Update </w:t>
      </w:r>
      <w:r w:rsidR="0029720F">
        <w:t>squad</w:t>
      </w:r>
      <w:r>
        <w:t xml:space="preserve"> details</w:t>
      </w:r>
    </w:p>
    <w:p w14:paraId="6792FE3A" w14:textId="298746AE" w:rsidR="00CD5DC3" w:rsidRDefault="00EB50E0" w:rsidP="00CD5DC3">
      <w:r>
        <w:t>Update</w:t>
      </w:r>
      <w:r w:rsidR="00CD5DC3">
        <w:t xml:space="preserve"> a </w:t>
      </w:r>
      <w:r>
        <w:t xml:space="preserve">squad </w:t>
      </w:r>
      <w:r w:rsidR="00CD5DC3">
        <w:t>details.</w:t>
      </w:r>
    </w:p>
    <w:p w14:paraId="0D2FD4F6" w14:textId="77777777" w:rsidR="00CD5DC3" w:rsidRDefault="00CD5DC3" w:rsidP="00D70A41">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CD5DC3" w:rsidRPr="00897CD7" w14:paraId="131C4D1E"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7F0990CB" w14:textId="77777777" w:rsidR="00CD5DC3" w:rsidRPr="00897CD7" w:rsidRDefault="00CD5DC3" w:rsidP="00A72EC3">
            <w:pPr>
              <w:rPr>
                <w:b w:val="0"/>
                <w:bCs w:val="0"/>
              </w:rPr>
            </w:pPr>
            <w:r w:rsidRPr="00897CD7">
              <w:rPr>
                <w:b w:val="0"/>
                <w:bCs w:val="0"/>
              </w:rPr>
              <w:t>HTTP Method</w:t>
            </w:r>
          </w:p>
        </w:tc>
        <w:tc>
          <w:tcPr>
            <w:tcW w:w="3579" w:type="dxa"/>
          </w:tcPr>
          <w:p w14:paraId="2D04BB20"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298B8C60"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6994F8DE" w14:textId="77777777" w:rsidR="00CD5DC3" w:rsidRPr="00B16713"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D5DC3" w:rsidRPr="00897CD7" w14:paraId="75172078"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3FC74407" w14:textId="77777777" w:rsidR="00CD5DC3" w:rsidRPr="00B16713" w:rsidRDefault="00CD5DC3" w:rsidP="00A72EC3">
            <w:r w:rsidRPr="00B16713">
              <w:t>P</w:t>
            </w:r>
            <w:r>
              <w:t>UT</w:t>
            </w:r>
          </w:p>
        </w:tc>
        <w:tc>
          <w:tcPr>
            <w:tcW w:w="3579" w:type="dxa"/>
          </w:tcPr>
          <w:p w14:paraId="5A8988FF" w14:textId="591BEB7F" w:rsidR="00CD5DC3" w:rsidRPr="00897CD7" w:rsidRDefault="00486204" w:rsidP="00A72EC3">
            <w:pPr>
              <w:cnfStyle w:val="000000000000" w:firstRow="0" w:lastRow="0" w:firstColumn="0" w:lastColumn="0" w:oddVBand="0" w:evenVBand="0" w:oddHBand="0" w:evenHBand="0" w:firstRowFirstColumn="0" w:firstRowLastColumn="0" w:lastRowFirstColumn="0" w:lastRowLastColumn="0"/>
            </w:pPr>
            <w:r w:rsidRPr="00486204">
              <w:t>/api/v1/</w:t>
            </w:r>
            <w:r w:rsidR="00037DD0">
              <w:t>squads</w:t>
            </w:r>
          </w:p>
        </w:tc>
        <w:tc>
          <w:tcPr>
            <w:tcW w:w="2030" w:type="dxa"/>
          </w:tcPr>
          <w:p w14:paraId="69599146"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2C272730" w14:textId="4E883042" w:rsidR="00CD5DC3"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1345991A" w14:textId="77777777" w:rsidR="00CD5DC3" w:rsidRDefault="00CD5DC3" w:rsidP="00CD5DC3">
      <w:pPr>
        <w:pStyle w:val="Heading4"/>
        <w:numPr>
          <w:ilvl w:val="0"/>
          <w:numId w:val="0"/>
        </w:numPr>
      </w:pPr>
    </w:p>
    <w:p w14:paraId="700F3782" w14:textId="77777777" w:rsidR="00CD5DC3" w:rsidRDefault="00CD5DC3" w:rsidP="00D70A41">
      <w:pPr>
        <w:pStyle w:val="Heading5"/>
      </w:pPr>
      <w:r>
        <w:t>Input Parameters</w:t>
      </w:r>
    </w:p>
    <w:tbl>
      <w:tblPr>
        <w:tblStyle w:val="GridTable4-Accent1"/>
        <w:tblW w:w="9355" w:type="dxa"/>
        <w:tblLook w:val="04A0" w:firstRow="1" w:lastRow="0" w:firstColumn="1" w:lastColumn="0" w:noHBand="0" w:noVBand="1"/>
      </w:tblPr>
      <w:tblGrid>
        <w:gridCol w:w="2010"/>
        <w:gridCol w:w="1207"/>
        <w:gridCol w:w="1113"/>
        <w:gridCol w:w="1734"/>
        <w:gridCol w:w="3291"/>
      </w:tblGrid>
      <w:tr w:rsidR="00FE316E" w:rsidRPr="00730BF1" w14:paraId="01451660"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704629AE" w14:textId="77777777" w:rsidR="00FE316E" w:rsidRPr="00730BF1" w:rsidRDefault="00FE316E" w:rsidP="00D623A6">
            <w:pPr>
              <w:rPr>
                <w:b w:val="0"/>
                <w:bCs w:val="0"/>
              </w:rPr>
            </w:pPr>
            <w:r w:rsidRPr="00730BF1">
              <w:t>Name</w:t>
            </w:r>
          </w:p>
        </w:tc>
        <w:tc>
          <w:tcPr>
            <w:tcW w:w="1207" w:type="dxa"/>
          </w:tcPr>
          <w:p w14:paraId="4EB9F724" w14:textId="77777777" w:rsidR="00FE316E" w:rsidRPr="00730BF1" w:rsidRDefault="00FE316E"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13" w:type="dxa"/>
          </w:tcPr>
          <w:p w14:paraId="4F4AEE87" w14:textId="77777777" w:rsidR="00FE316E" w:rsidRPr="00730BF1" w:rsidRDefault="00FE316E"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34" w:type="dxa"/>
          </w:tcPr>
          <w:p w14:paraId="08AD91B4" w14:textId="77777777" w:rsidR="00FE316E" w:rsidRPr="00730BF1" w:rsidRDefault="00FE316E"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291" w:type="dxa"/>
          </w:tcPr>
          <w:p w14:paraId="05BB6602" w14:textId="77777777" w:rsidR="00FE316E" w:rsidRPr="00730BF1" w:rsidRDefault="00FE316E"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037DD0" w:rsidRPr="00730BF1" w14:paraId="18916B2F" w14:textId="77777777" w:rsidTr="00D623A6">
        <w:tc>
          <w:tcPr>
            <w:cnfStyle w:val="001000000000" w:firstRow="0" w:lastRow="0" w:firstColumn="1" w:lastColumn="0" w:oddVBand="0" w:evenVBand="0" w:oddHBand="0" w:evenHBand="0" w:firstRowFirstColumn="0" w:firstRowLastColumn="0" w:lastRowFirstColumn="0" w:lastRowLastColumn="0"/>
            <w:tcW w:w="2010" w:type="dxa"/>
          </w:tcPr>
          <w:p w14:paraId="52780477" w14:textId="51CB597C" w:rsidR="00037DD0" w:rsidRDefault="00037DD0" w:rsidP="00037DD0">
            <w:r>
              <w:t>teamId</w:t>
            </w:r>
          </w:p>
        </w:tc>
        <w:tc>
          <w:tcPr>
            <w:tcW w:w="1207" w:type="dxa"/>
          </w:tcPr>
          <w:p w14:paraId="61502DC9" w14:textId="63148D10" w:rsidR="00037DD0" w:rsidRDefault="00037DD0" w:rsidP="00037DD0">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5BF9542E" w14:textId="5F4524C8" w:rsidR="00037DD0" w:rsidRDefault="00037DD0" w:rsidP="00037DD0">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071F5297" w14:textId="0D801C3B" w:rsidR="00037DD0" w:rsidRDefault="00037DD0" w:rsidP="00037DD0">
            <w:pPr>
              <w:cnfStyle w:val="000000000000" w:firstRow="0" w:lastRow="0" w:firstColumn="0" w:lastColumn="0" w:oddVBand="0" w:evenVBand="0" w:oddHBand="0" w:evenHBand="0" w:firstRowFirstColumn="0" w:firstRowLastColumn="0" w:lastRowFirstColumn="0" w:lastRowLastColumn="0"/>
            </w:pPr>
            <w:r>
              <w:t>Number</w:t>
            </w:r>
          </w:p>
        </w:tc>
        <w:tc>
          <w:tcPr>
            <w:tcW w:w="3291" w:type="dxa"/>
          </w:tcPr>
          <w:p w14:paraId="57B01138" w14:textId="358A6849" w:rsidR="00037DD0" w:rsidRDefault="00037DD0" w:rsidP="00037DD0">
            <w:pPr>
              <w:cnfStyle w:val="000000000000" w:firstRow="0" w:lastRow="0" w:firstColumn="0" w:lastColumn="0" w:oddVBand="0" w:evenVBand="0" w:oddHBand="0" w:evenHBand="0" w:firstRowFirstColumn="0" w:firstRowLastColumn="0" w:lastRowFirstColumn="0" w:lastRowLastColumn="0"/>
            </w:pPr>
            <w:r>
              <w:t>Team Id</w:t>
            </w:r>
          </w:p>
        </w:tc>
      </w:tr>
      <w:tr w:rsidR="00037DD0" w:rsidRPr="00730BF1" w14:paraId="5C8A8FB4" w14:textId="77777777" w:rsidTr="00D623A6">
        <w:tc>
          <w:tcPr>
            <w:cnfStyle w:val="001000000000" w:firstRow="0" w:lastRow="0" w:firstColumn="1" w:lastColumn="0" w:oddVBand="0" w:evenVBand="0" w:oddHBand="0" w:evenHBand="0" w:firstRowFirstColumn="0" w:firstRowLastColumn="0" w:lastRowFirstColumn="0" w:lastRowLastColumn="0"/>
            <w:tcW w:w="2010" w:type="dxa"/>
          </w:tcPr>
          <w:p w14:paraId="1DC9BBC0" w14:textId="48D30040" w:rsidR="00037DD0" w:rsidRPr="00730BF1" w:rsidRDefault="00037DD0" w:rsidP="00037DD0">
            <w:r>
              <w:t>matchId</w:t>
            </w:r>
          </w:p>
        </w:tc>
        <w:tc>
          <w:tcPr>
            <w:tcW w:w="1207" w:type="dxa"/>
          </w:tcPr>
          <w:p w14:paraId="5F3467C6" w14:textId="3ECD2CD1" w:rsidR="00037DD0" w:rsidRPr="00730BF1" w:rsidRDefault="00037DD0" w:rsidP="00037DD0">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787E0B84" w14:textId="24A721D3" w:rsidR="00037DD0" w:rsidRPr="00730BF1" w:rsidRDefault="00037DD0" w:rsidP="00037DD0">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168CB912" w14:textId="5D45B919" w:rsidR="00037DD0" w:rsidRPr="00730BF1" w:rsidRDefault="00037DD0" w:rsidP="00037DD0">
            <w:pPr>
              <w:cnfStyle w:val="000000000000" w:firstRow="0" w:lastRow="0" w:firstColumn="0" w:lastColumn="0" w:oddVBand="0" w:evenVBand="0" w:oddHBand="0" w:evenHBand="0" w:firstRowFirstColumn="0" w:firstRowLastColumn="0" w:lastRowFirstColumn="0" w:lastRowLastColumn="0"/>
            </w:pPr>
            <w:r>
              <w:t>Number</w:t>
            </w:r>
          </w:p>
        </w:tc>
        <w:tc>
          <w:tcPr>
            <w:tcW w:w="3291" w:type="dxa"/>
          </w:tcPr>
          <w:p w14:paraId="2FA4B398" w14:textId="2805AFC3" w:rsidR="00037DD0" w:rsidRPr="00730BF1" w:rsidRDefault="00037DD0" w:rsidP="00037DD0">
            <w:pPr>
              <w:cnfStyle w:val="000000000000" w:firstRow="0" w:lastRow="0" w:firstColumn="0" w:lastColumn="0" w:oddVBand="0" w:evenVBand="0" w:oddHBand="0" w:evenHBand="0" w:firstRowFirstColumn="0" w:firstRowLastColumn="0" w:lastRowFirstColumn="0" w:lastRowLastColumn="0"/>
            </w:pPr>
            <w:r>
              <w:t>Match Id</w:t>
            </w:r>
          </w:p>
        </w:tc>
      </w:tr>
      <w:tr w:rsidR="00037DD0" w:rsidRPr="00730BF1" w14:paraId="3C1E149A" w14:textId="77777777" w:rsidTr="00D623A6">
        <w:tc>
          <w:tcPr>
            <w:cnfStyle w:val="001000000000" w:firstRow="0" w:lastRow="0" w:firstColumn="1" w:lastColumn="0" w:oddVBand="0" w:evenVBand="0" w:oddHBand="0" w:evenHBand="0" w:firstRowFirstColumn="0" w:firstRowLastColumn="0" w:lastRowFirstColumn="0" w:lastRowLastColumn="0"/>
            <w:tcW w:w="2010" w:type="dxa"/>
          </w:tcPr>
          <w:p w14:paraId="34D9627E" w14:textId="2EA39DB8" w:rsidR="00037DD0" w:rsidRDefault="00037DD0" w:rsidP="00037DD0">
            <w:r>
              <w:t>players</w:t>
            </w:r>
          </w:p>
        </w:tc>
        <w:tc>
          <w:tcPr>
            <w:tcW w:w="1207" w:type="dxa"/>
          </w:tcPr>
          <w:p w14:paraId="12A44009" w14:textId="55E667D2" w:rsidR="00037DD0" w:rsidRDefault="00037DD0" w:rsidP="00037DD0">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42395EF4" w14:textId="0329C42D" w:rsidR="00037DD0" w:rsidRDefault="00037DD0" w:rsidP="00037DD0">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2DFC8DA2" w14:textId="7457A080" w:rsidR="00037DD0" w:rsidRDefault="00037DD0" w:rsidP="00037DD0">
            <w:pPr>
              <w:cnfStyle w:val="000000000000" w:firstRow="0" w:lastRow="0" w:firstColumn="0" w:lastColumn="0" w:oddVBand="0" w:evenVBand="0" w:oddHBand="0" w:evenHBand="0" w:firstRowFirstColumn="0" w:firstRowLastColumn="0" w:lastRowFirstColumn="0" w:lastRowLastColumn="0"/>
            </w:pPr>
            <w:r>
              <w:t>Number Array</w:t>
            </w:r>
          </w:p>
        </w:tc>
        <w:tc>
          <w:tcPr>
            <w:tcW w:w="3291" w:type="dxa"/>
          </w:tcPr>
          <w:p w14:paraId="4CD25545" w14:textId="60B54A82" w:rsidR="00037DD0" w:rsidRDefault="00037DD0" w:rsidP="00037DD0">
            <w:pPr>
              <w:cnfStyle w:val="000000000000" w:firstRow="0" w:lastRow="0" w:firstColumn="0" w:lastColumn="0" w:oddVBand="0" w:evenVBand="0" w:oddHBand="0" w:evenHBand="0" w:firstRowFirstColumn="0" w:firstRowLastColumn="0" w:lastRowFirstColumn="0" w:lastRowLastColumn="0"/>
            </w:pPr>
            <w:r>
              <w:t>Player squad details</w:t>
            </w:r>
          </w:p>
        </w:tc>
      </w:tr>
    </w:tbl>
    <w:p w14:paraId="370953E9" w14:textId="77777777" w:rsidR="00FE316E" w:rsidRDefault="00FE316E" w:rsidP="00FE316E">
      <w:pPr>
        <w:pStyle w:val="Heading5"/>
        <w:numPr>
          <w:ilvl w:val="0"/>
          <w:numId w:val="0"/>
        </w:numPr>
      </w:pPr>
    </w:p>
    <w:p w14:paraId="282FE0EF" w14:textId="12147CED"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7DA834B7"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D50A4A" w14:textId="77777777" w:rsidR="00CD5DC3" w:rsidRPr="00897CD7" w:rsidRDefault="00CD5DC3" w:rsidP="00A72EC3">
            <w:pPr>
              <w:rPr>
                <w:b w:val="0"/>
                <w:bCs w:val="0"/>
              </w:rPr>
            </w:pPr>
            <w:r w:rsidRPr="00897CD7">
              <w:rPr>
                <w:b w:val="0"/>
                <w:bCs w:val="0"/>
              </w:rPr>
              <w:t>Status Code</w:t>
            </w:r>
          </w:p>
        </w:tc>
        <w:tc>
          <w:tcPr>
            <w:tcW w:w="810" w:type="dxa"/>
          </w:tcPr>
          <w:p w14:paraId="3AF88E1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6C6F5CE5"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074BAFE9"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3A9F67AD"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8FB3DBA" w14:textId="77777777" w:rsidR="00CD5DC3" w:rsidRPr="00897CD7" w:rsidRDefault="00CD5DC3" w:rsidP="00A72EC3">
            <w:pPr>
              <w:rPr>
                <w:b/>
                <w:bCs w:val="0"/>
              </w:rPr>
            </w:pPr>
            <w:r w:rsidRPr="00897CD7">
              <w:rPr>
                <w:bCs w:val="0"/>
              </w:rPr>
              <w:t>200</w:t>
            </w:r>
          </w:p>
        </w:tc>
        <w:tc>
          <w:tcPr>
            <w:tcW w:w="810" w:type="dxa"/>
          </w:tcPr>
          <w:p w14:paraId="197BDC1E"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FB832AE" w14:textId="64E73B9A" w:rsidR="00CD5DC3" w:rsidRPr="00897CD7" w:rsidRDefault="00EB50E0" w:rsidP="00A72EC3">
            <w:pPr>
              <w:cnfStyle w:val="000000000000" w:firstRow="0" w:lastRow="0" w:firstColumn="0" w:lastColumn="0" w:oddVBand="0" w:evenVBand="0" w:oddHBand="0" w:evenHBand="0" w:firstRowFirstColumn="0" w:firstRowLastColumn="0" w:lastRowFirstColumn="0" w:lastRowLastColumn="0"/>
            </w:pPr>
            <w:r>
              <w:t>Updating</w:t>
            </w:r>
            <w:r w:rsidR="00CD5DC3">
              <w:t xml:space="preserve"> </w:t>
            </w:r>
            <w:r w:rsidR="00575B34">
              <w:t>squad</w:t>
            </w:r>
            <w:r w:rsidR="00CD5DC3">
              <w:t xml:space="preserve"> details</w:t>
            </w:r>
          </w:p>
        </w:tc>
        <w:tc>
          <w:tcPr>
            <w:tcW w:w="3780" w:type="dxa"/>
          </w:tcPr>
          <w:p w14:paraId="187D1781"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369BA6C" w14:textId="7339C9DB" w:rsidR="00CD5DC3" w:rsidRPr="000F36A4" w:rsidRDefault="00CD5DC3" w:rsidP="004B5381">
            <w:pPr>
              <w:pStyle w:val="CodeText"/>
              <w:cnfStyle w:val="000000000000" w:firstRow="0" w:lastRow="0" w:firstColumn="0" w:lastColumn="0" w:oddVBand="0" w:evenVBand="0" w:oddHBand="0" w:evenHBand="0" w:firstRowFirstColumn="0" w:firstRowLastColumn="0" w:lastRowFirstColumn="0" w:lastRowLastColumn="0"/>
            </w:pPr>
            <w:r>
              <w:t>“message”: “</w:t>
            </w:r>
            <w:r w:rsidR="000F36A4" w:rsidRPr="000F36A4">
              <w:t>Squad updated successfully</w:t>
            </w:r>
            <w:r>
              <w:t>”</w:t>
            </w:r>
          </w:p>
          <w:p w14:paraId="3A21B812"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11215C" w:rsidRPr="00897CD7" w14:paraId="726EC2C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0FEB139C" w14:textId="0A47AA4A" w:rsidR="0011215C" w:rsidRPr="00897CD7" w:rsidRDefault="0011215C" w:rsidP="0011215C">
            <w:r>
              <w:t>401</w:t>
            </w:r>
          </w:p>
        </w:tc>
        <w:tc>
          <w:tcPr>
            <w:tcW w:w="810" w:type="dxa"/>
          </w:tcPr>
          <w:p w14:paraId="485C039E" w14:textId="7A5C8DA1" w:rsidR="0011215C" w:rsidRPr="00897CD7" w:rsidRDefault="0011215C" w:rsidP="0011215C">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D03923C" w14:textId="4BB254E5" w:rsidR="0011215C" w:rsidRDefault="0011215C" w:rsidP="0011215C">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136FB554" w14:textId="77777777" w:rsidR="0011215C" w:rsidRPr="00730BF1" w:rsidRDefault="0011215C" w:rsidP="0011215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3F8C0CB7" w14:textId="77777777" w:rsidR="0011215C" w:rsidRDefault="0011215C" w:rsidP="0011215C">
            <w:pPr>
              <w:pStyle w:val="CodeText"/>
              <w:cnfStyle w:val="000000000000" w:firstRow="0" w:lastRow="0" w:firstColumn="0" w:lastColumn="0" w:oddVBand="0" w:evenVBand="0" w:oddHBand="0" w:evenHBand="0" w:firstRowFirstColumn="0" w:firstRowLastColumn="0" w:lastRowFirstColumn="0" w:lastRowLastColumn="0"/>
            </w:pPr>
            <w:r>
              <w:t>“message”: “Unauthorized access”</w:t>
            </w:r>
          </w:p>
          <w:p w14:paraId="5D0DB893" w14:textId="7AD0A0F8" w:rsidR="0011215C" w:rsidRPr="00730BF1" w:rsidRDefault="0011215C" w:rsidP="0011215C">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D5DC3" w:rsidRPr="00897CD7" w14:paraId="1DAE1C6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0592939" w14:textId="51F37675" w:rsidR="00CD5DC3" w:rsidRPr="00897CD7" w:rsidRDefault="00037DD0" w:rsidP="00A72EC3">
            <w:r>
              <w:t>404</w:t>
            </w:r>
          </w:p>
        </w:tc>
        <w:tc>
          <w:tcPr>
            <w:tcW w:w="810" w:type="dxa"/>
          </w:tcPr>
          <w:p w14:paraId="478F2D39"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5AC6C26A" w14:textId="65C23394" w:rsidR="00CD5DC3" w:rsidRDefault="00037DD0" w:rsidP="00A72EC3">
            <w:pPr>
              <w:cnfStyle w:val="000000000000" w:firstRow="0" w:lastRow="0" w:firstColumn="0" w:lastColumn="0" w:oddVBand="0" w:evenVBand="0" w:oddHBand="0" w:evenHBand="0" w:firstRowFirstColumn="0" w:firstRowLastColumn="0" w:lastRowFirstColumn="0" w:lastRowLastColumn="0"/>
            </w:pPr>
            <w:r>
              <w:t>Squad not found</w:t>
            </w:r>
          </w:p>
        </w:tc>
        <w:tc>
          <w:tcPr>
            <w:tcW w:w="3780" w:type="dxa"/>
          </w:tcPr>
          <w:p w14:paraId="161D4D21"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00E8AC85" w14:textId="697479E2"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037DD0">
              <w:t>“</w:t>
            </w:r>
            <w:r w:rsidR="00037DD0" w:rsidRPr="00037DD0">
              <w:t>Squad not found in the records</w:t>
            </w:r>
            <w:r w:rsidR="00037DD0">
              <w:t>”</w:t>
            </w:r>
          </w:p>
          <w:p w14:paraId="792F110D"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B848A63" w14:textId="77777777" w:rsidR="00CD5DC3" w:rsidRDefault="00CD5DC3" w:rsidP="00D70A41">
      <w:pPr>
        <w:pStyle w:val="Heading4"/>
      </w:pPr>
      <w:r>
        <w:t>Implementation Details</w:t>
      </w:r>
      <w:r w:rsidRPr="0020351A">
        <w:t xml:space="preserve"> </w:t>
      </w:r>
    </w:p>
    <w:p w14:paraId="66BDD22D" w14:textId="50192E94" w:rsidR="00CD5DC3" w:rsidRDefault="00CD5DC3" w:rsidP="00D70A41">
      <w:pPr>
        <w:pStyle w:val="Heading5"/>
      </w:pPr>
      <w:r>
        <w:t>Method Name: MatchController.update</w:t>
      </w:r>
      <w:r w:rsidR="00182A9A">
        <w:t>Squad</w:t>
      </w:r>
      <w:r>
        <w:t>Details()</w:t>
      </w:r>
    </w:p>
    <w:p w14:paraId="40A1E5D9" w14:textId="77777777" w:rsidR="006C4CFF" w:rsidRDefault="006C4CFF" w:rsidP="00CC5B56">
      <w:pPr>
        <w:pStyle w:val="ListParagraph"/>
        <w:numPr>
          <w:ilvl w:val="0"/>
          <w:numId w:val="26"/>
        </w:numPr>
        <w:jc w:val="both"/>
      </w:pPr>
      <w:r>
        <w:t>Authentication - Required</w:t>
      </w:r>
    </w:p>
    <w:p w14:paraId="7E41A635" w14:textId="39A06A38" w:rsidR="00CD5DC3" w:rsidRDefault="006C4CFF" w:rsidP="002F22E7">
      <w:pPr>
        <w:pStyle w:val="ListParagraph"/>
        <w:numPr>
          <w:ilvl w:val="0"/>
          <w:numId w:val="26"/>
        </w:numPr>
        <w:jc w:val="both"/>
      </w:pPr>
      <w:r>
        <w:t xml:space="preserve">Validation </w:t>
      </w:r>
      <w:r w:rsidR="002F22E7">
        <w:t>–</w:t>
      </w:r>
      <w:r>
        <w:t xml:space="preserve"> Required</w:t>
      </w:r>
    </w:p>
    <w:p w14:paraId="6066C489" w14:textId="77777777" w:rsidR="002F22E7" w:rsidRDefault="002F22E7" w:rsidP="002F22E7">
      <w:pPr>
        <w:pStyle w:val="ListParagraph"/>
        <w:jc w:val="both"/>
      </w:pPr>
    </w:p>
    <w:p w14:paraId="379235CB" w14:textId="33852B9A" w:rsidR="00CD5DC3" w:rsidRDefault="00CD5DC3" w:rsidP="00D70A41">
      <w:pPr>
        <w:pStyle w:val="Heading3"/>
      </w:pPr>
      <w:r>
        <w:t xml:space="preserve">Get </w:t>
      </w:r>
      <w:r w:rsidR="008C7095">
        <w:t>squad</w:t>
      </w:r>
      <w:r>
        <w:t xml:space="preserve"> details</w:t>
      </w:r>
    </w:p>
    <w:p w14:paraId="7F266E01" w14:textId="39AC7552" w:rsidR="00CD5DC3" w:rsidRDefault="00CD5DC3" w:rsidP="00CD5DC3">
      <w:r>
        <w:t xml:space="preserve">Fetches a </w:t>
      </w:r>
      <w:r w:rsidR="005E776E">
        <w:t>squad</w:t>
      </w:r>
      <w:r>
        <w:t xml:space="preserve"> information.</w:t>
      </w:r>
    </w:p>
    <w:p w14:paraId="00572496" w14:textId="77777777" w:rsidR="00CD5DC3" w:rsidRDefault="00CD5DC3" w:rsidP="00D70A41">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CD5DC3" w:rsidRPr="00897CD7" w14:paraId="348B8423"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A234AA9" w14:textId="77777777" w:rsidR="00CD5DC3" w:rsidRPr="00897CD7" w:rsidRDefault="00CD5DC3" w:rsidP="00A72EC3">
            <w:pPr>
              <w:rPr>
                <w:b w:val="0"/>
                <w:bCs w:val="0"/>
              </w:rPr>
            </w:pPr>
            <w:r w:rsidRPr="00897CD7">
              <w:rPr>
                <w:b w:val="0"/>
                <w:bCs w:val="0"/>
              </w:rPr>
              <w:t>HTTP Method</w:t>
            </w:r>
          </w:p>
        </w:tc>
        <w:tc>
          <w:tcPr>
            <w:tcW w:w="3397" w:type="dxa"/>
          </w:tcPr>
          <w:p w14:paraId="26F409C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7B277A4B"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CD5DC3" w:rsidRPr="00897CD7" w14:paraId="33FCA7DE"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6758F3FA" w14:textId="77777777" w:rsidR="00CD5DC3" w:rsidRPr="00897CD7" w:rsidRDefault="00CD5DC3" w:rsidP="00A72EC3">
            <w:pPr>
              <w:rPr>
                <w:b/>
                <w:bCs w:val="0"/>
              </w:rPr>
            </w:pPr>
            <w:r w:rsidRPr="00897CD7">
              <w:rPr>
                <w:bCs w:val="0"/>
              </w:rPr>
              <w:t>GET</w:t>
            </w:r>
          </w:p>
        </w:tc>
        <w:tc>
          <w:tcPr>
            <w:tcW w:w="3397" w:type="dxa"/>
          </w:tcPr>
          <w:p w14:paraId="5A949FAD" w14:textId="08A257AD" w:rsidR="00CD5DC3" w:rsidRPr="00897CD7" w:rsidRDefault="00486204" w:rsidP="00A72EC3">
            <w:pPr>
              <w:cnfStyle w:val="000000000000" w:firstRow="0" w:lastRow="0" w:firstColumn="0" w:lastColumn="0" w:oddVBand="0" w:evenVBand="0" w:oddHBand="0" w:evenHBand="0" w:firstRowFirstColumn="0" w:firstRowLastColumn="0" w:lastRowFirstColumn="0" w:lastRowLastColumn="0"/>
            </w:pPr>
            <w:r w:rsidRPr="00486204">
              <w:t>/api/v1/</w:t>
            </w:r>
            <w:r w:rsidR="00525382">
              <w:t>squads</w:t>
            </w:r>
            <w:r w:rsidRPr="00486204">
              <w:t>/{teamId}</w:t>
            </w:r>
            <w:r w:rsidR="00525382">
              <w:t>/{matchId}</w:t>
            </w:r>
          </w:p>
        </w:tc>
        <w:tc>
          <w:tcPr>
            <w:tcW w:w="3780" w:type="dxa"/>
          </w:tcPr>
          <w:p w14:paraId="12BE923B"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No</w:t>
            </w:r>
          </w:p>
        </w:tc>
      </w:tr>
    </w:tbl>
    <w:p w14:paraId="7EC0BF98" w14:textId="77777777" w:rsidR="00CD5DC3" w:rsidRDefault="00CD5DC3" w:rsidP="00CD5DC3">
      <w:pPr>
        <w:pStyle w:val="Heading4"/>
        <w:numPr>
          <w:ilvl w:val="0"/>
          <w:numId w:val="0"/>
        </w:numPr>
      </w:pPr>
    </w:p>
    <w:p w14:paraId="43832327" w14:textId="77777777" w:rsidR="00CD5DC3" w:rsidRDefault="00CD5DC3" w:rsidP="00D70A41">
      <w:pPr>
        <w:pStyle w:val="Heading5"/>
      </w:pPr>
      <w:r>
        <w:t>Input Parameters</w:t>
      </w:r>
    </w:p>
    <w:tbl>
      <w:tblPr>
        <w:tblStyle w:val="GridTable4-Accent1"/>
        <w:tblW w:w="9016" w:type="dxa"/>
        <w:tblLook w:val="04A0" w:firstRow="1" w:lastRow="0" w:firstColumn="1" w:lastColumn="0" w:noHBand="0" w:noVBand="1"/>
      </w:tblPr>
      <w:tblGrid>
        <w:gridCol w:w="1546"/>
        <w:gridCol w:w="1284"/>
        <w:gridCol w:w="888"/>
        <w:gridCol w:w="2570"/>
        <w:gridCol w:w="2728"/>
      </w:tblGrid>
      <w:tr w:rsidR="002F22E7" w:rsidRPr="00C40240" w14:paraId="10DBDFCE" w14:textId="77777777" w:rsidTr="002F22E7">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546" w:type="dxa"/>
          </w:tcPr>
          <w:p w14:paraId="18E86F9A" w14:textId="77777777" w:rsidR="002F22E7" w:rsidRPr="00C40240" w:rsidRDefault="002F22E7" w:rsidP="00A72EC3">
            <w:pPr>
              <w:rPr>
                <w:b w:val="0"/>
                <w:bCs w:val="0"/>
              </w:rPr>
            </w:pPr>
            <w:r w:rsidRPr="00C40240">
              <w:t>Name</w:t>
            </w:r>
          </w:p>
        </w:tc>
        <w:tc>
          <w:tcPr>
            <w:tcW w:w="1284" w:type="dxa"/>
          </w:tcPr>
          <w:p w14:paraId="280E3805" w14:textId="77777777" w:rsidR="002F22E7" w:rsidRPr="00C40240" w:rsidRDefault="002F22E7"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888" w:type="dxa"/>
          </w:tcPr>
          <w:p w14:paraId="4487DFD3" w14:textId="59869354" w:rsidR="002F22E7" w:rsidRPr="00C40240" w:rsidRDefault="002F22E7" w:rsidP="00A72EC3">
            <w:pPr>
              <w:cnfStyle w:val="100000000000" w:firstRow="1" w:lastRow="0" w:firstColumn="0" w:lastColumn="0" w:oddVBand="0" w:evenVBand="0" w:oddHBand="0" w:evenHBand="0" w:firstRowFirstColumn="0" w:firstRowLastColumn="0" w:lastRowFirstColumn="0" w:lastRowLastColumn="0"/>
              <w:rPr>
                <w:b w:val="0"/>
                <w:bCs w:val="0"/>
              </w:rPr>
            </w:pPr>
            <w:r>
              <w:t>In</w:t>
            </w:r>
          </w:p>
        </w:tc>
        <w:tc>
          <w:tcPr>
            <w:tcW w:w="2570" w:type="dxa"/>
          </w:tcPr>
          <w:p w14:paraId="32EC872F" w14:textId="49180874" w:rsidR="002F22E7" w:rsidRPr="00C40240" w:rsidRDefault="002F22E7" w:rsidP="002F22E7">
            <w:pPr>
              <w:cnfStyle w:val="100000000000" w:firstRow="1" w:lastRow="0" w:firstColumn="0" w:lastColumn="0" w:oddVBand="0" w:evenVBand="0" w:oddHBand="0" w:evenHBand="0" w:firstRowFirstColumn="0" w:firstRowLastColumn="0" w:lastRowFirstColumn="0" w:lastRowLastColumn="0"/>
            </w:pPr>
            <w:r>
              <w:t>Type</w:t>
            </w:r>
          </w:p>
        </w:tc>
        <w:tc>
          <w:tcPr>
            <w:tcW w:w="2728" w:type="dxa"/>
          </w:tcPr>
          <w:p w14:paraId="2BA26A7C" w14:textId="1EB8CF11" w:rsidR="002F22E7" w:rsidRPr="00C40240" w:rsidRDefault="002F22E7"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2F22E7" w:rsidRPr="00C40240" w14:paraId="6017147D" w14:textId="77777777" w:rsidTr="002F22E7">
        <w:trPr>
          <w:trHeight w:val="424"/>
        </w:trPr>
        <w:tc>
          <w:tcPr>
            <w:cnfStyle w:val="001000000000" w:firstRow="0" w:lastRow="0" w:firstColumn="1" w:lastColumn="0" w:oddVBand="0" w:evenVBand="0" w:oddHBand="0" w:evenHBand="0" w:firstRowFirstColumn="0" w:firstRowLastColumn="0" w:lastRowFirstColumn="0" w:lastRowLastColumn="0"/>
            <w:tcW w:w="1546" w:type="dxa"/>
          </w:tcPr>
          <w:p w14:paraId="5E25A39F" w14:textId="78048730" w:rsidR="002F22E7" w:rsidRPr="00C40240" w:rsidRDefault="002F22E7" w:rsidP="00A72EC3">
            <w:pPr>
              <w:rPr>
                <w:b/>
                <w:bCs w:val="0"/>
              </w:rPr>
            </w:pPr>
            <w:r w:rsidRPr="00486204">
              <w:t>teamId</w:t>
            </w:r>
          </w:p>
        </w:tc>
        <w:tc>
          <w:tcPr>
            <w:tcW w:w="1284" w:type="dxa"/>
          </w:tcPr>
          <w:p w14:paraId="6502F708" w14:textId="6CCFEDDD" w:rsidR="002F22E7" w:rsidRPr="00C40240" w:rsidRDefault="002F22E7" w:rsidP="00A72EC3">
            <w:pPr>
              <w:cnfStyle w:val="000000000000" w:firstRow="0" w:lastRow="0" w:firstColumn="0" w:lastColumn="0" w:oddVBand="0" w:evenVBand="0" w:oddHBand="0" w:evenHBand="0" w:firstRowFirstColumn="0" w:firstRowLastColumn="0" w:lastRowFirstColumn="0" w:lastRowLastColumn="0"/>
            </w:pPr>
            <w:r>
              <w:t>Y</w:t>
            </w:r>
            <w:r w:rsidRPr="00C40240">
              <w:t>es</w:t>
            </w:r>
          </w:p>
        </w:tc>
        <w:tc>
          <w:tcPr>
            <w:tcW w:w="888" w:type="dxa"/>
          </w:tcPr>
          <w:p w14:paraId="3DCBD9CE" w14:textId="77777777" w:rsidR="002F22E7" w:rsidRPr="00C40240" w:rsidRDefault="002F22E7" w:rsidP="00A72EC3">
            <w:pPr>
              <w:cnfStyle w:val="000000000000" w:firstRow="0" w:lastRow="0" w:firstColumn="0" w:lastColumn="0" w:oddVBand="0" w:evenVBand="0" w:oddHBand="0" w:evenHBand="0" w:firstRowFirstColumn="0" w:firstRowLastColumn="0" w:lastRowFirstColumn="0" w:lastRowLastColumn="0"/>
            </w:pPr>
            <w:r>
              <w:t>path</w:t>
            </w:r>
          </w:p>
        </w:tc>
        <w:tc>
          <w:tcPr>
            <w:tcW w:w="2570" w:type="dxa"/>
          </w:tcPr>
          <w:p w14:paraId="3716330A" w14:textId="5FC77C82" w:rsidR="002F22E7" w:rsidRDefault="002F22E7" w:rsidP="00A72EC3">
            <w:pPr>
              <w:cnfStyle w:val="000000000000" w:firstRow="0" w:lastRow="0" w:firstColumn="0" w:lastColumn="0" w:oddVBand="0" w:evenVBand="0" w:oddHBand="0" w:evenHBand="0" w:firstRowFirstColumn="0" w:firstRowLastColumn="0" w:lastRowFirstColumn="0" w:lastRowLastColumn="0"/>
            </w:pPr>
            <w:r>
              <w:t>Number</w:t>
            </w:r>
          </w:p>
        </w:tc>
        <w:tc>
          <w:tcPr>
            <w:tcW w:w="2728" w:type="dxa"/>
          </w:tcPr>
          <w:p w14:paraId="506F7CE4" w14:textId="370ADEE8" w:rsidR="002F22E7" w:rsidRPr="00C40240" w:rsidRDefault="002F22E7" w:rsidP="00A72EC3">
            <w:pPr>
              <w:cnfStyle w:val="000000000000" w:firstRow="0" w:lastRow="0" w:firstColumn="0" w:lastColumn="0" w:oddVBand="0" w:evenVBand="0" w:oddHBand="0" w:evenHBand="0" w:firstRowFirstColumn="0" w:firstRowLastColumn="0" w:lastRowFirstColumn="0" w:lastRowLastColumn="0"/>
            </w:pPr>
            <w:r>
              <w:t>Team Id</w:t>
            </w:r>
          </w:p>
        </w:tc>
      </w:tr>
      <w:tr w:rsidR="002F22E7" w:rsidRPr="00C40240" w14:paraId="49369A21" w14:textId="77777777" w:rsidTr="002F22E7">
        <w:trPr>
          <w:trHeight w:val="424"/>
        </w:trPr>
        <w:tc>
          <w:tcPr>
            <w:cnfStyle w:val="001000000000" w:firstRow="0" w:lastRow="0" w:firstColumn="1" w:lastColumn="0" w:oddVBand="0" w:evenVBand="0" w:oddHBand="0" w:evenHBand="0" w:firstRowFirstColumn="0" w:firstRowLastColumn="0" w:lastRowFirstColumn="0" w:lastRowLastColumn="0"/>
            <w:tcW w:w="1546" w:type="dxa"/>
          </w:tcPr>
          <w:p w14:paraId="1FFEA552" w14:textId="1CEA349B" w:rsidR="002F22E7" w:rsidRPr="00486204" w:rsidRDefault="002F22E7" w:rsidP="00525382">
            <w:r>
              <w:t>matchId</w:t>
            </w:r>
          </w:p>
        </w:tc>
        <w:tc>
          <w:tcPr>
            <w:tcW w:w="1284" w:type="dxa"/>
          </w:tcPr>
          <w:p w14:paraId="0719059C" w14:textId="66F60419" w:rsidR="002F22E7" w:rsidRDefault="002F22E7" w:rsidP="00A72EC3">
            <w:pPr>
              <w:cnfStyle w:val="000000000000" w:firstRow="0" w:lastRow="0" w:firstColumn="0" w:lastColumn="0" w:oddVBand="0" w:evenVBand="0" w:oddHBand="0" w:evenHBand="0" w:firstRowFirstColumn="0" w:firstRowLastColumn="0" w:lastRowFirstColumn="0" w:lastRowLastColumn="0"/>
            </w:pPr>
            <w:r>
              <w:t>Yes</w:t>
            </w:r>
          </w:p>
        </w:tc>
        <w:tc>
          <w:tcPr>
            <w:tcW w:w="888" w:type="dxa"/>
          </w:tcPr>
          <w:p w14:paraId="65F8E017" w14:textId="14A88C2E" w:rsidR="002F22E7" w:rsidRDefault="002F22E7" w:rsidP="00A72EC3">
            <w:pPr>
              <w:cnfStyle w:val="000000000000" w:firstRow="0" w:lastRow="0" w:firstColumn="0" w:lastColumn="0" w:oddVBand="0" w:evenVBand="0" w:oddHBand="0" w:evenHBand="0" w:firstRowFirstColumn="0" w:firstRowLastColumn="0" w:lastRowFirstColumn="0" w:lastRowLastColumn="0"/>
            </w:pPr>
            <w:r>
              <w:t>path</w:t>
            </w:r>
          </w:p>
        </w:tc>
        <w:tc>
          <w:tcPr>
            <w:tcW w:w="2570" w:type="dxa"/>
          </w:tcPr>
          <w:p w14:paraId="3E059D25" w14:textId="602C9B8E" w:rsidR="002F22E7" w:rsidRDefault="002F22E7" w:rsidP="00A72EC3">
            <w:pPr>
              <w:cnfStyle w:val="000000000000" w:firstRow="0" w:lastRow="0" w:firstColumn="0" w:lastColumn="0" w:oddVBand="0" w:evenVBand="0" w:oddHBand="0" w:evenHBand="0" w:firstRowFirstColumn="0" w:firstRowLastColumn="0" w:lastRowFirstColumn="0" w:lastRowLastColumn="0"/>
            </w:pPr>
            <w:r>
              <w:t>Number</w:t>
            </w:r>
          </w:p>
        </w:tc>
        <w:tc>
          <w:tcPr>
            <w:tcW w:w="2728" w:type="dxa"/>
          </w:tcPr>
          <w:p w14:paraId="17B9AD35" w14:textId="0A705974" w:rsidR="002F22E7" w:rsidRDefault="002F22E7" w:rsidP="002F22E7">
            <w:pPr>
              <w:tabs>
                <w:tab w:val="center" w:pos="1256"/>
              </w:tabs>
              <w:cnfStyle w:val="000000000000" w:firstRow="0" w:lastRow="0" w:firstColumn="0" w:lastColumn="0" w:oddVBand="0" w:evenVBand="0" w:oddHBand="0" w:evenHBand="0" w:firstRowFirstColumn="0" w:firstRowLastColumn="0" w:lastRowFirstColumn="0" w:lastRowLastColumn="0"/>
            </w:pPr>
            <w:r>
              <w:t>Match Id</w:t>
            </w:r>
            <w:r>
              <w:tab/>
            </w:r>
          </w:p>
        </w:tc>
      </w:tr>
    </w:tbl>
    <w:p w14:paraId="7079DB32" w14:textId="77777777" w:rsidR="00CD5DC3" w:rsidRDefault="00CD5DC3" w:rsidP="00CD5DC3">
      <w:pPr>
        <w:pStyle w:val="Heading4"/>
        <w:numPr>
          <w:ilvl w:val="0"/>
          <w:numId w:val="0"/>
        </w:numPr>
      </w:pPr>
    </w:p>
    <w:p w14:paraId="0DDAFA90"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0698C384"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4CB2148" w14:textId="77777777" w:rsidR="00CD5DC3" w:rsidRPr="00897CD7" w:rsidRDefault="00CD5DC3" w:rsidP="00A72EC3">
            <w:pPr>
              <w:rPr>
                <w:b w:val="0"/>
                <w:bCs w:val="0"/>
              </w:rPr>
            </w:pPr>
            <w:r w:rsidRPr="00897CD7">
              <w:rPr>
                <w:b w:val="0"/>
                <w:bCs w:val="0"/>
              </w:rPr>
              <w:t>Status Code</w:t>
            </w:r>
          </w:p>
        </w:tc>
        <w:tc>
          <w:tcPr>
            <w:tcW w:w="810" w:type="dxa"/>
          </w:tcPr>
          <w:p w14:paraId="1FC89F20"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6E8D4B8A"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D97E0D3"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6323AF45"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D914FA8" w14:textId="77777777" w:rsidR="00CD5DC3" w:rsidRPr="00897CD7" w:rsidRDefault="00CD5DC3" w:rsidP="00A72EC3">
            <w:pPr>
              <w:rPr>
                <w:b/>
                <w:bCs w:val="0"/>
              </w:rPr>
            </w:pPr>
            <w:r w:rsidRPr="00897CD7">
              <w:rPr>
                <w:bCs w:val="0"/>
              </w:rPr>
              <w:lastRenderedPageBreak/>
              <w:t>200</w:t>
            </w:r>
          </w:p>
        </w:tc>
        <w:tc>
          <w:tcPr>
            <w:tcW w:w="810" w:type="dxa"/>
          </w:tcPr>
          <w:p w14:paraId="3AA9BC6B"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CAE2D4A" w14:textId="7174CB3B"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A00E87">
              <w:t>squad details</w:t>
            </w:r>
          </w:p>
        </w:tc>
        <w:tc>
          <w:tcPr>
            <w:tcW w:w="3780" w:type="dxa"/>
          </w:tcPr>
          <w:p w14:paraId="2A1454C5" w14:textId="77777777"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w:t>
            </w:r>
          </w:p>
          <w:p w14:paraId="6904E44D" w14:textId="64919A51"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 xml:space="preserve">  "squadId": </w:t>
            </w:r>
            <w:r w:rsidR="008762BE">
              <w:t>squadId</w:t>
            </w:r>
            <w:r w:rsidRPr="002F22E7">
              <w:t>,</w:t>
            </w:r>
          </w:p>
          <w:p w14:paraId="7BB75CE6" w14:textId="61616696"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 xml:space="preserve">  "teamId": </w:t>
            </w:r>
            <w:r w:rsidR="008762BE">
              <w:t>teamId</w:t>
            </w:r>
            <w:r w:rsidRPr="002F22E7">
              <w:t>,</w:t>
            </w:r>
          </w:p>
          <w:p w14:paraId="4473D838" w14:textId="366D16D4"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 xml:space="preserve">  "matchId": </w:t>
            </w:r>
            <w:r w:rsidR="008762BE">
              <w:t>matchId</w:t>
            </w:r>
            <w:r w:rsidRPr="002F22E7">
              <w:t>,</w:t>
            </w:r>
          </w:p>
          <w:p w14:paraId="1ECC4D13" w14:textId="15F4B649"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 xml:space="preserve">  "players": [</w:t>
            </w:r>
            <w:r w:rsidR="008762BE">
              <w:t>List of player ids</w:t>
            </w:r>
            <w:r w:rsidRPr="002F22E7">
              <w:t>]</w:t>
            </w:r>
          </w:p>
          <w:p w14:paraId="436A614D" w14:textId="3AE1A84D" w:rsidR="00CD5DC3" w:rsidRPr="00897CD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w:t>
            </w:r>
          </w:p>
        </w:tc>
      </w:tr>
      <w:tr w:rsidR="002F22E7" w:rsidRPr="00897CD7" w14:paraId="776CCDF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2678487" w14:textId="53158607" w:rsidR="002F22E7" w:rsidRPr="00897CD7" w:rsidRDefault="002F22E7" w:rsidP="00A72EC3">
            <w:r>
              <w:t>404</w:t>
            </w:r>
          </w:p>
        </w:tc>
        <w:tc>
          <w:tcPr>
            <w:tcW w:w="810" w:type="dxa"/>
          </w:tcPr>
          <w:p w14:paraId="385428A7" w14:textId="061EAA83" w:rsidR="002F22E7" w:rsidRPr="00897CD7" w:rsidRDefault="002F22E7"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FA860F1" w14:textId="5541AEC0" w:rsidR="002F22E7" w:rsidRDefault="002F22E7" w:rsidP="00A72EC3">
            <w:pPr>
              <w:cnfStyle w:val="000000000000" w:firstRow="0" w:lastRow="0" w:firstColumn="0" w:lastColumn="0" w:oddVBand="0" w:evenVBand="0" w:oddHBand="0" w:evenHBand="0" w:firstRowFirstColumn="0" w:firstRowLastColumn="0" w:lastRowFirstColumn="0" w:lastRowLastColumn="0"/>
            </w:pPr>
            <w:r>
              <w:t>Squad not found</w:t>
            </w:r>
          </w:p>
        </w:tc>
        <w:tc>
          <w:tcPr>
            <w:tcW w:w="3780" w:type="dxa"/>
          </w:tcPr>
          <w:p w14:paraId="1E21BCBB" w14:textId="77777777" w:rsid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t>{</w:t>
            </w:r>
          </w:p>
          <w:p w14:paraId="5C7A92B7" w14:textId="151B18B1"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b/>
                <w:bCs/>
                <w:lang w:val="en-IN"/>
              </w:rPr>
            </w:pPr>
            <w:r>
              <w:t>“message”: “</w:t>
            </w:r>
            <w:r w:rsidRPr="002F22E7">
              <w:t>Squad not found in the records</w:t>
            </w:r>
            <w:r>
              <w:t>”</w:t>
            </w:r>
          </w:p>
          <w:p w14:paraId="499BC1F6" w14:textId="4D179E53" w:rsidR="002F22E7" w:rsidRPr="00FE316E"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t>}</w:t>
            </w:r>
          </w:p>
        </w:tc>
      </w:tr>
    </w:tbl>
    <w:p w14:paraId="11CE024E" w14:textId="77777777" w:rsidR="00CD5DC3" w:rsidRDefault="00CD5DC3" w:rsidP="00D70A41">
      <w:pPr>
        <w:pStyle w:val="Heading4"/>
      </w:pPr>
      <w:r>
        <w:t>Implementation Details</w:t>
      </w:r>
      <w:r w:rsidRPr="0020351A">
        <w:t xml:space="preserve"> </w:t>
      </w:r>
    </w:p>
    <w:p w14:paraId="273B242F" w14:textId="49D80EC7" w:rsidR="00CD5DC3" w:rsidRDefault="00CD5DC3" w:rsidP="00D70A41">
      <w:pPr>
        <w:pStyle w:val="Heading5"/>
      </w:pPr>
      <w:r>
        <w:t xml:space="preserve">Method Name: </w:t>
      </w:r>
      <w:r w:rsidR="00A00E87">
        <w:t>Team</w:t>
      </w:r>
      <w:r>
        <w:t>Controller.fetch</w:t>
      </w:r>
      <w:r w:rsidR="00A00E87">
        <w:t>Squad</w:t>
      </w:r>
      <w:r>
        <w:t>Details()</w:t>
      </w:r>
    </w:p>
    <w:p w14:paraId="4DE513B4" w14:textId="089C10F4" w:rsidR="006C4CFF" w:rsidRDefault="006C4CFF" w:rsidP="00CC5B56">
      <w:pPr>
        <w:pStyle w:val="ListParagraph"/>
        <w:numPr>
          <w:ilvl w:val="0"/>
          <w:numId w:val="27"/>
        </w:numPr>
        <w:jc w:val="both"/>
      </w:pPr>
      <w:r>
        <w:t xml:space="preserve">Authentication </w:t>
      </w:r>
      <w:r w:rsidR="00CA4514">
        <w:t>–</w:t>
      </w:r>
      <w:r>
        <w:t xml:space="preserve"> </w:t>
      </w:r>
      <w:r w:rsidR="00CA4514">
        <w:t>Not r</w:t>
      </w:r>
      <w:r>
        <w:t>equired</w:t>
      </w:r>
    </w:p>
    <w:p w14:paraId="6831BFFF" w14:textId="77777777" w:rsidR="006C4CFF" w:rsidRDefault="006C4CFF" w:rsidP="00CC5B56">
      <w:pPr>
        <w:pStyle w:val="ListParagraph"/>
        <w:numPr>
          <w:ilvl w:val="0"/>
          <w:numId w:val="27"/>
        </w:numPr>
        <w:jc w:val="both"/>
      </w:pPr>
      <w:r>
        <w:t>Validation - Required</w:t>
      </w:r>
    </w:p>
    <w:p w14:paraId="3465F1E6" w14:textId="77777777" w:rsidR="00CD5DC3" w:rsidRDefault="00CD5DC3" w:rsidP="00CD5DC3">
      <w:pPr>
        <w:pStyle w:val="ListParagraph"/>
        <w:spacing w:after="160" w:line="259" w:lineRule="auto"/>
        <w:jc w:val="both"/>
      </w:pPr>
    </w:p>
    <w:p w14:paraId="747DAA10" w14:textId="2DF69CA3" w:rsidR="00CD5DC3" w:rsidRDefault="00CD5DC3" w:rsidP="00D70A41">
      <w:pPr>
        <w:pStyle w:val="Heading3"/>
      </w:pPr>
      <w:r>
        <w:t xml:space="preserve">Update </w:t>
      </w:r>
      <w:r w:rsidR="007242CF">
        <w:t xml:space="preserve">team </w:t>
      </w:r>
      <w:r w:rsidR="002B3F8E">
        <w:t>statistic</w:t>
      </w:r>
    </w:p>
    <w:p w14:paraId="13F22CD0" w14:textId="64C7A6A7" w:rsidR="00CD5DC3" w:rsidRDefault="00A50E4E" w:rsidP="00CD5DC3">
      <w:r>
        <w:t>Update</w:t>
      </w:r>
      <w:r w:rsidR="00CD5DC3">
        <w:t xml:space="preserve"> a </w:t>
      </w:r>
      <w:r>
        <w:t>team’s statistic</w:t>
      </w:r>
      <w:r w:rsidR="00CD5DC3">
        <w:t>.</w:t>
      </w:r>
    </w:p>
    <w:p w14:paraId="4CADEAEC" w14:textId="77777777" w:rsidR="00CD5DC3" w:rsidRDefault="00CD5DC3" w:rsidP="00D70A41">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CD5DC3" w:rsidRPr="00897CD7" w14:paraId="66A67D6D"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471A44E3" w14:textId="77777777" w:rsidR="00CD5DC3" w:rsidRPr="00897CD7" w:rsidRDefault="00CD5DC3" w:rsidP="00A72EC3">
            <w:pPr>
              <w:rPr>
                <w:b w:val="0"/>
                <w:bCs w:val="0"/>
              </w:rPr>
            </w:pPr>
            <w:r w:rsidRPr="00897CD7">
              <w:rPr>
                <w:b w:val="0"/>
                <w:bCs w:val="0"/>
              </w:rPr>
              <w:t>HTTP Method</w:t>
            </w:r>
          </w:p>
        </w:tc>
        <w:tc>
          <w:tcPr>
            <w:tcW w:w="3579" w:type="dxa"/>
          </w:tcPr>
          <w:p w14:paraId="55D19A8C"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6522BDC8"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00D78218" w14:textId="77777777" w:rsidR="00CD5DC3" w:rsidRPr="00B16713"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D5DC3" w:rsidRPr="00897CD7" w14:paraId="79EE4443"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1C26ACF9" w14:textId="77777777" w:rsidR="00CD5DC3" w:rsidRPr="00B16713" w:rsidRDefault="00CD5DC3" w:rsidP="00A72EC3">
            <w:r w:rsidRPr="00B16713">
              <w:t>P</w:t>
            </w:r>
            <w:r>
              <w:t>UT</w:t>
            </w:r>
          </w:p>
        </w:tc>
        <w:tc>
          <w:tcPr>
            <w:tcW w:w="3579" w:type="dxa"/>
          </w:tcPr>
          <w:p w14:paraId="12C67A64" w14:textId="3C5DEA63"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611283">
              <w:t>/api/v1/</w:t>
            </w:r>
            <w:r w:rsidR="007242CF">
              <w:t>teams</w:t>
            </w:r>
            <w:r w:rsidRPr="00611283">
              <w:t>/</w:t>
            </w:r>
            <w:r w:rsidR="002B3F8E">
              <w:t>statistic</w:t>
            </w:r>
            <w:r w:rsidR="00E60F9E">
              <w:t>s</w:t>
            </w:r>
          </w:p>
        </w:tc>
        <w:tc>
          <w:tcPr>
            <w:tcW w:w="2030" w:type="dxa"/>
          </w:tcPr>
          <w:p w14:paraId="63520F10"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5E18D69E" w14:textId="584951F9" w:rsidR="00CD5DC3"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44BDA883" w14:textId="77777777" w:rsidR="00CD5DC3" w:rsidRDefault="00CD5DC3" w:rsidP="00CD5DC3">
      <w:pPr>
        <w:pStyle w:val="Heading4"/>
        <w:numPr>
          <w:ilvl w:val="0"/>
          <w:numId w:val="0"/>
        </w:numPr>
      </w:pPr>
    </w:p>
    <w:p w14:paraId="3AF69244" w14:textId="77777777" w:rsidR="00CD5DC3" w:rsidRDefault="00CD5DC3" w:rsidP="00D70A41">
      <w:pPr>
        <w:pStyle w:val="Heading5"/>
      </w:pPr>
      <w:r>
        <w:t>Input Parameters</w:t>
      </w:r>
    </w:p>
    <w:tbl>
      <w:tblPr>
        <w:tblStyle w:val="GridTable4-Accent1"/>
        <w:tblW w:w="9355" w:type="dxa"/>
        <w:tblLook w:val="04A0" w:firstRow="1" w:lastRow="0" w:firstColumn="1" w:lastColumn="0" w:noHBand="0" w:noVBand="1"/>
      </w:tblPr>
      <w:tblGrid>
        <w:gridCol w:w="1731"/>
        <w:gridCol w:w="1096"/>
        <w:gridCol w:w="801"/>
        <w:gridCol w:w="1706"/>
        <w:gridCol w:w="4021"/>
      </w:tblGrid>
      <w:tr w:rsidR="00A018EC" w:rsidRPr="00730BF1" w14:paraId="27E0C143"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8593B8A" w14:textId="77777777" w:rsidR="00A018EC" w:rsidRPr="00730BF1" w:rsidRDefault="00A018EC" w:rsidP="00D623A6">
            <w:pPr>
              <w:rPr>
                <w:b w:val="0"/>
                <w:bCs w:val="0"/>
              </w:rPr>
            </w:pPr>
            <w:r w:rsidRPr="00730BF1">
              <w:t>Name</w:t>
            </w:r>
          </w:p>
        </w:tc>
        <w:tc>
          <w:tcPr>
            <w:tcW w:w="1096" w:type="dxa"/>
          </w:tcPr>
          <w:p w14:paraId="524DF1F3" w14:textId="77777777" w:rsidR="00A018EC" w:rsidRPr="00730BF1" w:rsidRDefault="00A018EC"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801" w:type="dxa"/>
          </w:tcPr>
          <w:p w14:paraId="1347E8CC" w14:textId="77777777" w:rsidR="00A018EC" w:rsidRPr="00730BF1" w:rsidRDefault="00A018EC"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06" w:type="dxa"/>
          </w:tcPr>
          <w:p w14:paraId="48BA94B4" w14:textId="77777777" w:rsidR="00A018EC" w:rsidRPr="00730BF1" w:rsidRDefault="00A018EC"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4021" w:type="dxa"/>
          </w:tcPr>
          <w:p w14:paraId="38E798E1" w14:textId="77777777" w:rsidR="00A018EC" w:rsidRPr="00730BF1" w:rsidRDefault="00A018EC"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A018EC" w:rsidRPr="00730BF1" w14:paraId="070C46F7"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7462F2CA" w14:textId="1A8991D9" w:rsidR="00A018EC" w:rsidRPr="00730BF1" w:rsidRDefault="00A018EC" w:rsidP="00D623A6">
            <w:r>
              <w:t>team</w:t>
            </w:r>
            <w:r w:rsidR="00E60F9E">
              <w:t>Name</w:t>
            </w:r>
          </w:p>
        </w:tc>
        <w:tc>
          <w:tcPr>
            <w:tcW w:w="1096" w:type="dxa"/>
          </w:tcPr>
          <w:p w14:paraId="13092C37" w14:textId="77777777" w:rsidR="00A018EC" w:rsidRPr="00730BF1"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61F20522" w14:textId="6A141680" w:rsidR="00A018EC" w:rsidRPr="00730BF1" w:rsidRDefault="00E60F9E"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1CBBCA50" w14:textId="77777777" w:rsidR="00A018EC" w:rsidRPr="00730BF1" w:rsidRDefault="00A018EC" w:rsidP="00D623A6">
            <w:pPr>
              <w:cnfStyle w:val="000000000000" w:firstRow="0" w:lastRow="0" w:firstColumn="0" w:lastColumn="0" w:oddVBand="0" w:evenVBand="0" w:oddHBand="0" w:evenHBand="0" w:firstRowFirstColumn="0" w:firstRowLastColumn="0" w:lastRowFirstColumn="0" w:lastRowLastColumn="0"/>
            </w:pPr>
            <w:r>
              <w:t>string</w:t>
            </w:r>
          </w:p>
        </w:tc>
        <w:tc>
          <w:tcPr>
            <w:tcW w:w="4021" w:type="dxa"/>
          </w:tcPr>
          <w:p w14:paraId="6B4D142F" w14:textId="77777777" w:rsidR="00A018EC" w:rsidRPr="00730BF1" w:rsidRDefault="00A018EC" w:rsidP="00D623A6">
            <w:pPr>
              <w:cnfStyle w:val="000000000000" w:firstRow="0" w:lastRow="0" w:firstColumn="0" w:lastColumn="0" w:oddVBand="0" w:evenVBand="0" w:oddHBand="0" w:evenHBand="0" w:firstRowFirstColumn="0" w:firstRowLastColumn="0" w:lastRowFirstColumn="0" w:lastRowLastColumn="0"/>
            </w:pPr>
            <w:r>
              <w:t>Team Id</w:t>
            </w:r>
          </w:p>
        </w:tc>
      </w:tr>
      <w:tr w:rsidR="00A018EC" w:rsidRPr="00730BF1" w14:paraId="48ECC571"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7D0B16D1" w14:textId="77777777" w:rsidR="00A018EC" w:rsidRDefault="00A018EC" w:rsidP="00D623A6">
            <w:r>
              <w:t>captain</w:t>
            </w:r>
          </w:p>
        </w:tc>
        <w:tc>
          <w:tcPr>
            <w:tcW w:w="1096" w:type="dxa"/>
          </w:tcPr>
          <w:p w14:paraId="2D774CC2"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54C879A1" w14:textId="1C8335D8" w:rsidR="00A018EC"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29EEF672" w14:textId="19B25CAC" w:rsidR="00A018EC" w:rsidRDefault="002F22E7" w:rsidP="00D623A6">
            <w:pPr>
              <w:cnfStyle w:val="000000000000" w:firstRow="0" w:lastRow="0" w:firstColumn="0" w:lastColumn="0" w:oddVBand="0" w:evenVBand="0" w:oddHBand="0" w:evenHBand="0" w:firstRowFirstColumn="0" w:firstRowLastColumn="0" w:lastRowFirstColumn="0" w:lastRowLastColumn="0"/>
            </w:pPr>
            <w:r>
              <w:t>string</w:t>
            </w:r>
          </w:p>
        </w:tc>
        <w:tc>
          <w:tcPr>
            <w:tcW w:w="4021" w:type="dxa"/>
          </w:tcPr>
          <w:p w14:paraId="4F714EE7" w14:textId="7222B308" w:rsidR="00A018EC" w:rsidRDefault="00A018EC" w:rsidP="00D623A6">
            <w:pPr>
              <w:cnfStyle w:val="000000000000" w:firstRow="0" w:lastRow="0" w:firstColumn="0" w:lastColumn="0" w:oddVBand="0" w:evenVBand="0" w:oddHBand="0" w:evenHBand="0" w:firstRowFirstColumn="0" w:firstRowLastColumn="0" w:lastRowFirstColumn="0" w:lastRowLastColumn="0"/>
            </w:pPr>
            <w:r>
              <w:t>Captain name</w:t>
            </w:r>
          </w:p>
        </w:tc>
      </w:tr>
      <w:tr w:rsidR="00A018EC" w:rsidRPr="00730BF1" w14:paraId="51EB6F0C"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3E5F4B81" w14:textId="35AF72DC" w:rsidR="00A018EC" w:rsidRDefault="00A018EC" w:rsidP="00D623A6">
            <w:r>
              <w:t>v</w:t>
            </w:r>
            <w:r w:rsidR="002F22E7">
              <w:t>c</w:t>
            </w:r>
            <w:r>
              <w:t>aptain</w:t>
            </w:r>
          </w:p>
        </w:tc>
        <w:tc>
          <w:tcPr>
            <w:tcW w:w="1096" w:type="dxa"/>
          </w:tcPr>
          <w:p w14:paraId="68E06A54"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045C09E3" w14:textId="7BD38AB0" w:rsidR="00A018EC"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59F3F61F" w14:textId="06BEDB2B" w:rsidR="00A018EC" w:rsidRDefault="002F22E7" w:rsidP="00D623A6">
            <w:pPr>
              <w:cnfStyle w:val="000000000000" w:firstRow="0" w:lastRow="0" w:firstColumn="0" w:lastColumn="0" w:oddVBand="0" w:evenVBand="0" w:oddHBand="0" w:evenHBand="0" w:firstRowFirstColumn="0" w:firstRowLastColumn="0" w:lastRowFirstColumn="0" w:lastRowLastColumn="0"/>
            </w:pPr>
            <w:r>
              <w:t>string</w:t>
            </w:r>
          </w:p>
        </w:tc>
        <w:tc>
          <w:tcPr>
            <w:tcW w:w="4021" w:type="dxa"/>
          </w:tcPr>
          <w:p w14:paraId="7F35E6FD" w14:textId="5B7198C8" w:rsidR="00A018EC" w:rsidRDefault="00A018EC" w:rsidP="00D623A6">
            <w:pPr>
              <w:cnfStyle w:val="000000000000" w:firstRow="0" w:lastRow="0" w:firstColumn="0" w:lastColumn="0" w:oddVBand="0" w:evenVBand="0" w:oddHBand="0" w:evenHBand="0" w:firstRowFirstColumn="0" w:firstRowLastColumn="0" w:lastRowFirstColumn="0" w:lastRowLastColumn="0"/>
            </w:pPr>
            <w:r>
              <w:t>Vice-captain name</w:t>
            </w:r>
          </w:p>
        </w:tc>
      </w:tr>
      <w:tr w:rsidR="00A018EC" w:rsidRPr="00730BF1" w14:paraId="64780646"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500FF201" w14:textId="753D4843" w:rsidR="00A018EC" w:rsidRPr="00730BF1" w:rsidRDefault="002F22E7" w:rsidP="00D623A6">
            <w:r>
              <w:t>iccTitles</w:t>
            </w:r>
          </w:p>
        </w:tc>
        <w:tc>
          <w:tcPr>
            <w:tcW w:w="1096" w:type="dxa"/>
          </w:tcPr>
          <w:p w14:paraId="0EC3F79E" w14:textId="77777777" w:rsidR="00A018EC" w:rsidRPr="00730BF1"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0EFF276B" w14:textId="2CE9ED35" w:rsidR="00A018EC" w:rsidRPr="00730BF1"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6D97DE21" w14:textId="5BD4147C" w:rsidR="00A018EC" w:rsidRPr="00730BF1" w:rsidRDefault="002F22E7" w:rsidP="00D623A6">
            <w:pPr>
              <w:cnfStyle w:val="000000000000" w:firstRow="0" w:lastRow="0" w:firstColumn="0" w:lastColumn="0" w:oddVBand="0" w:evenVBand="0" w:oddHBand="0" w:evenHBand="0" w:firstRowFirstColumn="0" w:firstRowLastColumn="0" w:lastRowFirstColumn="0" w:lastRowLastColumn="0"/>
            </w:pPr>
            <w:r>
              <w:t>number</w:t>
            </w:r>
          </w:p>
        </w:tc>
        <w:tc>
          <w:tcPr>
            <w:tcW w:w="4021" w:type="dxa"/>
          </w:tcPr>
          <w:p w14:paraId="763182E8" w14:textId="6A409984" w:rsidR="00A018EC" w:rsidRPr="00730BF1" w:rsidRDefault="002F22E7" w:rsidP="00D623A6">
            <w:pPr>
              <w:cnfStyle w:val="000000000000" w:firstRow="0" w:lastRow="0" w:firstColumn="0" w:lastColumn="0" w:oddVBand="0" w:evenVBand="0" w:oddHBand="0" w:evenHBand="0" w:firstRowFirstColumn="0" w:firstRowLastColumn="0" w:lastRowFirstColumn="0" w:lastRowLastColumn="0"/>
            </w:pPr>
            <w:r>
              <w:t>ICC titles</w:t>
            </w:r>
          </w:p>
        </w:tc>
      </w:tr>
      <w:tr w:rsidR="00A018EC" w:rsidRPr="00730BF1" w14:paraId="502895BB"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6B959F57" w14:textId="50503B6B" w:rsidR="00A018EC" w:rsidRDefault="002F22E7" w:rsidP="00D623A6">
            <w:r>
              <w:t>totalMatches</w:t>
            </w:r>
          </w:p>
        </w:tc>
        <w:tc>
          <w:tcPr>
            <w:tcW w:w="1096" w:type="dxa"/>
          </w:tcPr>
          <w:p w14:paraId="660ECCBB"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60D11326" w14:textId="4D95F5BE" w:rsidR="00A018EC"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4FD88440" w14:textId="19002C19" w:rsidR="00A018EC" w:rsidRDefault="00670ABB" w:rsidP="00D623A6">
            <w:pPr>
              <w:cnfStyle w:val="000000000000" w:firstRow="0" w:lastRow="0" w:firstColumn="0" w:lastColumn="0" w:oddVBand="0" w:evenVBand="0" w:oddHBand="0" w:evenHBand="0" w:firstRowFirstColumn="0" w:firstRowLastColumn="0" w:lastRowFirstColumn="0" w:lastRowLastColumn="0"/>
            </w:pPr>
            <w:r>
              <w:t>j</w:t>
            </w:r>
            <w:r w:rsidR="00A018EC">
              <w:t>son</w:t>
            </w:r>
          </w:p>
        </w:tc>
        <w:tc>
          <w:tcPr>
            <w:tcW w:w="4021" w:type="dxa"/>
          </w:tcPr>
          <w:p w14:paraId="40567739" w14:textId="5D0AE6AA" w:rsidR="00A018EC" w:rsidRDefault="00A018EC" w:rsidP="00D623A6">
            <w:pPr>
              <w:cnfStyle w:val="000000000000" w:firstRow="0" w:lastRow="0" w:firstColumn="0" w:lastColumn="0" w:oddVBand="0" w:evenVBand="0" w:oddHBand="0" w:evenHBand="0" w:firstRowFirstColumn="0" w:firstRowLastColumn="0" w:lastRowFirstColumn="0" w:lastRowLastColumn="0"/>
            </w:pPr>
            <w:r>
              <w:t>T</w:t>
            </w:r>
            <w:r w:rsidR="002F22E7">
              <w:t>otal team matches with respect to format</w:t>
            </w:r>
          </w:p>
        </w:tc>
      </w:tr>
      <w:tr w:rsidR="00A018EC" w:rsidRPr="00730BF1" w14:paraId="500CD438"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3F7BFAF7" w14:textId="5F0617DE" w:rsidR="00A018EC" w:rsidRDefault="00A018EC" w:rsidP="00D623A6">
            <w:r>
              <w:t>mo</w:t>
            </w:r>
            <w:r w:rsidR="00670ABB">
              <w:t>m</w:t>
            </w:r>
          </w:p>
        </w:tc>
        <w:tc>
          <w:tcPr>
            <w:tcW w:w="1096" w:type="dxa"/>
          </w:tcPr>
          <w:p w14:paraId="1257A409"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473C99A1" w14:textId="06C7594A" w:rsidR="00A018EC"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7ADE7D57"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json</w:t>
            </w:r>
          </w:p>
        </w:tc>
        <w:tc>
          <w:tcPr>
            <w:tcW w:w="4021" w:type="dxa"/>
          </w:tcPr>
          <w:p w14:paraId="447B7A3A" w14:textId="0ED8D760" w:rsidR="00A018EC" w:rsidRDefault="00670ABB" w:rsidP="00D623A6">
            <w:pPr>
              <w:cnfStyle w:val="000000000000" w:firstRow="0" w:lastRow="0" w:firstColumn="0" w:lastColumn="0" w:oddVBand="0" w:evenVBand="0" w:oddHBand="0" w:evenHBand="0" w:firstRowFirstColumn="0" w:firstRowLastColumn="0" w:lastRowFirstColumn="0" w:lastRowLastColumn="0"/>
            </w:pPr>
            <w:r>
              <w:t>Total man of the match received by players</w:t>
            </w:r>
          </w:p>
        </w:tc>
      </w:tr>
    </w:tbl>
    <w:p w14:paraId="45CF0F7F" w14:textId="77777777" w:rsidR="00CD5DC3" w:rsidRDefault="00CD5DC3" w:rsidP="00CD5DC3">
      <w:pPr>
        <w:pStyle w:val="Heading4"/>
        <w:numPr>
          <w:ilvl w:val="0"/>
          <w:numId w:val="0"/>
        </w:numPr>
      </w:pPr>
    </w:p>
    <w:p w14:paraId="339260D1"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7D4583BD"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98F810" w14:textId="77777777" w:rsidR="00CD5DC3" w:rsidRPr="00897CD7" w:rsidRDefault="00CD5DC3" w:rsidP="00A72EC3">
            <w:pPr>
              <w:rPr>
                <w:b w:val="0"/>
                <w:bCs w:val="0"/>
              </w:rPr>
            </w:pPr>
            <w:r w:rsidRPr="00897CD7">
              <w:rPr>
                <w:b w:val="0"/>
                <w:bCs w:val="0"/>
              </w:rPr>
              <w:t>Status Code</w:t>
            </w:r>
          </w:p>
        </w:tc>
        <w:tc>
          <w:tcPr>
            <w:tcW w:w="810" w:type="dxa"/>
          </w:tcPr>
          <w:p w14:paraId="347131E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7593B48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E81311A"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5ED7CE0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EDBECEF" w14:textId="77777777" w:rsidR="00CD5DC3" w:rsidRPr="00897CD7" w:rsidRDefault="00CD5DC3" w:rsidP="00A72EC3">
            <w:pPr>
              <w:rPr>
                <w:b/>
                <w:bCs w:val="0"/>
              </w:rPr>
            </w:pPr>
            <w:r w:rsidRPr="00897CD7">
              <w:rPr>
                <w:bCs w:val="0"/>
              </w:rPr>
              <w:t>200</w:t>
            </w:r>
          </w:p>
        </w:tc>
        <w:tc>
          <w:tcPr>
            <w:tcW w:w="810" w:type="dxa"/>
          </w:tcPr>
          <w:p w14:paraId="061D6FA9"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25149FD" w14:textId="714C9B6C" w:rsidR="00CD5DC3" w:rsidRPr="00897CD7" w:rsidRDefault="00A50E4E" w:rsidP="00A72EC3">
            <w:pPr>
              <w:cnfStyle w:val="000000000000" w:firstRow="0" w:lastRow="0" w:firstColumn="0" w:lastColumn="0" w:oddVBand="0" w:evenVBand="0" w:oddHBand="0" w:evenHBand="0" w:firstRowFirstColumn="0" w:firstRowLastColumn="0" w:lastRowFirstColumn="0" w:lastRowLastColumn="0"/>
            </w:pPr>
            <w:r>
              <w:t xml:space="preserve">Updating team’s </w:t>
            </w:r>
            <w:r w:rsidR="002B3F8E">
              <w:t>statistic</w:t>
            </w:r>
          </w:p>
        </w:tc>
        <w:tc>
          <w:tcPr>
            <w:tcW w:w="3780" w:type="dxa"/>
          </w:tcPr>
          <w:p w14:paraId="73902D19"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B94CA0C" w14:textId="5353F79B" w:rsidR="00CD5DC3" w:rsidRPr="00670ABB" w:rsidRDefault="00CD5DC3"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670ABB">
              <w:t>“</w:t>
            </w:r>
            <w:r w:rsidR="00670ABB" w:rsidRPr="00670ABB">
              <w:t>Team statistics updated successfully</w:t>
            </w:r>
            <w:r w:rsidR="00670ABB">
              <w:t>”</w:t>
            </w:r>
          </w:p>
          <w:p w14:paraId="0617EC7B"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670ABB" w:rsidRPr="00897CD7" w14:paraId="12EFA642"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F3FC54C" w14:textId="54DF2DE7" w:rsidR="00670ABB" w:rsidRPr="00897CD7" w:rsidRDefault="00670ABB" w:rsidP="00A72EC3">
            <w:r>
              <w:t>401</w:t>
            </w:r>
          </w:p>
        </w:tc>
        <w:tc>
          <w:tcPr>
            <w:tcW w:w="810" w:type="dxa"/>
          </w:tcPr>
          <w:p w14:paraId="4C80F21D" w14:textId="58A50CCF" w:rsidR="00670ABB" w:rsidRPr="00897CD7" w:rsidRDefault="00670ABB"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9D525F8" w14:textId="4436A4BD" w:rsidR="00670ABB" w:rsidRDefault="00670ABB" w:rsidP="00A72EC3">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5F15AEA7" w14:textId="77777777" w:rsidR="00670ABB" w:rsidRPr="00730BF1" w:rsidRDefault="00670ABB" w:rsidP="00670ABB">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DDA1ADA" w14:textId="63CEA8FF" w:rsidR="00670ABB" w:rsidRPr="00670ABB" w:rsidRDefault="00670ABB" w:rsidP="00670ABB">
            <w:pPr>
              <w:pStyle w:val="CodeText"/>
              <w:cnfStyle w:val="000000000000" w:firstRow="0" w:lastRow="0" w:firstColumn="0" w:lastColumn="0" w:oddVBand="0" w:evenVBand="0" w:oddHBand="0" w:evenHBand="0" w:firstRowFirstColumn="0" w:firstRowLastColumn="0" w:lastRowFirstColumn="0" w:lastRowLastColumn="0"/>
            </w:pPr>
            <w:r>
              <w:t>“message”: “Unauthorized access”</w:t>
            </w:r>
          </w:p>
          <w:p w14:paraId="511E4FFE" w14:textId="13450367" w:rsidR="00670ABB" w:rsidRPr="00730BF1" w:rsidRDefault="00670ABB" w:rsidP="00670ABB">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D5DC3" w:rsidRPr="00897CD7" w14:paraId="747C15A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8089860" w14:textId="5409EDAD" w:rsidR="00CD5DC3" w:rsidRPr="00897CD7" w:rsidRDefault="00670ABB" w:rsidP="00A72EC3">
            <w:r>
              <w:t>404</w:t>
            </w:r>
          </w:p>
        </w:tc>
        <w:tc>
          <w:tcPr>
            <w:tcW w:w="810" w:type="dxa"/>
          </w:tcPr>
          <w:p w14:paraId="1CCA5193"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18A83ECF" w14:textId="6396C970" w:rsidR="00CD5DC3" w:rsidRDefault="00CD5DC3" w:rsidP="00A72EC3">
            <w:pPr>
              <w:cnfStyle w:val="000000000000" w:firstRow="0" w:lastRow="0" w:firstColumn="0" w:lastColumn="0" w:oddVBand="0" w:evenVBand="0" w:oddHBand="0" w:evenHBand="0" w:firstRowFirstColumn="0" w:firstRowLastColumn="0" w:lastRowFirstColumn="0" w:lastRowLastColumn="0"/>
            </w:pPr>
            <w:r>
              <w:t xml:space="preserve">Error occurred while updating </w:t>
            </w:r>
            <w:r w:rsidR="007242CF">
              <w:t xml:space="preserve">team </w:t>
            </w:r>
            <w:r w:rsidR="002B3F8E">
              <w:t>statistic</w:t>
            </w:r>
          </w:p>
        </w:tc>
        <w:tc>
          <w:tcPr>
            <w:tcW w:w="3780" w:type="dxa"/>
          </w:tcPr>
          <w:p w14:paraId="097E4CD7"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0C399F9" w14:textId="14C97C54" w:rsidR="00CD5DC3" w:rsidRPr="00670ABB" w:rsidRDefault="00CD5DC3" w:rsidP="00670ABB">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670ABB">
              <w:t>“</w:t>
            </w:r>
            <w:r w:rsidR="00670ABB" w:rsidRPr="00670ABB">
              <w:t>Team statistics not found in the records</w:t>
            </w:r>
            <w:r w:rsidR="00670ABB">
              <w:t>”</w:t>
            </w:r>
          </w:p>
          <w:p w14:paraId="5A89D34D" w14:textId="1AF6EA28" w:rsidR="00670ABB" w:rsidRPr="00897CD7" w:rsidRDefault="00670ABB" w:rsidP="00670ABB">
            <w:pPr>
              <w:pStyle w:val="CodeText"/>
              <w:cnfStyle w:val="000000000000" w:firstRow="0" w:lastRow="0" w:firstColumn="0" w:lastColumn="0" w:oddVBand="0" w:evenVBand="0" w:oddHBand="0" w:evenHBand="0" w:firstRowFirstColumn="0" w:firstRowLastColumn="0" w:lastRowFirstColumn="0" w:lastRowLastColumn="0"/>
            </w:pPr>
            <w:r>
              <w:t>}</w:t>
            </w:r>
          </w:p>
        </w:tc>
      </w:tr>
    </w:tbl>
    <w:p w14:paraId="57586C7B" w14:textId="77777777" w:rsidR="00CD5DC3" w:rsidRDefault="00CD5DC3" w:rsidP="00D70A41">
      <w:pPr>
        <w:pStyle w:val="Heading4"/>
      </w:pPr>
      <w:r>
        <w:t>Implementation Details</w:t>
      </w:r>
      <w:r w:rsidRPr="0020351A">
        <w:t xml:space="preserve"> </w:t>
      </w:r>
    </w:p>
    <w:p w14:paraId="76469468" w14:textId="4C503682" w:rsidR="00CD5DC3" w:rsidRDefault="00CD5DC3" w:rsidP="00D70A41">
      <w:pPr>
        <w:pStyle w:val="Heading5"/>
      </w:pPr>
      <w:r>
        <w:t xml:space="preserve">Method Name: </w:t>
      </w:r>
      <w:r w:rsidR="009C25DB">
        <w:t>Team</w:t>
      </w:r>
      <w:r>
        <w:t>Controller.update</w:t>
      </w:r>
      <w:r w:rsidR="009C25DB">
        <w:t xml:space="preserve">Statistics </w:t>
      </w:r>
      <w:r>
        <w:t>()</w:t>
      </w:r>
    </w:p>
    <w:p w14:paraId="59A1E842" w14:textId="77777777" w:rsidR="006C4CFF" w:rsidRDefault="006C4CFF" w:rsidP="00CC5B56">
      <w:pPr>
        <w:pStyle w:val="ListParagraph"/>
        <w:numPr>
          <w:ilvl w:val="0"/>
          <w:numId w:val="28"/>
        </w:numPr>
        <w:jc w:val="both"/>
      </w:pPr>
      <w:r>
        <w:t>Authentication - Required</w:t>
      </w:r>
    </w:p>
    <w:p w14:paraId="33580F55" w14:textId="77777777" w:rsidR="006C4CFF" w:rsidRDefault="006C4CFF" w:rsidP="00CC5B56">
      <w:pPr>
        <w:pStyle w:val="ListParagraph"/>
        <w:numPr>
          <w:ilvl w:val="0"/>
          <w:numId w:val="28"/>
        </w:numPr>
        <w:jc w:val="both"/>
      </w:pPr>
      <w:r>
        <w:t>Validation - Required</w:t>
      </w:r>
    </w:p>
    <w:p w14:paraId="207488B0" w14:textId="77777777" w:rsidR="00CD5DC3" w:rsidRDefault="00CD5DC3" w:rsidP="00CD5DC3">
      <w:pPr>
        <w:pStyle w:val="ListParagraph"/>
        <w:spacing w:after="160" w:line="259" w:lineRule="auto"/>
        <w:jc w:val="both"/>
      </w:pPr>
    </w:p>
    <w:p w14:paraId="31AC89CD" w14:textId="00900A4B" w:rsidR="00CD5DC3" w:rsidRDefault="00CD5DC3" w:rsidP="00D70A41">
      <w:pPr>
        <w:pStyle w:val="Heading3"/>
      </w:pPr>
      <w:r>
        <w:lastRenderedPageBreak/>
        <w:t>Get</w:t>
      </w:r>
      <w:r w:rsidR="003818C6">
        <w:t xml:space="preserve"> team</w:t>
      </w:r>
      <w:r>
        <w:t xml:space="preserve"> </w:t>
      </w:r>
      <w:r w:rsidR="002B3F8E">
        <w:t>statistic</w:t>
      </w:r>
    </w:p>
    <w:p w14:paraId="432F4A59" w14:textId="4F8A94E4" w:rsidR="00CD5DC3" w:rsidRDefault="00CD5DC3" w:rsidP="00CD5DC3">
      <w:r>
        <w:t>Fetches a</w:t>
      </w:r>
      <w:r w:rsidR="003818C6">
        <w:t xml:space="preserve"> team</w:t>
      </w:r>
      <w:r>
        <w:t xml:space="preserve"> </w:t>
      </w:r>
      <w:r w:rsidR="003818C6">
        <w:t>statistic</w:t>
      </w:r>
      <w:r>
        <w:t>.</w:t>
      </w:r>
    </w:p>
    <w:p w14:paraId="0844201D" w14:textId="77777777" w:rsidR="00CD5DC3" w:rsidRDefault="00CD5DC3" w:rsidP="00D70A41">
      <w:pPr>
        <w:pStyle w:val="Heading4"/>
      </w:pPr>
      <w:r>
        <w:t>Access Details</w:t>
      </w:r>
    </w:p>
    <w:tbl>
      <w:tblPr>
        <w:tblStyle w:val="GridTable4-Accent1"/>
        <w:tblW w:w="9355" w:type="dxa"/>
        <w:tblLook w:val="04A0" w:firstRow="1" w:lastRow="0" w:firstColumn="1" w:lastColumn="0" w:noHBand="0" w:noVBand="1"/>
      </w:tblPr>
      <w:tblGrid>
        <w:gridCol w:w="2124"/>
        <w:gridCol w:w="3588"/>
        <w:gridCol w:w="3643"/>
      </w:tblGrid>
      <w:tr w:rsidR="00CD5DC3" w:rsidRPr="00897CD7" w14:paraId="0F935342"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8909B9A" w14:textId="77777777" w:rsidR="00CD5DC3" w:rsidRPr="00897CD7" w:rsidRDefault="00CD5DC3" w:rsidP="00A72EC3">
            <w:pPr>
              <w:rPr>
                <w:b w:val="0"/>
                <w:bCs w:val="0"/>
              </w:rPr>
            </w:pPr>
            <w:r w:rsidRPr="00897CD7">
              <w:rPr>
                <w:b w:val="0"/>
                <w:bCs w:val="0"/>
              </w:rPr>
              <w:t>HTTP Method</w:t>
            </w:r>
          </w:p>
        </w:tc>
        <w:tc>
          <w:tcPr>
            <w:tcW w:w="3397" w:type="dxa"/>
          </w:tcPr>
          <w:p w14:paraId="1EAE3D16"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1D6A3C2D"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CD5DC3" w:rsidRPr="00897CD7" w14:paraId="68FA487D"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21EDB457" w14:textId="77777777" w:rsidR="00CD5DC3" w:rsidRPr="00897CD7" w:rsidRDefault="00CD5DC3" w:rsidP="00A72EC3">
            <w:pPr>
              <w:rPr>
                <w:b/>
                <w:bCs w:val="0"/>
              </w:rPr>
            </w:pPr>
            <w:r w:rsidRPr="00897CD7">
              <w:rPr>
                <w:bCs w:val="0"/>
              </w:rPr>
              <w:t>GET</w:t>
            </w:r>
          </w:p>
        </w:tc>
        <w:tc>
          <w:tcPr>
            <w:tcW w:w="3397" w:type="dxa"/>
          </w:tcPr>
          <w:p w14:paraId="372C2B46" w14:textId="30ACE543"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611283">
              <w:t>/api/v1/</w:t>
            </w:r>
            <w:r w:rsidR="003818C6">
              <w:t>teams</w:t>
            </w:r>
            <w:r w:rsidRPr="00611283">
              <w:t>/</w:t>
            </w:r>
            <w:r w:rsidR="002B3F8E">
              <w:t>statistic</w:t>
            </w:r>
            <w:r w:rsidR="00E60F9E">
              <w:t>s/{teamName}</w:t>
            </w:r>
          </w:p>
        </w:tc>
        <w:tc>
          <w:tcPr>
            <w:tcW w:w="3780" w:type="dxa"/>
          </w:tcPr>
          <w:p w14:paraId="3484E2B7"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No</w:t>
            </w:r>
          </w:p>
        </w:tc>
      </w:tr>
    </w:tbl>
    <w:p w14:paraId="64BBE496" w14:textId="77777777" w:rsidR="00CD5DC3" w:rsidRDefault="00CD5DC3" w:rsidP="00CD5DC3">
      <w:pPr>
        <w:pStyle w:val="Heading4"/>
        <w:numPr>
          <w:ilvl w:val="0"/>
          <w:numId w:val="0"/>
        </w:numPr>
      </w:pPr>
    </w:p>
    <w:p w14:paraId="173D2E07" w14:textId="77777777" w:rsidR="00CD5DC3" w:rsidRDefault="00CD5DC3" w:rsidP="00D70A41">
      <w:pPr>
        <w:pStyle w:val="Heading5"/>
      </w:pPr>
      <w:r>
        <w:t>Input Parameters</w:t>
      </w:r>
    </w:p>
    <w:tbl>
      <w:tblPr>
        <w:tblStyle w:val="GridTable4-Accent1"/>
        <w:tblW w:w="9384" w:type="dxa"/>
        <w:tblLook w:val="04A0" w:firstRow="1" w:lastRow="0" w:firstColumn="1" w:lastColumn="0" w:noHBand="0" w:noVBand="1"/>
      </w:tblPr>
      <w:tblGrid>
        <w:gridCol w:w="1655"/>
        <w:gridCol w:w="1340"/>
        <w:gridCol w:w="925"/>
        <w:gridCol w:w="2638"/>
        <w:gridCol w:w="2826"/>
      </w:tblGrid>
      <w:tr w:rsidR="008F12B0" w:rsidRPr="00C40240" w14:paraId="47BA9496" w14:textId="77777777" w:rsidTr="008F12B0">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55" w:type="dxa"/>
          </w:tcPr>
          <w:p w14:paraId="211B8CB9" w14:textId="77777777" w:rsidR="008F12B0" w:rsidRPr="00C40240" w:rsidRDefault="008F12B0" w:rsidP="00A72EC3">
            <w:pPr>
              <w:rPr>
                <w:b w:val="0"/>
                <w:bCs w:val="0"/>
              </w:rPr>
            </w:pPr>
            <w:r w:rsidRPr="00C40240">
              <w:t>Name</w:t>
            </w:r>
          </w:p>
        </w:tc>
        <w:tc>
          <w:tcPr>
            <w:tcW w:w="1340" w:type="dxa"/>
          </w:tcPr>
          <w:p w14:paraId="38F2684E" w14:textId="77777777" w:rsidR="008F12B0" w:rsidRPr="00C40240" w:rsidRDefault="008F12B0"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925" w:type="dxa"/>
          </w:tcPr>
          <w:p w14:paraId="46983CAC" w14:textId="6BF20BBF" w:rsidR="008F12B0" w:rsidRPr="00C40240" w:rsidRDefault="008F12B0" w:rsidP="00A72EC3">
            <w:pPr>
              <w:cnfStyle w:val="100000000000" w:firstRow="1" w:lastRow="0" w:firstColumn="0" w:lastColumn="0" w:oddVBand="0" w:evenVBand="0" w:oddHBand="0" w:evenHBand="0" w:firstRowFirstColumn="0" w:firstRowLastColumn="0" w:lastRowFirstColumn="0" w:lastRowLastColumn="0"/>
              <w:rPr>
                <w:b w:val="0"/>
                <w:bCs w:val="0"/>
              </w:rPr>
            </w:pPr>
            <w:r>
              <w:t>I</w:t>
            </w:r>
            <w:r w:rsidRPr="00C40240">
              <w:t>n</w:t>
            </w:r>
          </w:p>
        </w:tc>
        <w:tc>
          <w:tcPr>
            <w:tcW w:w="2638" w:type="dxa"/>
          </w:tcPr>
          <w:p w14:paraId="2669C432" w14:textId="0CFBFD7A" w:rsidR="008F12B0" w:rsidRPr="00C40240" w:rsidRDefault="008F12B0" w:rsidP="00A72EC3">
            <w:pPr>
              <w:cnfStyle w:val="100000000000" w:firstRow="1" w:lastRow="0" w:firstColumn="0" w:lastColumn="0" w:oddVBand="0" w:evenVBand="0" w:oddHBand="0" w:evenHBand="0" w:firstRowFirstColumn="0" w:firstRowLastColumn="0" w:lastRowFirstColumn="0" w:lastRowLastColumn="0"/>
            </w:pPr>
            <w:r>
              <w:t>Type</w:t>
            </w:r>
          </w:p>
        </w:tc>
        <w:tc>
          <w:tcPr>
            <w:tcW w:w="2826" w:type="dxa"/>
          </w:tcPr>
          <w:p w14:paraId="595C5F23" w14:textId="2C3FCB5F" w:rsidR="008F12B0" w:rsidRPr="00C40240" w:rsidRDefault="008F12B0"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8F12B0" w:rsidRPr="00C40240" w14:paraId="4AB7F12B" w14:textId="77777777" w:rsidTr="008F12B0">
        <w:trPr>
          <w:trHeight w:val="448"/>
        </w:trPr>
        <w:tc>
          <w:tcPr>
            <w:cnfStyle w:val="001000000000" w:firstRow="0" w:lastRow="0" w:firstColumn="1" w:lastColumn="0" w:oddVBand="0" w:evenVBand="0" w:oddHBand="0" w:evenHBand="0" w:firstRowFirstColumn="0" w:firstRowLastColumn="0" w:lastRowFirstColumn="0" w:lastRowLastColumn="0"/>
            <w:tcW w:w="1655" w:type="dxa"/>
          </w:tcPr>
          <w:p w14:paraId="5BE31449" w14:textId="605318EB" w:rsidR="008F12B0" w:rsidRPr="00C40240" w:rsidRDefault="008F12B0" w:rsidP="00A72EC3">
            <w:pPr>
              <w:rPr>
                <w:b/>
                <w:bCs w:val="0"/>
              </w:rPr>
            </w:pPr>
            <w:r>
              <w:t>teamName</w:t>
            </w:r>
          </w:p>
        </w:tc>
        <w:tc>
          <w:tcPr>
            <w:tcW w:w="1340" w:type="dxa"/>
          </w:tcPr>
          <w:p w14:paraId="318E0D89" w14:textId="77777777" w:rsidR="008F12B0" w:rsidRPr="00C40240" w:rsidRDefault="008F12B0" w:rsidP="00A72EC3">
            <w:pPr>
              <w:cnfStyle w:val="000000000000" w:firstRow="0" w:lastRow="0" w:firstColumn="0" w:lastColumn="0" w:oddVBand="0" w:evenVBand="0" w:oddHBand="0" w:evenHBand="0" w:firstRowFirstColumn="0" w:firstRowLastColumn="0" w:lastRowFirstColumn="0" w:lastRowLastColumn="0"/>
            </w:pPr>
            <w:r w:rsidRPr="00C40240">
              <w:t>yes</w:t>
            </w:r>
          </w:p>
        </w:tc>
        <w:tc>
          <w:tcPr>
            <w:tcW w:w="925" w:type="dxa"/>
          </w:tcPr>
          <w:p w14:paraId="31AA1284" w14:textId="77777777" w:rsidR="008F12B0" w:rsidRPr="00C40240" w:rsidRDefault="008F12B0" w:rsidP="00A72EC3">
            <w:pPr>
              <w:cnfStyle w:val="000000000000" w:firstRow="0" w:lastRow="0" w:firstColumn="0" w:lastColumn="0" w:oddVBand="0" w:evenVBand="0" w:oddHBand="0" w:evenHBand="0" w:firstRowFirstColumn="0" w:firstRowLastColumn="0" w:lastRowFirstColumn="0" w:lastRowLastColumn="0"/>
            </w:pPr>
            <w:r>
              <w:t>path</w:t>
            </w:r>
          </w:p>
        </w:tc>
        <w:tc>
          <w:tcPr>
            <w:tcW w:w="2638" w:type="dxa"/>
          </w:tcPr>
          <w:p w14:paraId="6C99C993" w14:textId="1F09589D" w:rsidR="008F12B0" w:rsidRDefault="008F12B0" w:rsidP="00A72EC3">
            <w:pPr>
              <w:cnfStyle w:val="000000000000" w:firstRow="0" w:lastRow="0" w:firstColumn="0" w:lastColumn="0" w:oddVBand="0" w:evenVBand="0" w:oddHBand="0" w:evenHBand="0" w:firstRowFirstColumn="0" w:firstRowLastColumn="0" w:lastRowFirstColumn="0" w:lastRowLastColumn="0"/>
            </w:pPr>
            <w:r>
              <w:t>String</w:t>
            </w:r>
          </w:p>
        </w:tc>
        <w:tc>
          <w:tcPr>
            <w:tcW w:w="2826" w:type="dxa"/>
          </w:tcPr>
          <w:p w14:paraId="6495324F" w14:textId="42986CFC" w:rsidR="008F12B0" w:rsidRPr="00C40240" w:rsidRDefault="008F12B0" w:rsidP="00A72EC3">
            <w:pPr>
              <w:cnfStyle w:val="000000000000" w:firstRow="0" w:lastRow="0" w:firstColumn="0" w:lastColumn="0" w:oddVBand="0" w:evenVBand="0" w:oddHBand="0" w:evenHBand="0" w:firstRowFirstColumn="0" w:firstRowLastColumn="0" w:lastRowFirstColumn="0" w:lastRowLastColumn="0"/>
            </w:pPr>
            <w:r>
              <w:t>Team name</w:t>
            </w:r>
          </w:p>
        </w:tc>
      </w:tr>
    </w:tbl>
    <w:p w14:paraId="0DABCAC0" w14:textId="77777777" w:rsidR="00CD5DC3" w:rsidRDefault="00CD5DC3" w:rsidP="00CD5DC3">
      <w:pPr>
        <w:pStyle w:val="Heading4"/>
        <w:numPr>
          <w:ilvl w:val="0"/>
          <w:numId w:val="0"/>
        </w:numPr>
      </w:pPr>
    </w:p>
    <w:p w14:paraId="128DF035"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22F3AF81"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A44ED87" w14:textId="77777777" w:rsidR="00CD5DC3" w:rsidRPr="00897CD7" w:rsidRDefault="00CD5DC3" w:rsidP="00A72EC3">
            <w:pPr>
              <w:rPr>
                <w:b w:val="0"/>
                <w:bCs w:val="0"/>
              </w:rPr>
            </w:pPr>
            <w:r w:rsidRPr="00897CD7">
              <w:rPr>
                <w:b w:val="0"/>
                <w:bCs w:val="0"/>
              </w:rPr>
              <w:t>Status Code</w:t>
            </w:r>
          </w:p>
        </w:tc>
        <w:tc>
          <w:tcPr>
            <w:tcW w:w="810" w:type="dxa"/>
          </w:tcPr>
          <w:p w14:paraId="715950CC"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0A7D8C83"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0D842E5F"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AB619C" w:rsidRPr="00897CD7" w14:paraId="286F8744" w14:textId="77777777" w:rsidTr="002F22E7">
        <w:trPr>
          <w:trHeight w:val="431"/>
        </w:trPr>
        <w:tc>
          <w:tcPr>
            <w:cnfStyle w:val="001000000000" w:firstRow="0" w:lastRow="0" w:firstColumn="1" w:lastColumn="0" w:oddVBand="0" w:evenVBand="0" w:oddHBand="0" w:evenHBand="0" w:firstRowFirstColumn="0" w:firstRowLastColumn="0" w:lastRowFirstColumn="0" w:lastRowLastColumn="0"/>
            <w:tcW w:w="1368" w:type="dxa"/>
          </w:tcPr>
          <w:p w14:paraId="79A0BC28" w14:textId="77777777" w:rsidR="00AB619C" w:rsidRPr="00897CD7" w:rsidRDefault="00AB619C" w:rsidP="00A72EC3">
            <w:pPr>
              <w:rPr>
                <w:b/>
                <w:bCs w:val="0"/>
              </w:rPr>
            </w:pPr>
            <w:r w:rsidRPr="00897CD7">
              <w:rPr>
                <w:bCs w:val="0"/>
              </w:rPr>
              <w:t>200</w:t>
            </w:r>
          </w:p>
        </w:tc>
        <w:tc>
          <w:tcPr>
            <w:tcW w:w="810" w:type="dxa"/>
          </w:tcPr>
          <w:p w14:paraId="265F31A2" w14:textId="77777777" w:rsidR="00AB619C" w:rsidRPr="00897CD7" w:rsidRDefault="00AB619C"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2CFFEB4B" w14:textId="5BF8E0D5" w:rsidR="00AB619C" w:rsidRPr="00897CD7" w:rsidRDefault="00AB619C" w:rsidP="00A72EC3">
            <w:pPr>
              <w:cnfStyle w:val="000000000000" w:firstRow="0" w:lastRow="0" w:firstColumn="0" w:lastColumn="0" w:oddVBand="0" w:evenVBand="0" w:oddHBand="0" w:evenHBand="0" w:firstRowFirstColumn="0" w:firstRowLastColumn="0" w:lastRowFirstColumn="0" w:lastRowLastColumn="0"/>
            </w:pPr>
            <w:r>
              <w:t>Returning team statistic</w:t>
            </w:r>
          </w:p>
        </w:tc>
        <w:tc>
          <w:tcPr>
            <w:tcW w:w="3780" w:type="dxa"/>
          </w:tcPr>
          <w:p w14:paraId="483F01B6"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w:t>
            </w:r>
          </w:p>
          <w:p w14:paraId="34317E28"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"id": 1,</w:t>
            </w:r>
          </w:p>
          <w:p w14:paraId="69C1929B"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"teamName": "TeamA",</w:t>
            </w:r>
          </w:p>
          <w:p w14:paraId="4222287D"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"captain": "PlayerA",</w:t>
            </w:r>
          </w:p>
          <w:p w14:paraId="337817A1"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"vcaptain": "PlayerB",</w:t>
            </w:r>
          </w:p>
          <w:p w14:paraId="212F5BA0"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"iccTitles": 4,</w:t>
            </w:r>
          </w:p>
          <w:p w14:paraId="30DABE53"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"totalMatches": {</w:t>
            </w:r>
          </w:p>
          <w:p w14:paraId="52C44EA4"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"format": "t20",</w:t>
            </w:r>
          </w:p>
          <w:p w14:paraId="5009D746"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"opponentTeam": "TeamM",</w:t>
            </w:r>
          </w:p>
          <w:p w14:paraId="24946F46"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"count": 30</w:t>
            </w:r>
          </w:p>
          <w:p w14:paraId="6D7D97E9"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w:t>
            </w:r>
          </w:p>
          <w:p w14:paraId="0639AA6D"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"mom": {</w:t>
            </w:r>
          </w:p>
          <w:p w14:paraId="6D4BD6E9"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"playerId": 1,</w:t>
            </w:r>
          </w:p>
          <w:p w14:paraId="11809525"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"playerName": "Player1",</w:t>
            </w:r>
          </w:p>
          <w:p w14:paraId="0CE66085"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"highestMoM": 13</w:t>
            </w:r>
          </w:p>
          <w:p w14:paraId="7D118B01"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w:t>
            </w:r>
          </w:p>
          <w:p w14:paraId="743821A4" w14:textId="250EAA83" w:rsidR="00AB619C" w:rsidRPr="00897CD7"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571F3A">
              <w:rPr>
                <w:lang w:val="en-IN"/>
              </w:rPr>
              <w:t>}</w:t>
            </w:r>
          </w:p>
        </w:tc>
      </w:tr>
      <w:tr w:rsidR="00AB619C" w:rsidRPr="00897CD7" w14:paraId="64160A2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9A50AC0" w14:textId="45783A95" w:rsidR="00AB619C" w:rsidRPr="00897CD7" w:rsidRDefault="008F12B0" w:rsidP="00A72EC3">
            <w:r>
              <w:t>404</w:t>
            </w:r>
          </w:p>
        </w:tc>
        <w:tc>
          <w:tcPr>
            <w:tcW w:w="810" w:type="dxa"/>
          </w:tcPr>
          <w:p w14:paraId="2B9A59CB" w14:textId="77777777" w:rsidR="00AB619C" w:rsidRPr="00897CD7" w:rsidRDefault="00AB619C"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5B7385C1" w14:textId="152A8AD7" w:rsidR="00AB619C" w:rsidRDefault="00AB619C" w:rsidP="00A72EC3">
            <w:pPr>
              <w:cnfStyle w:val="000000000000" w:firstRow="0" w:lastRow="0" w:firstColumn="0" w:lastColumn="0" w:oddVBand="0" w:evenVBand="0" w:oddHBand="0" w:evenHBand="0" w:firstRowFirstColumn="0" w:firstRowLastColumn="0" w:lastRowFirstColumn="0" w:lastRowLastColumn="0"/>
            </w:pPr>
            <w:r>
              <w:t>Error occurred while fetching team statistic</w:t>
            </w:r>
          </w:p>
        </w:tc>
        <w:tc>
          <w:tcPr>
            <w:tcW w:w="3780" w:type="dxa"/>
          </w:tcPr>
          <w:p w14:paraId="35119D5E" w14:textId="77777777" w:rsidR="008F1400" w:rsidRPr="008F1400" w:rsidRDefault="008F1400" w:rsidP="004B5381">
            <w:pPr>
              <w:pStyle w:val="CodeText"/>
              <w:cnfStyle w:val="000000000000" w:firstRow="0" w:lastRow="0" w:firstColumn="0" w:lastColumn="0" w:oddVBand="0" w:evenVBand="0" w:oddHBand="0" w:evenHBand="0" w:firstRowFirstColumn="0" w:firstRowLastColumn="0" w:lastRowFirstColumn="0" w:lastRowLastColumn="0"/>
              <w:rPr>
                <w:lang w:val="en-IN"/>
              </w:rPr>
            </w:pPr>
            <w:r w:rsidRPr="008F1400">
              <w:rPr>
                <w:lang w:val="en-IN"/>
              </w:rPr>
              <w:t>{</w:t>
            </w:r>
          </w:p>
          <w:p w14:paraId="3EC33B28" w14:textId="21251325" w:rsidR="008F1400" w:rsidRPr="008F1400" w:rsidRDefault="008F1400" w:rsidP="004B5381">
            <w:pPr>
              <w:pStyle w:val="CodeText"/>
              <w:cnfStyle w:val="000000000000" w:firstRow="0" w:lastRow="0" w:firstColumn="0" w:lastColumn="0" w:oddVBand="0" w:evenVBand="0" w:oddHBand="0" w:evenHBand="0" w:firstRowFirstColumn="0" w:firstRowLastColumn="0" w:lastRowFirstColumn="0" w:lastRowLastColumn="0"/>
              <w:rPr>
                <w:lang w:val="en-IN"/>
              </w:rPr>
            </w:pPr>
            <w:r w:rsidRPr="008F1400">
              <w:rPr>
                <w:lang w:val="en-IN"/>
              </w:rPr>
              <w:t>“message”: “Team statistics not found in the records”</w:t>
            </w:r>
          </w:p>
          <w:p w14:paraId="4800DC73" w14:textId="7FCEE20E" w:rsidR="00AB619C" w:rsidRPr="00897CD7" w:rsidRDefault="008F1400" w:rsidP="004B5381">
            <w:pPr>
              <w:pStyle w:val="CodeText"/>
              <w:cnfStyle w:val="000000000000" w:firstRow="0" w:lastRow="0" w:firstColumn="0" w:lastColumn="0" w:oddVBand="0" w:evenVBand="0" w:oddHBand="0" w:evenHBand="0" w:firstRowFirstColumn="0" w:firstRowLastColumn="0" w:lastRowFirstColumn="0" w:lastRowLastColumn="0"/>
            </w:pPr>
            <w:r w:rsidRPr="008F1400">
              <w:rPr>
                <w:lang w:val="en-IN"/>
              </w:rPr>
              <w:t>}</w:t>
            </w:r>
          </w:p>
        </w:tc>
      </w:tr>
    </w:tbl>
    <w:p w14:paraId="3C908D54" w14:textId="77777777" w:rsidR="00CD5DC3" w:rsidRDefault="00CD5DC3" w:rsidP="00D70A41">
      <w:pPr>
        <w:pStyle w:val="Heading4"/>
      </w:pPr>
      <w:r>
        <w:t>Implementation Details</w:t>
      </w:r>
      <w:r w:rsidRPr="0020351A">
        <w:t xml:space="preserve"> </w:t>
      </w:r>
    </w:p>
    <w:p w14:paraId="108A9F78" w14:textId="40215631" w:rsidR="00CD5DC3" w:rsidRDefault="00CD5DC3" w:rsidP="00D70A41">
      <w:pPr>
        <w:pStyle w:val="Heading5"/>
      </w:pPr>
      <w:r>
        <w:t xml:space="preserve">Method Name: </w:t>
      </w:r>
      <w:r w:rsidR="00BD0653">
        <w:t>Team</w:t>
      </w:r>
      <w:r>
        <w:t>Controller.fetch</w:t>
      </w:r>
      <w:r w:rsidR="00BD0653">
        <w:t>Statistic</w:t>
      </w:r>
      <w:r>
        <w:t>()</w:t>
      </w:r>
    </w:p>
    <w:p w14:paraId="66BEB946" w14:textId="4A6295DF" w:rsidR="006C4CFF" w:rsidRDefault="006C4CFF" w:rsidP="00CC5B56">
      <w:pPr>
        <w:pStyle w:val="ListParagraph"/>
        <w:numPr>
          <w:ilvl w:val="0"/>
          <w:numId w:val="29"/>
        </w:numPr>
        <w:jc w:val="both"/>
      </w:pPr>
      <w:r>
        <w:t xml:space="preserve">Authentication </w:t>
      </w:r>
      <w:r w:rsidR="00CA4514">
        <w:t>–</w:t>
      </w:r>
      <w:r>
        <w:t xml:space="preserve"> </w:t>
      </w:r>
      <w:r w:rsidR="00CA4514">
        <w:t>Not r</w:t>
      </w:r>
      <w:r>
        <w:t>equired</w:t>
      </w:r>
    </w:p>
    <w:p w14:paraId="3DD6A811" w14:textId="02A77B28" w:rsidR="006C4CFF" w:rsidRDefault="006C4CFF" w:rsidP="00CC5B56">
      <w:pPr>
        <w:pStyle w:val="ListParagraph"/>
        <w:numPr>
          <w:ilvl w:val="0"/>
          <w:numId w:val="29"/>
        </w:numPr>
        <w:jc w:val="both"/>
      </w:pPr>
      <w:r>
        <w:t>Validation – Required</w:t>
      </w:r>
    </w:p>
    <w:p w14:paraId="564B2889" w14:textId="77777777" w:rsidR="006C4CFF" w:rsidRDefault="006C4CFF" w:rsidP="006C4CFF">
      <w:pPr>
        <w:pStyle w:val="ListParagraph"/>
        <w:jc w:val="both"/>
      </w:pPr>
    </w:p>
    <w:p w14:paraId="22FCD82F" w14:textId="77777777" w:rsidR="00994DEA" w:rsidRPr="002F390F" w:rsidRDefault="00994DEA" w:rsidP="00994DEA">
      <w:pPr>
        <w:pStyle w:val="Heading2"/>
        <w:rPr>
          <w:lang w:val="en-IN" w:eastAsia="en-IN"/>
        </w:rPr>
      </w:pPr>
      <w:bookmarkStart w:id="30" w:name="_Toc171634075"/>
      <w:r>
        <w:rPr>
          <w:lang w:val="en-IN" w:eastAsia="en-IN"/>
        </w:rPr>
        <w:t>Dependencies</w:t>
      </w:r>
      <w:bookmarkEnd w:id="30"/>
    </w:p>
    <w:p w14:paraId="6ED969B9" w14:textId="77777777" w:rsidR="00DB076E" w:rsidRDefault="00DB076E" w:rsidP="00DB076E">
      <w:pPr>
        <w:rPr>
          <w:lang w:val="en-IN" w:eastAsia="en-IN"/>
        </w:rPr>
      </w:pPr>
      <w:r>
        <w:rPr>
          <w:lang w:val="en-IN" w:eastAsia="en-IN"/>
        </w:rPr>
        <w:t>This service is loosely depending upon,</w:t>
      </w:r>
    </w:p>
    <w:p w14:paraId="3A8E75F9" w14:textId="48460B95" w:rsidR="002936C5" w:rsidRDefault="002936C5" w:rsidP="00CC5B56">
      <w:pPr>
        <w:pStyle w:val="ListParagraph"/>
        <w:numPr>
          <w:ilvl w:val="0"/>
          <w:numId w:val="39"/>
        </w:numPr>
        <w:rPr>
          <w:lang w:val="en-IN" w:eastAsia="en-IN"/>
        </w:rPr>
      </w:pPr>
      <w:r>
        <w:rPr>
          <w:lang w:val="en-IN" w:eastAsia="en-IN"/>
        </w:rPr>
        <w:t>User Management Service</w:t>
      </w:r>
    </w:p>
    <w:p w14:paraId="43885A70" w14:textId="37247A9D" w:rsidR="005C742E" w:rsidRPr="002936C5" w:rsidRDefault="00DB076E" w:rsidP="00CC5B56">
      <w:pPr>
        <w:pStyle w:val="ListParagraph"/>
        <w:numPr>
          <w:ilvl w:val="0"/>
          <w:numId w:val="39"/>
        </w:numPr>
        <w:rPr>
          <w:lang w:val="en-IN" w:eastAsia="en-IN"/>
        </w:rPr>
      </w:pPr>
      <w:r>
        <w:rPr>
          <w:lang w:val="en-IN" w:eastAsia="en-IN"/>
        </w:rPr>
        <w:t>Player Statistic Service</w:t>
      </w:r>
    </w:p>
    <w:p w14:paraId="0AD6B020" w14:textId="77777777" w:rsidR="00994DEA" w:rsidRDefault="00994DEA" w:rsidP="00994DEA">
      <w:pPr>
        <w:spacing w:after="160" w:line="259" w:lineRule="auto"/>
        <w:ind w:left="360"/>
        <w:jc w:val="both"/>
      </w:pPr>
    </w:p>
    <w:p w14:paraId="6EE1DDB9" w14:textId="7ACABE7B" w:rsidR="0029720F" w:rsidRDefault="0029720F" w:rsidP="0029720F">
      <w:pPr>
        <w:pStyle w:val="Heading1"/>
      </w:pPr>
      <w:bookmarkStart w:id="31" w:name="_Toc171634077"/>
      <w:r w:rsidRPr="0029720F">
        <w:t>Player Statistics Service</w:t>
      </w:r>
      <w:bookmarkEnd w:id="31"/>
    </w:p>
    <w:p w14:paraId="067B9B2B" w14:textId="55D9F761" w:rsidR="00EC6216" w:rsidRPr="00EC6216" w:rsidRDefault="00EC6216" w:rsidP="00EC6216">
      <w:pPr>
        <w:pStyle w:val="Heading2"/>
      </w:pPr>
      <w:bookmarkStart w:id="32" w:name="_Toc171634078"/>
      <w:r>
        <w:t>Overview</w:t>
      </w:r>
      <w:bookmarkEnd w:id="32"/>
    </w:p>
    <w:p w14:paraId="1753990E" w14:textId="399FCA10" w:rsidR="00F81A27" w:rsidRPr="00D25957" w:rsidRDefault="00F81A27" w:rsidP="00CC5B56">
      <w:pPr>
        <w:pStyle w:val="ListParagraph"/>
        <w:numPr>
          <w:ilvl w:val="0"/>
          <w:numId w:val="8"/>
        </w:numPr>
        <w:spacing w:line="240" w:lineRule="auto"/>
        <w:rPr>
          <w:rFonts w:eastAsia="Times New Roman" w:cstheme="minorHAnsi"/>
          <w:lang w:val="en-IN" w:eastAsia="en-IN"/>
        </w:rPr>
      </w:pPr>
      <w:r w:rsidRPr="00D25957">
        <w:rPr>
          <w:rFonts w:eastAsia="Times New Roman" w:cstheme="minorHAnsi"/>
          <w:lang w:val="en-IN" w:eastAsia="en-IN"/>
        </w:rPr>
        <w:t>Stores and manages player performance data</w:t>
      </w:r>
      <w:r w:rsidR="00A70821" w:rsidRPr="00D25957">
        <w:rPr>
          <w:rFonts w:eastAsia="Times New Roman" w:cstheme="minorHAnsi"/>
          <w:lang w:val="en-IN" w:eastAsia="en-IN"/>
        </w:rPr>
        <w:t>.</w:t>
      </w:r>
    </w:p>
    <w:p w14:paraId="7D236CDF" w14:textId="1DDF1D02" w:rsidR="00F81A27" w:rsidRPr="00D25957" w:rsidRDefault="00F81A27" w:rsidP="00CC5B56">
      <w:pPr>
        <w:pStyle w:val="ListParagraph"/>
        <w:numPr>
          <w:ilvl w:val="0"/>
          <w:numId w:val="8"/>
        </w:numPr>
        <w:spacing w:line="240" w:lineRule="auto"/>
        <w:rPr>
          <w:rFonts w:eastAsia="Times New Roman" w:cstheme="minorHAnsi"/>
          <w:lang w:val="en-IN" w:eastAsia="en-IN"/>
        </w:rPr>
      </w:pPr>
      <w:r w:rsidRPr="00D25957">
        <w:rPr>
          <w:rFonts w:eastAsia="Times New Roman" w:cstheme="minorHAnsi"/>
          <w:lang w:val="en-IN" w:eastAsia="en-IN"/>
        </w:rPr>
        <w:t xml:space="preserve">Provides APIs for player profiles, career </w:t>
      </w:r>
      <w:r w:rsidR="002B3F8E" w:rsidRPr="00D25957">
        <w:rPr>
          <w:rFonts w:eastAsia="Times New Roman" w:cstheme="minorHAnsi"/>
          <w:lang w:val="en-IN" w:eastAsia="en-IN"/>
        </w:rPr>
        <w:t>statistic</w:t>
      </w:r>
      <w:r w:rsidRPr="00D25957">
        <w:rPr>
          <w:rFonts w:eastAsia="Times New Roman" w:cstheme="minorHAnsi"/>
          <w:lang w:val="en-IN" w:eastAsia="en-IN"/>
        </w:rPr>
        <w:t>, and in-match performance</w:t>
      </w:r>
      <w:r w:rsidR="00A70821" w:rsidRPr="00D25957">
        <w:rPr>
          <w:rFonts w:eastAsia="Times New Roman" w:cstheme="minorHAnsi"/>
          <w:lang w:val="en-IN" w:eastAsia="en-IN"/>
        </w:rPr>
        <w:t>.</w:t>
      </w:r>
    </w:p>
    <w:p w14:paraId="5314AF75" w14:textId="2FF67870" w:rsidR="00F81A27" w:rsidRPr="00D25957" w:rsidRDefault="00F81A27" w:rsidP="00CC5B56">
      <w:pPr>
        <w:pStyle w:val="ListParagraph"/>
        <w:numPr>
          <w:ilvl w:val="0"/>
          <w:numId w:val="8"/>
        </w:numPr>
        <w:spacing w:line="240" w:lineRule="auto"/>
        <w:rPr>
          <w:rFonts w:eastAsia="Times New Roman" w:cstheme="minorHAnsi"/>
          <w:lang w:val="en-IN" w:eastAsia="en-IN"/>
        </w:rPr>
      </w:pPr>
      <w:r w:rsidRPr="00D25957">
        <w:rPr>
          <w:rFonts w:eastAsia="Times New Roman" w:cstheme="minorHAnsi"/>
          <w:lang w:val="en-IN" w:eastAsia="en-IN"/>
        </w:rPr>
        <w:t xml:space="preserve">Calculates real-time </w:t>
      </w:r>
      <w:r w:rsidR="002B3F8E" w:rsidRPr="00D25957">
        <w:rPr>
          <w:rFonts w:eastAsia="Times New Roman" w:cstheme="minorHAnsi"/>
          <w:lang w:val="en-IN" w:eastAsia="en-IN"/>
        </w:rPr>
        <w:t>statistic</w:t>
      </w:r>
      <w:r w:rsidRPr="00D25957">
        <w:rPr>
          <w:rFonts w:eastAsia="Times New Roman" w:cstheme="minorHAnsi"/>
          <w:lang w:val="en-IN" w:eastAsia="en-IN"/>
        </w:rPr>
        <w:t xml:space="preserve"> during ongoing matches</w:t>
      </w:r>
      <w:r w:rsidR="00A70821" w:rsidRPr="00D25957">
        <w:rPr>
          <w:rFonts w:eastAsia="Times New Roman" w:cstheme="minorHAnsi"/>
          <w:lang w:val="en-IN" w:eastAsia="en-IN"/>
        </w:rPr>
        <w:t>.</w:t>
      </w:r>
    </w:p>
    <w:p w14:paraId="5B9BEC80" w14:textId="5A330402" w:rsidR="00F81A27" w:rsidRPr="00D25957" w:rsidRDefault="00F81A27" w:rsidP="00CC5B56">
      <w:pPr>
        <w:pStyle w:val="ListParagraph"/>
        <w:numPr>
          <w:ilvl w:val="0"/>
          <w:numId w:val="8"/>
        </w:numPr>
        <w:spacing w:line="240" w:lineRule="auto"/>
        <w:rPr>
          <w:rFonts w:eastAsia="Times New Roman" w:cstheme="minorHAnsi"/>
          <w:lang w:val="en-IN" w:eastAsia="en-IN"/>
        </w:rPr>
      </w:pPr>
      <w:r w:rsidRPr="00D25957">
        <w:rPr>
          <w:rFonts w:eastAsia="Times New Roman" w:cstheme="minorHAnsi"/>
          <w:lang w:val="en-IN" w:eastAsia="en-IN"/>
        </w:rPr>
        <w:lastRenderedPageBreak/>
        <w:t>Handles historical data import and updates</w:t>
      </w:r>
      <w:r w:rsidR="00A70821" w:rsidRPr="00D25957">
        <w:rPr>
          <w:rFonts w:eastAsia="Times New Roman" w:cstheme="minorHAnsi"/>
          <w:lang w:val="en-IN" w:eastAsia="en-IN"/>
        </w:rPr>
        <w:t>.</w:t>
      </w:r>
    </w:p>
    <w:p w14:paraId="28295330" w14:textId="77777777" w:rsidR="00617395" w:rsidRPr="00617395" w:rsidRDefault="00617395" w:rsidP="00617395">
      <w:pPr>
        <w:spacing w:line="240" w:lineRule="auto"/>
        <w:ind w:left="360"/>
        <w:rPr>
          <w:rFonts w:ascii="Times New Roman" w:eastAsia="Times New Roman" w:hAnsi="Times New Roman" w:cs="Times New Roman"/>
          <w:lang w:val="en-IN" w:eastAsia="en-IN"/>
        </w:rPr>
      </w:pPr>
    </w:p>
    <w:p w14:paraId="085A290C" w14:textId="77777777" w:rsidR="00617395" w:rsidRDefault="00617395" w:rsidP="00617395">
      <w:pPr>
        <w:pStyle w:val="Heading2"/>
      </w:pPr>
      <w:bookmarkStart w:id="33" w:name="_Toc171634079"/>
      <w:r>
        <w:t>Data model specification</w:t>
      </w:r>
      <w:bookmarkEnd w:id="33"/>
    </w:p>
    <w:p w14:paraId="05E57386" w14:textId="200BEC86" w:rsidR="00617395" w:rsidRDefault="00617395" w:rsidP="00617395">
      <w:pPr>
        <w:pStyle w:val="Code"/>
      </w:pPr>
      <w:r>
        <w:t>Player</w:t>
      </w:r>
    </w:p>
    <w:p w14:paraId="4E8D9E11" w14:textId="77777777" w:rsidR="00617395" w:rsidRDefault="00617395" w:rsidP="00617395">
      <w:pPr>
        <w:pStyle w:val="Code"/>
      </w:pPr>
      <w:r w:rsidRPr="007C01DF">
        <w:t>{</w:t>
      </w:r>
    </w:p>
    <w:p w14:paraId="577653A7" w14:textId="53829760" w:rsidR="004C7CB9" w:rsidRPr="007C01DF" w:rsidRDefault="004C7CB9" w:rsidP="00617395">
      <w:pPr>
        <w:pStyle w:val="Code"/>
      </w:pPr>
      <w:r>
        <w:t xml:space="preserve"> </w:t>
      </w:r>
      <w:r w:rsidR="001A18CA">
        <w:t xml:space="preserve"> </w:t>
      </w:r>
      <w:r>
        <w:t>“playerId”: “&lt;UUID&gt;”</w:t>
      </w:r>
      <w:r w:rsidR="00467E53">
        <w:t>,</w:t>
      </w:r>
    </w:p>
    <w:p w14:paraId="29F5C978" w14:textId="2F8F87CC" w:rsidR="00617395" w:rsidRPr="007C01DF" w:rsidRDefault="00617395" w:rsidP="00617395">
      <w:pPr>
        <w:pStyle w:val="Code"/>
      </w:pPr>
      <w:r w:rsidRPr="007C01DF">
        <w:t xml:space="preserve">  "</w:t>
      </w:r>
      <w:r>
        <w:t>playerName</w:t>
      </w:r>
      <w:r w:rsidRPr="007C01DF">
        <w:t>": "</w:t>
      </w:r>
      <w:r>
        <w:t>&lt;</w:t>
      </w:r>
      <w:r w:rsidR="00B73F72">
        <w:t>String</w:t>
      </w:r>
      <w:r>
        <w:t>&gt;</w:t>
      </w:r>
      <w:r w:rsidRPr="007C01DF">
        <w:t>",</w:t>
      </w:r>
    </w:p>
    <w:p w14:paraId="553ECB85" w14:textId="6E3F737E" w:rsidR="00617395" w:rsidRPr="007C01DF" w:rsidRDefault="00617395" w:rsidP="00617395">
      <w:pPr>
        <w:pStyle w:val="Code"/>
      </w:pPr>
      <w:r w:rsidRPr="007C01DF">
        <w:t xml:space="preserve">  "</w:t>
      </w:r>
      <w:r>
        <w:t>teamName</w:t>
      </w:r>
      <w:r w:rsidRPr="007C01DF">
        <w:t>": "</w:t>
      </w:r>
      <w:r>
        <w:t>&lt;</w:t>
      </w:r>
      <w:r w:rsidR="00B73F72">
        <w:t>String</w:t>
      </w:r>
      <w:r>
        <w:t>&gt;</w:t>
      </w:r>
      <w:r w:rsidRPr="007C01DF">
        <w:t xml:space="preserve"> ",</w:t>
      </w:r>
    </w:p>
    <w:p w14:paraId="65129FBB" w14:textId="735F581E" w:rsidR="00617395" w:rsidRPr="007C01DF" w:rsidRDefault="00617395" w:rsidP="00617395">
      <w:pPr>
        <w:pStyle w:val="Code"/>
      </w:pPr>
      <w:r w:rsidRPr="007C01DF">
        <w:t xml:space="preserve">  "</w:t>
      </w:r>
      <w:r>
        <w:t>birthDate</w:t>
      </w:r>
      <w:r w:rsidRPr="007C01DF">
        <w:t>": "</w:t>
      </w:r>
      <w:r>
        <w:t>&lt;</w:t>
      </w:r>
      <w:r w:rsidR="00B73F72">
        <w:t>Date</w:t>
      </w:r>
      <w:r>
        <w:t>&gt;</w:t>
      </w:r>
      <w:r w:rsidRPr="007C01DF">
        <w:t>",</w:t>
      </w:r>
    </w:p>
    <w:p w14:paraId="1686B0C9" w14:textId="386647E7" w:rsidR="00617395" w:rsidRDefault="00617395" w:rsidP="00617395">
      <w:pPr>
        <w:pStyle w:val="Code"/>
      </w:pPr>
      <w:r w:rsidRPr="007C01DF">
        <w:t xml:space="preserve">  "</w:t>
      </w:r>
      <w:r>
        <w:t>age</w:t>
      </w:r>
      <w:r w:rsidRPr="007C01DF">
        <w:t>": "</w:t>
      </w:r>
      <w:r>
        <w:t>&lt;</w:t>
      </w:r>
      <w:r w:rsidR="00451416">
        <w:t>Number</w:t>
      </w:r>
      <w:r>
        <w:t>&gt;</w:t>
      </w:r>
      <w:r w:rsidRPr="007C01DF">
        <w:t>"</w:t>
      </w:r>
      <w:r>
        <w:t>,</w:t>
      </w:r>
    </w:p>
    <w:p w14:paraId="4706B9B8" w14:textId="77777777" w:rsidR="00451416" w:rsidRDefault="00617395" w:rsidP="00617395">
      <w:pPr>
        <w:pStyle w:val="Code"/>
      </w:pPr>
      <w:r>
        <w:t xml:space="preserve">  “role”: “&lt;</w:t>
      </w:r>
      <w:r w:rsidR="00B73F72">
        <w:t>String</w:t>
      </w:r>
      <w:r>
        <w:t>&gt;”</w:t>
      </w:r>
    </w:p>
    <w:p w14:paraId="4FE9AF62" w14:textId="215B4F87" w:rsidR="00617395" w:rsidRDefault="00617395" w:rsidP="00617395">
      <w:pPr>
        <w:pStyle w:val="Code"/>
      </w:pPr>
      <w:r>
        <w:t>}</w:t>
      </w:r>
    </w:p>
    <w:p w14:paraId="52FA2E59" w14:textId="77777777" w:rsidR="00617395" w:rsidRDefault="00617395" w:rsidP="00617395">
      <w:pPr>
        <w:pStyle w:val="Code"/>
      </w:pPr>
    </w:p>
    <w:p w14:paraId="62D0EDD0" w14:textId="26CDAE1A" w:rsidR="00617395" w:rsidRDefault="001A18CA" w:rsidP="00617395">
      <w:pPr>
        <w:pStyle w:val="Code"/>
      </w:pPr>
      <w:r>
        <w:t>Performance</w:t>
      </w:r>
    </w:p>
    <w:p w14:paraId="04402A78" w14:textId="77777777" w:rsidR="00617395" w:rsidRDefault="00617395" w:rsidP="00617395">
      <w:pPr>
        <w:pStyle w:val="Code"/>
      </w:pPr>
      <w:r>
        <w:t>{</w:t>
      </w:r>
    </w:p>
    <w:p w14:paraId="2CA9F245" w14:textId="43A87B3A" w:rsidR="00617395" w:rsidRDefault="00617395" w:rsidP="00617395">
      <w:pPr>
        <w:pStyle w:val="Code"/>
      </w:pPr>
      <w:r>
        <w:t>“</w:t>
      </w:r>
      <w:r w:rsidR="001A18CA">
        <w:t>playerId</w:t>
      </w:r>
      <w:r>
        <w:t>”: “&lt;</w:t>
      </w:r>
      <w:r w:rsidR="001A18CA">
        <w:t>UUID</w:t>
      </w:r>
      <w:r>
        <w:t>&gt;”,</w:t>
      </w:r>
    </w:p>
    <w:p w14:paraId="0EC00F25" w14:textId="414DC91B" w:rsidR="00617395" w:rsidRDefault="00617395" w:rsidP="00617395">
      <w:pPr>
        <w:pStyle w:val="Code"/>
      </w:pPr>
      <w:r>
        <w:t>“</w:t>
      </w:r>
      <w:r w:rsidR="001A18CA">
        <w:t>matchId</w:t>
      </w:r>
      <w:r>
        <w:t>”: “&lt;</w:t>
      </w:r>
      <w:r w:rsidR="001A18CA">
        <w:t>UUID</w:t>
      </w:r>
      <w:r>
        <w:t>&gt;”,</w:t>
      </w:r>
    </w:p>
    <w:p w14:paraId="4E55B572" w14:textId="77777777" w:rsidR="006471DB" w:rsidRDefault="006471DB" w:rsidP="006471DB">
      <w:pPr>
        <w:pStyle w:val="Code"/>
      </w:pPr>
      <w:r>
        <w:t>“runs”: “&lt;Number&gt;”,</w:t>
      </w:r>
    </w:p>
    <w:p w14:paraId="491EBF04" w14:textId="77777777" w:rsidR="006471DB" w:rsidRDefault="006471DB" w:rsidP="006471DB">
      <w:pPr>
        <w:pStyle w:val="Code"/>
      </w:pPr>
      <w:r>
        <w:t>“wickets”: “&lt;Number&gt;”,</w:t>
      </w:r>
    </w:p>
    <w:p w14:paraId="3B92C5CF" w14:textId="77777777" w:rsidR="006471DB" w:rsidRDefault="006471DB" w:rsidP="006471DB">
      <w:pPr>
        <w:pStyle w:val="Code"/>
      </w:pPr>
      <w:r>
        <w:t>“fours”: “&lt;Number&gt;”,</w:t>
      </w:r>
    </w:p>
    <w:p w14:paraId="08BB6960" w14:textId="77777777" w:rsidR="006471DB" w:rsidRDefault="006471DB" w:rsidP="006471DB">
      <w:pPr>
        <w:pStyle w:val="Code"/>
      </w:pPr>
      <w:r>
        <w:t>“sixes”: “&lt;Number&gt;”</w:t>
      </w:r>
    </w:p>
    <w:p w14:paraId="38700432" w14:textId="77777777" w:rsidR="00617395" w:rsidRDefault="00617395" w:rsidP="00617395">
      <w:pPr>
        <w:pStyle w:val="Code"/>
      </w:pPr>
      <w:r>
        <w:t>}</w:t>
      </w:r>
    </w:p>
    <w:p w14:paraId="3C5DD24C" w14:textId="77777777" w:rsidR="00617395" w:rsidRDefault="00617395" w:rsidP="00617395">
      <w:pPr>
        <w:pStyle w:val="Code"/>
      </w:pPr>
    </w:p>
    <w:p w14:paraId="7659892B" w14:textId="77777777" w:rsidR="00617395" w:rsidRDefault="00617395" w:rsidP="00617395">
      <w:pPr>
        <w:pStyle w:val="Code"/>
      </w:pPr>
      <w:r>
        <w:t>Statistics</w:t>
      </w:r>
    </w:p>
    <w:p w14:paraId="63F03579" w14:textId="77777777" w:rsidR="00617395" w:rsidRDefault="00617395" w:rsidP="00617395">
      <w:pPr>
        <w:pStyle w:val="Code"/>
      </w:pPr>
      <w:r>
        <w:t>{</w:t>
      </w:r>
    </w:p>
    <w:p w14:paraId="114050BB" w14:textId="4C6B8DF9" w:rsidR="00617395" w:rsidRDefault="00617395" w:rsidP="00617395">
      <w:pPr>
        <w:pStyle w:val="Code"/>
      </w:pPr>
      <w:r>
        <w:t>“</w:t>
      </w:r>
      <w:r w:rsidR="00056258">
        <w:t>playerId</w:t>
      </w:r>
      <w:r>
        <w:t>”: “&lt;</w:t>
      </w:r>
      <w:r w:rsidR="00056258">
        <w:t>UUID</w:t>
      </w:r>
      <w:r>
        <w:t>&gt;”,</w:t>
      </w:r>
    </w:p>
    <w:p w14:paraId="6B65CD61" w14:textId="595C07D8" w:rsidR="00617395" w:rsidRDefault="00617395" w:rsidP="00565746">
      <w:pPr>
        <w:pStyle w:val="Code"/>
      </w:pPr>
      <w:r>
        <w:t>“</w:t>
      </w:r>
      <w:r w:rsidR="00056258">
        <w:t>totalMatches</w:t>
      </w:r>
      <w:r>
        <w:t xml:space="preserve">”: </w:t>
      </w:r>
      <w:r w:rsidR="00565746">
        <w:t>[</w:t>
      </w:r>
      <w:r w:rsidR="00056258">
        <w:t>{“format”: “&lt;String&gt;”,</w:t>
      </w:r>
      <w:r w:rsidR="00565746">
        <w:t xml:space="preserve"> </w:t>
      </w:r>
      <w:r w:rsidR="00056258">
        <w:t>“</w:t>
      </w:r>
      <w:r w:rsidR="00565746">
        <w:t>matches</w:t>
      </w:r>
      <w:r w:rsidR="00056258">
        <w:t>”:</w:t>
      </w:r>
      <w:r w:rsidR="00565746">
        <w:t xml:space="preserve"> </w:t>
      </w:r>
      <w:r>
        <w:t>“&lt;</w:t>
      </w:r>
      <w:r w:rsidR="00056258">
        <w:t>Number</w:t>
      </w:r>
      <w:r>
        <w:t>&gt;”</w:t>
      </w:r>
      <w:r w:rsidR="00056258">
        <w:t>}</w:t>
      </w:r>
      <w:r w:rsidR="00565746">
        <w:t>, {“format”: “&lt;String&gt;”, “matches”: “&lt;Number&gt;”}],</w:t>
      </w:r>
    </w:p>
    <w:p w14:paraId="668C8F58" w14:textId="54DAAD3E" w:rsidR="00056258" w:rsidRDefault="00056258" w:rsidP="00617395">
      <w:pPr>
        <w:pStyle w:val="Code"/>
      </w:pPr>
      <w:r>
        <w:t>“runs”</w:t>
      </w:r>
      <w:r w:rsidR="00565746">
        <w:t>: [{“format”: “&lt;String&gt;”, “runs”: “&lt;Number&gt;”}, {“format”: “&lt;String&gt;”, “runs”: “&lt;Number&gt;”}],</w:t>
      </w:r>
    </w:p>
    <w:p w14:paraId="74F3DD8B" w14:textId="7B8267F2" w:rsidR="00565746" w:rsidRDefault="00565746" w:rsidP="00565746">
      <w:pPr>
        <w:pStyle w:val="Code"/>
      </w:pPr>
      <w:r>
        <w:t>“highestRuns”: [{“format”: “&lt;String&gt;”, “highestRuns”: “&lt;Number&gt;”}, {“format”: “&lt;String&gt;”, “highestRuns”: “&lt;Number&gt;”}],</w:t>
      </w:r>
    </w:p>
    <w:p w14:paraId="53CF7C05" w14:textId="7AAE7176" w:rsidR="00565746" w:rsidRDefault="00565746" w:rsidP="00565746">
      <w:pPr>
        <w:pStyle w:val="Code"/>
      </w:pPr>
      <w:r>
        <w:t>“fifties”: [{“format”: “&lt;String&gt;”, “fifties”: “&lt;Number&gt;”}, {“format”: “&lt;String&gt;”, “fifties”: “&lt;Number&gt;”}],</w:t>
      </w:r>
    </w:p>
    <w:p w14:paraId="2A21CE95" w14:textId="7B7B420C" w:rsidR="00565746" w:rsidRDefault="00565746" w:rsidP="00617395">
      <w:pPr>
        <w:pStyle w:val="Code"/>
      </w:pPr>
      <w:r>
        <w:t>“hundreds”: [{“format”: “&lt;String&gt;”, “hundreds”:</w:t>
      </w:r>
      <w:r w:rsidR="00086B07">
        <w:t xml:space="preserve"> </w:t>
      </w:r>
      <w:r>
        <w:t>“&lt;Number&gt;”}, {“format”:</w:t>
      </w:r>
      <w:r w:rsidR="00086B07">
        <w:t xml:space="preserve"> </w:t>
      </w:r>
      <w:r>
        <w:t>“&lt;String&gt;”,</w:t>
      </w:r>
      <w:r w:rsidR="00086B07">
        <w:t xml:space="preserve"> </w:t>
      </w:r>
      <w:r>
        <w:t>“hundreds”:</w:t>
      </w:r>
      <w:r w:rsidR="00086B07">
        <w:t xml:space="preserve"> </w:t>
      </w:r>
      <w:r>
        <w:t>“&lt;Number&gt;”}]</w:t>
      </w:r>
      <w:r w:rsidR="00D24A8B">
        <w:t>,</w:t>
      </w:r>
    </w:p>
    <w:p w14:paraId="29273219" w14:textId="5196A899" w:rsidR="00D24A8B" w:rsidRDefault="00D24A8B" w:rsidP="00617395">
      <w:pPr>
        <w:pStyle w:val="Code"/>
      </w:pPr>
      <w:r>
        <w:t>“wickets”: [{“format”: “&lt;String&gt;”, “wickets”:“&lt;Number&gt;”}, {“format”: “&lt;String&gt;”, “wickets”:“&lt;Number&gt;”}]</w:t>
      </w:r>
    </w:p>
    <w:p w14:paraId="755D2198" w14:textId="77777777" w:rsidR="00617395" w:rsidRPr="007C01DF" w:rsidRDefault="00617395" w:rsidP="00617395">
      <w:pPr>
        <w:pStyle w:val="Code"/>
      </w:pPr>
      <w:r>
        <w:t>}</w:t>
      </w:r>
    </w:p>
    <w:p w14:paraId="10DEAD45" w14:textId="77777777" w:rsidR="00617395" w:rsidRPr="00E364D4" w:rsidRDefault="00617395" w:rsidP="00617395">
      <w:pPr>
        <w:shd w:val="clear" w:color="auto" w:fill="FFFFFF"/>
        <w:spacing w:line="240" w:lineRule="auto"/>
        <w:rPr>
          <w:rFonts w:ascii="Arial" w:eastAsia="Times New Roman" w:hAnsi="Arial" w:cs="Arial"/>
          <w:color w:val="222222"/>
          <w:sz w:val="24"/>
          <w:szCs w:val="24"/>
          <w:lang w:val="en-IN" w:eastAsia="en-IN"/>
        </w:rPr>
      </w:pPr>
    </w:p>
    <w:p w14:paraId="426EE97A" w14:textId="77777777" w:rsidR="00617395" w:rsidRPr="00617395" w:rsidRDefault="00617395" w:rsidP="00617395">
      <w:pPr>
        <w:spacing w:line="240" w:lineRule="auto"/>
        <w:ind w:left="360"/>
        <w:rPr>
          <w:rFonts w:ascii="Times New Roman" w:eastAsia="Times New Roman" w:hAnsi="Times New Roman" w:cs="Times New Roman"/>
          <w:lang w:val="en-IN" w:eastAsia="en-IN"/>
        </w:rPr>
      </w:pPr>
    </w:p>
    <w:p w14:paraId="75D6D8E7" w14:textId="016B980E" w:rsidR="00F81A27" w:rsidRPr="00F81A27" w:rsidRDefault="00EC6216" w:rsidP="00EC6216">
      <w:pPr>
        <w:pStyle w:val="Heading2"/>
      </w:pPr>
      <w:bookmarkStart w:id="34" w:name="_Toc171634080"/>
      <w:r>
        <w:t>API Endpoints</w:t>
      </w:r>
      <w:bookmarkEnd w:id="34"/>
    </w:p>
    <w:p w14:paraId="6A03FAEA" w14:textId="2666B6E6" w:rsidR="0029720F" w:rsidRDefault="0029720F" w:rsidP="00EC6216">
      <w:pPr>
        <w:pStyle w:val="Heading3"/>
      </w:pPr>
      <w:r>
        <w:t>Create player profile</w:t>
      </w:r>
    </w:p>
    <w:p w14:paraId="35BDD4D3" w14:textId="43BAF1A9" w:rsidR="0029720F" w:rsidRDefault="0029720F" w:rsidP="0029720F">
      <w:r>
        <w:t xml:space="preserve">Create a </w:t>
      </w:r>
      <w:r w:rsidR="001E71DD">
        <w:t>player</w:t>
      </w:r>
      <w:r>
        <w:t xml:space="preserve"> profile.</w:t>
      </w:r>
    </w:p>
    <w:p w14:paraId="4E9A791E" w14:textId="77777777" w:rsidR="0029720F" w:rsidRDefault="0029720F" w:rsidP="00EC6216">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29720F" w:rsidRPr="00897CD7" w14:paraId="7777FB03" w14:textId="77777777" w:rsidTr="00B1671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17256545" w14:textId="77777777" w:rsidR="0029720F" w:rsidRPr="00897CD7" w:rsidRDefault="0029720F" w:rsidP="00A72EC3">
            <w:pPr>
              <w:rPr>
                <w:b w:val="0"/>
                <w:bCs w:val="0"/>
              </w:rPr>
            </w:pPr>
            <w:r w:rsidRPr="00897CD7">
              <w:rPr>
                <w:b w:val="0"/>
                <w:bCs w:val="0"/>
              </w:rPr>
              <w:t>HTTP Method</w:t>
            </w:r>
          </w:p>
        </w:tc>
        <w:tc>
          <w:tcPr>
            <w:tcW w:w="2420" w:type="dxa"/>
          </w:tcPr>
          <w:p w14:paraId="10AAB4BA"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7FE400EF"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6904C7F5" w14:textId="77777777" w:rsidR="0029720F" w:rsidRPr="00B16713"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29720F" w:rsidRPr="00897CD7" w14:paraId="6E5A7588" w14:textId="77777777" w:rsidTr="00B16713">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50E58957" w14:textId="77777777" w:rsidR="0029720F" w:rsidRPr="00B16713" w:rsidRDefault="0029720F" w:rsidP="00A72EC3">
            <w:r w:rsidRPr="00B16713">
              <w:t>POST</w:t>
            </w:r>
          </w:p>
        </w:tc>
        <w:tc>
          <w:tcPr>
            <w:tcW w:w="2420" w:type="dxa"/>
          </w:tcPr>
          <w:p w14:paraId="10D2B423" w14:textId="3ABC5F25"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CD5DC3">
              <w:t>/api/v1/</w:t>
            </w:r>
            <w:r>
              <w:t>players</w:t>
            </w:r>
            <w:r w:rsidRPr="00CD5DC3">
              <w:t>/</w:t>
            </w:r>
          </w:p>
        </w:tc>
        <w:tc>
          <w:tcPr>
            <w:tcW w:w="2693" w:type="dxa"/>
          </w:tcPr>
          <w:p w14:paraId="7E555AE8"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2B8D7F54" w14:textId="4F6C95F9" w:rsidR="0029720F"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1F5BCF34" w14:textId="77777777" w:rsidR="0029720F" w:rsidRDefault="0029720F" w:rsidP="0029720F">
      <w:pPr>
        <w:pStyle w:val="Heading4"/>
        <w:numPr>
          <w:ilvl w:val="0"/>
          <w:numId w:val="0"/>
        </w:numPr>
      </w:pPr>
    </w:p>
    <w:p w14:paraId="2028CDD7" w14:textId="77777777" w:rsidR="0029720F" w:rsidRDefault="0029720F" w:rsidP="00EC6216">
      <w:pPr>
        <w:pStyle w:val="Heading5"/>
      </w:pPr>
      <w:r>
        <w:t>Input Parameters</w:t>
      </w:r>
    </w:p>
    <w:tbl>
      <w:tblPr>
        <w:tblStyle w:val="GridTable4-Accent1"/>
        <w:tblW w:w="9355" w:type="dxa"/>
        <w:tblLook w:val="04A0" w:firstRow="1" w:lastRow="0" w:firstColumn="1" w:lastColumn="0" w:noHBand="0" w:noVBand="1"/>
      </w:tblPr>
      <w:tblGrid>
        <w:gridCol w:w="2110"/>
        <w:gridCol w:w="1224"/>
        <w:gridCol w:w="1161"/>
        <w:gridCol w:w="1499"/>
        <w:gridCol w:w="3361"/>
      </w:tblGrid>
      <w:tr w:rsidR="0029720F" w:rsidRPr="00730BF1" w14:paraId="208BF51F" w14:textId="77777777" w:rsidTr="00FD3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586D83AD" w14:textId="77777777" w:rsidR="0029720F" w:rsidRPr="00730BF1" w:rsidRDefault="0029720F" w:rsidP="00A72EC3">
            <w:pPr>
              <w:rPr>
                <w:b w:val="0"/>
                <w:bCs w:val="0"/>
              </w:rPr>
            </w:pPr>
            <w:r w:rsidRPr="00730BF1">
              <w:t>Name</w:t>
            </w:r>
          </w:p>
        </w:tc>
        <w:tc>
          <w:tcPr>
            <w:tcW w:w="1224" w:type="dxa"/>
          </w:tcPr>
          <w:p w14:paraId="7C616421"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61" w:type="dxa"/>
          </w:tcPr>
          <w:p w14:paraId="3F4B2F7D"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42699EA9"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361" w:type="dxa"/>
          </w:tcPr>
          <w:p w14:paraId="68F88179"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29720F" w:rsidRPr="00730BF1" w14:paraId="6F5D83F9"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089A2FC5" w14:textId="07017FAE" w:rsidR="0029720F" w:rsidRPr="00730BF1" w:rsidRDefault="0029720F" w:rsidP="00A72EC3">
            <w:r>
              <w:t>playerName</w:t>
            </w:r>
          </w:p>
        </w:tc>
        <w:tc>
          <w:tcPr>
            <w:tcW w:w="1224" w:type="dxa"/>
          </w:tcPr>
          <w:p w14:paraId="1E275436"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65D66592"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D037697"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38E975EB" w14:textId="7438EF76" w:rsidR="0029720F" w:rsidRPr="00730BF1" w:rsidRDefault="008822CD" w:rsidP="00A72EC3">
            <w:pPr>
              <w:cnfStyle w:val="000000000000" w:firstRow="0" w:lastRow="0" w:firstColumn="0" w:lastColumn="0" w:oddVBand="0" w:evenVBand="0" w:oddHBand="0" w:evenHBand="0" w:firstRowFirstColumn="0" w:firstRowLastColumn="0" w:lastRowFirstColumn="0" w:lastRowLastColumn="0"/>
            </w:pPr>
            <w:r>
              <w:t>Player</w:t>
            </w:r>
            <w:r w:rsidR="0029720F">
              <w:t xml:space="preserve"> name</w:t>
            </w:r>
          </w:p>
        </w:tc>
      </w:tr>
      <w:tr w:rsidR="00EE289E" w:rsidRPr="00730BF1" w14:paraId="2EFC13A2"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0B0320E6" w14:textId="32A3654A" w:rsidR="00EE289E" w:rsidRDefault="00EE289E" w:rsidP="00A72EC3">
            <w:r>
              <w:t>teamName</w:t>
            </w:r>
          </w:p>
        </w:tc>
        <w:tc>
          <w:tcPr>
            <w:tcW w:w="1224" w:type="dxa"/>
          </w:tcPr>
          <w:p w14:paraId="1211CF61" w14:textId="6E7E060B" w:rsidR="00EE289E"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504D7C14" w14:textId="5AE29C3C" w:rsidR="00EE289E"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79DDBD0" w14:textId="5C9628CF" w:rsidR="00EE289E" w:rsidRDefault="00EE289E"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0E069E85" w14:textId="3AAF2586" w:rsidR="00EE289E" w:rsidRDefault="00EE289E" w:rsidP="00A72EC3">
            <w:pPr>
              <w:cnfStyle w:val="000000000000" w:firstRow="0" w:lastRow="0" w:firstColumn="0" w:lastColumn="0" w:oddVBand="0" w:evenVBand="0" w:oddHBand="0" w:evenHBand="0" w:firstRowFirstColumn="0" w:firstRowLastColumn="0" w:lastRowFirstColumn="0" w:lastRowLastColumn="0"/>
            </w:pPr>
            <w:r>
              <w:t>Player’s team name</w:t>
            </w:r>
          </w:p>
        </w:tc>
      </w:tr>
      <w:tr w:rsidR="0029720F" w:rsidRPr="00730BF1" w14:paraId="3AB5E260"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719CCBDC" w14:textId="7FD4E1EA" w:rsidR="0029720F" w:rsidRPr="00730BF1" w:rsidRDefault="0029720F" w:rsidP="00A72EC3">
            <w:pPr>
              <w:rPr>
                <w:bCs w:val="0"/>
              </w:rPr>
            </w:pPr>
            <w:r>
              <w:rPr>
                <w:bCs w:val="0"/>
              </w:rPr>
              <w:t>birthDate</w:t>
            </w:r>
          </w:p>
        </w:tc>
        <w:tc>
          <w:tcPr>
            <w:tcW w:w="1224" w:type="dxa"/>
          </w:tcPr>
          <w:p w14:paraId="2745A00C"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rsidRPr="00730BF1">
              <w:t>Yes</w:t>
            </w:r>
          </w:p>
        </w:tc>
        <w:tc>
          <w:tcPr>
            <w:tcW w:w="1161" w:type="dxa"/>
          </w:tcPr>
          <w:p w14:paraId="3519C035"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37EF6E8C" w14:textId="502FAAA7" w:rsidR="0029720F" w:rsidRPr="00730BF1" w:rsidRDefault="00B75734" w:rsidP="00A72EC3">
            <w:pPr>
              <w:cnfStyle w:val="000000000000" w:firstRow="0" w:lastRow="0" w:firstColumn="0" w:lastColumn="0" w:oddVBand="0" w:evenVBand="0" w:oddHBand="0" w:evenHBand="0" w:firstRowFirstColumn="0" w:firstRowLastColumn="0" w:lastRowFirstColumn="0" w:lastRowLastColumn="0"/>
            </w:pPr>
            <w:r>
              <w:t>d</w:t>
            </w:r>
            <w:r w:rsidR="0029720F">
              <w:t>ate</w:t>
            </w:r>
          </w:p>
        </w:tc>
        <w:tc>
          <w:tcPr>
            <w:tcW w:w="3361" w:type="dxa"/>
          </w:tcPr>
          <w:p w14:paraId="7770BAA9" w14:textId="0E2FD007" w:rsidR="0029720F" w:rsidRPr="00730BF1" w:rsidRDefault="008822CD" w:rsidP="00A72EC3">
            <w:pPr>
              <w:cnfStyle w:val="000000000000" w:firstRow="0" w:lastRow="0" w:firstColumn="0" w:lastColumn="0" w:oddVBand="0" w:evenVBand="0" w:oddHBand="0" w:evenHBand="0" w:firstRowFirstColumn="0" w:firstRowLastColumn="0" w:lastRowFirstColumn="0" w:lastRowLastColumn="0"/>
            </w:pPr>
            <w:r>
              <w:t>Player’s birthdate</w:t>
            </w:r>
          </w:p>
        </w:tc>
      </w:tr>
      <w:tr w:rsidR="0029720F" w:rsidRPr="00730BF1" w14:paraId="2F0567CA"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6EBA55D0" w14:textId="783F1082" w:rsidR="0029720F" w:rsidRDefault="008822CD" w:rsidP="00A72EC3">
            <w:pPr>
              <w:rPr>
                <w:bCs w:val="0"/>
              </w:rPr>
            </w:pPr>
            <w:r>
              <w:rPr>
                <w:bCs w:val="0"/>
              </w:rPr>
              <w:lastRenderedPageBreak/>
              <w:t>age</w:t>
            </w:r>
          </w:p>
        </w:tc>
        <w:tc>
          <w:tcPr>
            <w:tcW w:w="1224" w:type="dxa"/>
          </w:tcPr>
          <w:p w14:paraId="7D7AFDB3"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7263C704"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8D6E28E" w14:textId="2085916E" w:rsidR="0029720F" w:rsidRPr="00730BF1" w:rsidRDefault="008822CD" w:rsidP="00A72EC3">
            <w:pPr>
              <w:cnfStyle w:val="000000000000" w:firstRow="0" w:lastRow="0" w:firstColumn="0" w:lastColumn="0" w:oddVBand="0" w:evenVBand="0" w:oddHBand="0" w:evenHBand="0" w:firstRowFirstColumn="0" w:firstRowLastColumn="0" w:lastRowFirstColumn="0" w:lastRowLastColumn="0"/>
            </w:pPr>
            <w:r>
              <w:t>int</w:t>
            </w:r>
          </w:p>
        </w:tc>
        <w:tc>
          <w:tcPr>
            <w:tcW w:w="3361" w:type="dxa"/>
          </w:tcPr>
          <w:p w14:paraId="66BE5666" w14:textId="2ED7A7D1" w:rsidR="0029720F" w:rsidRDefault="008822CD" w:rsidP="00A72EC3">
            <w:pPr>
              <w:cnfStyle w:val="000000000000" w:firstRow="0" w:lastRow="0" w:firstColumn="0" w:lastColumn="0" w:oddVBand="0" w:evenVBand="0" w:oddHBand="0" w:evenHBand="0" w:firstRowFirstColumn="0" w:firstRowLastColumn="0" w:lastRowFirstColumn="0" w:lastRowLastColumn="0"/>
            </w:pPr>
            <w:r>
              <w:t>Player age</w:t>
            </w:r>
          </w:p>
        </w:tc>
      </w:tr>
      <w:tr w:rsidR="008822CD" w:rsidRPr="00730BF1" w14:paraId="43D8645D"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72590364" w14:textId="0E2D812F" w:rsidR="008822CD" w:rsidRDefault="008822CD" w:rsidP="00A72EC3">
            <w:pPr>
              <w:rPr>
                <w:bCs w:val="0"/>
              </w:rPr>
            </w:pPr>
            <w:r>
              <w:rPr>
                <w:bCs w:val="0"/>
              </w:rPr>
              <w:t>role</w:t>
            </w:r>
          </w:p>
        </w:tc>
        <w:tc>
          <w:tcPr>
            <w:tcW w:w="1224" w:type="dxa"/>
          </w:tcPr>
          <w:p w14:paraId="5BE41328" w14:textId="6B52D718" w:rsidR="008822CD" w:rsidRDefault="008822CD"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57BFBAE0" w14:textId="1FC35576" w:rsidR="008822CD" w:rsidRDefault="008822CD"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170F8F1" w14:textId="142DDE89" w:rsidR="008822CD" w:rsidRDefault="008822CD"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160B2007" w14:textId="0D4DC6ED" w:rsidR="008822CD" w:rsidRDefault="008822CD" w:rsidP="00A72EC3">
            <w:pPr>
              <w:cnfStyle w:val="000000000000" w:firstRow="0" w:lastRow="0" w:firstColumn="0" w:lastColumn="0" w:oddVBand="0" w:evenVBand="0" w:oddHBand="0" w:evenHBand="0" w:firstRowFirstColumn="0" w:firstRowLastColumn="0" w:lastRowFirstColumn="0" w:lastRowLastColumn="0"/>
            </w:pPr>
            <w:r>
              <w:t>Role in team</w:t>
            </w:r>
          </w:p>
        </w:tc>
      </w:tr>
    </w:tbl>
    <w:p w14:paraId="0923F5DF" w14:textId="77777777" w:rsidR="0029720F" w:rsidRDefault="0029720F" w:rsidP="0029720F">
      <w:pPr>
        <w:pStyle w:val="Heading4"/>
        <w:numPr>
          <w:ilvl w:val="0"/>
          <w:numId w:val="0"/>
        </w:numPr>
      </w:pPr>
    </w:p>
    <w:p w14:paraId="439C2D0D"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704835CA"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7918AC" w14:textId="77777777" w:rsidR="0029720F" w:rsidRPr="00897CD7" w:rsidRDefault="0029720F" w:rsidP="00A72EC3">
            <w:pPr>
              <w:rPr>
                <w:b w:val="0"/>
                <w:bCs w:val="0"/>
              </w:rPr>
            </w:pPr>
            <w:r w:rsidRPr="00897CD7">
              <w:rPr>
                <w:b w:val="0"/>
                <w:bCs w:val="0"/>
              </w:rPr>
              <w:t>Status Code</w:t>
            </w:r>
          </w:p>
        </w:tc>
        <w:tc>
          <w:tcPr>
            <w:tcW w:w="810" w:type="dxa"/>
          </w:tcPr>
          <w:p w14:paraId="15B46D3B"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5CF35BE"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94D948A"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449620D4"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1D448769" w14:textId="77777777" w:rsidR="0029720F" w:rsidRPr="00897CD7" w:rsidRDefault="0029720F" w:rsidP="00A72EC3">
            <w:pPr>
              <w:rPr>
                <w:b/>
                <w:bCs w:val="0"/>
              </w:rPr>
            </w:pPr>
            <w:r w:rsidRPr="00897CD7">
              <w:rPr>
                <w:bCs w:val="0"/>
              </w:rPr>
              <w:t>200</w:t>
            </w:r>
          </w:p>
        </w:tc>
        <w:tc>
          <w:tcPr>
            <w:tcW w:w="810" w:type="dxa"/>
          </w:tcPr>
          <w:p w14:paraId="690B98E4"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7CF5432F" w14:textId="591DEC1A" w:rsidR="0029720F" w:rsidRPr="00897CD7" w:rsidRDefault="001E71DD" w:rsidP="00A72EC3">
            <w:pPr>
              <w:cnfStyle w:val="000000000000" w:firstRow="0" w:lastRow="0" w:firstColumn="0" w:lastColumn="0" w:oddVBand="0" w:evenVBand="0" w:oddHBand="0" w:evenHBand="0" w:firstRowFirstColumn="0" w:firstRowLastColumn="0" w:lastRowFirstColumn="0" w:lastRowLastColumn="0"/>
            </w:pPr>
            <w:r>
              <w:t>Creating</w:t>
            </w:r>
            <w:r w:rsidR="0029720F">
              <w:t xml:space="preserve"> </w:t>
            </w:r>
            <w:r w:rsidR="005B4422">
              <w:t>profile data</w:t>
            </w:r>
          </w:p>
        </w:tc>
        <w:tc>
          <w:tcPr>
            <w:tcW w:w="3780" w:type="dxa"/>
          </w:tcPr>
          <w:p w14:paraId="681F528A"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4AE6AB3"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02402475" w14:textId="20B742BF"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5B4422">
              <w:t>playerId</w:t>
            </w:r>
            <w:r>
              <w:t xml:space="preserve">”: </w:t>
            </w:r>
            <w:r w:rsidR="005B4422">
              <w:t>player</w:t>
            </w:r>
            <w:r w:rsidRPr="00611283">
              <w:t>Id</w:t>
            </w:r>
            <w:r>
              <w:t>,</w:t>
            </w:r>
          </w:p>
          <w:p w14:paraId="71C33E4B" w14:textId="2B7EC1D1"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“Created </w:t>
            </w:r>
            <w:r w:rsidR="005B4422">
              <w:t>player</w:t>
            </w:r>
            <w:r>
              <w:t>’s profile”</w:t>
            </w:r>
          </w:p>
          <w:p w14:paraId="6A39C060"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29720F" w:rsidRPr="00897CD7" w14:paraId="046D1646"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4E764BD1" w14:textId="56A06559" w:rsidR="0029720F" w:rsidRPr="00897CD7" w:rsidRDefault="00DD7651" w:rsidP="00A72EC3">
            <w:r>
              <w:t>40</w:t>
            </w:r>
            <w:r w:rsidR="00762CF9">
              <w:t>0</w:t>
            </w:r>
          </w:p>
        </w:tc>
        <w:tc>
          <w:tcPr>
            <w:tcW w:w="810" w:type="dxa"/>
          </w:tcPr>
          <w:p w14:paraId="2B4772DC"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F0E24E8" w14:textId="010F0948" w:rsidR="0029720F" w:rsidRDefault="00762CF9" w:rsidP="00A72EC3">
            <w:pPr>
              <w:cnfStyle w:val="000000000000" w:firstRow="0" w:lastRow="0" w:firstColumn="0" w:lastColumn="0" w:oddVBand="0" w:evenVBand="0" w:oddHBand="0" w:evenHBand="0" w:firstRowFirstColumn="0" w:firstRowLastColumn="0" w:lastRowFirstColumn="0" w:lastRowLastColumn="0"/>
            </w:pPr>
            <w:r>
              <w:t>Invalid input</w:t>
            </w:r>
          </w:p>
        </w:tc>
        <w:tc>
          <w:tcPr>
            <w:tcW w:w="3780" w:type="dxa"/>
          </w:tcPr>
          <w:p w14:paraId="0DB94768" w14:textId="38E3C987" w:rsidR="0029720F" w:rsidRDefault="0029720F" w:rsidP="00762CF9">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7F51070" w14:textId="34C20766"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762CF9">
              <w:t>“Invalid input parameters”</w:t>
            </w:r>
          </w:p>
          <w:p w14:paraId="2F84603F"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762CF9" w:rsidRPr="00897CD7" w14:paraId="355CC2C4"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0FB061ED" w14:textId="70EDA83A" w:rsidR="00762CF9" w:rsidRDefault="00762CF9" w:rsidP="00A72EC3">
            <w:r>
              <w:t>401</w:t>
            </w:r>
          </w:p>
        </w:tc>
        <w:tc>
          <w:tcPr>
            <w:tcW w:w="810" w:type="dxa"/>
          </w:tcPr>
          <w:p w14:paraId="7CA9838E" w14:textId="5177CCBC" w:rsidR="00762CF9" w:rsidRDefault="00762CF9"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E28E336" w14:textId="3E3CCB6E" w:rsidR="00762CF9" w:rsidRDefault="00762CF9" w:rsidP="00A72EC3">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7A1F1F0C" w14:textId="77777777" w:rsidR="00762CF9" w:rsidRDefault="00762CF9" w:rsidP="00762CF9">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6F71256" w14:textId="1AABB75C" w:rsidR="00762CF9" w:rsidRPr="00730BF1" w:rsidRDefault="00762CF9" w:rsidP="00762CF9">
            <w:pPr>
              <w:pStyle w:val="CodeText"/>
              <w:cnfStyle w:val="000000000000" w:firstRow="0" w:lastRow="0" w:firstColumn="0" w:lastColumn="0" w:oddVBand="0" w:evenVBand="0" w:oddHBand="0" w:evenHBand="0" w:firstRowFirstColumn="0" w:firstRowLastColumn="0" w:lastRowFirstColumn="0" w:lastRowLastColumn="0"/>
            </w:pPr>
            <w:r>
              <w:t>“message”: “Unauthorized access”</w:t>
            </w:r>
          </w:p>
          <w:p w14:paraId="51A15593" w14:textId="1F873434" w:rsidR="00762CF9" w:rsidRPr="00730BF1" w:rsidRDefault="00762CF9" w:rsidP="00762CF9">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67FC368C" w14:textId="77777777" w:rsidR="0029720F" w:rsidRDefault="0029720F" w:rsidP="00EC6216">
      <w:pPr>
        <w:pStyle w:val="Heading4"/>
      </w:pPr>
      <w:r>
        <w:t>Implementation Details</w:t>
      </w:r>
      <w:r w:rsidRPr="0020351A">
        <w:t xml:space="preserve"> </w:t>
      </w:r>
    </w:p>
    <w:p w14:paraId="51C57EC3" w14:textId="29C1DF00" w:rsidR="0029720F" w:rsidRDefault="0029720F" w:rsidP="00EC6216">
      <w:pPr>
        <w:pStyle w:val="Heading5"/>
      </w:pPr>
      <w:r>
        <w:t xml:space="preserve">Method Name: </w:t>
      </w:r>
      <w:r w:rsidR="00590B28">
        <w:t>Player</w:t>
      </w:r>
      <w:r>
        <w:t>Controller.create</w:t>
      </w:r>
      <w:r w:rsidR="00590B28">
        <w:t>Player</w:t>
      </w:r>
      <w:r>
        <w:t>Profile()</w:t>
      </w:r>
    </w:p>
    <w:p w14:paraId="6E2C5085" w14:textId="77777777" w:rsidR="006C4CFF" w:rsidRDefault="006C4CFF" w:rsidP="00CC5B56">
      <w:pPr>
        <w:pStyle w:val="ListParagraph"/>
        <w:numPr>
          <w:ilvl w:val="0"/>
          <w:numId w:val="30"/>
        </w:numPr>
        <w:jc w:val="both"/>
      </w:pPr>
      <w:r>
        <w:t>Authentication - Required</w:t>
      </w:r>
    </w:p>
    <w:p w14:paraId="3519F7DA" w14:textId="77777777" w:rsidR="006C4CFF" w:rsidRDefault="006C4CFF" w:rsidP="00CC5B56">
      <w:pPr>
        <w:pStyle w:val="ListParagraph"/>
        <w:numPr>
          <w:ilvl w:val="0"/>
          <w:numId w:val="30"/>
        </w:numPr>
        <w:jc w:val="both"/>
      </w:pPr>
      <w:r>
        <w:t>Validation - Required</w:t>
      </w:r>
    </w:p>
    <w:p w14:paraId="385884AB" w14:textId="77777777" w:rsidR="0029720F" w:rsidRDefault="0029720F" w:rsidP="0029720F">
      <w:pPr>
        <w:ind w:left="360"/>
        <w:jc w:val="both"/>
      </w:pPr>
    </w:p>
    <w:p w14:paraId="36E67395" w14:textId="1E33EB93" w:rsidR="0029720F" w:rsidRDefault="0029720F" w:rsidP="00EC6216">
      <w:pPr>
        <w:pStyle w:val="Heading3"/>
      </w:pPr>
      <w:r>
        <w:t xml:space="preserve">Update </w:t>
      </w:r>
      <w:r w:rsidR="00EE289E">
        <w:t>player</w:t>
      </w:r>
      <w:r>
        <w:t xml:space="preserve"> profile</w:t>
      </w:r>
    </w:p>
    <w:p w14:paraId="41ECF558" w14:textId="29000592" w:rsidR="0029720F" w:rsidRDefault="0029720F" w:rsidP="0029720F">
      <w:r>
        <w:t xml:space="preserve">Update </w:t>
      </w:r>
      <w:r w:rsidR="001E71DD">
        <w:t>player</w:t>
      </w:r>
      <w:r>
        <w:t xml:space="preserve"> profile.</w:t>
      </w:r>
    </w:p>
    <w:p w14:paraId="3A8CFF1F" w14:textId="77777777" w:rsidR="0029720F" w:rsidRDefault="0029720F" w:rsidP="00EC6216">
      <w:pPr>
        <w:pStyle w:val="Heading4"/>
      </w:pPr>
      <w:r>
        <w:t>Access Details</w:t>
      </w:r>
    </w:p>
    <w:tbl>
      <w:tblPr>
        <w:tblStyle w:val="GridTable4-Accent1"/>
        <w:tblW w:w="9357" w:type="dxa"/>
        <w:tblLook w:val="04A0" w:firstRow="1" w:lastRow="0" w:firstColumn="1" w:lastColumn="0" w:noHBand="0" w:noVBand="1"/>
      </w:tblPr>
      <w:tblGrid>
        <w:gridCol w:w="1534"/>
        <w:gridCol w:w="2549"/>
        <w:gridCol w:w="2637"/>
        <w:gridCol w:w="2637"/>
      </w:tblGrid>
      <w:tr w:rsidR="00EE289E" w:rsidRPr="00897CD7" w14:paraId="6F40353C"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4E240D0C" w14:textId="77777777" w:rsidR="0029720F" w:rsidRPr="00897CD7" w:rsidRDefault="0029720F" w:rsidP="00A72EC3">
            <w:pPr>
              <w:rPr>
                <w:b w:val="0"/>
                <w:bCs w:val="0"/>
              </w:rPr>
            </w:pPr>
            <w:r w:rsidRPr="00897CD7">
              <w:rPr>
                <w:b w:val="0"/>
                <w:bCs w:val="0"/>
              </w:rPr>
              <w:t>HTTP Method</w:t>
            </w:r>
          </w:p>
        </w:tc>
        <w:tc>
          <w:tcPr>
            <w:tcW w:w="2420" w:type="dxa"/>
          </w:tcPr>
          <w:p w14:paraId="58155575"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457C4A03"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4C302D21" w14:textId="77777777" w:rsidR="0029720F" w:rsidRPr="00B16713"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29720F" w:rsidRPr="00897CD7" w14:paraId="45A949FC"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0D472E5E" w14:textId="77777777" w:rsidR="0029720F" w:rsidRPr="00B16713" w:rsidRDefault="0029720F" w:rsidP="00A72EC3">
            <w:r w:rsidRPr="00B16713">
              <w:t>P</w:t>
            </w:r>
            <w:r>
              <w:t>UT</w:t>
            </w:r>
          </w:p>
        </w:tc>
        <w:tc>
          <w:tcPr>
            <w:tcW w:w="2420" w:type="dxa"/>
          </w:tcPr>
          <w:p w14:paraId="7ECA9174" w14:textId="06448499"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CD5DC3">
              <w:t>/api/v1/</w:t>
            </w:r>
            <w:r w:rsidR="00EE289E">
              <w:t>players</w:t>
            </w:r>
            <w:r w:rsidRPr="00CD5DC3">
              <w:t>/</w:t>
            </w:r>
            <w:r w:rsidRPr="00D67931">
              <w:t>{</w:t>
            </w:r>
            <w:r w:rsidR="00EE289E">
              <w:t>player</w:t>
            </w:r>
            <w:r w:rsidRPr="00D67931">
              <w:t>Id}</w:t>
            </w:r>
          </w:p>
        </w:tc>
        <w:tc>
          <w:tcPr>
            <w:tcW w:w="2693" w:type="dxa"/>
          </w:tcPr>
          <w:p w14:paraId="3C3B1005"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40E2537A" w14:textId="1E2BC72A" w:rsidR="0029720F"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0A881A26" w14:textId="77777777" w:rsidR="0029720F" w:rsidRDefault="0029720F" w:rsidP="0029720F">
      <w:pPr>
        <w:pStyle w:val="Heading4"/>
        <w:numPr>
          <w:ilvl w:val="0"/>
          <w:numId w:val="0"/>
        </w:numPr>
      </w:pPr>
    </w:p>
    <w:p w14:paraId="225FCFDD" w14:textId="77777777" w:rsidR="0029720F" w:rsidRDefault="0029720F" w:rsidP="00EC6216">
      <w:pPr>
        <w:pStyle w:val="Heading5"/>
      </w:pPr>
      <w:r>
        <w:t>Input Parameters</w:t>
      </w:r>
    </w:p>
    <w:tbl>
      <w:tblPr>
        <w:tblStyle w:val="GridTable4-Accent1"/>
        <w:tblW w:w="9355" w:type="dxa"/>
        <w:tblLook w:val="04A0" w:firstRow="1" w:lastRow="0" w:firstColumn="1" w:lastColumn="0" w:noHBand="0" w:noVBand="1"/>
      </w:tblPr>
      <w:tblGrid>
        <w:gridCol w:w="2110"/>
        <w:gridCol w:w="1224"/>
        <w:gridCol w:w="1161"/>
        <w:gridCol w:w="1499"/>
        <w:gridCol w:w="3361"/>
      </w:tblGrid>
      <w:tr w:rsidR="00EE289E" w:rsidRPr="00730BF1" w14:paraId="0AF3B562" w14:textId="77777777" w:rsidTr="00A72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4B422A7B" w14:textId="77777777" w:rsidR="00EE289E" w:rsidRPr="00730BF1" w:rsidRDefault="00EE289E" w:rsidP="00A72EC3">
            <w:pPr>
              <w:rPr>
                <w:b w:val="0"/>
                <w:bCs w:val="0"/>
              </w:rPr>
            </w:pPr>
            <w:r w:rsidRPr="00730BF1">
              <w:t>Name</w:t>
            </w:r>
          </w:p>
        </w:tc>
        <w:tc>
          <w:tcPr>
            <w:tcW w:w="1224" w:type="dxa"/>
          </w:tcPr>
          <w:p w14:paraId="44648341" w14:textId="77777777" w:rsidR="00EE289E" w:rsidRPr="00730BF1" w:rsidRDefault="00EE289E"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61" w:type="dxa"/>
          </w:tcPr>
          <w:p w14:paraId="5F0C34E5" w14:textId="77777777" w:rsidR="00EE289E" w:rsidRPr="00730BF1" w:rsidRDefault="00EE289E"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72561EB0" w14:textId="77777777" w:rsidR="00EE289E" w:rsidRPr="00730BF1" w:rsidRDefault="00EE289E"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361" w:type="dxa"/>
          </w:tcPr>
          <w:p w14:paraId="6CE43C8C" w14:textId="77777777" w:rsidR="00EE289E" w:rsidRPr="00730BF1" w:rsidRDefault="00EE289E"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B75734" w:rsidRPr="00730BF1" w14:paraId="06975B22"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765F794C" w14:textId="026EEDB0" w:rsidR="00B75734" w:rsidRPr="00730BF1" w:rsidRDefault="00B75734" w:rsidP="00A72EC3">
            <w:r>
              <w:t>playerId</w:t>
            </w:r>
          </w:p>
        </w:tc>
        <w:tc>
          <w:tcPr>
            <w:tcW w:w="1224" w:type="dxa"/>
          </w:tcPr>
          <w:p w14:paraId="47BD494D" w14:textId="07812DE7" w:rsidR="00B75734" w:rsidRPr="00730BF1" w:rsidRDefault="00B75734"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43B1F001" w14:textId="74AA37E2" w:rsidR="00B75734" w:rsidRPr="00730BF1" w:rsidRDefault="00B75734"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C5138D2" w14:textId="1DC8B867" w:rsidR="00B75734" w:rsidRPr="00730BF1" w:rsidRDefault="00B75734" w:rsidP="00A72EC3">
            <w:pPr>
              <w:cnfStyle w:val="000000000000" w:firstRow="0" w:lastRow="0" w:firstColumn="0" w:lastColumn="0" w:oddVBand="0" w:evenVBand="0" w:oddHBand="0" w:evenHBand="0" w:firstRowFirstColumn="0" w:firstRowLastColumn="0" w:lastRowFirstColumn="0" w:lastRowLastColumn="0"/>
            </w:pPr>
            <w:r>
              <w:t>UUID</w:t>
            </w:r>
          </w:p>
        </w:tc>
        <w:tc>
          <w:tcPr>
            <w:tcW w:w="3361" w:type="dxa"/>
          </w:tcPr>
          <w:p w14:paraId="72FD9DB0" w14:textId="177F48CA" w:rsidR="00B75734" w:rsidRPr="00730BF1" w:rsidRDefault="00B75734" w:rsidP="00A72EC3">
            <w:pPr>
              <w:cnfStyle w:val="000000000000" w:firstRow="0" w:lastRow="0" w:firstColumn="0" w:lastColumn="0" w:oddVBand="0" w:evenVBand="0" w:oddHBand="0" w:evenHBand="0" w:firstRowFirstColumn="0" w:firstRowLastColumn="0" w:lastRowFirstColumn="0" w:lastRowLastColumn="0"/>
            </w:pPr>
            <w:r>
              <w:t>Player Id</w:t>
            </w:r>
          </w:p>
        </w:tc>
      </w:tr>
      <w:tr w:rsidR="00EE289E" w:rsidRPr="00730BF1" w14:paraId="52B6DECB"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0B8F52E4" w14:textId="77777777" w:rsidR="00EE289E" w:rsidRPr="00730BF1" w:rsidRDefault="00EE289E" w:rsidP="00A72EC3">
            <w:r>
              <w:t>playerName</w:t>
            </w:r>
          </w:p>
        </w:tc>
        <w:tc>
          <w:tcPr>
            <w:tcW w:w="1224" w:type="dxa"/>
          </w:tcPr>
          <w:p w14:paraId="146BA8E8"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013B88FA"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402973D"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5270F6BF"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Player name</w:t>
            </w:r>
          </w:p>
        </w:tc>
      </w:tr>
      <w:tr w:rsidR="00EE289E" w14:paraId="55256666"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4C8DF0AE" w14:textId="77777777" w:rsidR="00EE289E" w:rsidRDefault="00EE289E" w:rsidP="00A72EC3">
            <w:r>
              <w:t>teamName</w:t>
            </w:r>
          </w:p>
        </w:tc>
        <w:tc>
          <w:tcPr>
            <w:tcW w:w="1224" w:type="dxa"/>
          </w:tcPr>
          <w:p w14:paraId="7C57225E"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35CE6437"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9E75365"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4A77131F"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Player’s team name</w:t>
            </w:r>
          </w:p>
        </w:tc>
      </w:tr>
      <w:tr w:rsidR="00EE289E" w:rsidRPr="00730BF1" w14:paraId="0F442168"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16D6449A" w14:textId="77777777" w:rsidR="00EE289E" w:rsidRPr="00730BF1" w:rsidRDefault="00EE289E" w:rsidP="00A72EC3">
            <w:pPr>
              <w:rPr>
                <w:bCs w:val="0"/>
              </w:rPr>
            </w:pPr>
            <w:r>
              <w:rPr>
                <w:bCs w:val="0"/>
              </w:rPr>
              <w:t>birthDate</w:t>
            </w:r>
          </w:p>
        </w:tc>
        <w:tc>
          <w:tcPr>
            <w:tcW w:w="1224" w:type="dxa"/>
          </w:tcPr>
          <w:p w14:paraId="351290DA"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rsidRPr="00730BF1">
              <w:t>Yes</w:t>
            </w:r>
          </w:p>
        </w:tc>
        <w:tc>
          <w:tcPr>
            <w:tcW w:w="1161" w:type="dxa"/>
          </w:tcPr>
          <w:p w14:paraId="244BCAEC"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0AB47D67" w14:textId="12730E04" w:rsidR="00EE289E" w:rsidRPr="00730BF1" w:rsidRDefault="00B75734" w:rsidP="00A72EC3">
            <w:pPr>
              <w:cnfStyle w:val="000000000000" w:firstRow="0" w:lastRow="0" w:firstColumn="0" w:lastColumn="0" w:oddVBand="0" w:evenVBand="0" w:oddHBand="0" w:evenHBand="0" w:firstRowFirstColumn="0" w:firstRowLastColumn="0" w:lastRowFirstColumn="0" w:lastRowLastColumn="0"/>
            </w:pPr>
            <w:r>
              <w:t>d</w:t>
            </w:r>
            <w:r w:rsidR="00EE289E">
              <w:t>ate</w:t>
            </w:r>
          </w:p>
        </w:tc>
        <w:tc>
          <w:tcPr>
            <w:tcW w:w="3361" w:type="dxa"/>
          </w:tcPr>
          <w:p w14:paraId="493B9EB3"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Player’s birthdate</w:t>
            </w:r>
          </w:p>
        </w:tc>
      </w:tr>
      <w:tr w:rsidR="00EE289E" w14:paraId="73DCDDE3"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43C2473B" w14:textId="77777777" w:rsidR="00EE289E" w:rsidRDefault="00EE289E" w:rsidP="00A72EC3">
            <w:pPr>
              <w:rPr>
                <w:bCs w:val="0"/>
              </w:rPr>
            </w:pPr>
            <w:r>
              <w:rPr>
                <w:bCs w:val="0"/>
              </w:rPr>
              <w:t>age</w:t>
            </w:r>
          </w:p>
        </w:tc>
        <w:tc>
          <w:tcPr>
            <w:tcW w:w="1224" w:type="dxa"/>
          </w:tcPr>
          <w:p w14:paraId="0F3381F8"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460DD146"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B223D87"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int</w:t>
            </w:r>
          </w:p>
        </w:tc>
        <w:tc>
          <w:tcPr>
            <w:tcW w:w="3361" w:type="dxa"/>
          </w:tcPr>
          <w:p w14:paraId="0B9F2862"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Player age</w:t>
            </w:r>
          </w:p>
        </w:tc>
      </w:tr>
      <w:tr w:rsidR="00EE289E" w14:paraId="7F1420F4"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7B3946B2" w14:textId="77777777" w:rsidR="00EE289E" w:rsidRDefault="00EE289E" w:rsidP="00A72EC3">
            <w:pPr>
              <w:rPr>
                <w:bCs w:val="0"/>
              </w:rPr>
            </w:pPr>
            <w:r>
              <w:rPr>
                <w:bCs w:val="0"/>
              </w:rPr>
              <w:t>role</w:t>
            </w:r>
          </w:p>
        </w:tc>
        <w:tc>
          <w:tcPr>
            <w:tcW w:w="1224" w:type="dxa"/>
          </w:tcPr>
          <w:p w14:paraId="5F5A16F8"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1E300F1F"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34C0E8BC"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67AD5148"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Role in team</w:t>
            </w:r>
          </w:p>
        </w:tc>
      </w:tr>
    </w:tbl>
    <w:p w14:paraId="3EAFB256" w14:textId="77777777" w:rsidR="0029720F" w:rsidRPr="00486204" w:rsidRDefault="0029720F" w:rsidP="0029720F"/>
    <w:p w14:paraId="75595026"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72271FE9"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E64C9DF" w14:textId="77777777" w:rsidR="0029720F" w:rsidRPr="00897CD7" w:rsidRDefault="0029720F" w:rsidP="00A72EC3">
            <w:pPr>
              <w:rPr>
                <w:b w:val="0"/>
                <w:bCs w:val="0"/>
              </w:rPr>
            </w:pPr>
            <w:r w:rsidRPr="00897CD7">
              <w:rPr>
                <w:b w:val="0"/>
                <w:bCs w:val="0"/>
              </w:rPr>
              <w:t>Status Code</w:t>
            </w:r>
          </w:p>
        </w:tc>
        <w:tc>
          <w:tcPr>
            <w:tcW w:w="810" w:type="dxa"/>
          </w:tcPr>
          <w:p w14:paraId="7BA16AD1"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7A8BC909"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FAC5AE0"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6DA35D3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20013FF" w14:textId="77777777" w:rsidR="0029720F" w:rsidRPr="00897CD7" w:rsidRDefault="0029720F" w:rsidP="00A72EC3">
            <w:pPr>
              <w:rPr>
                <w:b/>
                <w:bCs w:val="0"/>
              </w:rPr>
            </w:pPr>
            <w:r w:rsidRPr="00897CD7">
              <w:rPr>
                <w:bCs w:val="0"/>
              </w:rPr>
              <w:t>200</w:t>
            </w:r>
          </w:p>
        </w:tc>
        <w:tc>
          <w:tcPr>
            <w:tcW w:w="810" w:type="dxa"/>
          </w:tcPr>
          <w:p w14:paraId="380BFC46"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ED9CCB7" w14:textId="594D4414" w:rsidR="0029720F" w:rsidRPr="00897CD7" w:rsidRDefault="00EE289E" w:rsidP="00A72EC3">
            <w:pPr>
              <w:cnfStyle w:val="000000000000" w:firstRow="0" w:lastRow="0" w:firstColumn="0" w:lastColumn="0" w:oddVBand="0" w:evenVBand="0" w:oddHBand="0" w:evenHBand="0" w:firstRowFirstColumn="0" w:firstRowLastColumn="0" w:lastRowFirstColumn="0" w:lastRowLastColumn="0"/>
            </w:pPr>
            <w:r>
              <w:t>Updating</w:t>
            </w:r>
            <w:r w:rsidR="0029720F">
              <w:t xml:space="preserve"> </w:t>
            </w:r>
            <w:r>
              <w:t>player’s profile</w:t>
            </w:r>
          </w:p>
        </w:tc>
        <w:tc>
          <w:tcPr>
            <w:tcW w:w="3780" w:type="dxa"/>
          </w:tcPr>
          <w:p w14:paraId="448F66AA"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C626DF6"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772146E9"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“message”: “Updated team’s profile”</w:t>
            </w:r>
          </w:p>
          <w:p w14:paraId="52AA62F6"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29720F" w:rsidRPr="00897CD7" w14:paraId="04EBAEDF"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F3B1B3C" w14:textId="558F9FD1" w:rsidR="0029720F" w:rsidRPr="00897CD7" w:rsidRDefault="00DD7651" w:rsidP="00A72EC3">
            <w:r>
              <w:t>404</w:t>
            </w:r>
          </w:p>
        </w:tc>
        <w:tc>
          <w:tcPr>
            <w:tcW w:w="810" w:type="dxa"/>
          </w:tcPr>
          <w:p w14:paraId="09909F26"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C3619D3" w14:textId="7632FF1A" w:rsidR="0029720F" w:rsidRDefault="0029720F" w:rsidP="00A72EC3">
            <w:pPr>
              <w:cnfStyle w:val="000000000000" w:firstRow="0" w:lastRow="0" w:firstColumn="0" w:lastColumn="0" w:oddVBand="0" w:evenVBand="0" w:oddHBand="0" w:evenHBand="0" w:firstRowFirstColumn="0" w:firstRowLastColumn="0" w:lastRowFirstColumn="0" w:lastRowLastColumn="0"/>
            </w:pPr>
            <w:r>
              <w:t xml:space="preserve">Error occurred while updating </w:t>
            </w:r>
            <w:r w:rsidR="00EE289E">
              <w:t>player</w:t>
            </w:r>
            <w:r>
              <w:t>’s profile</w:t>
            </w:r>
          </w:p>
        </w:tc>
        <w:tc>
          <w:tcPr>
            <w:tcW w:w="3780" w:type="dxa"/>
          </w:tcPr>
          <w:p w14:paraId="12895CCB"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983CDDF" w14:textId="4A8F5910"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A90569">
              <w:t>“Player profile not found”</w:t>
            </w:r>
          </w:p>
          <w:p w14:paraId="507DCB43"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60A05935" w14:textId="77777777" w:rsidR="0029720F" w:rsidRDefault="0029720F" w:rsidP="00EC6216">
      <w:pPr>
        <w:pStyle w:val="Heading4"/>
      </w:pPr>
      <w:r>
        <w:lastRenderedPageBreak/>
        <w:t>Implementation Details</w:t>
      </w:r>
      <w:r w:rsidRPr="0020351A">
        <w:t xml:space="preserve"> </w:t>
      </w:r>
    </w:p>
    <w:p w14:paraId="028B28F0" w14:textId="18B03B4B" w:rsidR="0029720F" w:rsidRDefault="0029720F" w:rsidP="00EC6216">
      <w:pPr>
        <w:pStyle w:val="Heading5"/>
      </w:pPr>
      <w:r>
        <w:t xml:space="preserve">Method Name: </w:t>
      </w:r>
      <w:r w:rsidR="001E7A37">
        <w:t>Player</w:t>
      </w:r>
      <w:r>
        <w:t>Controller.update</w:t>
      </w:r>
      <w:r w:rsidR="001E7A37">
        <w:t>Player</w:t>
      </w:r>
      <w:r>
        <w:t>Details()</w:t>
      </w:r>
    </w:p>
    <w:p w14:paraId="284B34AC" w14:textId="77777777" w:rsidR="006C4CFF" w:rsidRDefault="006C4CFF" w:rsidP="00CC5B56">
      <w:pPr>
        <w:pStyle w:val="ListParagraph"/>
        <w:numPr>
          <w:ilvl w:val="0"/>
          <w:numId w:val="31"/>
        </w:numPr>
        <w:jc w:val="both"/>
      </w:pPr>
      <w:r>
        <w:t>Authentication - Required</w:t>
      </w:r>
    </w:p>
    <w:p w14:paraId="683080E0" w14:textId="77777777" w:rsidR="006C4CFF" w:rsidRDefault="006C4CFF" w:rsidP="00CC5B56">
      <w:pPr>
        <w:pStyle w:val="ListParagraph"/>
        <w:numPr>
          <w:ilvl w:val="0"/>
          <w:numId w:val="31"/>
        </w:numPr>
        <w:jc w:val="both"/>
      </w:pPr>
      <w:r>
        <w:t>Validation - Required</w:t>
      </w:r>
    </w:p>
    <w:p w14:paraId="72096B10" w14:textId="77777777" w:rsidR="0029720F" w:rsidRDefault="0029720F" w:rsidP="0029720F">
      <w:pPr>
        <w:jc w:val="both"/>
      </w:pPr>
    </w:p>
    <w:p w14:paraId="6E5D3294" w14:textId="4228453E" w:rsidR="0029720F" w:rsidRDefault="0029720F" w:rsidP="00EC6216">
      <w:pPr>
        <w:pStyle w:val="Heading3"/>
      </w:pPr>
      <w:r>
        <w:t xml:space="preserve">Get </w:t>
      </w:r>
      <w:r w:rsidR="001E7A37">
        <w:t>player</w:t>
      </w:r>
      <w:r>
        <w:t xml:space="preserve"> profile</w:t>
      </w:r>
    </w:p>
    <w:p w14:paraId="086A5C05" w14:textId="11FFA777" w:rsidR="0029720F" w:rsidRDefault="0029720F" w:rsidP="0029720F">
      <w:r>
        <w:t xml:space="preserve">Fetches a </w:t>
      </w:r>
      <w:r w:rsidR="001E7A37">
        <w:t>player’s</w:t>
      </w:r>
      <w:r>
        <w:t xml:space="preserve"> information.</w:t>
      </w:r>
    </w:p>
    <w:p w14:paraId="7358CFDB" w14:textId="77777777" w:rsidR="0029720F" w:rsidRDefault="0029720F" w:rsidP="00EC6216">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29720F" w:rsidRPr="00897CD7" w14:paraId="4F2C79EA"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12AEC8F" w14:textId="77777777" w:rsidR="0029720F" w:rsidRPr="00897CD7" w:rsidRDefault="0029720F" w:rsidP="00A72EC3">
            <w:pPr>
              <w:rPr>
                <w:b w:val="0"/>
                <w:bCs w:val="0"/>
              </w:rPr>
            </w:pPr>
            <w:r w:rsidRPr="00897CD7">
              <w:rPr>
                <w:b w:val="0"/>
                <w:bCs w:val="0"/>
              </w:rPr>
              <w:t>HTTP Method</w:t>
            </w:r>
          </w:p>
        </w:tc>
        <w:tc>
          <w:tcPr>
            <w:tcW w:w="3397" w:type="dxa"/>
          </w:tcPr>
          <w:p w14:paraId="56C20848"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6CC4A64B"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29720F" w:rsidRPr="00897CD7" w14:paraId="13F4E072"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784DEAC9" w14:textId="77777777" w:rsidR="0029720F" w:rsidRPr="00897CD7" w:rsidRDefault="0029720F" w:rsidP="00A72EC3">
            <w:pPr>
              <w:rPr>
                <w:b/>
                <w:bCs w:val="0"/>
              </w:rPr>
            </w:pPr>
            <w:r w:rsidRPr="00897CD7">
              <w:rPr>
                <w:bCs w:val="0"/>
              </w:rPr>
              <w:t>GET</w:t>
            </w:r>
          </w:p>
        </w:tc>
        <w:tc>
          <w:tcPr>
            <w:tcW w:w="3397" w:type="dxa"/>
          </w:tcPr>
          <w:p w14:paraId="6035069F" w14:textId="11629120"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CD5DC3">
              <w:t>/api/v1/</w:t>
            </w:r>
            <w:r w:rsidR="001E7A37">
              <w:t>players</w:t>
            </w:r>
            <w:r w:rsidRPr="00CD5DC3">
              <w:t>/</w:t>
            </w:r>
            <w:r w:rsidRPr="00611283">
              <w:t>{</w:t>
            </w:r>
            <w:r w:rsidR="001E7A37">
              <w:t>player</w:t>
            </w:r>
            <w:r>
              <w:t>Id</w:t>
            </w:r>
            <w:r w:rsidRPr="00611283">
              <w:t>}</w:t>
            </w:r>
          </w:p>
        </w:tc>
        <w:tc>
          <w:tcPr>
            <w:tcW w:w="3780" w:type="dxa"/>
          </w:tcPr>
          <w:p w14:paraId="6D4BE74A"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No</w:t>
            </w:r>
          </w:p>
        </w:tc>
      </w:tr>
    </w:tbl>
    <w:p w14:paraId="345331E2" w14:textId="77777777" w:rsidR="0029720F" w:rsidRDefault="0029720F" w:rsidP="0029720F">
      <w:pPr>
        <w:pStyle w:val="Heading4"/>
        <w:numPr>
          <w:ilvl w:val="0"/>
          <w:numId w:val="0"/>
        </w:numPr>
      </w:pPr>
    </w:p>
    <w:p w14:paraId="76AD74FA" w14:textId="77777777" w:rsidR="0029720F" w:rsidRDefault="0029720F" w:rsidP="00EC6216">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29720F" w:rsidRPr="00C40240" w14:paraId="6AEC1323"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76D9EC4" w14:textId="77777777" w:rsidR="0029720F" w:rsidRPr="00C40240" w:rsidRDefault="0029720F" w:rsidP="00A72EC3">
            <w:pPr>
              <w:rPr>
                <w:b w:val="0"/>
                <w:bCs w:val="0"/>
              </w:rPr>
            </w:pPr>
            <w:r w:rsidRPr="00C40240">
              <w:t>Name</w:t>
            </w:r>
          </w:p>
        </w:tc>
        <w:tc>
          <w:tcPr>
            <w:tcW w:w="1797" w:type="dxa"/>
          </w:tcPr>
          <w:p w14:paraId="4370C076"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57944110"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6D90E69D"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29720F" w:rsidRPr="00C40240" w14:paraId="32FEAA8F"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DA71A86" w14:textId="38E64C90" w:rsidR="0029720F" w:rsidRPr="00C40240" w:rsidRDefault="001E7A37" w:rsidP="00A72EC3">
            <w:pPr>
              <w:rPr>
                <w:b/>
                <w:bCs w:val="0"/>
              </w:rPr>
            </w:pPr>
            <w:r>
              <w:t>player</w:t>
            </w:r>
            <w:r w:rsidR="0029720F" w:rsidRPr="00611283">
              <w:t>Id</w:t>
            </w:r>
          </w:p>
        </w:tc>
        <w:tc>
          <w:tcPr>
            <w:tcW w:w="1797" w:type="dxa"/>
          </w:tcPr>
          <w:p w14:paraId="0EB18DC7" w14:textId="47081BF8" w:rsidR="0029720F" w:rsidRPr="00C40240" w:rsidRDefault="001E7A37" w:rsidP="00A72EC3">
            <w:pPr>
              <w:cnfStyle w:val="000000000000" w:firstRow="0" w:lastRow="0" w:firstColumn="0" w:lastColumn="0" w:oddVBand="0" w:evenVBand="0" w:oddHBand="0" w:evenHBand="0" w:firstRowFirstColumn="0" w:firstRowLastColumn="0" w:lastRowFirstColumn="0" w:lastRowLastColumn="0"/>
            </w:pPr>
            <w:r>
              <w:t>Y</w:t>
            </w:r>
            <w:r w:rsidR="0029720F" w:rsidRPr="00C40240">
              <w:t>es</w:t>
            </w:r>
          </w:p>
        </w:tc>
        <w:tc>
          <w:tcPr>
            <w:tcW w:w="1268" w:type="dxa"/>
          </w:tcPr>
          <w:p w14:paraId="4C98D1F3"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1DBB3C22" w14:textId="6F30A531" w:rsidR="0029720F" w:rsidRPr="00C40240" w:rsidRDefault="001E7A37" w:rsidP="00A72EC3">
            <w:pPr>
              <w:cnfStyle w:val="000000000000" w:firstRow="0" w:lastRow="0" w:firstColumn="0" w:lastColumn="0" w:oddVBand="0" w:evenVBand="0" w:oddHBand="0" w:evenHBand="0" w:firstRowFirstColumn="0" w:firstRowLastColumn="0" w:lastRowFirstColumn="0" w:lastRowLastColumn="0"/>
            </w:pPr>
            <w:r>
              <w:t>Player</w:t>
            </w:r>
            <w:r w:rsidR="0029720F">
              <w:t xml:space="preserve"> Id</w:t>
            </w:r>
          </w:p>
        </w:tc>
      </w:tr>
    </w:tbl>
    <w:p w14:paraId="6EE2115A" w14:textId="77777777" w:rsidR="0029720F" w:rsidRDefault="0029720F" w:rsidP="0029720F">
      <w:pPr>
        <w:pStyle w:val="Heading4"/>
        <w:numPr>
          <w:ilvl w:val="0"/>
          <w:numId w:val="0"/>
        </w:numPr>
      </w:pPr>
    </w:p>
    <w:p w14:paraId="71C0AEFD"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4EEED3E3"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062583" w14:textId="77777777" w:rsidR="0029720F" w:rsidRPr="00897CD7" w:rsidRDefault="0029720F" w:rsidP="00A72EC3">
            <w:pPr>
              <w:rPr>
                <w:b w:val="0"/>
                <w:bCs w:val="0"/>
              </w:rPr>
            </w:pPr>
            <w:r w:rsidRPr="00897CD7">
              <w:rPr>
                <w:b w:val="0"/>
                <w:bCs w:val="0"/>
              </w:rPr>
              <w:t>Status Code</w:t>
            </w:r>
          </w:p>
        </w:tc>
        <w:tc>
          <w:tcPr>
            <w:tcW w:w="810" w:type="dxa"/>
          </w:tcPr>
          <w:p w14:paraId="6ED9C0F8"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32CCD4A5"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77067CCE"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306959FE"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B43786B" w14:textId="77777777" w:rsidR="0029720F" w:rsidRPr="00897CD7" w:rsidRDefault="0029720F" w:rsidP="00A72EC3">
            <w:pPr>
              <w:rPr>
                <w:b/>
                <w:bCs w:val="0"/>
              </w:rPr>
            </w:pPr>
            <w:r w:rsidRPr="00897CD7">
              <w:rPr>
                <w:bCs w:val="0"/>
              </w:rPr>
              <w:t>200</w:t>
            </w:r>
          </w:p>
        </w:tc>
        <w:tc>
          <w:tcPr>
            <w:tcW w:w="810" w:type="dxa"/>
          </w:tcPr>
          <w:p w14:paraId="266F6941"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B25A7ED" w14:textId="712C8E2D"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AD42FE">
              <w:t>player’s profile</w:t>
            </w:r>
            <w:r>
              <w:t xml:space="preserve"> data</w:t>
            </w:r>
          </w:p>
        </w:tc>
        <w:tc>
          <w:tcPr>
            <w:tcW w:w="3780" w:type="dxa"/>
          </w:tcPr>
          <w:p w14:paraId="0EA7E340"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p>
          <w:p w14:paraId="05537F11" w14:textId="7B7A8D95" w:rsidR="004C7CB9" w:rsidRDefault="004C7CB9" w:rsidP="004B5381">
            <w:pPr>
              <w:pStyle w:val="CodeText"/>
              <w:cnfStyle w:val="000000000000" w:firstRow="0" w:lastRow="0" w:firstColumn="0" w:lastColumn="0" w:oddVBand="0" w:evenVBand="0" w:oddHBand="0" w:evenHBand="0" w:firstRowFirstColumn="0" w:firstRowLastColumn="0" w:lastRowFirstColumn="0" w:lastRowLastColumn="0"/>
            </w:pPr>
            <w:r>
              <w:t>“playerId”: playerId,</w:t>
            </w:r>
          </w:p>
          <w:p w14:paraId="59C5D1E9" w14:textId="4310233C"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t>playerName</w:t>
            </w:r>
            <w:r>
              <w:t xml:space="preserve">”: </w:t>
            </w:r>
            <w:r w:rsidR="00AD42FE">
              <w:t>playerName</w:t>
            </w:r>
            <w:r>
              <w:t>,</w:t>
            </w:r>
          </w:p>
          <w:p w14:paraId="1512B250" w14:textId="0B8E127F"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t>teamName</w:t>
            </w:r>
            <w:r>
              <w:t xml:space="preserve">”: </w:t>
            </w:r>
            <w:r w:rsidR="00AD42FE">
              <w:t>teamName</w:t>
            </w:r>
            <w:r>
              <w:t>,</w:t>
            </w:r>
          </w:p>
          <w:p w14:paraId="094F524D" w14:textId="2387E396" w:rsidR="0029720F" w:rsidRPr="002C52EA"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rsidRPr="004B5381">
              <w:t>birthDate</w:t>
            </w:r>
            <w:r>
              <w:t xml:space="preserve">”: </w:t>
            </w:r>
            <w:r w:rsidR="00AD42FE" w:rsidRPr="004B5381">
              <w:t>birthDate</w:t>
            </w:r>
            <w:r>
              <w:t>,</w:t>
            </w:r>
          </w:p>
          <w:p w14:paraId="43150008" w14:textId="529FCF69"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rsidRPr="004B5381">
              <w:t>age</w:t>
            </w:r>
            <w:r>
              <w:t xml:space="preserve">”: </w:t>
            </w:r>
            <w:r w:rsidR="00AD42FE" w:rsidRPr="004B5381">
              <w:t>age</w:t>
            </w:r>
            <w:r>
              <w:t>,</w:t>
            </w:r>
          </w:p>
          <w:p w14:paraId="0D886186" w14:textId="77777777" w:rsidR="004C7CB9" w:rsidRPr="004B538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rsidRPr="004B5381">
              <w:t>role</w:t>
            </w:r>
            <w:r>
              <w:t xml:space="preserve">”: </w:t>
            </w:r>
            <w:r w:rsidR="00AD42FE" w:rsidRPr="004B5381">
              <w:t>role</w:t>
            </w:r>
          </w:p>
          <w:p w14:paraId="17AF0541" w14:textId="773A2AC9" w:rsidR="0029720F" w:rsidRPr="004B538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104184" w:rsidRPr="00897CD7" w14:paraId="4EC21679"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4AE34C5" w14:textId="5ED2F17A" w:rsidR="00104184" w:rsidRPr="00897CD7" w:rsidRDefault="00104184" w:rsidP="00104184">
            <w:r>
              <w:t>404</w:t>
            </w:r>
          </w:p>
        </w:tc>
        <w:tc>
          <w:tcPr>
            <w:tcW w:w="810" w:type="dxa"/>
          </w:tcPr>
          <w:p w14:paraId="3A2B5F0E" w14:textId="77777777" w:rsidR="00104184" w:rsidRPr="00897CD7" w:rsidRDefault="00104184" w:rsidP="00104184">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2CEA6EBC" w14:textId="7355E14B" w:rsidR="00104184" w:rsidRDefault="00104184" w:rsidP="00104184">
            <w:pPr>
              <w:cnfStyle w:val="000000000000" w:firstRow="0" w:lastRow="0" w:firstColumn="0" w:lastColumn="0" w:oddVBand="0" w:evenVBand="0" w:oddHBand="0" w:evenHBand="0" w:firstRowFirstColumn="0" w:firstRowLastColumn="0" w:lastRowFirstColumn="0" w:lastRowLastColumn="0"/>
            </w:pPr>
            <w:r>
              <w:t>Error occurred while fetching player’s profile data</w:t>
            </w:r>
          </w:p>
        </w:tc>
        <w:tc>
          <w:tcPr>
            <w:tcW w:w="3780" w:type="dxa"/>
          </w:tcPr>
          <w:p w14:paraId="4AD9F870" w14:textId="77777777" w:rsidR="00104184" w:rsidRPr="00730BF1" w:rsidRDefault="00104184" w:rsidP="00104184">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71CB3DC" w14:textId="77777777" w:rsidR="00104184" w:rsidRPr="00730BF1" w:rsidRDefault="00104184" w:rsidP="00104184">
            <w:pPr>
              <w:pStyle w:val="CodeText"/>
              <w:cnfStyle w:val="000000000000" w:firstRow="0" w:lastRow="0" w:firstColumn="0" w:lastColumn="0" w:oddVBand="0" w:evenVBand="0" w:oddHBand="0" w:evenHBand="0" w:firstRowFirstColumn="0" w:firstRowLastColumn="0" w:lastRowFirstColumn="0" w:lastRowLastColumn="0"/>
            </w:pPr>
            <w:r>
              <w:t>“message”: “Player profile not found”</w:t>
            </w:r>
          </w:p>
          <w:p w14:paraId="11002CC4" w14:textId="132CCA3A" w:rsidR="00104184" w:rsidRPr="00897CD7" w:rsidRDefault="00104184" w:rsidP="00104184">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6E4ED70" w14:textId="77777777" w:rsidR="0029720F" w:rsidRDefault="0029720F" w:rsidP="00EC6216">
      <w:pPr>
        <w:pStyle w:val="Heading4"/>
      </w:pPr>
      <w:r>
        <w:t>Implementation Details</w:t>
      </w:r>
      <w:r w:rsidRPr="0020351A">
        <w:t xml:space="preserve"> </w:t>
      </w:r>
    </w:p>
    <w:p w14:paraId="17758E1F" w14:textId="77777777" w:rsidR="0029720F" w:rsidRDefault="0029720F" w:rsidP="00EC6216">
      <w:pPr>
        <w:pStyle w:val="Heading5"/>
      </w:pPr>
      <w:r>
        <w:t>Method Name: TeamController.fetchTeamProfile()</w:t>
      </w:r>
    </w:p>
    <w:p w14:paraId="38503222" w14:textId="636BC6AC" w:rsidR="006C4CFF" w:rsidRDefault="006C4CFF" w:rsidP="00CC5B56">
      <w:pPr>
        <w:pStyle w:val="ListParagraph"/>
        <w:numPr>
          <w:ilvl w:val="0"/>
          <w:numId w:val="32"/>
        </w:numPr>
        <w:jc w:val="both"/>
      </w:pPr>
      <w:r>
        <w:t xml:space="preserve">Authentication </w:t>
      </w:r>
      <w:r w:rsidR="00DB076E">
        <w:t>–</w:t>
      </w:r>
      <w:r>
        <w:t xml:space="preserve"> </w:t>
      </w:r>
      <w:r w:rsidR="00DB076E">
        <w:t>Not r</w:t>
      </w:r>
      <w:r>
        <w:t>equired</w:t>
      </w:r>
    </w:p>
    <w:p w14:paraId="77A01478" w14:textId="3211452D" w:rsidR="006C4CFF" w:rsidRDefault="006C4CFF" w:rsidP="00CC5B56">
      <w:pPr>
        <w:pStyle w:val="ListParagraph"/>
        <w:numPr>
          <w:ilvl w:val="0"/>
          <w:numId w:val="32"/>
        </w:numPr>
        <w:jc w:val="both"/>
      </w:pPr>
      <w:r>
        <w:t>Validation – Required</w:t>
      </w:r>
    </w:p>
    <w:p w14:paraId="32B2CCAB" w14:textId="77777777" w:rsidR="006C4CFF" w:rsidRDefault="006C4CFF" w:rsidP="006C4CFF">
      <w:pPr>
        <w:pStyle w:val="ListParagraph"/>
        <w:jc w:val="both"/>
      </w:pPr>
    </w:p>
    <w:p w14:paraId="0E906859" w14:textId="3801805F" w:rsidR="0029720F" w:rsidRDefault="0029720F" w:rsidP="00EC6216">
      <w:pPr>
        <w:pStyle w:val="Heading3"/>
      </w:pPr>
      <w:r>
        <w:t xml:space="preserve">Update </w:t>
      </w:r>
      <w:r w:rsidR="002657A9">
        <w:t>match performance details</w:t>
      </w:r>
    </w:p>
    <w:p w14:paraId="54FFC8AA" w14:textId="2F516E58" w:rsidR="0029720F" w:rsidRDefault="00197377" w:rsidP="0029720F">
      <w:r>
        <w:t xml:space="preserve">Update </w:t>
      </w:r>
      <w:r w:rsidR="0029720F">
        <w:t>match</w:t>
      </w:r>
      <w:r>
        <w:t xml:space="preserve"> performance</w:t>
      </w:r>
      <w:r w:rsidR="0029720F">
        <w:t xml:space="preserve"> details.</w:t>
      </w:r>
    </w:p>
    <w:p w14:paraId="73C213A5" w14:textId="77777777" w:rsidR="0029720F" w:rsidRDefault="0029720F" w:rsidP="00EC6216">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29720F" w:rsidRPr="00897CD7" w14:paraId="1180DCB7"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7778A4BD" w14:textId="77777777" w:rsidR="0029720F" w:rsidRPr="00897CD7" w:rsidRDefault="0029720F" w:rsidP="00A72EC3">
            <w:pPr>
              <w:rPr>
                <w:b w:val="0"/>
                <w:bCs w:val="0"/>
              </w:rPr>
            </w:pPr>
            <w:r w:rsidRPr="00897CD7">
              <w:rPr>
                <w:b w:val="0"/>
                <w:bCs w:val="0"/>
              </w:rPr>
              <w:t>HTTP Method</w:t>
            </w:r>
          </w:p>
        </w:tc>
        <w:tc>
          <w:tcPr>
            <w:tcW w:w="3579" w:type="dxa"/>
          </w:tcPr>
          <w:p w14:paraId="6A54D3FA"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53551E9F"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03849CD2" w14:textId="77777777" w:rsidR="0029720F" w:rsidRPr="00B16713"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29720F" w:rsidRPr="00897CD7" w14:paraId="45B2A506"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17A00358" w14:textId="77777777" w:rsidR="0029720F" w:rsidRPr="00B16713" w:rsidRDefault="0029720F" w:rsidP="00A72EC3">
            <w:r w:rsidRPr="00B16713">
              <w:t>P</w:t>
            </w:r>
            <w:r>
              <w:t>UT</w:t>
            </w:r>
          </w:p>
        </w:tc>
        <w:tc>
          <w:tcPr>
            <w:tcW w:w="3579" w:type="dxa"/>
          </w:tcPr>
          <w:p w14:paraId="70ACF68C" w14:textId="4D746665"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486204">
              <w:t>/api/v1/</w:t>
            </w:r>
            <w:r w:rsidR="002657A9">
              <w:t>players</w:t>
            </w:r>
            <w:r w:rsidRPr="00486204">
              <w:t>/{</w:t>
            </w:r>
            <w:r w:rsidR="002657A9">
              <w:t>player</w:t>
            </w:r>
            <w:r w:rsidRPr="00486204">
              <w:t>Id}/</w:t>
            </w:r>
            <w:r w:rsidR="002657A9">
              <w:t>matches</w:t>
            </w:r>
          </w:p>
        </w:tc>
        <w:tc>
          <w:tcPr>
            <w:tcW w:w="2030" w:type="dxa"/>
          </w:tcPr>
          <w:p w14:paraId="367B3FD0"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314BD838" w14:textId="06DD5207" w:rsidR="0029720F"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7171B85C" w14:textId="77777777" w:rsidR="0029720F" w:rsidRDefault="0029720F" w:rsidP="0029720F">
      <w:pPr>
        <w:pStyle w:val="Heading4"/>
        <w:numPr>
          <w:ilvl w:val="0"/>
          <w:numId w:val="0"/>
        </w:numPr>
      </w:pPr>
    </w:p>
    <w:p w14:paraId="32BA91D1" w14:textId="77777777" w:rsidR="0029720F" w:rsidRDefault="0029720F" w:rsidP="00EC6216">
      <w:pPr>
        <w:pStyle w:val="Heading5"/>
      </w:pPr>
      <w:r>
        <w:t>Input Parameters</w:t>
      </w:r>
    </w:p>
    <w:tbl>
      <w:tblPr>
        <w:tblStyle w:val="GridTable4-Accent1"/>
        <w:tblW w:w="9355" w:type="dxa"/>
        <w:tblLook w:val="04A0" w:firstRow="1" w:lastRow="0" w:firstColumn="1" w:lastColumn="0" w:noHBand="0" w:noVBand="1"/>
      </w:tblPr>
      <w:tblGrid>
        <w:gridCol w:w="1823"/>
        <w:gridCol w:w="1228"/>
        <w:gridCol w:w="1170"/>
        <w:gridCol w:w="1734"/>
        <w:gridCol w:w="3400"/>
      </w:tblGrid>
      <w:tr w:rsidR="0029720F" w:rsidRPr="00730BF1" w14:paraId="49647048" w14:textId="77777777" w:rsidTr="00551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3A78C416" w14:textId="77777777" w:rsidR="0029720F" w:rsidRPr="00730BF1" w:rsidRDefault="0029720F" w:rsidP="00A72EC3">
            <w:pPr>
              <w:rPr>
                <w:b w:val="0"/>
                <w:bCs w:val="0"/>
              </w:rPr>
            </w:pPr>
            <w:r w:rsidRPr="00730BF1">
              <w:t>Name</w:t>
            </w:r>
          </w:p>
        </w:tc>
        <w:tc>
          <w:tcPr>
            <w:tcW w:w="1228" w:type="dxa"/>
          </w:tcPr>
          <w:p w14:paraId="46074C92"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70" w:type="dxa"/>
          </w:tcPr>
          <w:p w14:paraId="211148F2"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34" w:type="dxa"/>
          </w:tcPr>
          <w:p w14:paraId="2F281F77"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400" w:type="dxa"/>
          </w:tcPr>
          <w:p w14:paraId="314BF0DF"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EE3E68" w:rsidRPr="00730BF1" w14:paraId="0C00125B"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0B9A1C19" w14:textId="649C5B92" w:rsidR="00EE3E68" w:rsidRDefault="00EE3E68" w:rsidP="00EE3E68">
            <w:r>
              <w:t>playerId</w:t>
            </w:r>
          </w:p>
        </w:tc>
        <w:tc>
          <w:tcPr>
            <w:tcW w:w="1228" w:type="dxa"/>
          </w:tcPr>
          <w:p w14:paraId="3234ADC5" w14:textId="77034D3A"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29FB2B5F" w14:textId="7DCEDB43" w:rsidR="00EE3E68" w:rsidRDefault="00EE3E68" w:rsidP="00EE3E68">
            <w:pPr>
              <w:cnfStyle w:val="000000000000" w:firstRow="0" w:lastRow="0" w:firstColumn="0" w:lastColumn="0" w:oddVBand="0" w:evenVBand="0" w:oddHBand="0" w:evenHBand="0" w:firstRowFirstColumn="0" w:firstRowLastColumn="0" w:lastRowFirstColumn="0" w:lastRowLastColumn="0"/>
            </w:pPr>
            <w:r>
              <w:t>path</w:t>
            </w:r>
          </w:p>
        </w:tc>
        <w:tc>
          <w:tcPr>
            <w:tcW w:w="1734" w:type="dxa"/>
          </w:tcPr>
          <w:p w14:paraId="23BB95F5" w14:textId="3F7D390B" w:rsidR="00EE3E68" w:rsidRDefault="00EE3E68" w:rsidP="00EE3E68">
            <w:pPr>
              <w:cnfStyle w:val="000000000000" w:firstRow="0" w:lastRow="0" w:firstColumn="0" w:lastColumn="0" w:oddVBand="0" w:evenVBand="0" w:oddHBand="0" w:evenHBand="0" w:firstRowFirstColumn="0" w:firstRowLastColumn="0" w:lastRowFirstColumn="0" w:lastRowLastColumn="0"/>
            </w:pPr>
            <w:r>
              <w:t>string</w:t>
            </w:r>
          </w:p>
        </w:tc>
        <w:tc>
          <w:tcPr>
            <w:tcW w:w="3400" w:type="dxa"/>
          </w:tcPr>
          <w:p w14:paraId="6E74A58D" w14:textId="688F7479" w:rsidR="00EE3E68" w:rsidRDefault="00EE3E68" w:rsidP="00EE3E68">
            <w:pPr>
              <w:cnfStyle w:val="000000000000" w:firstRow="0" w:lastRow="0" w:firstColumn="0" w:lastColumn="0" w:oddVBand="0" w:evenVBand="0" w:oddHBand="0" w:evenHBand="0" w:firstRowFirstColumn="0" w:firstRowLastColumn="0" w:lastRowFirstColumn="0" w:lastRowLastColumn="0"/>
            </w:pPr>
            <w:r>
              <w:t>Player Id</w:t>
            </w:r>
          </w:p>
        </w:tc>
      </w:tr>
      <w:tr w:rsidR="00EE3E68" w:rsidRPr="00730BF1" w14:paraId="6E372541"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0FA5C951" w14:textId="62743FF0" w:rsidR="00EE3E68" w:rsidRDefault="00EE3E68" w:rsidP="00EE3E68">
            <w:r>
              <w:t>matchId</w:t>
            </w:r>
          </w:p>
        </w:tc>
        <w:tc>
          <w:tcPr>
            <w:tcW w:w="1228" w:type="dxa"/>
          </w:tcPr>
          <w:p w14:paraId="6628E5A4" w14:textId="20C5CF4D"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49FEADC7" w14:textId="5FAE9323" w:rsidR="00EE3E68"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4A5D8608" w14:textId="474FA192" w:rsidR="00EE3E68" w:rsidRDefault="00EE3E68" w:rsidP="00EE3E68">
            <w:pPr>
              <w:cnfStyle w:val="000000000000" w:firstRow="0" w:lastRow="0" w:firstColumn="0" w:lastColumn="0" w:oddVBand="0" w:evenVBand="0" w:oddHBand="0" w:evenHBand="0" w:firstRowFirstColumn="0" w:firstRowLastColumn="0" w:lastRowFirstColumn="0" w:lastRowLastColumn="0"/>
            </w:pPr>
            <w:r>
              <w:t>string</w:t>
            </w:r>
          </w:p>
        </w:tc>
        <w:tc>
          <w:tcPr>
            <w:tcW w:w="3400" w:type="dxa"/>
          </w:tcPr>
          <w:p w14:paraId="00EBB97A" w14:textId="4948642B" w:rsidR="00EE3E68" w:rsidRDefault="00EE3E68" w:rsidP="00EE3E68">
            <w:pPr>
              <w:cnfStyle w:val="000000000000" w:firstRow="0" w:lastRow="0" w:firstColumn="0" w:lastColumn="0" w:oddVBand="0" w:evenVBand="0" w:oddHBand="0" w:evenHBand="0" w:firstRowFirstColumn="0" w:firstRowLastColumn="0" w:lastRowFirstColumn="0" w:lastRowLastColumn="0"/>
            </w:pPr>
            <w:r>
              <w:t>Match</w:t>
            </w:r>
            <w:r w:rsidR="0011457F">
              <w:t xml:space="preserve"> </w:t>
            </w:r>
            <w:r>
              <w:t>Id</w:t>
            </w:r>
          </w:p>
        </w:tc>
      </w:tr>
      <w:tr w:rsidR="00EE3E68" w:rsidRPr="00730BF1" w14:paraId="7D82BE26"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209F6C91" w14:textId="063D53BB" w:rsidR="00EE3E68" w:rsidRDefault="00EE3E68" w:rsidP="00EE3E68">
            <w:r>
              <w:lastRenderedPageBreak/>
              <w:t>runs</w:t>
            </w:r>
          </w:p>
        </w:tc>
        <w:tc>
          <w:tcPr>
            <w:tcW w:w="1228" w:type="dxa"/>
          </w:tcPr>
          <w:p w14:paraId="1F14C341" w14:textId="79C1E56D"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7A936083" w14:textId="1E8B8527" w:rsidR="00EE3E68"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02EA81DF" w14:textId="697FFB10" w:rsidR="00EE3E68" w:rsidRDefault="00EE3E68" w:rsidP="00EE3E68">
            <w:pPr>
              <w:cnfStyle w:val="000000000000" w:firstRow="0" w:lastRow="0" w:firstColumn="0" w:lastColumn="0" w:oddVBand="0" w:evenVBand="0" w:oddHBand="0" w:evenHBand="0" w:firstRowFirstColumn="0" w:firstRowLastColumn="0" w:lastRowFirstColumn="0" w:lastRowLastColumn="0"/>
            </w:pPr>
            <w:r>
              <w:t>Int</w:t>
            </w:r>
          </w:p>
        </w:tc>
        <w:tc>
          <w:tcPr>
            <w:tcW w:w="3400" w:type="dxa"/>
          </w:tcPr>
          <w:p w14:paraId="7984FA49" w14:textId="6DCF831B" w:rsidR="00EE3E68" w:rsidRDefault="00EE3E68" w:rsidP="00EE3E68">
            <w:pPr>
              <w:cnfStyle w:val="000000000000" w:firstRow="0" w:lastRow="0" w:firstColumn="0" w:lastColumn="0" w:oddVBand="0" w:evenVBand="0" w:oddHBand="0" w:evenHBand="0" w:firstRowFirstColumn="0" w:firstRowLastColumn="0" w:lastRowFirstColumn="0" w:lastRowLastColumn="0"/>
            </w:pPr>
            <w:r>
              <w:t>Total runs scored by the player in particular match</w:t>
            </w:r>
          </w:p>
        </w:tc>
      </w:tr>
      <w:tr w:rsidR="00EE3E68" w:rsidRPr="00730BF1" w14:paraId="27566BF5"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7BFB1949" w14:textId="4CE58B09" w:rsidR="00EE3E68" w:rsidRDefault="00EE3E68" w:rsidP="00EE3E68">
            <w:r>
              <w:t>wickets</w:t>
            </w:r>
          </w:p>
        </w:tc>
        <w:tc>
          <w:tcPr>
            <w:tcW w:w="1228" w:type="dxa"/>
          </w:tcPr>
          <w:p w14:paraId="6B0603D9" w14:textId="1D13A539"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60CE7F43" w14:textId="15B64417" w:rsidR="00EE3E68"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6CF508AD" w14:textId="0C5EEBAB" w:rsidR="00EE3E68" w:rsidRDefault="00EE3E68" w:rsidP="00EE3E68">
            <w:pPr>
              <w:cnfStyle w:val="000000000000" w:firstRow="0" w:lastRow="0" w:firstColumn="0" w:lastColumn="0" w:oddVBand="0" w:evenVBand="0" w:oddHBand="0" w:evenHBand="0" w:firstRowFirstColumn="0" w:firstRowLastColumn="0" w:lastRowFirstColumn="0" w:lastRowLastColumn="0"/>
            </w:pPr>
            <w:r>
              <w:t>Int</w:t>
            </w:r>
          </w:p>
        </w:tc>
        <w:tc>
          <w:tcPr>
            <w:tcW w:w="3400" w:type="dxa"/>
          </w:tcPr>
          <w:p w14:paraId="0F5ABECD" w14:textId="3083B346" w:rsidR="00EE3E68" w:rsidRDefault="00EE3E68" w:rsidP="00EE3E68">
            <w:pPr>
              <w:cnfStyle w:val="000000000000" w:firstRow="0" w:lastRow="0" w:firstColumn="0" w:lastColumn="0" w:oddVBand="0" w:evenVBand="0" w:oddHBand="0" w:evenHBand="0" w:firstRowFirstColumn="0" w:firstRowLastColumn="0" w:lastRowFirstColumn="0" w:lastRowLastColumn="0"/>
            </w:pPr>
            <w:r>
              <w:t>Total wickets taken by the player in particular match</w:t>
            </w:r>
          </w:p>
        </w:tc>
      </w:tr>
      <w:tr w:rsidR="00EE3E68" w:rsidRPr="00730BF1" w14:paraId="71BECAF4"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79CCD18C" w14:textId="45B77505" w:rsidR="00EE3E68" w:rsidRPr="00730BF1" w:rsidRDefault="00EE3E68" w:rsidP="00EE3E68">
            <w:r>
              <w:t>fours</w:t>
            </w:r>
          </w:p>
        </w:tc>
        <w:tc>
          <w:tcPr>
            <w:tcW w:w="1228" w:type="dxa"/>
          </w:tcPr>
          <w:p w14:paraId="418FD34F" w14:textId="6BFC3EED" w:rsidR="00EE3E68" w:rsidRPr="00730BF1"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45AA4375" w14:textId="73038AA6" w:rsidR="00EE3E68" w:rsidRPr="00730BF1"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2FEABD77" w14:textId="774AACDD" w:rsidR="00EE3E68" w:rsidRPr="00730BF1" w:rsidRDefault="00EE3E68" w:rsidP="00EE3E68">
            <w:pPr>
              <w:cnfStyle w:val="000000000000" w:firstRow="0" w:lastRow="0" w:firstColumn="0" w:lastColumn="0" w:oddVBand="0" w:evenVBand="0" w:oddHBand="0" w:evenHBand="0" w:firstRowFirstColumn="0" w:firstRowLastColumn="0" w:lastRowFirstColumn="0" w:lastRowLastColumn="0"/>
            </w:pPr>
            <w:r>
              <w:t>Int</w:t>
            </w:r>
          </w:p>
        </w:tc>
        <w:tc>
          <w:tcPr>
            <w:tcW w:w="3400" w:type="dxa"/>
          </w:tcPr>
          <w:p w14:paraId="5B734F87" w14:textId="730292F1" w:rsidR="00EE3E68" w:rsidRPr="00730BF1" w:rsidRDefault="00EE3E68" w:rsidP="00EE3E68">
            <w:pPr>
              <w:cnfStyle w:val="000000000000" w:firstRow="0" w:lastRow="0" w:firstColumn="0" w:lastColumn="0" w:oddVBand="0" w:evenVBand="0" w:oddHBand="0" w:evenHBand="0" w:firstRowFirstColumn="0" w:firstRowLastColumn="0" w:lastRowFirstColumn="0" w:lastRowLastColumn="0"/>
            </w:pPr>
            <w:r>
              <w:t>Fours</w:t>
            </w:r>
          </w:p>
        </w:tc>
      </w:tr>
      <w:tr w:rsidR="00EE3E68" w:rsidRPr="00730BF1" w14:paraId="361AC75B"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4595915F" w14:textId="44CC2D5F" w:rsidR="00EE3E68" w:rsidRDefault="00EE3E68" w:rsidP="00EE3E68">
            <w:r>
              <w:t>sixes</w:t>
            </w:r>
          </w:p>
        </w:tc>
        <w:tc>
          <w:tcPr>
            <w:tcW w:w="1228" w:type="dxa"/>
          </w:tcPr>
          <w:p w14:paraId="15F6B185" w14:textId="67F57F3C"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34050426" w14:textId="501F05F3" w:rsidR="00EE3E68"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3F7CEE8F" w14:textId="51341D5C" w:rsidR="00EE3E68" w:rsidRDefault="00EE3E68" w:rsidP="00EE3E68">
            <w:pPr>
              <w:cnfStyle w:val="000000000000" w:firstRow="0" w:lastRow="0" w:firstColumn="0" w:lastColumn="0" w:oddVBand="0" w:evenVBand="0" w:oddHBand="0" w:evenHBand="0" w:firstRowFirstColumn="0" w:firstRowLastColumn="0" w:lastRowFirstColumn="0" w:lastRowLastColumn="0"/>
            </w:pPr>
            <w:r>
              <w:t>Int</w:t>
            </w:r>
          </w:p>
        </w:tc>
        <w:tc>
          <w:tcPr>
            <w:tcW w:w="3400" w:type="dxa"/>
          </w:tcPr>
          <w:p w14:paraId="36D8CC1A" w14:textId="57572358" w:rsidR="00EE3E68" w:rsidRDefault="00EE3E68" w:rsidP="00EE3E68">
            <w:pPr>
              <w:cnfStyle w:val="000000000000" w:firstRow="0" w:lastRow="0" w:firstColumn="0" w:lastColumn="0" w:oddVBand="0" w:evenVBand="0" w:oddHBand="0" w:evenHBand="0" w:firstRowFirstColumn="0" w:firstRowLastColumn="0" w:lastRowFirstColumn="0" w:lastRowLastColumn="0"/>
            </w:pPr>
            <w:r>
              <w:t>Sixes</w:t>
            </w:r>
          </w:p>
        </w:tc>
      </w:tr>
    </w:tbl>
    <w:p w14:paraId="3F7CD579" w14:textId="77777777" w:rsidR="0029720F" w:rsidRDefault="0029720F" w:rsidP="0029720F">
      <w:pPr>
        <w:pStyle w:val="Heading4"/>
        <w:numPr>
          <w:ilvl w:val="0"/>
          <w:numId w:val="0"/>
        </w:numPr>
      </w:pPr>
    </w:p>
    <w:p w14:paraId="33164CEA"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6D74AF9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9916B32" w14:textId="77777777" w:rsidR="0029720F" w:rsidRPr="00897CD7" w:rsidRDefault="0029720F" w:rsidP="00A72EC3">
            <w:pPr>
              <w:rPr>
                <w:b w:val="0"/>
                <w:bCs w:val="0"/>
              </w:rPr>
            </w:pPr>
            <w:r w:rsidRPr="00897CD7">
              <w:rPr>
                <w:b w:val="0"/>
                <w:bCs w:val="0"/>
              </w:rPr>
              <w:t>Status Code</w:t>
            </w:r>
          </w:p>
        </w:tc>
        <w:tc>
          <w:tcPr>
            <w:tcW w:w="810" w:type="dxa"/>
          </w:tcPr>
          <w:p w14:paraId="5ACA5439"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1F0E00AD"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773CAAE3"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0C3B419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08107B4" w14:textId="77777777" w:rsidR="0029720F" w:rsidRPr="00897CD7" w:rsidRDefault="0029720F" w:rsidP="00A72EC3">
            <w:pPr>
              <w:rPr>
                <w:b/>
                <w:bCs w:val="0"/>
              </w:rPr>
            </w:pPr>
            <w:r w:rsidRPr="00897CD7">
              <w:rPr>
                <w:bCs w:val="0"/>
              </w:rPr>
              <w:t>200</w:t>
            </w:r>
          </w:p>
        </w:tc>
        <w:tc>
          <w:tcPr>
            <w:tcW w:w="810" w:type="dxa"/>
          </w:tcPr>
          <w:p w14:paraId="611141C1"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6E14803F" w14:textId="64346391" w:rsidR="0029720F" w:rsidRPr="00897CD7" w:rsidRDefault="00525F3F" w:rsidP="00A72EC3">
            <w:pPr>
              <w:cnfStyle w:val="000000000000" w:firstRow="0" w:lastRow="0" w:firstColumn="0" w:lastColumn="0" w:oddVBand="0" w:evenVBand="0" w:oddHBand="0" w:evenHBand="0" w:firstRowFirstColumn="0" w:firstRowLastColumn="0" w:lastRowFirstColumn="0" w:lastRowLastColumn="0"/>
            </w:pPr>
            <w:r>
              <w:t>U</w:t>
            </w:r>
            <w:r w:rsidR="0029720F">
              <w:t>pdat</w:t>
            </w:r>
            <w:r>
              <w:t>ing</w:t>
            </w:r>
            <w:r w:rsidR="0029720F">
              <w:t xml:space="preserve"> </w:t>
            </w:r>
            <w:r w:rsidR="002657A9">
              <w:t>match performance</w:t>
            </w:r>
            <w:r w:rsidR="0029720F">
              <w:t xml:space="preserve"> details</w:t>
            </w:r>
          </w:p>
        </w:tc>
        <w:tc>
          <w:tcPr>
            <w:tcW w:w="3780" w:type="dxa"/>
          </w:tcPr>
          <w:p w14:paraId="2388E9C0"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67C1DC6"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728F2984" w14:textId="7DE4F471"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“Updated </w:t>
            </w:r>
            <w:r w:rsidR="002657A9">
              <w:t>match performance</w:t>
            </w:r>
            <w:r>
              <w:t xml:space="preserve"> details</w:t>
            </w:r>
            <w:r w:rsidR="001A18CA">
              <w:t>.</w:t>
            </w:r>
            <w:r>
              <w:t>”</w:t>
            </w:r>
          </w:p>
          <w:p w14:paraId="79389F11"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29720F" w:rsidRPr="00897CD7" w14:paraId="389B747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85025C8" w14:textId="3344C89D" w:rsidR="0029720F" w:rsidRPr="00897CD7" w:rsidRDefault="00DD7651" w:rsidP="00A72EC3">
            <w:r>
              <w:t>404</w:t>
            </w:r>
          </w:p>
        </w:tc>
        <w:tc>
          <w:tcPr>
            <w:tcW w:w="810" w:type="dxa"/>
          </w:tcPr>
          <w:p w14:paraId="15C64107"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71B95513" w14:textId="77777777" w:rsidR="0029720F" w:rsidRDefault="0029720F" w:rsidP="00A72EC3">
            <w:pPr>
              <w:cnfStyle w:val="000000000000" w:firstRow="0" w:lastRow="0" w:firstColumn="0" w:lastColumn="0" w:oddVBand="0" w:evenVBand="0" w:oddHBand="0" w:evenHBand="0" w:firstRowFirstColumn="0" w:firstRowLastColumn="0" w:lastRowFirstColumn="0" w:lastRowLastColumn="0"/>
            </w:pPr>
            <w:r>
              <w:t>Error occurred while updating data</w:t>
            </w:r>
          </w:p>
        </w:tc>
        <w:tc>
          <w:tcPr>
            <w:tcW w:w="3780" w:type="dxa"/>
          </w:tcPr>
          <w:p w14:paraId="6E01A832"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8FDBF47" w14:textId="248CE7B6"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4D1079">
              <w:t>“Player performance details not found”</w:t>
            </w:r>
          </w:p>
          <w:p w14:paraId="699FF589"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ECEED91" w14:textId="77777777" w:rsidR="0029720F" w:rsidRDefault="0029720F" w:rsidP="00EC6216">
      <w:pPr>
        <w:pStyle w:val="Heading4"/>
      </w:pPr>
      <w:r>
        <w:t>Implementation Details</w:t>
      </w:r>
      <w:r w:rsidRPr="0020351A">
        <w:t xml:space="preserve"> </w:t>
      </w:r>
    </w:p>
    <w:p w14:paraId="237C9757" w14:textId="2A0025CF" w:rsidR="0029720F" w:rsidRDefault="0029720F" w:rsidP="00EC6216">
      <w:pPr>
        <w:pStyle w:val="Heading5"/>
      </w:pPr>
      <w:r>
        <w:t xml:space="preserve">Method Name: </w:t>
      </w:r>
      <w:r w:rsidR="002657A9">
        <w:t>Player</w:t>
      </w:r>
      <w:r>
        <w:t>Controller.update</w:t>
      </w:r>
      <w:r w:rsidR="002657A9">
        <w:t>Match</w:t>
      </w:r>
      <w:r>
        <w:t>Details()</w:t>
      </w:r>
    </w:p>
    <w:p w14:paraId="69C731AA" w14:textId="77777777" w:rsidR="006C4CFF" w:rsidRDefault="006C4CFF" w:rsidP="00CC5B56">
      <w:pPr>
        <w:pStyle w:val="ListParagraph"/>
        <w:numPr>
          <w:ilvl w:val="0"/>
          <w:numId w:val="33"/>
        </w:numPr>
        <w:jc w:val="both"/>
      </w:pPr>
      <w:r>
        <w:t>Authentication - Required</w:t>
      </w:r>
    </w:p>
    <w:p w14:paraId="19C93AF9" w14:textId="77777777" w:rsidR="006C4CFF" w:rsidRDefault="006C4CFF" w:rsidP="00CC5B56">
      <w:pPr>
        <w:pStyle w:val="ListParagraph"/>
        <w:numPr>
          <w:ilvl w:val="0"/>
          <w:numId w:val="33"/>
        </w:numPr>
        <w:jc w:val="both"/>
      </w:pPr>
      <w:r>
        <w:t>Validation - Required</w:t>
      </w:r>
    </w:p>
    <w:p w14:paraId="78DD5CB1" w14:textId="77777777" w:rsidR="0029720F" w:rsidRDefault="0029720F" w:rsidP="0029720F">
      <w:pPr>
        <w:spacing w:after="160" w:line="259" w:lineRule="auto"/>
        <w:jc w:val="both"/>
      </w:pPr>
    </w:p>
    <w:p w14:paraId="5F39EB4F" w14:textId="70B7002C" w:rsidR="0029720F" w:rsidRDefault="0029720F" w:rsidP="00EC6216">
      <w:pPr>
        <w:pStyle w:val="Heading3"/>
      </w:pPr>
      <w:r>
        <w:t xml:space="preserve">Get </w:t>
      </w:r>
      <w:r w:rsidR="002657A9">
        <w:t>match performance</w:t>
      </w:r>
      <w:r>
        <w:t xml:space="preserve"> details</w:t>
      </w:r>
    </w:p>
    <w:p w14:paraId="4C051D06" w14:textId="77777777" w:rsidR="0029720F" w:rsidRDefault="0029720F" w:rsidP="0029720F">
      <w:r>
        <w:t>Fetches a match information.</w:t>
      </w:r>
    </w:p>
    <w:p w14:paraId="7B375B86" w14:textId="77777777" w:rsidR="0029720F" w:rsidRDefault="0029720F" w:rsidP="00EC6216">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29720F" w:rsidRPr="00897CD7" w14:paraId="656E24CF"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5BF168C" w14:textId="77777777" w:rsidR="0029720F" w:rsidRPr="00897CD7" w:rsidRDefault="0029720F" w:rsidP="00A72EC3">
            <w:pPr>
              <w:rPr>
                <w:b w:val="0"/>
                <w:bCs w:val="0"/>
              </w:rPr>
            </w:pPr>
            <w:r w:rsidRPr="00897CD7">
              <w:rPr>
                <w:b w:val="0"/>
                <w:bCs w:val="0"/>
              </w:rPr>
              <w:t>HTTP Method</w:t>
            </w:r>
          </w:p>
        </w:tc>
        <w:tc>
          <w:tcPr>
            <w:tcW w:w="3397" w:type="dxa"/>
          </w:tcPr>
          <w:p w14:paraId="5ED0BDDE"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0910D2A8"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29720F" w:rsidRPr="00897CD7" w14:paraId="0BDF60CA"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4D8718BA" w14:textId="77777777" w:rsidR="0029720F" w:rsidRPr="00897CD7" w:rsidRDefault="0029720F" w:rsidP="00A72EC3">
            <w:pPr>
              <w:rPr>
                <w:b/>
                <w:bCs w:val="0"/>
              </w:rPr>
            </w:pPr>
            <w:r w:rsidRPr="00897CD7">
              <w:rPr>
                <w:bCs w:val="0"/>
              </w:rPr>
              <w:t>GET</w:t>
            </w:r>
          </w:p>
        </w:tc>
        <w:tc>
          <w:tcPr>
            <w:tcW w:w="3397" w:type="dxa"/>
          </w:tcPr>
          <w:p w14:paraId="52CC7741" w14:textId="0DCE1529"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486204">
              <w:t>/api/v1/</w:t>
            </w:r>
            <w:r w:rsidR="001773F9">
              <w:t>players</w:t>
            </w:r>
            <w:r w:rsidRPr="00486204">
              <w:t>/{</w:t>
            </w:r>
            <w:r w:rsidR="001773F9">
              <w:t>player</w:t>
            </w:r>
            <w:r w:rsidRPr="00486204">
              <w:t>Id}/</w:t>
            </w:r>
            <w:r w:rsidR="001773F9">
              <w:t>matches</w:t>
            </w:r>
          </w:p>
        </w:tc>
        <w:tc>
          <w:tcPr>
            <w:tcW w:w="3780" w:type="dxa"/>
          </w:tcPr>
          <w:p w14:paraId="0907D0BC"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No</w:t>
            </w:r>
          </w:p>
        </w:tc>
      </w:tr>
    </w:tbl>
    <w:p w14:paraId="1390EA78" w14:textId="77777777" w:rsidR="0029720F" w:rsidRDefault="0029720F" w:rsidP="0029720F">
      <w:pPr>
        <w:pStyle w:val="Heading4"/>
        <w:numPr>
          <w:ilvl w:val="0"/>
          <w:numId w:val="0"/>
        </w:numPr>
      </w:pPr>
    </w:p>
    <w:p w14:paraId="397FC334" w14:textId="77777777" w:rsidR="0029720F" w:rsidRDefault="0029720F" w:rsidP="00EC6216">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29720F" w:rsidRPr="00C40240" w14:paraId="29CCA3CA"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57071E9" w14:textId="77777777" w:rsidR="0029720F" w:rsidRPr="00C40240" w:rsidRDefault="0029720F" w:rsidP="00A72EC3">
            <w:pPr>
              <w:rPr>
                <w:b w:val="0"/>
                <w:bCs w:val="0"/>
              </w:rPr>
            </w:pPr>
            <w:r w:rsidRPr="00C40240">
              <w:t>Name</w:t>
            </w:r>
          </w:p>
        </w:tc>
        <w:tc>
          <w:tcPr>
            <w:tcW w:w="1797" w:type="dxa"/>
          </w:tcPr>
          <w:p w14:paraId="75CEF78B"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1FFB9219"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112093A4"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29720F" w:rsidRPr="00C40240" w14:paraId="7C7591C8"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2AB4527A" w14:textId="5B166853" w:rsidR="0029720F" w:rsidRPr="00C40240" w:rsidRDefault="001773F9" w:rsidP="00A72EC3">
            <w:pPr>
              <w:rPr>
                <w:b/>
                <w:bCs w:val="0"/>
              </w:rPr>
            </w:pPr>
            <w:r>
              <w:t>player</w:t>
            </w:r>
            <w:r w:rsidR="0029720F" w:rsidRPr="00486204">
              <w:t>Id</w:t>
            </w:r>
          </w:p>
        </w:tc>
        <w:tc>
          <w:tcPr>
            <w:tcW w:w="1797" w:type="dxa"/>
          </w:tcPr>
          <w:p w14:paraId="62CCE0D8"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t>Y</w:t>
            </w:r>
            <w:r w:rsidRPr="00C40240">
              <w:t>es</w:t>
            </w:r>
          </w:p>
        </w:tc>
        <w:tc>
          <w:tcPr>
            <w:tcW w:w="1268" w:type="dxa"/>
          </w:tcPr>
          <w:p w14:paraId="68DAA618"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2722C894" w14:textId="23FED07D" w:rsidR="0029720F" w:rsidRPr="00C40240" w:rsidRDefault="001773F9" w:rsidP="00A72EC3">
            <w:pPr>
              <w:cnfStyle w:val="000000000000" w:firstRow="0" w:lastRow="0" w:firstColumn="0" w:lastColumn="0" w:oddVBand="0" w:evenVBand="0" w:oddHBand="0" w:evenHBand="0" w:firstRowFirstColumn="0" w:firstRowLastColumn="0" w:lastRowFirstColumn="0" w:lastRowLastColumn="0"/>
            </w:pPr>
            <w:r>
              <w:t>Player</w:t>
            </w:r>
            <w:r w:rsidR="0029720F">
              <w:t xml:space="preserve"> Id</w:t>
            </w:r>
          </w:p>
        </w:tc>
      </w:tr>
    </w:tbl>
    <w:p w14:paraId="45669274" w14:textId="77777777" w:rsidR="0029720F" w:rsidRDefault="0029720F" w:rsidP="0029720F">
      <w:pPr>
        <w:pStyle w:val="Heading4"/>
        <w:numPr>
          <w:ilvl w:val="0"/>
          <w:numId w:val="0"/>
        </w:numPr>
      </w:pPr>
    </w:p>
    <w:p w14:paraId="0B0D3C18"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4EE992BA"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5C710EE" w14:textId="77777777" w:rsidR="0029720F" w:rsidRPr="00897CD7" w:rsidRDefault="0029720F" w:rsidP="00A72EC3">
            <w:pPr>
              <w:rPr>
                <w:b w:val="0"/>
                <w:bCs w:val="0"/>
              </w:rPr>
            </w:pPr>
            <w:r w:rsidRPr="00897CD7">
              <w:rPr>
                <w:b w:val="0"/>
                <w:bCs w:val="0"/>
              </w:rPr>
              <w:t>Status Code</w:t>
            </w:r>
          </w:p>
        </w:tc>
        <w:tc>
          <w:tcPr>
            <w:tcW w:w="810" w:type="dxa"/>
          </w:tcPr>
          <w:p w14:paraId="10E13462"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2AA356BD"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74360E8"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04B00F3F"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1AEB95E" w14:textId="77777777" w:rsidR="0029720F" w:rsidRPr="00897CD7" w:rsidRDefault="0029720F" w:rsidP="00A72EC3">
            <w:pPr>
              <w:rPr>
                <w:b/>
                <w:bCs w:val="0"/>
              </w:rPr>
            </w:pPr>
            <w:r w:rsidRPr="00897CD7">
              <w:rPr>
                <w:bCs w:val="0"/>
              </w:rPr>
              <w:t>200</w:t>
            </w:r>
          </w:p>
        </w:tc>
        <w:tc>
          <w:tcPr>
            <w:tcW w:w="810" w:type="dxa"/>
          </w:tcPr>
          <w:p w14:paraId="570A3625"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DCC11F8" w14:textId="01C31B21"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525F3F">
              <w:t>match performance</w:t>
            </w:r>
            <w:r>
              <w:t xml:space="preserve"> details</w:t>
            </w:r>
          </w:p>
        </w:tc>
        <w:tc>
          <w:tcPr>
            <w:tcW w:w="3780" w:type="dxa"/>
          </w:tcPr>
          <w:p w14:paraId="58DA197B" w14:textId="77777777"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p>
          <w:p w14:paraId="42105AFA" w14:textId="20ACF669"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r w:rsidR="002B3F8E">
              <w:t>playerId</w:t>
            </w:r>
            <w:r>
              <w:t xml:space="preserve">”: </w:t>
            </w:r>
            <w:r w:rsidR="002B3F8E">
              <w:t>playerId</w:t>
            </w:r>
            <w:r>
              <w:t>,</w:t>
            </w:r>
          </w:p>
          <w:p w14:paraId="087EF3C1" w14:textId="0B8CAEE1"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r w:rsidR="002B3F8E">
              <w:t>matchId</w:t>
            </w:r>
            <w:r>
              <w:t xml:space="preserve">”: </w:t>
            </w:r>
            <w:r w:rsidR="002B3F8E">
              <w:t>matchId</w:t>
            </w:r>
            <w:r>
              <w:t>,</w:t>
            </w:r>
          </w:p>
          <w:p w14:paraId="0959D8CE" w14:textId="0DC2A91B"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r w:rsidR="002B3F8E">
              <w:t>runs</w:t>
            </w:r>
            <w:r>
              <w:t xml:space="preserve">”: </w:t>
            </w:r>
            <w:r w:rsidR="002B3F8E">
              <w:t>runs,</w:t>
            </w:r>
          </w:p>
          <w:p w14:paraId="19310ADA" w14:textId="20389130" w:rsidR="002B3F8E" w:rsidRDefault="002B3F8E" w:rsidP="0076390E">
            <w:pPr>
              <w:pStyle w:val="CodeText"/>
              <w:cnfStyle w:val="000000000000" w:firstRow="0" w:lastRow="0" w:firstColumn="0" w:lastColumn="0" w:oddVBand="0" w:evenVBand="0" w:oddHBand="0" w:evenHBand="0" w:firstRowFirstColumn="0" w:firstRowLastColumn="0" w:lastRowFirstColumn="0" w:lastRowLastColumn="0"/>
            </w:pPr>
            <w:r>
              <w:t>“wickets”: wickets,</w:t>
            </w:r>
          </w:p>
          <w:p w14:paraId="233FD51D" w14:textId="5F953111" w:rsidR="002B3F8E" w:rsidRDefault="002B3F8E" w:rsidP="0076390E">
            <w:pPr>
              <w:pStyle w:val="CodeText"/>
              <w:cnfStyle w:val="000000000000" w:firstRow="0" w:lastRow="0" w:firstColumn="0" w:lastColumn="0" w:oddVBand="0" w:evenVBand="0" w:oddHBand="0" w:evenHBand="0" w:firstRowFirstColumn="0" w:firstRowLastColumn="0" w:lastRowFirstColumn="0" w:lastRowLastColumn="0"/>
            </w:pPr>
            <w:r>
              <w:t>“fours”: fours,</w:t>
            </w:r>
          </w:p>
          <w:p w14:paraId="7C614C5C" w14:textId="136C0AF0" w:rsidR="002B3F8E" w:rsidRDefault="002B3F8E" w:rsidP="0076390E">
            <w:pPr>
              <w:pStyle w:val="CodeText"/>
              <w:cnfStyle w:val="000000000000" w:firstRow="0" w:lastRow="0" w:firstColumn="0" w:lastColumn="0" w:oddVBand="0" w:evenVBand="0" w:oddHBand="0" w:evenHBand="0" w:firstRowFirstColumn="0" w:firstRowLastColumn="0" w:lastRowFirstColumn="0" w:lastRowLastColumn="0"/>
            </w:pPr>
            <w:r>
              <w:t>“sixes”: sixes</w:t>
            </w:r>
          </w:p>
          <w:p w14:paraId="47B4F88D" w14:textId="77777777" w:rsidR="0029720F" w:rsidRPr="00897CD7"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p>
        </w:tc>
      </w:tr>
      <w:tr w:rsidR="00104184" w:rsidRPr="00897CD7" w14:paraId="37B6FF9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1458514" w14:textId="1E5CAA67" w:rsidR="00104184" w:rsidRPr="00897CD7" w:rsidRDefault="00104184" w:rsidP="00104184">
            <w:r>
              <w:t>404</w:t>
            </w:r>
          </w:p>
        </w:tc>
        <w:tc>
          <w:tcPr>
            <w:tcW w:w="810" w:type="dxa"/>
          </w:tcPr>
          <w:p w14:paraId="130F3C04" w14:textId="77777777" w:rsidR="00104184" w:rsidRPr="00897CD7" w:rsidRDefault="00104184" w:rsidP="00104184">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4A7E20B9" w14:textId="43F844B9" w:rsidR="00104184" w:rsidRDefault="00104184" w:rsidP="00104184">
            <w:pPr>
              <w:cnfStyle w:val="000000000000" w:firstRow="0" w:lastRow="0" w:firstColumn="0" w:lastColumn="0" w:oddVBand="0" w:evenVBand="0" w:oddHBand="0" w:evenHBand="0" w:firstRowFirstColumn="0" w:firstRowLastColumn="0" w:lastRowFirstColumn="0" w:lastRowLastColumn="0"/>
            </w:pPr>
            <w:r>
              <w:t>Error occurred while fetching match performance details</w:t>
            </w:r>
          </w:p>
        </w:tc>
        <w:tc>
          <w:tcPr>
            <w:tcW w:w="3780" w:type="dxa"/>
          </w:tcPr>
          <w:p w14:paraId="106C8E1B" w14:textId="77777777" w:rsidR="00104184" w:rsidRPr="00730BF1" w:rsidRDefault="00104184" w:rsidP="00104184">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F9449D2" w14:textId="0681C4F6" w:rsidR="00104184" w:rsidRPr="00730BF1" w:rsidRDefault="00104184" w:rsidP="00104184">
            <w:pPr>
              <w:pStyle w:val="CodeText"/>
              <w:cnfStyle w:val="000000000000" w:firstRow="0" w:lastRow="0" w:firstColumn="0" w:lastColumn="0" w:oddVBand="0" w:evenVBand="0" w:oddHBand="0" w:evenHBand="0" w:firstRowFirstColumn="0" w:firstRowLastColumn="0" w:lastRowFirstColumn="0" w:lastRowLastColumn="0"/>
            </w:pPr>
            <w:r>
              <w:t>“message”: “Player performance details not found”</w:t>
            </w:r>
          </w:p>
          <w:p w14:paraId="4365E961" w14:textId="66E0D6FA" w:rsidR="00104184" w:rsidRPr="00897CD7" w:rsidRDefault="00104184" w:rsidP="00104184">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278E78E" w14:textId="77777777" w:rsidR="0029720F" w:rsidRDefault="0029720F" w:rsidP="00EC6216">
      <w:pPr>
        <w:pStyle w:val="Heading4"/>
      </w:pPr>
      <w:r>
        <w:t>Implementation Details</w:t>
      </w:r>
      <w:r w:rsidRPr="0020351A">
        <w:t xml:space="preserve"> </w:t>
      </w:r>
    </w:p>
    <w:p w14:paraId="7357EAEE" w14:textId="51A05195" w:rsidR="0029720F" w:rsidRDefault="0029720F" w:rsidP="00EC6216">
      <w:pPr>
        <w:pStyle w:val="Heading5"/>
      </w:pPr>
      <w:r>
        <w:t xml:space="preserve">Method Name: </w:t>
      </w:r>
      <w:r w:rsidR="001773F9">
        <w:t>Player</w:t>
      </w:r>
      <w:r>
        <w:t>Controller.fetch</w:t>
      </w:r>
      <w:r w:rsidR="001773F9">
        <w:t>Match</w:t>
      </w:r>
      <w:r>
        <w:t>Details()</w:t>
      </w:r>
    </w:p>
    <w:p w14:paraId="40D31DD5" w14:textId="4C6A7611" w:rsidR="006C4CFF" w:rsidRDefault="006C4CFF" w:rsidP="00CC5B56">
      <w:pPr>
        <w:pStyle w:val="ListParagraph"/>
        <w:numPr>
          <w:ilvl w:val="0"/>
          <w:numId w:val="34"/>
        </w:numPr>
        <w:jc w:val="both"/>
      </w:pPr>
      <w:r>
        <w:t xml:space="preserve">Authentication </w:t>
      </w:r>
      <w:r w:rsidR="00DB076E">
        <w:t>–</w:t>
      </w:r>
      <w:r>
        <w:t xml:space="preserve"> </w:t>
      </w:r>
      <w:r w:rsidR="00DB076E">
        <w:t>Not r</w:t>
      </w:r>
      <w:r>
        <w:t>equired</w:t>
      </w:r>
    </w:p>
    <w:p w14:paraId="7E2C387C" w14:textId="77777777" w:rsidR="006C4CFF" w:rsidRDefault="006C4CFF" w:rsidP="00CC5B56">
      <w:pPr>
        <w:pStyle w:val="ListParagraph"/>
        <w:numPr>
          <w:ilvl w:val="0"/>
          <w:numId w:val="34"/>
        </w:numPr>
        <w:jc w:val="both"/>
      </w:pPr>
      <w:r>
        <w:lastRenderedPageBreak/>
        <w:t>Validation - Required</w:t>
      </w:r>
    </w:p>
    <w:p w14:paraId="7BA40F63" w14:textId="77777777" w:rsidR="0029720F" w:rsidRDefault="0029720F" w:rsidP="0029720F">
      <w:pPr>
        <w:pStyle w:val="ListParagraph"/>
        <w:spacing w:after="160" w:line="259" w:lineRule="auto"/>
        <w:jc w:val="both"/>
      </w:pPr>
    </w:p>
    <w:p w14:paraId="4F94C4F1" w14:textId="3EC0E96D" w:rsidR="0029720F" w:rsidRDefault="0029720F" w:rsidP="00EC6216">
      <w:pPr>
        <w:pStyle w:val="Heading3"/>
      </w:pPr>
      <w:r>
        <w:t xml:space="preserve">Update </w:t>
      </w:r>
      <w:r w:rsidR="000B3B62">
        <w:t>player</w:t>
      </w:r>
      <w:r>
        <w:t xml:space="preserve"> </w:t>
      </w:r>
      <w:r w:rsidR="002B3F8E">
        <w:t>statistic</w:t>
      </w:r>
    </w:p>
    <w:p w14:paraId="195424E0" w14:textId="5C4C10A5" w:rsidR="0029720F" w:rsidRDefault="00FB0049" w:rsidP="0029720F">
      <w:r>
        <w:t>Update</w:t>
      </w:r>
      <w:r w:rsidR="0029720F">
        <w:t xml:space="preserve"> </w:t>
      </w:r>
      <w:r>
        <w:t>player statistic</w:t>
      </w:r>
      <w:r w:rsidR="0029720F">
        <w:t>.</w:t>
      </w:r>
    </w:p>
    <w:p w14:paraId="4C175840" w14:textId="77777777" w:rsidR="0029720F" w:rsidRDefault="0029720F" w:rsidP="00EC6216">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29720F" w:rsidRPr="00897CD7" w14:paraId="6F333792"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36A175E7" w14:textId="77777777" w:rsidR="0029720F" w:rsidRPr="00897CD7" w:rsidRDefault="0029720F" w:rsidP="00A72EC3">
            <w:pPr>
              <w:rPr>
                <w:b w:val="0"/>
                <w:bCs w:val="0"/>
              </w:rPr>
            </w:pPr>
            <w:r w:rsidRPr="00897CD7">
              <w:rPr>
                <w:b w:val="0"/>
                <w:bCs w:val="0"/>
              </w:rPr>
              <w:t>HTTP Method</w:t>
            </w:r>
          </w:p>
        </w:tc>
        <w:tc>
          <w:tcPr>
            <w:tcW w:w="3579" w:type="dxa"/>
          </w:tcPr>
          <w:p w14:paraId="6B34F2E9"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6957C63C"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675CD3B8" w14:textId="77777777" w:rsidR="0029720F" w:rsidRPr="00B16713"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29720F" w:rsidRPr="00897CD7" w14:paraId="1CAF3269"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1AE7D44D" w14:textId="77777777" w:rsidR="0029720F" w:rsidRPr="00B16713" w:rsidRDefault="0029720F" w:rsidP="00A72EC3">
            <w:r w:rsidRPr="00B16713">
              <w:t>P</w:t>
            </w:r>
            <w:r>
              <w:t>UT</w:t>
            </w:r>
          </w:p>
        </w:tc>
        <w:tc>
          <w:tcPr>
            <w:tcW w:w="3579" w:type="dxa"/>
          </w:tcPr>
          <w:p w14:paraId="4AC855FA" w14:textId="6222C968" w:rsidR="0029720F" w:rsidRPr="00897CD7" w:rsidRDefault="000B3B62" w:rsidP="00A72EC3">
            <w:pPr>
              <w:cnfStyle w:val="000000000000" w:firstRow="0" w:lastRow="0" w:firstColumn="0" w:lastColumn="0" w:oddVBand="0" w:evenVBand="0" w:oddHBand="0" w:evenHBand="0" w:firstRowFirstColumn="0" w:firstRowLastColumn="0" w:lastRowFirstColumn="0" w:lastRowLastColumn="0"/>
            </w:pPr>
            <w:r w:rsidRPr="00611283">
              <w:t>/api/v1/</w:t>
            </w:r>
            <w:r>
              <w:t>players</w:t>
            </w:r>
            <w:r w:rsidRPr="00611283">
              <w:t>/{</w:t>
            </w:r>
            <w:r>
              <w:t>playerId</w:t>
            </w:r>
            <w:r w:rsidRPr="00611283">
              <w:t>}</w:t>
            </w:r>
            <w:r>
              <w:t>/</w:t>
            </w:r>
            <w:r w:rsidR="002B3F8E">
              <w:t>statistic</w:t>
            </w:r>
          </w:p>
        </w:tc>
        <w:tc>
          <w:tcPr>
            <w:tcW w:w="2030" w:type="dxa"/>
          </w:tcPr>
          <w:p w14:paraId="02974705"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008C2D36" w14:textId="5EA15B31" w:rsidR="0029720F"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082D9CB1" w14:textId="77777777" w:rsidR="0029720F" w:rsidRDefault="0029720F" w:rsidP="0029720F">
      <w:pPr>
        <w:pStyle w:val="Heading4"/>
        <w:numPr>
          <w:ilvl w:val="0"/>
          <w:numId w:val="0"/>
        </w:numPr>
      </w:pPr>
    </w:p>
    <w:p w14:paraId="58E0DB9F" w14:textId="77777777" w:rsidR="0029720F" w:rsidRDefault="0029720F" w:rsidP="00EC6216">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340"/>
        <w:gridCol w:w="3718"/>
      </w:tblGrid>
      <w:tr w:rsidR="00D455B3" w:rsidRPr="00730BF1" w14:paraId="55F30D0B"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E6BB54B" w14:textId="77777777" w:rsidR="00D455B3" w:rsidRPr="00730BF1" w:rsidRDefault="00D455B3" w:rsidP="00D623A6">
            <w:pPr>
              <w:rPr>
                <w:b w:val="0"/>
                <w:bCs w:val="0"/>
              </w:rPr>
            </w:pPr>
            <w:r w:rsidRPr="00730BF1">
              <w:t>Name</w:t>
            </w:r>
          </w:p>
        </w:tc>
        <w:tc>
          <w:tcPr>
            <w:tcW w:w="1241" w:type="dxa"/>
          </w:tcPr>
          <w:p w14:paraId="1516E14E" w14:textId="77777777" w:rsidR="00D455B3" w:rsidRPr="00730BF1" w:rsidRDefault="00D455B3"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29CE25C2" w14:textId="77777777" w:rsidR="00D455B3" w:rsidRPr="00730BF1" w:rsidRDefault="00D455B3"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340" w:type="dxa"/>
          </w:tcPr>
          <w:p w14:paraId="648B54B2" w14:textId="77777777" w:rsidR="00D455B3" w:rsidRPr="00730BF1" w:rsidRDefault="00D455B3"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18" w:type="dxa"/>
          </w:tcPr>
          <w:p w14:paraId="503D2CF8" w14:textId="77777777" w:rsidR="00D455B3" w:rsidRPr="00730BF1" w:rsidRDefault="00D455B3"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D455B3" w:rsidRPr="00730BF1" w14:paraId="0EDA91B2"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68484EDD" w14:textId="77777777" w:rsidR="00D455B3" w:rsidRDefault="00D455B3" w:rsidP="00D623A6">
            <w:r>
              <w:t>playerId</w:t>
            </w:r>
          </w:p>
        </w:tc>
        <w:tc>
          <w:tcPr>
            <w:tcW w:w="1241" w:type="dxa"/>
          </w:tcPr>
          <w:p w14:paraId="39065565"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4306C6C1"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path</w:t>
            </w:r>
          </w:p>
        </w:tc>
        <w:tc>
          <w:tcPr>
            <w:tcW w:w="1340" w:type="dxa"/>
          </w:tcPr>
          <w:p w14:paraId="7603A364" w14:textId="735B0956" w:rsidR="00D455B3" w:rsidRDefault="00914DC8" w:rsidP="00D623A6">
            <w:pPr>
              <w:cnfStyle w:val="000000000000" w:firstRow="0" w:lastRow="0" w:firstColumn="0" w:lastColumn="0" w:oddVBand="0" w:evenVBand="0" w:oddHBand="0" w:evenHBand="0" w:firstRowFirstColumn="0" w:firstRowLastColumn="0" w:lastRowFirstColumn="0" w:lastRowLastColumn="0"/>
            </w:pPr>
            <w:r>
              <w:t>UUID</w:t>
            </w:r>
          </w:p>
        </w:tc>
        <w:tc>
          <w:tcPr>
            <w:tcW w:w="3718" w:type="dxa"/>
          </w:tcPr>
          <w:p w14:paraId="04A025E6"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Player Id</w:t>
            </w:r>
          </w:p>
        </w:tc>
      </w:tr>
      <w:tr w:rsidR="00D455B3" w:rsidRPr="00730BF1" w14:paraId="58377FEA"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7214026C" w14:textId="77777777" w:rsidR="00D455B3" w:rsidRPr="00730BF1" w:rsidRDefault="00D455B3" w:rsidP="00D623A6">
            <w:r>
              <w:t>totalMatches</w:t>
            </w:r>
          </w:p>
        </w:tc>
        <w:tc>
          <w:tcPr>
            <w:tcW w:w="1241" w:type="dxa"/>
          </w:tcPr>
          <w:p w14:paraId="04ADE23F" w14:textId="77777777" w:rsidR="00D455B3" w:rsidRPr="00730BF1"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1DCD4BDA" w14:textId="77777777" w:rsidR="00D455B3" w:rsidRPr="00730BF1"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67E3B02D" w14:textId="77777777" w:rsidR="00D455B3" w:rsidRPr="00730BF1"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24EAA137" w14:textId="77777777" w:rsidR="00D455B3" w:rsidRPr="00730BF1" w:rsidRDefault="00D455B3" w:rsidP="00D623A6">
            <w:pPr>
              <w:cnfStyle w:val="000000000000" w:firstRow="0" w:lastRow="0" w:firstColumn="0" w:lastColumn="0" w:oddVBand="0" w:evenVBand="0" w:oddHBand="0" w:evenHBand="0" w:firstRowFirstColumn="0" w:firstRowLastColumn="0" w:lastRowFirstColumn="0" w:lastRowLastColumn="0"/>
            </w:pPr>
            <w:r>
              <w:t>Total matches played by player</w:t>
            </w:r>
          </w:p>
        </w:tc>
      </w:tr>
      <w:tr w:rsidR="00D455B3" w:rsidRPr="00730BF1" w14:paraId="77A7C5BB"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6433120A" w14:textId="77777777" w:rsidR="00D455B3" w:rsidRDefault="00D455B3" w:rsidP="00D623A6">
            <w:r>
              <w:t>highestRuns</w:t>
            </w:r>
          </w:p>
        </w:tc>
        <w:tc>
          <w:tcPr>
            <w:tcW w:w="1241" w:type="dxa"/>
          </w:tcPr>
          <w:p w14:paraId="16480844"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471CB21"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7C8A9431"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6B640885"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Highest runs scored by player</w:t>
            </w:r>
          </w:p>
        </w:tc>
      </w:tr>
      <w:tr w:rsidR="00D455B3" w:rsidRPr="00730BF1" w14:paraId="48C7531D"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7A599B07" w14:textId="77777777" w:rsidR="00D455B3" w:rsidRDefault="00D455B3" w:rsidP="00D623A6">
            <w:r>
              <w:t>fifties</w:t>
            </w:r>
          </w:p>
        </w:tc>
        <w:tc>
          <w:tcPr>
            <w:tcW w:w="1241" w:type="dxa"/>
          </w:tcPr>
          <w:p w14:paraId="5A9D64BC"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32E709D"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07A31B98"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1766408E"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Number of fifties</w:t>
            </w:r>
          </w:p>
        </w:tc>
      </w:tr>
      <w:tr w:rsidR="00D455B3" w:rsidRPr="00730BF1" w14:paraId="6B99BE76"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21CC5CF9" w14:textId="77777777" w:rsidR="00D455B3" w:rsidRDefault="00D455B3" w:rsidP="00D623A6">
            <w:r>
              <w:t>hundreds</w:t>
            </w:r>
          </w:p>
        </w:tc>
        <w:tc>
          <w:tcPr>
            <w:tcW w:w="1241" w:type="dxa"/>
          </w:tcPr>
          <w:p w14:paraId="38178357"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91673FF"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6D6D0435"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0A4747CA"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Number of hundreds</w:t>
            </w:r>
          </w:p>
        </w:tc>
      </w:tr>
      <w:tr w:rsidR="00D455B3" w:rsidRPr="00730BF1" w14:paraId="1DB18C59"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042CA9E9" w14:textId="77777777" w:rsidR="00D455B3" w:rsidRDefault="00D455B3" w:rsidP="00D623A6">
            <w:r>
              <w:t>wickets</w:t>
            </w:r>
          </w:p>
        </w:tc>
        <w:tc>
          <w:tcPr>
            <w:tcW w:w="1241" w:type="dxa"/>
          </w:tcPr>
          <w:p w14:paraId="407EF8A1"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215200A"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5F7AFA85"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0BE9A6D2"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Total wickets</w:t>
            </w:r>
          </w:p>
        </w:tc>
      </w:tr>
    </w:tbl>
    <w:p w14:paraId="1235A46D" w14:textId="77777777" w:rsidR="0029720F" w:rsidRDefault="0029720F" w:rsidP="0029720F">
      <w:pPr>
        <w:pStyle w:val="Heading4"/>
        <w:numPr>
          <w:ilvl w:val="0"/>
          <w:numId w:val="0"/>
        </w:numPr>
      </w:pPr>
    </w:p>
    <w:p w14:paraId="2EF1AB03"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729AF031"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3A5B86" w14:textId="77777777" w:rsidR="0029720F" w:rsidRPr="00897CD7" w:rsidRDefault="0029720F" w:rsidP="00A72EC3">
            <w:pPr>
              <w:rPr>
                <w:b w:val="0"/>
                <w:bCs w:val="0"/>
              </w:rPr>
            </w:pPr>
            <w:r w:rsidRPr="00897CD7">
              <w:rPr>
                <w:b w:val="0"/>
                <w:bCs w:val="0"/>
              </w:rPr>
              <w:t>Status Code</w:t>
            </w:r>
          </w:p>
        </w:tc>
        <w:tc>
          <w:tcPr>
            <w:tcW w:w="810" w:type="dxa"/>
          </w:tcPr>
          <w:p w14:paraId="41D5D775"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3B76AB0"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6E84AAD7"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008FB9C3"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CFD6BD5" w14:textId="77777777" w:rsidR="0029720F" w:rsidRPr="00897CD7" w:rsidRDefault="0029720F" w:rsidP="00A72EC3">
            <w:pPr>
              <w:rPr>
                <w:b/>
                <w:bCs w:val="0"/>
              </w:rPr>
            </w:pPr>
            <w:r w:rsidRPr="00897CD7">
              <w:rPr>
                <w:bCs w:val="0"/>
              </w:rPr>
              <w:t>200</w:t>
            </w:r>
          </w:p>
        </w:tc>
        <w:tc>
          <w:tcPr>
            <w:tcW w:w="810" w:type="dxa"/>
          </w:tcPr>
          <w:p w14:paraId="611E90BC"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6CA36BA3" w14:textId="61821418" w:rsidR="0029720F" w:rsidRPr="00897CD7" w:rsidRDefault="000B3B62" w:rsidP="00A72EC3">
            <w:pPr>
              <w:cnfStyle w:val="000000000000" w:firstRow="0" w:lastRow="0" w:firstColumn="0" w:lastColumn="0" w:oddVBand="0" w:evenVBand="0" w:oddHBand="0" w:evenHBand="0" w:firstRowFirstColumn="0" w:firstRowLastColumn="0" w:lastRowFirstColumn="0" w:lastRowLastColumn="0"/>
            </w:pPr>
            <w:r>
              <w:t>Updating</w:t>
            </w:r>
            <w:r w:rsidR="0029720F">
              <w:t xml:space="preserve"> </w:t>
            </w:r>
            <w:r>
              <w:t>player’s</w:t>
            </w:r>
            <w:r w:rsidR="0029720F">
              <w:t xml:space="preserve"> </w:t>
            </w:r>
            <w:r w:rsidR="002B3F8E">
              <w:t>statistic</w:t>
            </w:r>
          </w:p>
        </w:tc>
        <w:tc>
          <w:tcPr>
            <w:tcW w:w="3780" w:type="dxa"/>
          </w:tcPr>
          <w:p w14:paraId="54654945" w14:textId="77777777" w:rsidR="0029720F" w:rsidRPr="00730BF1"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CB8BC0D" w14:textId="77777777"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“error”: false,</w:t>
            </w:r>
          </w:p>
          <w:p w14:paraId="66130C59" w14:textId="66744C08"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 xml:space="preserve">“message”: “Updated </w:t>
            </w:r>
            <w:r w:rsidR="002B3F8E">
              <w:t>statistic</w:t>
            </w:r>
          </w:p>
          <w:p w14:paraId="03CD9312" w14:textId="77777777" w:rsidR="0029720F" w:rsidRPr="00897CD7"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29720F" w:rsidRPr="00897CD7" w14:paraId="5738EBB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4D6255D" w14:textId="3A51D8DC" w:rsidR="0029720F" w:rsidRPr="00897CD7" w:rsidRDefault="00DD7651" w:rsidP="00A72EC3">
            <w:r>
              <w:t>404</w:t>
            </w:r>
          </w:p>
        </w:tc>
        <w:tc>
          <w:tcPr>
            <w:tcW w:w="810" w:type="dxa"/>
          </w:tcPr>
          <w:p w14:paraId="46642B1D"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BD6E413" w14:textId="08A51FF9" w:rsidR="0029720F" w:rsidRDefault="0029720F" w:rsidP="00A72EC3">
            <w:pPr>
              <w:cnfStyle w:val="000000000000" w:firstRow="0" w:lastRow="0" w:firstColumn="0" w:lastColumn="0" w:oddVBand="0" w:evenVBand="0" w:oddHBand="0" w:evenHBand="0" w:firstRowFirstColumn="0" w:firstRowLastColumn="0" w:lastRowFirstColumn="0" w:lastRowLastColumn="0"/>
            </w:pPr>
            <w:r>
              <w:t xml:space="preserve">Error occurred while updating </w:t>
            </w:r>
            <w:r w:rsidR="000B3B62">
              <w:t>player</w:t>
            </w:r>
            <w:r>
              <w:t xml:space="preserve"> </w:t>
            </w:r>
            <w:r w:rsidR="002B3F8E">
              <w:t>statistic</w:t>
            </w:r>
          </w:p>
        </w:tc>
        <w:tc>
          <w:tcPr>
            <w:tcW w:w="3780" w:type="dxa"/>
          </w:tcPr>
          <w:p w14:paraId="4A5474E8" w14:textId="48F356A6" w:rsidR="0029720F" w:rsidRDefault="0029720F" w:rsidP="005520E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515B203" w14:textId="68ACE519" w:rsidR="0029720F" w:rsidRPr="00730BF1" w:rsidRDefault="0029720F" w:rsidP="0076390E">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5520EC">
              <w:t>“Player statistic not found”</w:t>
            </w:r>
          </w:p>
          <w:p w14:paraId="4C5AECBD" w14:textId="77777777" w:rsidR="0029720F" w:rsidRPr="00897CD7"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DB7E29C" w14:textId="77777777" w:rsidR="0029720F" w:rsidRDefault="0029720F" w:rsidP="00EC6216">
      <w:pPr>
        <w:pStyle w:val="Heading4"/>
      </w:pPr>
      <w:r>
        <w:t>Implementation Details</w:t>
      </w:r>
      <w:r w:rsidRPr="0020351A">
        <w:t xml:space="preserve"> </w:t>
      </w:r>
    </w:p>
    <w:p w14:paraId="527D62AC" w14:textId="77777777" w:rsidR="0029720F" w:rsidRDefault="0029720F" w:rsidP="00EC6216">
      <w:pPr>
        <w:pStyle w:val="Heading5"/>
      </w:pPr>
      <w:r>
        <w:t>Method Name: TeamController.updateStatistics ()</w:t>
      </w:r>
    </w:p>
    <w:p w14:paraId="23B0021D" w14:textId="77777777" w:rsidR="006C4CFF" w:rsidRDefault="006C4CFF" w:rsidP="00CC5B56">
      <w:pPr>
        <w:pStyle w:val="ListParagraph"/>
        <w:numPr>
          <w:ilvl w:val="0"/>
          <w:numId w:val="35"/>
        </w:numPr>
        <w:jc w:val="both"/>
      </w:pPr>
      <w:r>
        <w:t>Authentication - Required</w:t>
      </w:r>
    </w:p>
    <w:p w14:paraId="324DD034" w14:textId="77777777" w:rsidR="006C4CFF" w:rsidRDefault="006C4CFF" w:rsidP="00CC5B56">
      <w:pPr>
        <w:pStyle w:val="ListParagraph"/>
        <w:numPr>
          <w:ilvl w:val="0"/>
          <w:numId w:val="35"/>
        </w:numPr>
        <w:jc w:val="both"/>
      </w:pPr>
      <w:r>
        <w:t>Validation - Required</w:t>
      </w:r>
    </w:p>
    <w:p w14:paraId="391B963B" w14:textId="77777777" w:rsidR="0029720F" w:rsidRDefault="0029720F" w:rsidP="0029720F">
      <w:pPr>
        <w:pStyle w:val="ListParagraph"/>
        <w:spacing w:after="160" w:line="259" w:lineRule="auto"/>
        <w:jc w:val="both"/>
      </w:pPr>
    </w:p>
    <w:p w14:paraId="725F33C4" w14:textId="3C2625AE" w:rsidR="0029720F" w:rsidRDefault="0029720F" w:rsidP="00EC6216">
      <w:pPr>
        <w:pStyle w:val="Heading3"/>
      </w:pPr>
      <w:r>
        <w:t xml:space="preserve">Get </w:t>
      </w:r>
      <w:r w:rsidR="000B3B62">
        <w:t>player</w:t>
      </w:r>
      <w:r>
        <w:t xml:space="preserve"> </w:t>
      </w:r>
      <w:r w:rsidR="002B3F8E">
        <w:t>statistic</w:t>
      </w:r>
    </w:p>
    <w:p w14:paraId="4951DA57" w14:textId="1319E5D4" w:rsidR="0029720F" w:rsidRDefault="0029720F" w:rsidP="0029720F">
      <w:r>
        <w:t xml:space="preserve">Fetches a </w:t>
      </w:r>
      <w:r w:rsidR="00FB0049">
        <w:t>player</w:t>
      </w:r>
      <w:r>
        <w:t xml:space="preserve"> statistic.</w:t>
      </w:r>
    </w:p>
    <w:p w14:paraId="64322A6C" w14:textId="77777777" w:rsidR="0029720F" w:rsidRDefault="0029720F" w:rsidP="00EC6216">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29720F" w:rsidRPr="00897CD7" w14:paraId="6B071DF5"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39263DF" w14:textId="77777777" w:rsidR="0029720F" w:rsidRPr="00897CD7" w:rsidRDefault="0029720F" w:rsidP="00A72EC3">
            <w:pPr>
              <w:rPr>
                <w:b w:val="0"/>
                <w:bCs w:val="0"/>
              </w:rPr>
            </w:pPr>
            <w:r w:rsidRPr="00897CD7">
              <w:rPr>
                <w:b w:val="0"/>
                <w:bCs w:val="0"/>
              </w:rPr>
              <w:t>HTTP Method</w:t>
            </w:r>
          </w:p>
        </w:tc>
        <w:tc>
          <w:tcPr>
            <w:tcW w:w="3397" w:type="dxa"/>
          </w:tcPr>
          <w:p w14:paraId="520E5EC4"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0C566FAE"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29720F" w:rsidRPr="00897CD7" w14:paraId="528C754F"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0B151F3E" w14:textId="77777777" w:rsidR="0029720F" w:rsidRPr="00897CD7" w:rsidRDefault="0029720F" w:rsidP="00A72EC3">
            <w:pPr>
              <w:rPr>
                <w:b/>
                <w:bCs w:val="0"/>
              </w:rPr>
            </w:pPr>
            <w:r w:rsidRPr="00897CD7">
              <w:rPr>
                <w:bCs w:val="0"/>
              </w:rPr>
              <w:t>GET</w:t>
            </w:r>
          </w:p>
        </w:tc>
        <w:tc>
          <w:tcPr>
            <w:tcW w:w="3397" w:type="dxa"/>
          </w:tcPr>
          <w:p w14:paraId="445C3BE7" w14:textId="1E84415F"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611283">
              <w:t>/api/v1/</w:t>
            </w:r>
            <w:r w:rsidR="000B3B62">
              <w:t>players</w:t>
            </w:r>
            <w:r w:rsidRPr="00611283">
              <w:t>/{</w:t>
            </w:r>
            <w:r w:rsidR="000B3B62">
              <w:t>player</w:t>
            </w:r>
            <w:r w:rsidRPr="00611283">
              <w:t>Id}</w:t>
            </w:r>
            <w:r>
              <w:t>/</w:t>
            </w:r>
            <w:r w:rsidR="002B3F8E">
              <w:t>statistic</w:t>
            </w:r>
          </w:p>
        </w:tc>
        <w:tc>
          <w:tcPr>
            <w:tcW w:w="3780" w:type="dxa"/>
          </w:tcPr>
          <w:p w14:paraId="2172F778"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No</w:t>
            </w:r>
          </w:p>
        </w:tc>
      </w:tr>
    </w:tbl>
    <w:p w14:paraId="717D32CF" w14:textId="77777777" w:rsidR="0029720F" w:rsidRDefault="0029720F" w:rsidP="0029720F">
      <w:pPr>
        <w:pStyle w:val="Heading4"/>
        <w:numPr>
          <w:ilvl w:val="0"/>
          <w:numId w:val="0"/>
        </w:numPr>
      </w:pPr>
    </w:p>
    <w:p w14:paraId="6B132A9B" w14:textId="77777777" w:rsidR="0029720F" w:rsidRPr="00EC6216" w:rsidRDefault="0029720F" w:rsidP="00EC6216">
      <w:pPr>
        <w:pStyle w:val="Heading5"/>
      </w:pPr>
      <w:r w:rsidRPr="00EC6216">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29720F" w:rsidRPr="00C40240" w14:paraId="644CE8FE"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59565C71" w14:textId="77777777" w:rsidR="0029720F" w:rsidRPr="00C40240" w:rsidRDefault="0029720F" w:rsidP="00A72EC3">
            <w:pPr>
              <w:rPr>
                <w:b w:val="0"/>
                <w:bCs w:val="0"/>
              </w:rPr>
            </w:pPr>
            <w:r w:rsidRPr="00C40240">
              <w:t>Name</w:t>
            </w:r>
          </w:p>
        </w:tc>
        <w:tc>
          <w:tcPr>
            <w:tcW w:w="1797" w:type="dxa"/>
          </w:tcPr>
          <w:p w14:paraId="612536B0"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6BAFDD65"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54CD5544"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29720F" w:rsidRPr="00C40240" w14:paraId="69B79FC2"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5934990" w14:textId="697AB245" w:rsidR="0029720F" w:rsidRPr="00C40240" w:rsidRDefault="000B3B62" w:rsidP="00A72EC3">
            <w:pPr>
              <w:rPr>
                <w:b/>
                <w:bCs w:val="0"/>
              </w:rPr>
            </w:pPr>
            <w:r>
              <w:t>player</w:t>
            </w:r>
            <w:r w:rsidR="0029720F" w:rsidRPr="00611283">
              <w:t>Id</w:t>
            </w:r>
          </w:p>
        </w:tc>
        <w:tc>
          <w:tcPr>
            <w:tcW w:w="1797" w:type="dxa"/>
          </w:tcPr>
          <w:p w14:paraId="2E7A0BBB"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rsidRPr="00C40240">
              <w:t>yes</w:t>
            </w:r>
          </w:p>
        </w:tc>
        <w:tc>
          <w:tcPr>
            <w:tcW w:w="1268" w:type="dxa"/>
          </w:tcPr>
          <w:p w14:paraId="1B20C680"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536BCD81" w14:textId="1EC7A540" w:rsidR="0029720F" w:rsidRPr="00C40240" w:rsidRDefault="000B3B62" w:rsidP="00A72EC3">
            <w:pPr>
              <w:cnfStyle w:val="000000000000" w:firstRow="0" w:lastRow="0" w:firstColumn="0" w:lastColumn="0" w:oddVBand="0" w:evenVBand="0" w:oddHBand="0" w:evenHBand="0" w:firstRowFirstColumn="0" w:firstRowLastColumn="0" w:lastRowFirstColumn="0" w:lastRowLastColumn="0"/>
            </w:pPr>
            <w:r>
              <w:t>Player</w:t>
            </w:r>
            <w:r w:rsidR="0029720F">
              <w:t xml:space="preserve"> Id</w:t>
            </w:r>
          </w:p>
        </w:tc>
      </w:tr>
    </w:tbl>
    <w:p w14:paraId="4478C3C5" w14:textId="77777777" w:rsidR="0029720F" w:rsidRDefault="0029720F" w:rsidP="00EC6216">
      <w:pPr>
        <w:pStyle w:val="Heading5"/>
        <w:numPr>
          <w:ilvl w:val="0"/>
          <w:numId w:val="0"/>
        </w:numPr>
        <w:ind w:left="1008" w:hanging="1008"/>
      </w:pPr>
    </w:p>
    <w:p w14:paraId="67FB44CA"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4C43E152"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D8AECA0" w14:textId="77777777" w:rsidR="0029720F" w:rsidRPr="00897CD7" w:rsidRDefault="0029720F" w:rsidP="00A72EC3">
            <w:pPr>
              <w:rPr>
                <w:b w:val="0"/>
                <w:bCs w:val="0"/>
              </w:rPr>
            </w:pPr>
            <w:r w:rsidRPr="00897CD7">
              <w:rPr>
                <w:b w:val="0"/>
                <w:bCs w:val="0"/>
              </w:rPr>
              <w:t>Status Code</w:t>
            </w:r>
          </w:p>
        </w:tc>
        <w:tc>
          <w:tcPr>
            <w:tcW w:w="810" w:type="dxa"/>
          </w:tcPr>
          <w:p w14:paraId="45A4778A"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518AB290"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0F11873"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420E7425"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327F60E" w14:textId="77777777" w:rsidR="0029720F" w:rsidRPr="00897CD7" w:rsidRDefault="0029720F" w:rsidP="00A72EC3">
            <w:pPr>
              <w:rPr>
                <w:b/>
                <w:bCs w:val="0"/>
              </w:rPr>
            </w:pPr>
            <w:r w:rsidRPr="00897CD7">
              <w:rPr>
                <w:bCs w:val="0"/>
              </w:rPr>
              <w:t>200</w:t>
            </w:r>
          </w:p>
        </w:tc>
        <w:tc>
          <w:tcPr>
            <w:tcW w:w="810" w:type="dxa"/>
          </w:tcPr>
          <w:p w14:paraId="0F176D2D"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0C41504" w14:textId="7B9F3A21"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0B3B62">
              <w:t>player</w:t>
            </w:r>
            <w:r>
              <w:t xml:space="preserve"> statistic</w:t>
            </w:r>
          </w:p>
        </w:tc>
        <w:tc>
          <w:tcPr>
            <w:tcW w:w="3780" w:type="dxa"/>
          </w:tcPr>
          <w:p w14:paraId="7A627163"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w:t>
            </w:r>
          </w:p>
          <w:p w14:paraId="2DA4CA71"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“playerId”: “&lt;UUID&gt;”,</w:t>
            </w:r>
          </w:p>
          <w:p w14:paraId="25F7250C"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“totalMatches”: [{“format”: “&lt;String&gt;”, “matches”: “&lt;Number&gt;”}, {“format”: “&lt;String&gt;”, “matches”: “&lt;Number&gt;”}],</w:t>
            </w:r>
          </w:p>
          <w:p w14:paraId="15550897"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“runs”: [{“format”: “&lt;String&gt;”, “runs”: “&lt;Number&gt;”}, {“format”: “&lt;String&gt;”, “runs”: “&lt;Number&gt;”}],</w:t>
            </w:r>
          </w:p>
          <w:p w14:paraId="7A374A6A"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“highestRuns”: [{“format”: “&lt;String&gt;”, “highestRuns”: “&lt;Number&gt;”}, {“format”: “&lt;String&gt;”, “highestRuns”: “&lt;Number&gt;”}],</w:t>
            </w:r>
          </w:p>
          <w:p w14:paraId="362EC23D"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“fifties”: [{“format”: “&lt;String&gt;”, “fifties”: “&lt;Number&gt;”}, {“format”: “&lt;String&gt;”, “fifties”: “&lt;Number&gt;”}],</w:t>
            </w:r>
          </w:p>
          <w:p w14:paraId="3ADE7035"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“hundreds”: [{“format”: “&lt;String&gt;”, “hundreds”:“&lt;Number&gt;”}, {“format”: “&lt;String&gt;”, “hundreds”:“&lt;Number&gt;”}],</w:t>
            </w:r>
          </w:p>
          <w:p w14:paraId="02837720"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“wickets”: [{“format”: “&lt;String&gt;”, “wickets”:“&lt;Number&gt;”}, {“format”: “&lt;String&gt;”, “wickets”:“&lt;Number&gt;”}]</w:t>
            </w:r>
          </w:p>
          <w:p w14:paraId="62E9E54C" w14:textId="0B696AF1" w:rsidR="0029720F" w:rsidRPr="00897CD7"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w:t>
            </w:r>
          </w:p>
        </w:tc>
      </w:tr>
      <w:tr w:rsidR="0029720F" w:rsidRPr="00897CD7" w14:paraId="34DE7B62"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F8A799F" w14:textId="26F14B1E" w:rsidR="0029720F" w:rsidRPr="00897CD7" w:rsidRDefault="00DD7651" w:rsidP="00A72EC3">
            <w:r>
              <w:t>404</w:t>
            </w:r>
          </w:p>
        </w:tc>
        <w:tc>
          <w:tcPr>
            <w:tcW w:w="810" w:type="dxa"/>
          </w:tcPr>
          <w:p w14:paraId="3E689BDC"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4E300B42" w14:textId="66B8FCDA" w:rsidR="0029720F" w:rsidRDefault="0029720F" w:rsidP="00A72EC3">
            <w:pPr>
              <w:cnfStyle w:val="000000000000" w:firstRow="0" w:lastRow="0" w:firstColumn="0" w:lastColumn="0" w:oddVBand="0" w:evenVBand="0" w:oddHBand="0" w:evenHBand="0" w:firstRowFirstColumn="0" w:firstRowLastColumn="0" w:lastRowFirstColumn="0" w:lastRowLastColumn="0"/>
            </w:pPr>
            <w:r>
              <w:t xml:space="preserve">Error occurred while fetching </w:t>
            </w:r>
            <w:r w:rsidR="000B3B62">
              <w:t>player</w:t>
            </w:r>
            <w:r>
              <w:t xml:space="preserve"> statistic</w:t>
            </w:r>
          </w:p>
        </w:tc>
        <w:tc>
          <w:tcPr>
            <w:tcW w:w="3780" w:type="dxa"/>
          </w:tcPr>
          <w:p w14:paraId="242CAFA1" w14:textId="77777777" w:rsidR="0029720F" w:rsidRPr="00730BF1"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8E14D36" w14:textId="7CC51F29" w:rsidR="0029720F" w:rsidRPr="00730BF1" w:rsidRDefault="0029720F" w:rsidP="0076390E">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9D2AD4">
              <w:t>“Player statistic not found”</w:t>
            </w:r>
          </w:p>
          <w:p w14:paraId="265C0FFF" w14:textId="77777777" w:rsidR="0029720F" w:rsidRPr="00897CD7"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56303EF5" w14:textId="77777777" w:rsidR="0029720F" w:rsidRDefault="0029720F" w:rsidP="00EC6216">
      <w:pPr>
        <w:pStyle w:val="Heading4"/>
      </w:pPr>
      <w:r>
        <w:t>Implementation Details</w:t>
      </w:r>
      <w:r w:rsidRPr="0020351A">
        <w:t xml:space="preserve"> </w:t>
      </w:r>
    </w:p>
    <w:p w14:paraId="13EC2D79" w14:textId="77777777" w:rsidR="0029720F" w:rsidRDefault="0029720F" w:rsidP="00EC6216">
      <w:pPr>
        <w:pStyle w:val="Heading5"/>
      </w:pPr>
      <w:r>
        <w:t>Method Name: TeamController.fetchStatistic()</w:t>
      </w:r>
    </w:p>
    <w:p w14:paraId="2147479B" w14:textId="735CD345" w:rsidR="006C4CFF" w:rsidRDefault="006C4CFF" w:rsidP="00CC5B56">
      <w:pPr>
        <w:pStyle w:val="ListParagraph"/>
        <w:numPr>
          <w:ilvl w:val="0"/>
          <w:numId w:val="10"/>
        </w:numPr>
        <w:jc w:val="both"/>
      </w:pPr>
      <w:r>
        <w:t xml:space="preserve">Authentication </w:t>
      </w:r>
      <w:r w:rsidR="00DB076E">
        <w:t>–</w:t>
      </w:r>
      <w:r>
        <w:t xml:space="preserve"> </w:t>
      </w:r>
      <w:r w:rsidR="00DB076E">
        <w:t>Not r</w:t>
      </w:r>
      <w:r>
        <w:t>equired</w:t>
      </w:r>
    </w:p>
    <w:p w14:paraId="4692D063" w14:textId="0D3783F5" w:rsidR="006C4CFF" w:rsidRDefault="006C4CFF" w:rsidP="00CC5B56">
      <w:pPr>
        <w:pStyle w:val="ListParagraph"/>
        <w:numPr>
          <w:ilvl w:val="0"/>
          <w:numId w:val="10"/>
        </w:numPr>
        <w:jc w:val="both"/>
      </w:pPr>
      <w:r>
        <w:t>Validation – Required</w:t>
      </w:r>
    </w:p>
    <w:p w14:paraId="103EE3A4" w14:textId="77777777" w:rsidR="006C4CFF" w:rsidRDefault="006C4CFF" w:rsidP="006C4CFF">
      <w:pPr>
        <w:pStyle w:val="ListParagraph"/>
        <w:jc w:val="both"/>
      </w:pPr>
    </w:p>
    <w:p w14:paraId="4A5C4ADC" w14:textId="77777777" w:rsidR="00994DEA" w:rsidRPr="002F390F" w:rsidRDefault="00994DEA" w:rsidP="00994DEA">
      <w:pPr>
        <w:pStyle w:val="Heading2"/>
        <w:rPr>
          <w:lang w:val="en-IN" w:eastAsia="en-IN"/>
        </w:rPr>
      </w:pPr>
      <w:bookmarkStart w:id="35" w:name="_Toc171634081"/>
      <w:r>
        <w:rPr>
          <w:lang w:val="en-IN" w:eastAsia="en-IN"/>
        </w:rPr>
        <w:t>Dependencies</w:t>
      </w:r>
      <w:bookmarkEnd w:id="35"/>
    </w:p>
    <w:p w14:paraId="004FC132" w14:textId="77777777" w:rsidR="00DB076E" w:rsidRDefault="00DB076E" w:rsidP="00DB076E">
      <w:pPr>
        <w:rPr>
          <w:lang w:val="en-IN" w:eastAsia="en-IN"/>
        </w:rPr>
      </w:pPr>
      <w:r>
        <w:rPr>
          <w:lang w:val="en-IN" w:eastAsia="en-IN"/>
        </w:rPr>
        <w:t>This service is loosely depending upon,</w:t>
      </w:r>
    </w:p>
    <w:p w14:paraId="19A0B7FC" w14:textId="079EFB64" w:rsidR="002936C5" w:rsidRDefault="002936C5" w:rsidP="00CC5B56">
      <w:pPr>
        <w:pStyle w:val="ListParagraph"/>
        <w:numPr>
          <w:ilvl w:val="0"/>
          <w:numId w:val="40"/>
        </w:numPr>
        <w:rPr>
          <w:lang w:val="en-IN" w:eastAsia="en-IN"/>
        </w:rPr>
      </w:pPr>
      <w:r>
        <w:rPr>
          <w:lang w:val="en-IN" w:eastAsia="en-IN"/>
        </w:rPr>
        <w:t>User Management Service</w:t>
      </w:r>
    </w:p>
    <w:p w14:paraId="0EB3583C" w14:textId="0D809A00" w:rsidR="00DB076E" w:rsidRPr="005C742E" w:rsidRDefault="00DB076E" w:rsidP="00CC5B56">
      <w:pPr>
        <w:pStyle w:val="ListParagraph"/>
        <w:numPr>
          <w:ilvl w:val="0"/>
          <w:numId w:val="40"/>
        </w:numPr>
        <w:rPr>
          <w:lang w:val="en-IN" w:eastAsia="en-IN"/>
        </w:rPr>
      </w:pPr>
      <w:r>
        <w:rPr>
          <w:lang w:val="en-IN" w:eastAsia="en-IN"/>
        </w:rPr>
        <w:t>Live Score Service</w:t>
      </w:r>
    </w:p>
    <w:p w14:paraId="0E09E075" w14:textId="0B829BE9" w:rsidR="00CB6422" w:rsidRDefault="00CB6422" w:rsidP="00CB6422">
      <w:pPr>
        <w:pStyle w:val="Heading1"/>
        <w:numPr>
          <w:ilvl w:val="0"/>
          <w:numId w:val="0"/>
        </w:numPr>
      </w:pPr>
      <w:r>
        <w:t>Scalability</w:t>
      </w:r>
    </w:p>
    <w:p w14:paraId="511F3A22" w14:textId="403C2044" w:rsidR="00F724F3" w:rsidRPr="001C1F72" w:rsidRDefault="00F724F3" w:rsidP="00F724F3">
      <w:pPr>
        <w:rPr>
          <w:lang w:val="en-IN" w:eastAsia="en-IN"/>
        </w:rPr>
      </w:pPr>
      <w:r w:rsidRPr="00F724F3">
        <w:rPr>
          <w:lang w:val="en-IN" w:eastAsia="en-IN"/>
        </w:rPr>
        <w:t>To maintain load balancing, high performance, and reliability, it is important to set up a scalable microservice network. Depending on the load, microservices should increase or decrease</w:t>
      </w:r>
      <w:r w:rsidR="005465E4">
        <w:rPr>
          <w:lang w:val="en-IN" w:eastAsia="en-IN"/>
        </w:rPr>
        <w:t xml:space="preserve"> the</w:t>
      </w:r>
      <w:r w:rsidRPr="00F724F3">
        <w:rPr>
          <w:lang w:val="en-IN" w:eastAsia="en-IN"/>
        </w:rPr>
        <w:t xml:space="preserve"> instance count (Horizontal scaling) as well as resources like CPU, memory, </w:t>
      </w:r>
      <w:r w:rsidR="00A5143C" w:rsidRPr="00F724F3">
        <w:rPr>
          <w:lang w:val="en-IN" w:eastAsia="en-IN"/>
        </w:rPr>
        <w:t>etc. (</w:t>
      </w:r>
      <w:r w:rsidRPr="00F724F3">
        <w:rPr>
          <w:lang w:val="en-IN" w:eastAsia="en-IN"/>
        </w:rPr>
        <w:t>Vertical scaling). Kubernetes and Docker Swarm can achieve this scalability by setting up usage limits.</w:t>
      </w:r>
    </w:p>
    <w:p w14:paraId="1A30DD0A" w14:textId="54E289D5" w:rsidR="0027447B" w:rsidRDefault="0027447B" w:rsidP="00B16713">
      <w:pPr>
        <w:spacing w:after="160" w:line="259" w:lineRule="auto"/>
        <w:jc w:val="both"/>
      </w:pPr>
    </w:p>
    <w:p w14:paraId="27790EAA" w14:textId="0D4188ED" w:rsidR="00CB6422" w:rsidRDefault="00CB6422" w:rsidP="00CB6422">
      <w:pPr>
        <w:pStyle w:val="Heading1"/>
        <w:numPr>
          <w:ilvl w:val="0"/>
          <w:numId w:val="0"/>
        </w:numPr>
      </w:pPr>
      <w:r>
        <w:t>Monitoring and Observability</w:t>
      </w:r>
    </w:p>
    <w:p w14:paraId="53D3EC49" w14:textId="77777777" w:rsidR="00191A1C" w:rsidRDefault="00191A1C" w:rsidP="00191A1C">
      <w:r>
        <w:t>Monitoring and observability are crucial aspects of managing microservices architectures. They enable teams to track system health, detect issues, and gain insights into application performance. While monitoring typically focuses on collecting predefined metrics, observability goes further by allowing deeper exploration of system behavior through logs, traces, and events.</w:t>
      </w:r>
    </w:p>
    <w:p w14:paraId="041C7F78" w14:textId="1AA683B2" w:rsidR="00191A1C" w:rsidRDefault="00191A1C" w:rsidP="00191A1C">
      <w:r>
        <w:t>We can use following tools</w:t>
      </w:r>
      <w:r w:rsidR="00536A65">
        <w:t xml:space="preserve"> to achieve Microservices monitoring and observability,</w:t>
      </w:r>
    </w:p>
    <w:p w14:paraId="5452D4FE" w14:textId="77777777" w:rsidR="00191A1C" w:rsidRDefault="00191A1C" w:rsidP="00191A1C">
      <w:r>
        <w:t>1. Prometheus: Time-series database and monitoring system</w:t>
      </w:r>
    </w:p>
    <w:p w14:paraId="08C1E92C" w14:textId="77777777" w:rsidR="00191A1C" w:rsidRDefault="00191A1C" w:rsidP="00191A1C">
      <w:r>
        <w:lastRenderedPageBreak/>
        <w:t>2. Grafana: Visualization and dashboarding platform</w:t>
      </w:r>
    </w:p>
    <w:p w14:paraId="48DE57C4" w14:textId="121AE8BF" w:rsidR="0076390E" w:rsidRDefault="00191A1C" w:rsidP="00191A1C">
      <w:r>
        <w:t>3. ELK Stack (Elasticsearch, Logstash, Kibana): Log management and analysis</w:t>
      </w:r>
    </w:p>
    <w:p w14:paraId="6A5BA301" w14:textId="4A554598" w:rsidR="00536A65" w:rsidRPr="0076390E" w:rsidRDefault="00536A65" w:rsidP="00191A1C">
      <w:r>
        <w:t>4. AWS CloudWatch: AWS metrics repository</w:t>
      </w:r>
    </w:p>
    <w:p w14:paraId="302C1D9E" w14:textId="77777777" w:rsidR="00CB6422" w:rsidRDefault="00CB6422" w:rsidP="00B16713">
      <w:pPr>
        <w:spacing w:after="160" w:line="259" w:lineRule="auto"/>
        <w:jc w:val="both"/>
      </w:pPr>
    </w:p>
    <w:sectPr w:rsidR="00CB6422" w:rsidSect="00ED728A">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8B1E2" w14:textId="77777777" w:rsidR="00CF369A" w:rsidRDefault="00CF369A" w:rsidP="00264E1C">
      <w:pPr>
        <w:spacing w:line="240" w:lineRule="auto"/>
      </w:pPr>
      <w:r>
        <w:separator/>
      </w:r>
    </w:p>
  </w:endnote>
  <w:endnote w:type="continuationSeparator" w:id="0">
    <w:p w14:paraId="409F58EF" w14:textId="77777777" w:rsidR="00CF369A" w:rsidRDefault="00CF369A" w:rsidP="00264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0360A" w14:textId="1DD124D6" w:rsidR="00AB2FD3" w:rsidRDefault="00AB2FD3">
    <w:pPr>
      <w:pStyle w:val="Footer"/>
    </w:pPr>
    <w:r>
      <w:ptab w:relativeTo="margin" w:alignment="right" w:leader="none"/>
    </w:r>
    <w:r>
      <w:fldChar w:fldCharType="begin"/>
    </w:r>
    <w:r>
      <w:instrText xml:space="preserve"> PAGE   \* MERGEFORMAT </w:instrText>
    </w:r>
    <w:r>
      <w:fldChar w:fldCharType="separate"/>
    </w:r>
    <w:r>
      <w:rPr>
        <w:noProof/>
      </w:rPr>
      <w:t>18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562885"/>
      <w:docPartObj>
        <w:docPartGallery w:val="Page Numbers (Bottom of Page)"/>
        <w:docPartUnique/>
      </w:docPartObj>
    </w:sdtPr>
    <w:sdtEndPr>
      <w:rPr>
        <w:noProof/>
      </w:rPr>
    </w:sdtEndPr>
    <w:sdtContent>
      <w:p w14:paraId="40AA0FE8" w14:textId="77777777" w:rsidR="00AB2FD3" w:rsidRDefault="00AB2FD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73107E7" w14:textId="77777777" w:rsidR="00AB2FD3" w:rsidRDefault="00AB2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92C2F" w14:textId="77777777" w:rsidR="00CF369A" w:rsidRDefault="00CF369A" w:rsidP="00264E1C">
      <w:pPr>
        <w:spacing w:line="240" w:lineRule="auto"/>
      </w:pPr>
      <w:r>
        <w:separator/>
      </w:r>
    </w:p>
  </w:footnote>
  <w:footnote w:type="continuationSeparator" w:id="0">
    <w:p w14:paraId="1887AE90" w14:textId="77777777" w:rsidR="00CF369A" w:rsidRDefault="00CF369A" w:rsidP="00264E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890232857"/>
      <w:dataBinding w:prefixMappings="xmlns:ns0='http://purl.org/dc/elements/1.1/' xmlns:ns1='http://schemas.openxmlformats.org/package/2006/metadata/core-properties' " w:xpath="/ns1:coreProperties[1]/ns0:title[1]" w:storeItemID="{6C3C8BC8-F283-45AE-878A-BAB7291924A1}"/>
      <w:text/>
    </w:sdtPr>
    <w:sdtContent>
      <w:p w14:paraId="7621974F" w14:textId="5552A70B" w:rsidR="00AB2FD3" w:rsidRDefault="00F948B4" w:rsidP="00ED728A">
        <w:pPr>
          <w:pStyle w:val="Header"/>
          <w:jc w:val="right"/>
          <w:rPr>
            <w:color w:val="7F7F7F" w:themeColor="text1" w:themeTint="80"/>
          </w:rPr>
        </w:pPr>
        <w:r>
          <w:rPr>
            <w:color w:val="7F7F7F" w:themeColor="text1" w:themeTint="80"/>
          </w:rPr>
          <w:t>CRIC-APP Specification</w:t>
        </w:r>
      </w:p>
    </w:sdtContent>
  </w:sdt>
  <w:p w14:paraId="01B69D3A" w14:textId="68D66C04" w:rsidR="00AB2FD3" w:rsidRDefault="00AB2FD3" w:rsidP="00ED728A">
    <w:pPr>
      <w:pStyle w:val="Header"/>
    </w:pPr>
  </w:p>
  <w:p w14:paraId="55BA605C" w14:textId="77777777" w:rsidR="00AB2FD3" w:rsidRPr="00ED728A" w:rsidRDefault="00AB2FD3" w:rsidP="00ED7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9EB"/>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07E05"/>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C1D81"/>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B8156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9E081E"/>
    <w:multiLevelType w:val="hybridMultilevel"/>
    <w:tmpl w:val="1FE4B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D7A73"/>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E5421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561616"/>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7C14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1BA01C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A22358"/>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A46F16"/>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363391"/>
    <w:multiLevelType w:val="hybridMultilevel"/>
    <w:tmpl w:val="5EEAB7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021A3"/>
    <w:multiLevelType w:val="hybridMultilevel"/>
    <w:tmpl w:val="67E07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1D441F"/>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F6017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93443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EA01AF"/>
    <w:multiLevelType w:val="hybridMultilevel"/>
    <w:tmpl w:val="95EE3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D60B46"/>
    <w:multiLevelType w:val="hybridMultilevel"/>
    <w:tmpl w:val="EBFCC49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883317A"/>
    <w:multiLevelType w:val="hybridMultilevel"/>
    <w:tmpl w:val="5EEAB7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BD87D62"/>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A53526"/>
    <w:multiLevelType w:val="hybridMultilevel"/>
    <w:tmpl w:val="5EEAB7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4D7C86"/>
    <w:multiLevelType w:val="hybridMultilevel"/>
    <w:tmpl w:val="5EEAB7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6C4929"/>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126C5B"/>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084D4B"/>
    <w:multiLevelType w:val="hybridMultilevel"/>
    <w:tmpl w:val="17CE8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CC58D6"/>
    <w:multiLevelType w:val="hybridMultilevel"/>
    <w:tmpl w:val="B5B0C6B2"/>
    <w:lvl w:ilvl="0" w:tplc="4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6356D8"/>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581F22"/>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0D20FA"/>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9F9706E"/>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29131C5"/>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2970A8F"/>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F350D3"/>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7B3265"/>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BE2986"/>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BD23BB"/>
    <w:multiLevelType w:val="hybridMultilevel"/>
    <w:tmpl w:val="0B3EA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1359AF"/>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785035"/>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86672A"/>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9ED3C34"/>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BE5C5E"/>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CF0E0A"/>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2802360">
    <w:abstractNumId w:val="8"/>
  </w:num>
  <w:num w:numId="2" w16cid:durableId="951324606">
    <w:abstractNumId w:val="26"/>
  </w:num>
  <w:num w:numId="3" w16cid:durableId="2013753489">
    <w:abstractNumId w:val="25"/>
  </w:num>
  <w:num w:numId="4" w16cid:durableId="868763128">
    <w:abstractNumId w:val="18"/>
  </w:num>
  <w:num w:numId="5" w16cid:durableId="248008349">
    <w:abstractNumId w:val="17"/>
  </w:num>
  <w:num w:numId="6" w16cid:durableId="6055873">
    <w:abstractNumId w:val="4"/>
  </w:num>
  <w:num w:numId="7" w16cid:durableId="240723730">
    <w:abstractNumId w:val="13"/>
  </w:num>
  <w:num w:numId="8" w16cid:durableId="484248118">
    <w:abstractNumId w:val="36"/>
  </w:num>
  <w:num w:numId="9" w16cid:durableId="1962955868">
    <w:abstractNumId w:val="6"/>
  </w:num>
  <w:num w:numId="10" w16cid:durableId="420101074">
    <w:abstractNumId w:val="34"/>
  </w:num>
  <w:num w:numId="11" w16cid:durableId="1391340149">
    <w:abstractNumId w:val="5"/>
  </w:num>
  <w:num w:numId="12" w16cid:durableId="1185174380">
    <w:abstractNumId w:val="38"/>
  </w:num>
  <w:num w:numId="13" w16cid:durableId="219484090">
    <w:abstractNumId w:val="30"/>
  </w:num>
  <w:num w:numId="14" w16cid:durableId="127672415">
    <w:abstractNumId w:val="3"/>
  </w:num>
  <w:num w:numId="15" w16cid:durableId="220017419">
    <w:abstractNumId w:val="28"/>
  </w:num>
  <w:num w:numId="16" w16cid:durableId="69936460">
    <w:abstractNumId w:val="39"/>
  </w:num>
  <w:num w:numId="17" w16cid:durableId="1220555574">
    <w:abstractNumId w:val="40"/>
  </w:num>
  <w:num w:numId="18" w16cid:durableId="1705517536">
    <w:abstractNumId w:val="23"/>
  </w:num>
  <w:num w:numId="19" w16cid:durableId="1642148108">
    <w:abstractNumId w:val="20"/>
  </w:num>
  <w:num w:numId="20" w16cid:durableId="2115900567">
    <w:abstractNumId w:val="11"/>
  </w:num>
  <w:num w:numId="21" w16cid:durableId="117838520">
    <w:abstractNumId w:val="7"/>
  </w:num>
  <w:num w:numId="22" w16cid:durableId="849217707">
    <w:abstractNumId w:val="32"/>
  </w:num>
  <w:num w:numId="23" w16cid:durableId="797911725">
    <w:abstractNumId w:val="35"/>
  </w:num>
  <w:num w:numId="24" w16cid:durableId="6062013">
    <w:abstractNumId w:val="16"/>
  </w:num>
  <w:num w:numId="25" w16cid:durableId="1234240623">
    <w:abstractNumId w:val="42"/>
  </w:num>
  <w:num w:numId="26" w16cid:durableId="333144472">
    <w:abstractNumId w:val="31"/>
  </w:num>
  <w:num w:numId="27" w16cid:durableId="462432969">
    <w:abstractNumId w:val="2"/>
  </w:num>
  <w:num w:numId="28" w16cid:durableId="1216695119">
    <w:abstractNumId w:val="41"/>
  </w:num>
  <w:num w:numId="29" w16cid:durableId="1169442501">
    <w:abstractNumId w:val="29"/>
  </w:num>
  <w:num w:numId="30" w16cid:durableId="1574898846">
    <w:abstractNumId w:val="1"/>
  </w:num>
  <w:num w:numId="31" w16cid:durableId="330719890">
    <w:abstractNumId w:val="10"/>
  </w:num>
  <w:num w:numId="32" w16cid:durableId="1966036073">
    <w:abstractNumId w:val="0"/>
  </w:num>
  <w:num w:numId="33" w16cid:durableId="763264370">
    <w:abstractNumId w:val="15"/>
  </w:num>
  <w:num w:numId="34" w16cid:durableId="723716788">
    <w:abstractNumId w:val="14"/>
  </w:num>
  <w:num w:numId="35" w16cid:durableId="1741295254">
    <w:abstractNumId w:val="37"/>
  </w:num>
  <w:num w:numId="36" w16cid:durableId="2043818743">
    <w:abstractNumId w:val="33"/>
  </w:num>
  <w:num w:numId="37" w16cid:durableId="127474677">
    <w:abstractNumId w:val="21"/>
  </w:num>
  <w:num w:numId="38" w16cid:durableId="1652561357">
    <w:abstractNumId w:val="19"/>
  </w:num>
  <w:num w:numId="39" w16cid:durableId="127093394">
    <w:abstractNumId w:val="12"/>
  </w:num>
  <w:num w:numId="40" w16cid:durableId="111871405">
    <w:abstractNumId w:val="22"/>
  </w:num>
  <w:num w:numId="41" w16cid:durableId="778645842">
    <w:abstractNumId w:val="24"/>
  </w:num>
  <w:num w:numId="42" w16cid:durableId="749816834">
    <w:abstractNumId w:val="9"/>
  </w:num>
  <w:num w:numId="43" w16cid:durableId="1980764230">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hdrShapeDefaults>
    <o:shapedefaults v:ext="edit" spidmax="2050" strokecolor="none [3204]">
      <v:stroke startarrow="block" endarrow="block" color="none [3204]"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48"/>
    <w:rsid w:val="00000886"/>
    <w:rsid w:val="00000CB1"/>
    <w:rsid w:val="00000CC4"/>
    <w:rsid w:val="00000E16"/>
    <w:rsid w:val="0000131F"/>
    <w:rsid w:val="000014E5"/>
    <w:rsid w:val="000017AD"/>
    <w:rsid w:val="00001C17"/>
    <w:rsid w:val="0000262E"/>
    <w:rsid w:val="00002C57"/>
    <w:rsid w:val="000032A4"/>
    <w:rsid w:val="00003478"/>
    <w:rsid w:val="0000378E"/>
    <w:rsid w:val="00004030"/>
    <w:rsid w:val="000045EB"/>
    <w:rsid w:val="00004679"/>
    <w:rsid w:val="0000513A"/>
    <w:rsid w:val="00005289"/>
    <w:rsid w:val="0000567C"/>
    <w:rsid w:val="00005C20"/>
    <w:rsid w:val="00005CBB"/>
    <w:rsid w:val="00005E0B"/>
    <w:rsid w:val="00005E5D"/>
    <w:rsid w:val="00006224"/>
    <w:rsid w:val="00006A0A"/>
    <w:rsid w:val="00006B8F"/>
    <w:rsid w:val="00006CE6"/>
    <w:rsid w:val="00006D8C"/>
    <w:rsid w:val="00007016"/>
    <w:rsid w:val="000075BA"/>
    <w:rsid w:val="000102C1"/>
    <w:rsid w:val="0001076D"/>
    <w:rsid w:val="00010D8E"/>
    <w:rsid w:val="00010F9B"/>
    <w:rsid w:val="000110A2"/>
    <w:rsid w:val="00011541"/>
    <w:rsid w:val="00011BBE"/>
    <w:rsid w:val="00011D3C"/>
    <w:rsid w:val="00012159"/>
    <w:rsid w:val="00012A0F"/>
    <w:rsid w:val="00012A94"/>
    <w:rsid w:val="00012E0F"/>
    <w:rsid w:val="000130A0"/>
    <w:rsid w:val="00013F81"/>
    <w:rsid w:val="00013FF4"/>
    <w:rsid w:val="000141F6"/>
    <w:rsid w:val="00014278"/>
    <w:rsid w:val="0001436B"/>
    <w:rsid w:val="000145FD"/>
    <w:rsid w:val="00014AAA"/>
    <w:rsid w:val="00014F0D"/>
    <w:rsid w:val="0001514B"/>
    <w:rsid w:val="00015288"/>
    <w:rsid w:val="0001528A"/>
    <w:rsid w:val="000152A0"/>
    <w:rsid w:val="0001585A"/>
    <w:rsid w:val="00015EAA"/>
    <w:rsid w:val="00016438"/>
    <w:rsid w:val="0001663D"/>
    <w:rsid w:val="000169E7"/>
    <w:rsid w:val="00020144"/>
    <w:rsid w:val="000204B0"/>
    <w:rsid w:val="0002080F"/>
    <w:rsid w:val="000208B0"/>
    <w:rsid w:val="000209AE"/>
    <w:rsid w:val="00020D71"/>
    <w:rsid w:val="00020ECA"/>
    <w:rsid w:val="00021211"/>
    <w:rsid w:val="00021C41"/>
    <w:rsid w:val="0002220E"/>
    <w:rsid w:val="00022604"/>
    <w:rsid w:val="00023325"/>
    <w:rsid w:val="00023936"/>
    <w:rsid w:val="00024756"/>
    <w:rsid w:val="00024E66"/>
    <w:rsid w:val="00025221"/>
    <w:rsid w:val="000252C5"/>
    <w:rsid w:val="00025AA9"/>
    <w:rsid w:val="00026FCD"/>
    <w:rsid w:val="0002720E"/>
    <w:rsid w:val="0002744C"/>
    <w:rsid w:val="0002749C"/>
    <w:rsid w:val="0002756E"/>
    <w:rsid w:val="0002777A"/>
    <w:rsid w:val="00027935"/>
    <w:rsid w:val="00030295"/>
    <w:rsid w:val="0003066A"/>
    <w:rsid w:val="00030943"/>
    <w:rsid w:val="00030BBE"/>
    <w:rsid w:val="0003172D"/>
    <w:rsid w:val="00031B0A"/>
    <w:rsid w:val="00031E89"/>
    <w:rsid w:val="00032262"/>
    <w:rsid w:val="000327FD"/>
    <w:rsid w:val="00032AEB"/>
    <w:rsid w:val="00032B54"/>
    <w:rsid w:val="00032F01"/>
    <w:rsid w:val="0003304F"/>
    <w:rsid w:val="000330C0"/>
    <w:rsid w:val="0003334A"/>
    <w:rsid w:val="00033527"/>
    <w:rsid w:val="00033730"/>
    <w:rsid w:val="00033BC7"/>
    <w:rsid w:val="00033C74"/>
    <w:rsid w:val="00033C7A"/>
    <w:rsid w:val="00033E52"/>
    <w:rsid w:val="0003406A"/>
    <w:rsid w:val="00034E53"/>
    <w:rsid w:val="00035808"/>
    <w:rsid w:val="0003598B"/>
    <w:rsid w:val="00035D61"/>
    <w:rsid w:val="00035E92"/>
    <w:rsid w:val="000362BF"/>
    <w:rsid w:val="000362EB"/>
    <w:rsid w:val="000364E6"/>
    <w:rsid w:val="00036C6D"/>
    <w:rsid w:val="000379FF"/>
    <w:rsid w:val="00037ABD"/>
    <w:rsid w:val="00037DD0"/>
    <w:rsid w:val="00037E72"/>
    <w:rsid w:val="00040FC9"/>
    <w:rsid w:val="0004113F"/>
    <w:rsid w:val="00041E50"/>
    <w:rsid w:val="00041F02"/>
    <w:rsid w:val="00042162"/>
    <w:rsid w:val="0004222A"/>
    <w:rsid w:val="00042440"/>
    <w:rsid w:val="00042587"/>
    <w:rsid w:val="000426C3"/>
    <w:rsid w:val="00042889"/>
    <w:rsid w:val="00043051"/>
    <w:rsid w:val="00043266"/>
    <w:rsid w:val="000435A0"/>
    <w:rsid w:val="0004384E"/>
    <w:rsid w:val="00043A57"/>
    <w:rsid w:val="00043F6E"/>
    <w:rsid w:val="000442B8"/>
    <w:rsid w:val="0004458B"/>
    <w:rsid w:val="00044782"/>
    <w:rsid w:val="000447F8"/>
    <w:rsid w:val="00044A52"/>
    <w:rsid w:val="00044E31"/>
    <w:rsid w:val="00045294"/>
    <w:rsid w:val="0004535A"/>
    <w:rsid w:val="00045DA5"/>
    <w:rsid w:val="000464EA"/>
    <w:rsid w:val="000465D8"/>
    <w:rsid w:val="00046710"/>
    <w:rsid w:val="000467E2"/>
    <w:rsid w:val="000469FE"/>
    <w:rsid w:val="00047698"/>
    <w:rsid w:val="00047799"/>
    <w:rsid w:val="00050D3F"/>
    <w:rsid w:val="00050F6C"/>
    <w:rsid w:val="000510F2"/>
    <w:rsid w:val="00051385"/>
    <w:rsid w:val="00051A1C"/>
    <w:rsid w:val="00051B5D"/>
    <w:rsid w:val="00051B9A"/>
    <w:rsid w:val="0005205F"/>
    <w:rsid w:val="000523D6"/>
    <w:rsid w:val="00052A7B"/>
    <w:rsid w:val="00053C6A"/>
    <w:rsid w:val="00053CD2"/>
    <w:rsid w:val="0005465C"/>
    <w:rsid w:val="00054995"/>
    <w:rsid w:val="0005523C"/>
    <w:rsid w:val="000552F9"/>
    <w:rsid w:val="00055E56"/>
    <w:rsid w:val="00055EB9"/>
    <w:rsid w:val="000561D3"/>
    <w:rsid w:val="00056258"/>
    <w:rsid w:val="000563A5"/>
    <w:rsid w:val="00056573"/>
    <w:rsid w:val="000566F6"/>
    <w:rsid w:val="00056A6E"/>
    <w:rsid w:val="00056B93"/>
    <w:rsid w:val="00056D37"/>
    <w:rsid w:val="00056F05"/>
    <w:rsid w:val="00056F35"/>
    <w:rsid w:val="00057083"/>
    <w:rsid w:val="00057220"/>
    <w:rsid w:val="000572BA"/>
    <w:rsid w:val="000605C9"/>
    <w:rsid w:val="00060C65"/>
    <w:rsid w:val="0006101E"/>
    <w:rsid w:val="000610DA"/>
    <w:rsid w:val="0006130A"/>
    <w:rsid w:val="00061841"/>
    <w:rsid w:val="000619FF"/>
    <w:rsid w:val="00061AF2"/>
    <w:rsid w:val="00061DDA"/>
    <w:rsid w:val="00062063"/>
    <w:rsid w:val="00062C73"/>
    <w:rsid w:val="00062CC4"/>
    <w:rsid w:val="00062E1D"/>
    <w:rsid w:val="0006326C"/>
    <w:rsid w:val="00063963"/>
    <w:rsid w:val="00063D5D"/>
    <w:rsid w:val="00063E0E"/>
    <w:rsid w:val="00064BFC"/>
    <w:rsid w:val="000654E7"/>
    <w:rsid w:val="00065524"/>
    <w:rsid w:val="000658D9"/>
    <w:rsid w:val="00065B31"/>
    <w:rsid w:val="00065D34"/>
    <w:rsid w:val="00065E3D"/>
    <w:rsid w:val="0006639E"/>
    <w:rsid w:val="0006679D"/>
    <w:rsid w:val="00066CEA"/>
    <w:rsid w:val="000679EA"/>
    <w:rsid w:val="000704FF"/>
    <w:rsid w:val="00070685"/>
    <w:rsid w:val="00070F8B"/>
    <w:rsid w:val="0007138E"/>
    <w:rsid w:val="000715EB"/>
    <w:rsid w:val="00071925"/>
    <w:rsid w:val="000719DF"/>
    <w:rsid w:val="00071AD2"/>
    <w:rsid w:val="00071CD9"/>
    <w:rsid w:val="000724B3"/>
    <w:rsid w:val="000725F5"/>
    <w:rsid w:val="00072719"/>
    <w:rsid w:val="0007282C"/>
    <w:rsid w:val="00072C26"/>
    <w:rsid w:val="00072C65"/>
    <w:rsid w:val="0007354F"/>
    <w:rsid w:val="00073597"/>
    <w:rsid w:val="00074916"/>
    <w:rsid w:val="00074A76"/>
    <w:rsid w:val="00074F75"/>
    <w:rsid w:val="000751A3"/>
    <w:rsid w:val="00075331"/>
    <w:rsid w:val="000755C8"/>
    <w:rsid w:val="00075655"/>
    <w:rsid w:val="00075727"/>
    <w:rsid w:val="000759C1"/>
    <w:rsid w:val="00075D62"/>
    <w:rsid w:val="00076297"/>
    <w:rsid w:val="00076614"/>
    <w:rsid w:val="00076629"/>
    <w:rsid w:val="000766EB"/>
    <w:rsid w:val="00076B7D"/>
    <w:rsid w:val="00076E88"/>
    <w:rsid w:val="000770BF"/>
    <w:rsid w:val="00077139"/>
    <w:rsid w:val="00077586"/>
    <w:rsid w:val="00077638"/>
    <w:rsid w:val="00077801"/>
    <w:rsid w:val="00077852"/>
    <w:rsid w:val="00080036"/>
    <w:rsid w:val="00080328"/>
    <w:rsid w:val="0008042C"/>
    <w:rsid w:val="00080A0D"/>
    <w:rsid w:val="00080C58"/>
    <w:rsid w:val="00080D4B"/>
    <w:rsid w:val="00080EFF"/>
    <w:rsid w:val="0008128F"/>
    <w:rsid w:val="0008147C"/>
    <w:rsid w:val="00081795"/>
    <w:rsid w:val="00081C08"/>
    <w:rsid w:val="00081C80"/>
    <w:rsid w:val="00081FC5"/>
    <w:rsid w:val="000824C5"/>
    <w:rsid w:val="0008268F"/>
    <w:rsid w:val="000827D9"/>
    <w:rsid w:val="00082D7B"/>
    <w:rsid w:val="00082F8C"/>
    <w:rsid w:val="00082F8F"/>
    <w:rsid w:val="000830A7"/>
    <w:rsid w:val="00083123"/>
    <w:rsid w:val="00083757"/>
    <w:rsid w:val="00083FD9"/>
    <w:rsid w:val="00084080"/>
    <w:rsid w:val="00084693"/>
    <w:rsid w:val="00084731"/>
    <w:rsid w:val="000848D3"/>
    <w:rsid w:val="00084A24"/>
    <w:rsid w:val="00084E98"/>
    <w:rsid w:val="000858D4"/>
    <w:rsid w:val="00085993"/>
    <w:rsid w:val="00085E95"/>
    <w:rsid w:val="0008611F"/>
    <w:rsid w:val="000866B6"/>
    <w:rsid w:val="00086B03"/>
    <w:rsid w:val="00086B07"/>
    <w:rsid w:val="0008710A"/>
    <w:rsid w:val="000878B3"/>
    <w:rsid w:val="000878BF"/>
    <w:rsid w:val="00087BF2"/>
    <w:rsid w:val="00087F4D"/>
    <w:rsid w:val="0009026A"/>
    <w:rsid w:val="000905F2"/>
    <w:rsid w:val="00090D78"/>
    <w:rsid w:val="000911A8"/>
    <w:rsid w:val="00091692"/>
    <w:rsid w:val="00091897"/>
    <w:rsid w:val="00091A4D"/>
    <w:rsid w:val="00092308"/>
    <w:rsid w:val="00092D42"/>
    <w:rsid w:val="00093908"/>
    <w:rsid w:val="0009400B"/>
    <w:rsid w:val="00094751"/>
    <w:rsid w:val="00094AB4"/>
    <w:rsid w:val="00094B3D"/>
    <w:rsid w:val="00094C85"/>
    <w:rsid w:val="00095936"/>
    <w:rsid w:val="00095970"/>
    <w:rsid w:val="00095D19"/>
    <w:rsid w:val="00096201"/>
    <w:rsid w:val="000974E5"/>
    <w:rsid w:val="000979BA"/>
    <w:rsid w:val="00097DA0"/>
    <w:rsid w:val="00097EDE"/>
    <w:rsid w:val="000A048A"/>
    <w:rsid w:val="000A0D9E"/>
    <w:rsid w:val="000A1BC4"/>
    <w:rsid w:val="000A1EC1"/>
    <w:rsid w:val="000A2298"/>
    <w:rsid w:val="000A2749"/>
    <w:rsid w:val="000A2B48"/>
    <w:rsid w:val="000A2CC6"/>
    <w:rsid w:val="000A2FF5"/>
    <w:rsid w:val="000A325D"/>
    <w:rsid w:val="000A3387"/>
    <w:rsid w:val="000A33D9"/>
    <w:rsid w:val="000A360C"/>
    <w:rsid w:val="000A39EF"/>
    <w:rsid w:val="000A473F"/>
    <w:rsid w:val="000A482B"/>
    <w:rsid w:val="000A4F7E"/>
    <w:rsid w:val="000A517F"/>
    <w:rsid w:val="000A5414"/>
    <w:rsid w:val="000A57AD"/>
    <w:rsid w:val="000A5903"/>
    <w:rsid w:val="000A5DE7"/>
    <w:rsid w:val="000A5E3D"/>
    <w:rsid w:val="000A610F"/>
    <w:rsid w:val="000A6261"/>
    <w:rsid w:val="000A62B8"/>
    <w:rsid w:val="000A64C9"/>
    <w:rsid w:val="000A6B62"/>
    <w:rsid w:val="000A6BB2"/>
    <w:rsid w:val="000A6FCA"/>
    <w:rsid w:val="000A7F7E"/>
    <w:rsid w:val="000B0343"/>
    <w:rsid w:val="000B03A6"/>
    <w:rsid w:val="000B0649"/>
    <w:rsid w:val="000B0C76"/>
    <w:rsid w:val="000B1148"/>
    <w:rsid w:val="000B13DF"/>
    <w:rsid w:val="000B13F8"/>
    <w:rsid w:val="000B155D"/>
    <w:rsid w:val="000B1737"/>
    <w:rsid w:val="000B1FB3"/>
    <w:rsid w:val="000B1FFE"/>
    <w:rsid w:val="000B205E"/>
    <w:rsid w:val="000B21A2"/>
    <w:rsid w:val="000B21B4"/>
    <w:rsid w:val="000B23AE"/>
    <w:rsid w:val="000B299D"/>
    <w:rsid w:val="000B3143"/>
    <w:rsid w:val="000B3549"/>
    <w:rsid w:val="000B3B62"/>
    <w:rsid w:val="000B3B76"/>
    <w:rsid w:val="000B3E3C"/>
    <w:rsid w:val="000B4113"/>
    <w:rsid w:val="000B424D"/>
    <w:rsid w:val="000B4412"/>
    <w:rsid w:val="000B47C4"/>
    <w:rsid w:val="000B4BE5"/>
    <w:rsid w:val="000B4D83"/>
    <w:rsid w:val="000B5064"/>
    <w:rsid w:val="000B520A"/>
    <w:rsid w:val="000B5348"/>
    <w:rsid w:val="000B5602"/>
    <w:rsid w:val="000B5AA2"/>
    <w:rsid w:val="000B5DC4"/>
    <w:rsid w:val="000B65BF"/>
    <w:rsid w:val="000B6F35"/>
    <w:rsid w:val="000B715D"/>
    <w:rsid w:val="000B74C0"/>
    <w:rsid w:val="000B7A00"/>
    <w:rsid w:val="000B7A43"/>
    <w:rsid w:val="000B7E8C"/>
    <w:rsid w:val="000C008C"/>
    <w:rsid w:val="000C0146"/>
    <w:rsid w:val="000C02F6"/>
    <w:rsid w:val="000C083E"/>
    <w:rsid w:val="000C0970"/>
    <w:rsid w:val="000C0E2A"/>
    <w:rsid w:val="000C147B"/>
    <w:rsid w:val="000C15F5"/>
    <w:rsid w:val="000C1967"/>
    <w:rsid w:val="000C221D"/>
    <w:rsid w:val="000C280F"/>
    <w:rsid w:val="000C2B56"/>
    <w:rsid w:val="000C2B6D"/>
    <w:rsid w:val="000C2F67"/>
    <w:rsid w:val="000C3256"/>
    <w:rsid w:val="000C38C2"/>
    <w:rsid w:val="000C47B3"/>
    <w:rsid w:val="000C4865"/>
    <w:rsid w:val="000C4F4E"/>
    <w:rsid w:val="000C5AC5"/>
    <w:rsid w:val="000C5CD8"/>
    <w:rsid w:val="000C5F48"/>
    <w:rsid w:val="000C61BE"/>
    <w:rsid w:val="000C64B9"/>
    <w:rsid w:val="000C65B7"/>
    <w:rsid w:val="000C669C"/>
    <w:rsid w:val="000C6D93"/>
    <w:rsid w:val="000C71C0"/>
    <w:rsid w:val="000C7392"/>
    <w:rsid w:val="000C73E9"/>
    <w:rsid w:val="000C753C"/>
    <w:rsid w:val="000C7888"/>
    <w:rsid w:val="000C7DC1"/>
    <w:rsid w:val="000D0063"/>
    <w:rsid w:val="000D02EB"/>
    <w:rsid w:val="000D078A"/>
    <w:rsid w:val="000D0E8F"/>
    <w:rsid w:val="000D116D"/>
    <w:rsid w:val="000D12F2"/>
    <w:rsid w:val="000D136D"/>
    <w:rsid w:val="000D168A"/>
    <w:rsid w:val="000D1CF7"/>
    <w:rsid w:val="000D1EAC"/>
    <w:rsid w:val="000D2435"/>
    <w:rsid w:val="000D2CA3"/>
    <w:rsid w:val="000D336F"/>
    <w:rsid w:val="000D3B18"/>
    <w:rsid w:val="000D3CED"/>
    <w:rsid w:val="000D45C7"/>
    <w:rsid w:val="000D4AB3"/>
    <w:rsid w:val="000D4B34"/>
    <w:rsid w:val="000D4B9A"/>
    <w:rsid w:val="000D54A4"/>
    <w:rsid w:val="000D558C"/>
    <w:rsid w:val="000D56A0"/>
    <w:rsid w:val="000D5855"/>
    <w:rsid w:val="000D5A2C"/>
    <w:rsid w:val="000D5CD2"/>
    <w:rsid w:val="000D61B7"/>
    <w:rsid w:val="000D63BB"/>
    <w:rsid w:val="000D6AA7"/>
    <w:rsid w:val="000D6E26"/>
    <w:rsid w:val="000D6EFB"/>
    <w:rsid w:val="000D7055"/>
    <w:rsid w:val="000D70ED"/>
    <w:rsid w:val="000D7292"/>
    <w:rsid w:val="000D7536"/>
    <w:rsid w:val="000D7691"/>
    <w:rsid w:val="000D776C"/>
    <w:rsid w:val="000D7A9A"/>
    <w:rsid w:val="000D7ADD"/>
    <w:rsid w:val="000D7D8E"/>
    <w:rsid w:val="000D7EA9"/>
    <w:rsid w:val="000E048C"/>
    <w:rsid w:val="000E06CC"/>
    <w:rsid w:val="000E0C74"/>
    <w:rsid w:val="000E160F"/>
    <w:rsid w:val="000E1613"/>
    <w:rsid w:val="000E1C54"/>
    <w:rsid w:val="000E21C1"/>
    <w:rsid w:val="000E2DF8"/>
    <w:rsid w:val="000E31D6"/>
    <w:rsid w:val="000E3236"/>
    <w:rsid w:val="000E42D0"/>
    <w:rsid w:val="000E4302"/>
    <w:rsid w:val="000E449E"/>
    <w:rsid w:val="000E47C4"/>
    <w:rsid w:val="000E5095"/>
    <w:rsid w:val="000E5BF5"/>
    <w:rsid w:val="000E5F86"/>
    <w:rsid w:val="000E6318"/>
    <w:rsid w:val="000E72BD"/>
    <w:rsid w:val="000E774F"/>
    <w:rsid w:val="000E793C"/>
    <w:rsid w:val="000E7CB2"/>
    <w:rsid w:val="000E7E14"/>
    <w:rsid w:val="000F011E"/>
    <w:rsid w:val="000F0284"/>
    <w:rsid w:val="000F0396"/>
    <w:rsid w:val="000F061D"/>
    <w:rsid w:val="000F077D"/>
    <w:rsid w:val="000F0816"/>
    <w:rsid w:val="000F0D69"/>
    <w:rsid w:val="000F14F0"/>
    <w:rsid w:val="000F15B1"/>
    <w:rsid w:val="000F1AC6"/>
    <w:rsid w:val="000F1C2E"/>
    <w:rsid w:val="000F204A"/>
    <w:rsid w:val="000F20FA"/>
    <w:rsid w:val="000F24D5"/>
    <w:rsid w:val="000F28CB"/>
    <w:rsid w:val="000F2A54"/>
    <w:rsid w:val="000F2EFB"/>
    <w:rsid w:val="000F3051"/>
    <w:rsid w:val="000F350C"/>
    <w:rsid w:val="000F36A4"/>
    <w:rsid w:val="000F3E6B"/>
    <w:rsid w:val="000F424A"/>
    <w:rsid w:val="000F4991"/>
    <w:rsid w:val="000F4A29"/>
    <w:rsid w:val="000F4A7B"/>
    <w:rsid w:val="000F4DCC"/>
    <w:rsid w:val="000F56A5"/>
    <w:rsid w:val="000F5BF6"/>
    <w:rsid w:val="000F5FDB"/>
    <w:rsid w:val="000F6715"/>
    <w:rsid w:val="000F6973"/>
    <w:rsid w:val="000F79FB"/>
    <w:rsid w:val="000F7BF6"/>
    <w:rsid w:val="00100168"/>
    <w:rsid w:val="00100809"/>
    <w:rsid w:val="00100ABB"/>
    <w:rsid w:val="00101452"/>
    <w:rsid w:val="001016A3"/>
    <w:rsid w:val="00101E6E"/>
    <w:rsid w:val="0010221C"/>
    <w:rsid w:val="0010253B"/>
    <w:rsid w:val="00102571"/>
    <w:rsid w:val="001025FD"/>
    <w:rsid w:val="00102690"/>
    <w:rsid w:val="00102910"/>
    <w:rsid w:val="00102D03"/>
    <w:rsid w:val="00102D0E"/>
    <w:rsid w:val="00103753"/>
    <w:rsid w:val="00103887"/>
    <w:rsid w:val="0010391F"/>
    <w:rsid w:val="00103ED9"/>
    <w:rsid w:val="00104105"/>
    <w:rsid w:val="00104153"/>
    <w:rsid w:val="00104184"/>
    <w:rsid w:val="001045E0"/>
    <w:rsid w:val="001045E7"/>
    <w:rsid w:val="00104D30"/>
    <w:rsid w:val="00104E96"/>
    <w:rsid w:val="001055BD"/>
    <w:rsid w:val="001058F8"/>
    <w:rsid w:val="00105A18"/>
    <w:rsid w:val="0010611A"/>
    <w:rsid w:val="00106889"/>
    <w:rsid w:val="00106A56"/>
    <w:rsid w:val="00107039"/>
    <w:rsid w:val="0010753E"/>
    <w:rsid w:val="001078DE"/>
    <w:rsid w:val="001078F8"/>
    <w:rsid w:val="001079A4"/>
    <w:rsid w:val="001104AC"/>
    <w:rsid w:val="00110907"/>
    <w:rsid w:val="00110991"/>
    <w:rsid w:val="00110D73"/>
    <w:rsid w:val="00110DE9"/>
    <w:rsid w:val="00110E09"/>
    <w:rsid w:val="00111245"/>
    <w:rsid w:val="001112BA"/>
    <w:rsid w:val="00111681"/>
    <w:rsid w:val="00111B98"/>
    <w:rsid w:val="00111DD1"/>
    <w:rsid w:val="00111DDA"/>
    <w:rsid w:val="00111DE0"/>
    <w:rsid w:val="00111E89"/>
    <w:rsid w:val="0011215C"/>
    <w:rsid w:val="001129D8"/>
    <w:rsid w:val="00112C57"/>
    <w:rsid w:val="0011307C"/>
    <w:rsid w:val="001131B2"/>
    <w:rsid w:val="00113427"/>
    <w:rsid w:val="001135A1"/>
    <w:rsid w:val="001136AE"/>
    <w:rsid w:val="001137C3"/>
    <w:rsid w:val="00113829"/>
    <w:rsid w:val="001139DD"/>
    <w:rsid w:val="00113B9C"/>
    <w:rsid w:val="001140CC"/>
    <w:rsid w:val="00114302"/>
    <w:rsid w:val="0011457F"/>
    <w:rsid w:val="00114D3D"/>
    <w:rsid w:val="00114F0B"/>
    <w:rsid w:val="001150C8"/>
    <w:rsid w:val="00116691"/>
    <w:rsid w:val="00116749"/>
    <w:rsid w:val="00116B8A"/>
    <w:rsid w:val="00116F8E"/>
    <w:rsid w:val="00117550"/>
    <w:rsid w:val="001200A3"/>
    <w:rsid w:val="00120250"/>
    <w:rsid w:val="001206F1"/>
    <w:rsid w:val="00120A3B"/>
    <w:rsid w:val="00120BEB"/>
    <w:rsid w:val="001215E5"/>
    <w:rsid w:val="0012170F"/>
    <w:rsid w:val="00121712"/>
    <w:rsid w:val="00121D8C"/>
    <w:rsid w:val="00121DCC"/>
    <w:rsid w:val="00121FBE"/>
    <w:rsid w:val="00122801"/>
    <w:rsid w:val="00122900"/>
    <w:rsid w:val="00122B1C"/>
    <w:rsid w:val="00122F15"/>
    <w:rsid w:val="0012307C"/>
    <w:rsid w:val="001232F8"/>
    <w:rsid w:val="00123596"/>
    <w:rsid w:val="001239EE"/>
    <w:rsid w:val="00123A03"/>
    <w:rsid w:val="00124217"/>
    <w:rsid w:val="001245EC"/>
    <w:rsid w:val="001246F7"/>
    <w:rsid w:val="00124B27"/>
    <w:rsid w:val="00125345"/>
    <w:rsid w:val="0012593D"/>
    <w:rsid w:val="00125F6B"/>
    <w:rsid w:val="00126365"/>
    <w:rsid w:val="001264F5"/>
    <w:rsid w:val="00126EC1"/>
    <w:rsid w:val="00130158"/>
    <w:rsid w:val="001301C8"/>
    <w:rsid w:val="00130645"/>
    <w:rsid w:val="00130E9D"/>
    <w:rsid w:val="00131388"/>
    <w:rsid w:val="00131488"/>
    <w:rsid w:val="001318CF"/>
    <w:rsid w:val="00131DE4"/>
    <w:rsid w:val="00131E3B"/>
    <w:rsid w:val="00131E5F"/>
    <w:rsid w:val="001320E9"/>
    <w:rsid w:val="00132848"/>
    <w:rsid w:val="00132F35"/>
    <w:rsid w:val="00133487"/>
    <w:rsid w:val="001336E9"/>
    <w:rsid w:val="001337C7"/>
    <w:rsid w:val="00133A92"/>
    <w:rsid w:val="00133F04"/>
    <w:rsid w:val="001341EE"/>
    <w:rsid w:val="001342C1"/>
    <w:rsid w:val="00134393"/>
    <w:rsid w:val="00134B20"/>
    <w:rsid w:val="00134CCF"/>
    <w:rsid w:val="00134DF3"/>
    <w:rsid w:val="0013503C"/>
    <w:rsid w:val="001355BE"/>
    <w:rsid w:val="0013562F"/>
    <w:rsid w:val="0013582D"/>
    <w:rsid w:val="001359EE"/>
    <w:rsid w:val="00135A34"/>
    <w:rsid w:val="00135ABF"/>
    <w:rsid w:val="00135CA5"/>
    <w:rsid w:val="00135FED"/>
    <w:rsid w:val="0013624F"/>
    <w:rsid w:val="001363A8"/>
    <w:rsid w:val="00136B69"/>
    <w:rsid w:val="00136C75"/>
    <w:rsid w:val="00136CB8"/>
    <w:rsid w:val="00136D40"/>
    <w:rsid w:val="0013704E"/>
    <w:rsid w:val="00137115"/>
    <w:rsid w:val="00137116"/>
    <w:rsid w:val="00137AF6"/>
    <w:rsid w:val="00137B7D"/>
    <w:rsid w:val="001400AD"/>
    <w:rsid w:val="0014010B"/>
    <w:rsid w:val="0014109A"/>
    <w:rsid w:val="00141DF4"/>
    <w:rsid w:val="0014242D"/>
    <w:rsid w:val="001424AF"/>
    <w:rsid w:val="00142746"/>
    <w:rsid w:val="001428C3"/>
    <w:rsid w:val="00142EEF"/>
    <w:rsid w:val="00143006"/>
    <w:rsid w:val="0014326D"/>
    <w:rsid w:val="001433FC"/>
    <w:rsid w:val="00143898"/>
    <w:rsid w:val="0014394F"/>
    <w:rsid w:val="00143DAD"/>
    <w:rsid w:val="0014491C"/>
    <w:rsid w:val="001449AC"/>
    <w:rsid w:val="001449DC"/>
    <w:rsid w:val="00144E4E"/>
    <w:rsid w:val="0014548B"/>
    <w:rsid w:val="00145546"/>
    <w:rsid w:val="001456F5"/>
    <w:rsid w:val="001458F4"/>
    <w:rsid w:val="00145B33"/>
    <w:rsid w:val="00145ED8"/>
    <w:rsid w:val="00146129"/>
    <w:rsid w:val="001462A7"/>
    <w:rsid w:val="001464DC"/>
    <w:rsid w:val="001468D0"/>
    <w:rsid w:val="00146A00"/>
    <w:rsid w:val="00146FDF"/>
    <w:rsid w:val="001471CE"/>
    <w:rsid w:val="001476B5"/>
    <w:rsid w:val="00147802"/>
    <w:rsid w:val="00147E97"/>
    <w:rsid w:val="00150122"/>
    <w:rsid w:val="0015040F"/>
    <w:rsid w:val="001509F2"/>
    <w:rsid w:val="00150C47"/>
    <w:rsid w:val="001516FA"/>
    <w:rsid w:val="00151C1E"/>
    <w:rsid w:val="00151D79"/>
    <w:rsid w:val="001521A4"/>
    <w:rsid w:val="00152295"/>
    <w:rsid w:val="001526EA"/>
    <w:rsid w:val="00152EB2"/>
    <w:rsid w:val="00152F33"/>
    <w:rsid w:val="00152FAE"/>
    <w:rsid w:val="001534B0"/>
    <w:rsid w:val="00153784"/>
    <w:rsid w:val="00153AFB"/>
    <w:rsid w:val="001540A2"/>
    <w:rsid w:val="00154228"/>
    <w:rsid w:val="00154FAE"/>
    <w:rsid w:val="001554B6"/>
    <w:rsid w:val="001558D3"/>
    <w:rsid w:val="001558E8"/>
    <w:rsid w:val="00155B7D"/>
    <w:rsid w:val="00155CE3"/>
    <w:rsid w:val="0015612C"/>
    <w:rsid w:val="00156453"/>
    <w:rsid w:val="00156A64"/>
    <w:rsid w:val="00156BD2"/>
    <w:rsid w:val="00156DC9"/>
    <w:rsid w:val="001575AA"/>
    <w:rsid w:val="001575CF"/>
    <w:rsid w:val="00157868"/>
    <w:rsid w:val="00157C28"/>
    <w:rsid w:val="00157D67"/>
    <w:rsid w:val="00157DDB"/>
    <w:rsid w:val="00160156"/>
    <w:rsid w:val="00160293"/>
    <w:rsid w:val="0016049F"/>
    <w:rsid w:val="0016077B"/>
    <w:rsid w:val="00160C21"/>
    <w:rsid w:val="00160C52"/>
    <w:rsid w:val="00160E69"/>
    <w:rsid w:val="00160F78"/>
    <w:rsid w:val="00160FAF"/>
    <w:rsid w:val="00161A95"/>
    <w:rsid w:val="0016205F"/>
    <w:rsid w:val="001620D2"/>
    <w:rsid w:val="0016211A"/>
    <w:rsid w:val="0016256C"/>
    <w:rsid w:val="00162899"/>
    <w:rsid w:val="0016312F"/>
    <w:rsid w:val="001631BC"/>
    <w:rsid w:val="0016351F"/>
    <w:rsid w:val="00163EAA"/>
    <w:rsid w:val="00163FC6"/>
    <w:rsid w:val="0016446D"/>
    <w:rsid w:val="001645E6"/>
    <w:rsid w:val="0016476E"/>
    <w:rsid w:val="001647D1"/>
    <w:rsid w:val="001652E8"/>
    <w:rsid w:val="00165648"/>
    <w:rsid w:val="0016596E"/>
    <w:rsid w:val="001660E5"/>
    <w:rsid w:val="001663B9"/>
    <w:rsid w:val="00166418"/>
    <w:rsid w:val="00166705"/>
    <w:rsid w:val="00166A2E"/>
    <w:rsid w:val="00166EF6"/>
    <w:rsid w:val="001675DB"/>
    <w:rsid w:val="00167A59"/>
    <w:rsid w:val="001705E6"/>
    <w:rsid w:val="00170ED2"/>
    <w:rsid w:val="00170F0D"/>
    <w:rsid w:val="00171142"/>
    <w:rsid w:val="00171180"/>
    <w:rsid w:val="0017186E"/>
    <w:rsid w:val="00171B53"/>
    <w:rsid w:val="00171BF9"/>
    <w:rsid w:val="00171C09"/>
    <w:rsid w:val="00171C52"/>
    <w:rsid w:val="00171DBD"/>
    <w:rsid w:val="00172309"/>
    <w:rsid w:val="00172323"/>
    <w:rsid w:val="00172425"/>
    <w:rsid w:val="0017250D"/>
    <w:rsid w:val="00172522"/>
    <w:rsid w:val="00172E75"/>
    <w:rsid w:val="00173185"/>
    <w:rsid w:val="001732F2"/>
    <w:rsid w:val="001735BD"/>
    <w:rsid w:val="001738FC"/>
    <w:rsid w:val="00173AB7"/>
    <w:rsid w:val="00173B08"/>
    <w:rsid w:val="00173B8B"/>
    <w:rsid w:val="00173C74"/>
    <w:rsid w:val="00173EC1"/>
    <w:rsid w:val="00174182"/>
    <w:rsid w:val="00174A0F"/>
    <w:rsid w:val="001750FA"/>
    <w:rsid w:val="00175151"/>
    <w:rsid w:val="00175C8B"/>
    <w:rsid w:val="00175D23"/>
    <w:rsid w:val="00175F68"/>
    <w:rsid w:val="001760AB"/>
    <w:rsid w:val="001764F3"/>
    <w:rsid w:val="001765D7"/>
    <w:rsid w:val="00176BA2"/>
    <w:rsid w:val="001771D4"/>
    <w:rsid w:val="00177365"/>
    <w:rsid w:val="001773F9"/>
    <w:rsid w:val="00177552"/>
    <w:rsid w:val="00177A46"/>
    <w:rsid w:val="00177B2D"/>
    <w:rsid w:val="00177D69"/>
    <w:rsid w:val="00177E82"/>
    <w:rsid w:val="00177FBD"/>
    <w:rsid w:val="00177FFC"/>
    <w:rsid w:val="001804C3"/>
    <w:rsid w:val="00180589"/>
    <w:rsid w:val="00180875"/>
    <w:rsid w:val="00180BCB"/>
    <w:rsid w:val="00180EA9"/>
    <w:rsid w:val="00180FED"/>
    <w:rsid w:val="00181171"/>
    <w:rsid w:val="00181564"/>
    <w:rsid w:val="0018197B"/>
    <w:rsid w:val="00181CA1"/>
    <w:rsid w:val="00181D19"/>
    <w:rsid w:val="00181EC5"/>
    <w:rsid w:val="00182A9A"/>
    <w:rsid w:val="0018333B"/>
    <w:rsid w:val="001837A1"/>
    <w:rsid w:val="00183946"/>
    <w:rsid w:val="00184555"/>
    <w:rsid w:val="00184864"/>
    <w:rsid w:val="00184979"/>
    <w:rsid w:val="00184AF6"/>
    <w:rsid w:val="00184DBE"/>
    <w:rsid w:val="00184FCF"/>
    <w:rsid w:val="00185103"/>
    <w:rsid w:val="00185113"/>
    <w:rsid w:val="0018540A"/>
    <w:rsid w:val="00185A44"/>
    <w:rsid w:val="00185EBB"/>
    <w:rsid w:val="00186421"/>
    <w:rsid w:val="0018670C"/>
    <w:rsid w:val="00186C2C"/>
    <w:rsid w:val="0018704F"/>
    <w:rsid w:val="00187621"/>
    <w:rsid w:val="00187D34"/>
    <w:rsid w:val="00187F42"/>
    <w:rsid w:val="001904A8"/>
    <w:rsid w:val="001904DC"/>
    <w:rsid w:val="001906B1"/>
    <w:rsid w:val="00190AD0"/>
    <w:rsid w:val="00191118"/>
    <w:rsid w:val="0019146C"/>
    <w:rsid w:val="0019199B"/>
    <w:rsid w:val="00191A1C"/>
    <w:rsid w:val="00191C0F"/>
    <w:rsid w:val="0019293C"/>
    <w:rsid w:val="001931A4"/>
    <w:rsid w:val="00193295"/>
    <w:rsid w:val="00193443"/>
    <w:rsid w:val="00193741"/>
    <w:rsid w:val="00193861"/>
    <w:rsid w:val="00193C8C"/>
    <w:rsid w:val="00193DC9"/>
    <w:rsid w:val="001943C8"/>
    <w:rsid w:val="00194AFC"/>
    <w:rsid w:val="001956D8"/>
    <w:rsid w:val="00195BF8"/>
    <w:rsid w:val="00195FFF"/>
    <w:rsid w:val="00196906"/>
    <w:rsid w:val="0019705C"/>
    <w:rsid w:val="001970EE"/>
    <w:rsid w:val="00197377"/>
    <w:rsid w:val="00197455"/>
    <w:rsid w:val="001974D1"/>
    <w:rsid w:val="001975AA"/>
    <w:rsid w:val="0019765B"/>
    <w:rsid w:val="00197F54"/>
    <w:rsid w:val="001A0211"/>
    <w:rsid w:val="001A031C"/>
    <w:rsid w:val="001A042E"/>
    <w:rsid w:val="001A0527"/>
    <w:rsid w:val="001A08CC"/>
    <w:rsid w:val="001A0935"/>
    <w:rsid w:val="001A0DA5"/>
    <w:rsid w:val="001A18CA"/>
    <w:rsid w:val="001A1B43"/>
    <w:rsid w:val="001A2461"/>
    <w:rsid w:val="001A2BF3"/>
    <w:rsid w:val="001A2C71"/>
    <w:rsid w:val="001A40E8"/>
    <w:rsid w:val="001A42E1"/>
    <w:rsid w:val="001A43CA"/>
    <w:rsid w:val="001A5346"/>
    <w:rsid w:val="001A5724"/>
    <w:rsid w:val="001A5859"/>
    <w:rsid w:val="001A5881"/>
    <w:rsid w:val="001A5A43"/>
    <w:rsid w:val="001A5C7B"/>
    <w:rsid w:val="001A63F1"/>
    <w:rsid w:val="001A6933"/>
    <w:rsid w:val="001A71F0"/>
    <w:rsid w:val="001A75CE"/>
    <w:rsid w:val="001A75DA"/>
    <w:rsid w:val="001A7D94"/>
    <w:rsid w:val="001B0138"/>
    <w:rsid w:val="001B03BE"/>
    <w:rsid w:val="001B051F"/>
    <w:rsid w:val="001B06A3"/>
    <w:rsid w:val="001B0761"/>
    <w:rsid w:val="001B08A4"/>
    <w:rsid w:val="001B0A35"/>
    <w:rsid w:val="001B14FC"/>
    <w:rsid w:val="001B1D79"/>
    <w:rsid w:val="001B237C"/>
    <w:rsid w:val="001B2DDC"/>
    <w:rsid w:val="001B3912"/>
    <w:rsid w:val="001B3C49"/>
    <w:rsid w:val="001B415B"/>
    <w:rsid w:val="001B451E"/>
    <w:rsid w:val="001B4728"/>
    <w:rsid w:val="001B4E85"/>
    <w:rsid w:val="001B5128"/>
    <w:rsid w:val="001B5869"/>
    <w:rsid w:val="001B5D2F"/>
    <w:rsid w:val="001B5EF1"/>
    <w:rsid w:val="001B695B"/>
    <w:rsid w:val="001B6B48"/>
    <w:rsid w:val="001B6DD9"/>
    <w:rsid w:val="001B6E06"/>
    <w:rsid w:val="001B6E1F"/>
    <w:rsid w:val="001B7104"/>
    <w:rsid w:val="001B713A"/>
    <w:rsid w:val="001B734C"/>
    <w:rsid w:val="001B774C"/>
    <w:rsid w:val="001B78B9"/>
    <w:rsid w:val="001B7E44"/>
    <w:rsid w:val="001B7EB8"/>
    <w:rsid w:val="001C01FF"/>
    <w:rsid w:val="001C0B42"/>
    <w:rsid w:val="001C0EDF"/>
    <w:rsid w:val="001C0F19"/>
    <w:rsid w:val="001C1182"/>
    <w:rsid w:val="001C1B3B"/>
    <w:rsid w:val="001C1D09"/>
    <w:rsid w:val="001C1E66"/>
    <w:rsid w:val="001C1F72"/>
    <w:rsid w:val="001C264F"/>
    <w:rsid w:val="001C27C1"/>
    <w:rsid w:val="001C29CC"/>
    <w:rsid w:val="001C29CD"/>
    <w:rsid w:val="001C2D82"/>
    <w:rsid w:val="001C2F81"/>
    <w:rsid w:val="001C3116"/>
    <w:rsid w:val="001C3251"/>
    <w:rsid w:val="001C32E6"/>
    <w:rsid w:val="001C36D9"/>
    <w:rsid w:val="001C37BD"/>
    <w:rsid w:val="001C3B17"/>
    <w:rsid w:val="001C3B5F"/>
    <w:rsid w:val="001C3E85"/>
    <w:rsid w:val="001C3EB4"/>
    <w:rsid w:val="001C4224"/>
    <w:rsid w:val="001C4352"/>
    <w:rsid w:val="001C47EC"/>
    <w:rsid w:val="001C5387"/>
    <w:rsid w:val="001C57E6"/>
    <w:rsid w:val="001C5DF3"/>
    <w:rsid w:val="001D0170"/>
    <w:rsid w:val="001D0CDB"/>
    <w:rsid w:val="001D0D11"/>
    <w:rsid w:val="001D1B59"/>
    <w:rsid w:val="001D35AA"/>
    <w:rsid w:val="001D380B"/>
    <w:rsid w:val="001D3972"/>
    <w:rsid w:val="001D3C16"/>
    <w:rsid w:val="001D3CF9"/>
    <w:rsid w:val="001D3F3A"/>
    <w:rsid w:val="001D4CAF"/>
    <w:rsid w:val="001D4F16"/>
    <w:rsid w:val="001D5B60"/>
    <w:rsid w:val="001D5BD3"/>
    <w:rsid w:val="001D5FB1"/>
    <w:rsid w:val="001D66DD"/>
    <w:rsid w:val="001D6751"/>
    <w:rsid w:val="001D68B6"/>
    <w:rsid w:val="001D6D00"/>
    <w:rsid w:val="001D6D9C"/>
    <w:rsid w:val="001D7146"/>
    <w:rsid w:val="001D7677"/>
    <w:rsid w:val="001D7DD4"/>
    <w:rsid w:val="001E040C"/>
    <w:rsid w:val="001E0F9C"/>
    <w:rsid w:val="001E1100"/>
    <w:rsid w:val="001E1764"/>
    <w:rsid w:val="001E1C89"/>
    <w:rsid w:val="001E20C6"/>
    <w:rsid w:val="001E2C12"/>
    <w:rsid w:val="001E2C3D"/>
    <w:rsid w:val="001E2F41"/>
    <w:rsid w:val="001E343E"/>
    <w:rsid w:val="001E3F0B"/>
    <w:rsid w:val="001E4244"/>
    <w:rsid w:val="001E445C"/>
    <w:rsid w:val="001E476C"/>
    <w:rsid w:val="001E4A56"/>
    <w:rsid w:val="001E4C83"/>
    <w:rsid w:val="001E4F4E"/>
    <w:rsid w:val="001E5146"/>
    <w:rsid w:val="001E57CC"/>
    <w:rsid w:val="001E610A"/>
    <w:rsid w:val="001E6252"/>
    <w:rsid w:val="001E6835"/>
    <w:rsid w:val="001E6970"/>
    <w:rsid w:val="001E6C93"/>
    <w:rsid w:val="001E6FF1"/>
    <w:rsid w:val="001E70C8"/>
    <w:rsid w:val="001E71DD"/>
    <w:rsid w:val="001E73C2"/>
    <w:rsid w:val="001E7A37"/>
    <w:rsid w:val="001E7B5D"/>
    <w:rsid w:val="001E7C20"/>
    <w:rsid w:val="001E7DCA"/>
    <w:rsid w:val="001F01CD"/>
    <w:rsid w:val="001F070F"/>
    <w:rsid w:val="001F0A81"/>
    <w:rsid w:val="001F0CF2"/>
    <w:rsid w:val="001F10B3"/>
    <w:rsid w:val="001F11DA"/>
    <w:rsid w:val="001F1211"/>
    <w:rsid w:val="001F12FE"/>
    <w:rsid w:val="001F1BE6"/>
    <w:rsid w:val="001F2062"/>
    <w:rsid w:val="001F2E11"/>
    <w:rsid w:val="001F340A"/>
    <w:rsid w:val="001F39B8"/>
    <w:rsid w:val="001F3AB4"/>
    <w:rsid w:val="001F3D4E"/>
    <w:rsid w:val="001F4AB1"/>
    <w:rsid w:val="001F4F88"/>
    <w:rsid w:val="001F4F9D"/>
    <w:rsid w:val="001F4FDA"/>
    <w:rsid w:val="001F5183"/>
    <w:rsid w:val="001F51E8"/>
    <w:rsid w:val="001F527F"/>
    <w:rsid w:val="001F52DF"/>
    <w:rsid w:val="001F582C"/>
    <w:rsid w:val="001F5E6C"/>
    <w:rsid w:val="001F5F9D"/>
    <w:rsid w:val="001F603E"/>
    <w:rsid w:val="001F62B2"/>
    <w:rsid w:val="001F6564"/>
    <w:rsid w:val="001F6B9C"/>
    <w:rsid w:val="001F704C"/>
    <w:rsid w:val="001F7418"/>
    <w:rsid w:val="00200435"/>
    <w:rsid w:val="002005DA"/>
    <w:rsid w:val="00200A12"/>
    <w:rsid w:val="00200D48"/>
    <w:rsid w:val="002014C7"/>
    <w:rsid w:val="00201E59"/>
    <w:rsid w:val="00201F1D"/>
    <w:rsid w:val="00201F89"/>
    <w:rsid w:val="00202BEF"/>
    <w:rsid w:val="0020351A"/>
    <w:rsid w:val="00203617"/>
    <w:rsid w:val="00203A12"/>
    <w:rsid w:val="00203AF7"/>
    <w:rsid w:val="00203F65"/>
    <w:rsid w:val="002042CF"/>
    <w:rsid w:val="002048E8"/>
    <w:rsid w:val="002049E9"/>
    <w:rsid w:val="00204A0C"/>
    <w:rsid w:val="002050B9"/>
    <w:rsid w:val="00205810"/>
    <w:rsid w:val="00205B6F"/>
    <w:rsid w:val="00205DF7"/>
    <w:rsid w:val="00205F47"/>
    <w:rsid w:val="002061F1"/>
    <w:rsid w:val="002062D2"/>
    <w:rsid w:val="00206311"/>
    <w:rsid w:val="0020655D"/>
    <w:rsid w:val="002070A1"/>
    <w:rsid w:val="0020760F"/>
    <w:rsid w:val="0020799C"/>
    <w:rsid w:val="00207D11"/>
    <w:rsid w:val="002100B7"/>
    <w:rsid w:val="0021040E"/>
    <w:rsid w:val="00210A60"/>
    <w:rsid w:val="00210AF4"/>
    <w:rsid w:val="00210D56"/>
    <w:rsid w:val="00210E8C"/>
    <w:rsid w:val="00211796"/>
    <w:rsid w:val="00211AC2"/>
    <w:rsid w:val="00212061"/>
    <w:rsid w:val="002122BF"/>
    <w:rsid w:val="00212A40"/>
    <w:rsid w:val="00212E26"/>
    <w:rsid w:val="002130E1"/>
    <w:rsid w:val="00213392"/>
    <w:rsid w:val="002135B5"/>
    <w:rsid w:val="0021372F"/>
    <w:rsid w:val="0021390E"/>
    <w:rsid w:val="00213C1E"/>
    <w:rsid w:val="00213CD8"/>
    <w:rsid w:val="00213DFC"/>
    <w:rsid w:val="00214384"/>
    <w:rsid w:val="002146D5"/>
    <w:rsid w:val="00214B1D"/>
    <w:rsid w:val="00214FA9"/>
    <w:rsid w:val="002152CF"/>
    <w:rsid w:val="002157DD"/>
    <w:rsid w:val="002158AF"/>
    <w:rsid w:val="00215915"/>
    <w:rsid w:val="002160B2"/>
    <w:rsid w:val="00216A2F"/>
    <w:rsid w:val="00216FF2"/>
    <w:rsid w:val="0021702B"/>
    <w:rsid w:val="0021763D"/>
    <w:rsid w:val="00217705"/>
    <w:rsid w:val="00217F87"/>
    <w:rsid w:val="0022014D"/>
    <w:rsid w:val="002201F2"/>
    <w:rsid w:val="0022021E"/>
    <w:rsid w:val="00220ED7"/>
    <w:rsid w:val="00220F08"/>
    <w:rsid w:val="0022100E"/>
    <w:rsid w:val="002211E5"/>
    <w:rsid w:val="00222131"/>
    <w:rsid w:val="00222197"/>
    <w:rsid w:val="00222858"/>
    <w:rsid w:val="00222C58"/>
    <w:rsid w:val="0022302D"/>
    <w:rsid w:val="00224292"/>
    <w:rsid w:val="00224318"/>
    <w:rsid w:val="002243FC"/>
    <w:rsid w:val="0022449A"/>
    <w:rsid w:val="0022460F"/>
    <w:rsid w:val="002248BB"/>
    <w:rsid w:val="00224D78"/>
    <w:rsid w:val="0022508B"/>
    <w:rsid w:val="002251E1"/>
    <w:rsid w:val="002256DE"/>
    <w:rsid w:val="00225F92"/>
    <w:rsid w:val="002268DE"/>
    <w:rsid w:val="00226C61"/>
    <w:rsid w:val="00226F88"/>
    <w:rsid w:val="00227199"/>
    <w:rsid w:val="002273A0"/>
    <w:rsid w:val="0022740F"/>
    <w:rsid w:val="00227738"/>
    <w:rsid w:val="00227E39"/>
    <w:rsid w:val="00227EA5"/>
    <w:rsid w:val="00230551"/>
    <w:rsid w:val="00230F40"/>
    <w:rsid w:val="002316B0"/>
    <w:rsid w:val="00231700"/>
    <w:rsid w:val="00231771"/>
    <w:rsid w:val="002317D7"/>
    <w:rsid w:val="00231DB2"/>
    <w:rsid w:val="00231EEA"/>
    <w:rsid w:val="00232780"/>
    <w:rsid w:val="002330AD"/>
    <w:rsid w:val="0023332C"/>
    <w:rsid w:val="0023387B"/>
    <w:rsid w:val="002338DE"/>
    <w:rsid w:val="0023460E"/>
    <w:rsid w:val="0023483B"/>
    <w:rsid w:val="002350BB"/>
    <w:rsid w:val="00235224"/>
    <w:rsid w:val="0023596C"/>
    <w:rsid w:val="00235BF6"/>
    <w:rsid w:val="00235D91"/>
    <w:rsid w:val="00235F19"/>
    <w:rsid w:val="0023640F"/>
    <w:rsid w:val="00236537"/>
    <w:rsid w:val="00236ACE"/>
    <w:rsid w:val="00236B6C"/>
    <w:rsid w:val="00236D24"/>
    <w:rsid w:val="00236D63"/>
    <w:rsid w:val="0023707C"/>
    <w:rsid w:val="002370D4"/>
    <w:rsid w:val="0023799B"/>
    <w:rsid w:val="00237B05"/>
    <w:rsid w:val="00237FA7"/>
    <w:rsid w:val="0024057C"/>
    <w:rsid w:val="00240861"/>
    <w:rsid w:val="0024090B"/>
    <w:rsid w:val="00240D2B"/>
    <w:rsid w:val="00240E56"/>
    <w:rsid w:val="00240EB7"/>
    <w:rsid w:val="0024206E"/>
    <w:rsid w:val="002438B1"/>
    <w:rsid w:val="002445CF"/>
    <w:rsid w:val="00244830"/>
    <w:rsid w:val="00245594"/>
    <w:rsid w:val="00245894"/>
    <w:rsid w:val="00245F50"/>
    <w:rsid w:val="00246889"/>
    <w:rsid w:val="002468FA"/>
    <w:rsid w:val="00246A55"/>
    <w:rsid w:val="00246AED"/>
    <w:rsid w:val="00246E33"/>
    <w:rsid w:val="00246FF7"/>
    <w:rsid w:val="00247C51"/>
    <w:rsid w:val="00247F90"/>
    <w:rsid w:val="002500BD"/>
    <w:rsid w:val="002500EF"/>
    <w:rsid w:val="00250224"/>
    <w:rsid w:val="002509E6"/>
    <w:rsid w:val="00250D2F"/>
    <w:rsid w:val="00250DA9"/>
    <w:rsid w:val="00250F39"/>
    <w:rsid w:val="00251711"/>
    <w:rsid w:val="00251898"/>
    <w:rsid w:val="00251BF5"/>
    <w:rsid w:val="00251D06"/>
    <w:rsid w:val="00251D15"/>
    <w:rsid w:val="00251D1C"/>
    <w:rsid w:val="00251DE8"/>
    <w:rsid w:val="0025205E"/>
    <w:rsid w:val="00252277"/>
    <w:rsid w:val="0025244A"/>
    <w:rsid w:val="002527DB"/>
    <w:rsid w:val="00252AB5"/>
    <w:rsid w:val="002533B8"/>
    <w:rsid w:val="00253702"/>
    <w:rsid w:val="00253924"/>
    <w:rsid w:val="00253984"/>
    <w:rsid w:val="00253E11"/>
    <w:rsid w:val="00253E7F"/>
    <w:rsid w:val="002542F2"/>
    <w:rsid w:val="00255064"/>
    <w:rsid w:val="0025576E"/>
    <w:rsid w:val="00255FCB"/>
    <w:rsid w:val="00255FF6"/>
    <w:rsid w:val="002570DC"/>
    <w:rsid w:val="00257197"/>
    <w:rsid w:val="0025743F"/>
    <w:rsid w:val="002576A4"/>
    <w:rsid w:val="00257840"/>
    <w:rsid w:val="002601D3"/>
    <w:rsid w:val="002604AE"/>
    <w:rsid w:val="00260730"/>
    <w:rsid w:val="0026080E"/>
    <w:rsid w:val="00260D4C"/>
    <w:rsid w:val="00260F5A"/>
    <w:rsid w:val="00261690"/>
    <w:rsid w:val="00261A54"/>
    <w:rsid w:val="00261EA8"/>
    <w:rsid w:val="00263304"/>
    <w:rsid w:val="00263670"/>
    <w:rsid w:val="00263973"/>
    <w:rsid w:val="00263B53"/>
    <w:rsid w:val="00263D2A"/>
    <w:rsid w:val="00263DFC"/>
    <w:rsid w:val="00264172"/>
    <w:rsid w:val="00264597"/>
    <w:rsid w:val="002645C3"/>
    <w:rsid w:val="00264601"/>
    <w:rsid w:val="00264E1C"/>
    <w:rsid w:val="00264F29"/>
    <w:rsid w:val="00265196"/>
    <w:rsid w:val="00265776"/>
    <w:rsid w:val="002657A9"/>
    <w:rsid w:val="00265DBC"/>
    <w:rsid w:val="002663BC"/>
    <w:rsid w:val="00266626"/>
    <w:rsid w:val="0026663A"/>
    <w:rsid w:val="00266748"/>
    <w:rsid w:val="002668BA"/>
    <w:rsid w:val="0026694A"/>
    <w:rsid w:val="00266A7C"/>
    <w:rsid w:val="00267667"/>
    <w:rsid w:val="00267838"/>
    <w:rsid w:val="00267ADD"/>
    <w:rsid w:val="00267B1E"/>
    <w:rsid w:val="00270326"/>
    <w:rsid w:val="00270538"/>
    <w:rsid w:val="002705E9"/>
    <w:rsid w:val="002709C6"/>
    <w:rsid w:val="00270C28"/>
    <w:rsid w:val="00270ED7"/>
    <w:rsid w:val="002710E3"/>
    <w:rsid w:val="00271959"/>
    <w:rsid w:val="00271A8E"/>
    <w:rsid w:val="00271C24"/>
    <w:rsid w:val="00271EE2"/>
    <w:rsid w:val="002729B1"/>
    <w:rsid w:val="0027320B"/>
    <w:rsid w:val="002732E4"/>
    <w:rsid w:val="0027356A"/>
    <w:rsid w:val="00273B42"/>
    <w:rsid w:val="002742EE"/>
    <w:rsid w:val="0027447B"/>
    <w:rsid w:val="00274527"/>
    <w:rsid w:val="00274B3E"/>
    <w:rsid w:val="00274C67"/>
    <w:rsid w:val="00274F06"/>
    <w:rsid w:val="00274F8C"/>
    <w:rsid w:val="0027501B"/>
    <w:rsid w:val="002751B6"/>
    <w:rsid w:val="00275356"/>
    <w:rsid w:val="00275402"/>
    <w:rsid w:val="00275810"/>
    <w:rsid w:val="00275EFF"/>
    <w:rsid w:val="00276517"/>
    <w:rsid w:val="002765B6"/>
    <w:rsid w:val="0027662B"/>
    <w:rsid w:val="00276845"/>
    <w:rsid w:val="00276855"/>
    <w:rsid w:val="00276975"/>
    <w:rsid w:val="002769F6"/>
    <w:rsid w:val="00276EB4"/>
    <w:rsid w:val="00276ECA"/>
    <w:rsid w:val="00276FDB"/>
    <w:rsid w:val="00277173"/>
    <w:rsid w:val="002771B9"/>
    <w:rsid w:val="00277629"/>
    <w:rsid w:val="00277A97"/>
    <w:rsid w:val="002803A2"/>
    <w:rsid w:val="00280673"/>
    <w:rsid w:val="0028096B"/>
    <w:rsid w:val="00281207"/>
    <w:rsid w:val="00281D97"/>
    <w:rsid w:val="00282136"/>
    <w:rsid w:val="0028261C"/>
    <w:rsid w:val="00282984"/>
    <w:rsid w:val="00282C2C"/>
    <w:rsid w:val="00282F84"/>
    <w:rsid w:val="00283415"/>
    <w:rsid w:val="00283756"/>
    <w:rsid w:val="00283A44"/>
    <w:rsid w:val="00285E9D"/>
    <w:rsid w:val="00286050"/>
    <w:rsid w:val="00286619"/>
    <w:rsid w:val="00286A07"/>
    <w:rsid w:val="00286B08"/>
    <w:rsid w:val="00286B79"/>
    <w:rsid w:val="00286CFA"/>
    <w:rsid w:val="00286E4C"/>
    <w:rsid w:val="00287703"/>
    <w:rsid w:val="0028798E"/>
    <w:rsid w:val="00290292"/>
    <w:rsid w:val="00290C0C"/>
    <w:rsid w:val="00290CEC"/>
    <w:rsid w:val="00290E82"/>
    <w:rsid w:val="00290EF0"/>
    <w:rsid w:val="002915A5"/>
    <w:rsid w:val="0029162C"/>
    <w:rsid w:val="002916E7"/>
    <w:rsid w:val="00291990"/>
    <w:rsid w:val="00291BD5"/>
    <w:rsid w:val="0029294E"/>
    <w:rsid w:val="00292DC6"/>
    <w:rsid w:val="002934F5"/>
    <w:rsid w:val="002936C5"/>
    <w:rsid w:val="00293AF6"/>
    <w:rsid w:val="00293CDC"/>
    <w:rsid w:val="00293F2C"/>
    <w:rsid w:val="002941A1"/>
    <w:rsid w:val="002941DD"/>
    <w:rsid w:val="002945A2"/>
    <w:rsid w:val="00294BF2"/>
    <w:rsid w:val="00294D3B"/>
    <w:rsid w:val="00294E63"/>
    <w:rsid w:val="002950EF"/>
    <w:rsid w:val="002955D3"/>
    <w:rsid w:val="002956AF"/>
    <w:rsid w:val="00295B58"/>
    <w:rsid w:val="00296650"/>
    <w:rsid w:val="0029720F"/>
    <w:rsid w:val="0029765B"/>
    <w:rsid w:val="0029770B"/>
    <w:rsid w:val="00297924"/>
    <w:rsid w:val="00297A22"/>
    <w:rsid w:val="00297ADC"/>
    <w:rsid w:val="00297F16"/>
    <w:rsid w:val="00297F8B"/>
    <w:rsid w:val="002A00FC"/>
    <w:rsid w:val="002A0174"/>
    <w:rsid w:val="002A017F"/>
    <w:rsid w:val="002A04E0"/>
    <w:rsid w:val="002A0550"/>
    <w:rsid w:val="002A0725"/>
    <w:rsid w:val="002A0768"/>
    <w:rsid w:val="002A0C1B"/>
    <w:rsid w:val="002A0C34"/>
    <w:rsid w:val="002A0D97"/>
    <w:rsid w:val="002A1121"/>
    <w:rsid w:val="002A1311"/>
    <w:rsid w:val="002A18EF"/>
    <w:rsid w:val="002A27F0"/>
    <w:rsid w:val="002A29B2"/>
    <w:rsid w:val="002A2C70"/>
    <w:rsid w:val="002A2C80"/>
    <w:rsid w:val="002A35C2"/>
    <w:rsid w:val="002A3843"/>
    <w:rsid w:val="002A386F"/>
    <w:rsid w:val="002A3908"/>
    <w:rsid w:val="002A3926"/>
    <w:rsid w:val="002A3A6A"/>
    <w:rsid w:val="002A3D38"/>
    <w:rsid w:val="002A4141"/>
    <w:rsid w:val="002A4A60"/>
    <w:rsid w:val="002A585C"/>
    <w:rsid w:val="002A5C01"/>
    <w:rsid w:val="002A5CD6"/>
    <w:rsid w:val="002A6877"/>
    <w:rsid w:val="002A69B4"/>
    <w:rsid w:val="002A6E31"/>
    <w:rsid w:val="002A6FBB"/>
    <w:rsid w:val="002A7312"/>
    <w:rsid w:val="002A7555"/>
    <w:rsid w:val="002A774B"/>
    <w:rsid w:val="002A7878"/>
    <w:rsid w:val="002A798C"/>
    <w:rsid w:val="002B0337"/>
    <w:rsid w:val="002B047C"/>
    <w:rsid w:val="002B05DC"/>
    <w:rsid w:val="002B070D"/>
    <w:rsid w:val="002B0754"/>
    <w:rsid w:val="002B09B0"/>
    <w:rsid w:val="002B09BD"/>
    <w:rsid w:val="002B0E05"/>
    <w:rsid w:val="002B0E2C"/>
    <w:rsid w:val="002B0EEC"/>
    <w:rsid w:val="002B1086"/>
    <w:rsid w:val="002B1E7B"/>
    <w:rsid w:val="002B21E9"/>
    <w:rsid w:val="002B2506"/>
    <w:rsid w:val="002B25C6"/>
    <w:rsid w:val="002B2A6F"/>
    <w:rsid w:val="002B2C89"/>
    <w:rsid w:val="002B2E66"/>
    <w:rsid w:val="002B358C"/>
    <w:rsid w:val="002B3F8E"/>
    <w:rsid w:val="002B4400"/>
    <w:rsid w:val="002B4823"/>
    <w:rsid w:val="002B483D"/>
    <w:rsid w:val="002B48E3"/>
    <w:rsid w:val="002B4BD1"/>
    <w:rsid w:val="002B5E4C"/>
    <w:rsid w:val="002B5FA2"/>
    <w:rsid w:val="002B6353"/>
    <w:rsid w:val="002B6404"/>
    <w:rsid w:val="002B6585"/>
    <w:rsid w:val="002B68A9"/>
    <w:rsid w:val="002B6B4B"/>
    <w:rsid w:val="002B6E68"/>
    <w:rsid w:val="002B718A"/>
    <w:rsid w:val="002B72FE"/>
    <w:rsid w:val="002B743D"/>
    <w:rsid w:val="002B75F9"/>
    <w:rsid w:val="002B766F"/>
    <w:rsid w:val="002B7FF7"/>
    <w:rsid w:val="002C03A3"/>
    <w:rsid w:val="002C07BA"/>
    <w:rsid w:val="002C0AF7"/>
    <w:rsid w:val="002C15BB"/>
    <w:rsid w:val="002C1744"/>
    <w:rsid w:val="002C186E"/>
    <w:rsid w:val="002C1B4C"/>
    <w:rsid w:val="002C1B5A"/>
    <w:rsid w:val="002C1BF1"/>
    <w:rsid w:val="002C1CF4"/>
    <w:rsid w:val="002C20F9"/>
    <w:rsid w:val="002C24FF"/>
    <w:rsid w:val="002C2A8D"/>
    <w:rsid w:val="002C2CE3"/>
    <w:rsid w:val="002C3023"/>
    <w:rsid w:val="002C320E"/>
    <w:rsid w:val="002C33ED"/>
    <w:rsid w:val="002C3C23"/>
    <w:rsid w:val="002C3E9C"/>
    <w:rsid w:val="002C41F2"/>
    <w:rsid w:val="002C42EC"/>
    <w:rsid w:val="002C4581"/>
    <w:rsid w:val="002C498C"/>
    <w:rsid w:val="002C4A45"/>
    <w:rsid w:val="002C52EA"/>
    <w:rsid w:val="002C535A"/>
    <w:rsid w:val="002C551D"/>
    <w:rsid w:val="002C5730"/>
    <w:rsid w:val="002C5A99"/>
    <w:rsid w:val="002C5BF3"/>
    <w:rsid w:val="002C6C75"/>
    <w:rsid w:val="002C6DB6"/>
    <w:rsid w:val="002C7015"/>
    <w:rsid w:val="002C758B"/>
    <w:rsid w:val="002C7812"/>
    <w:rsid w:val="002C7CA9"/>
    <w:rsid w:val="002D0170"/>
    <w:rsid w:val="002D057C"/>
    <w:rsid w:val="002D0844"/>
    <w:rsid w:val="002D0B08"/>
    <w:rsid w:val="002D1B88"/>
    <w:rsid w:val="002D1C88"/>
    <w:rsid w:val="002D1F71"/>
    <w:rsid w:val="002D1F8F"/>
    <w:rsid w:val="002D25FC"/>
    <w:rsid w:val="002D2811"/>
    <w:rsid w:val="002D2F9F"/>
    <w:rsid w:val="002D3134"/>
    <w:rsid w:val="002D3170"/>
    <w:rsid w:val="002D32B8"/>
    <w:rsid w:val="002D34B5"/>
    <w:rsid w:val="002D350E"/>
    <w:rsid w:val="002D3686"/>
    <w:rsid w:val="002D3E6C"/>
    <w:rsid w:val="002D3FF1"/>
    <w:rsid w:val="002D4097"/>
    <w:rsid w:val="002D4253"/>
    <w:rsid w:val="002D4F58"/>
    <w:rsid w:val="002D5669"/>
    <w:rsid w:val="002D567D"/>
    <w:rsid w:val="002D5A18"/>
    <w:rsid w:val="002D6167"/>
    <w:rsid w:val="002D6542"/>
    <w:rsid w:val="002D66E5"/>
    <w:rsid w:val="002D67C0"/>
    <w:rsid w:val="002D6972"/>
    <w:rsid w:val="002D6AE2"/>
    <w:rsid w:val="002D6BC3"/>
    <w:rsid w:val="002D6BE9"/>
    <w:rsid w:val="002D6DE0"/>
    <w:rsid w:val="002D73E6"/>
    <w:rsid w:val="002D769D"/>
    <w:rsid w:val="002D7BC9"/>
    <w:rsid w:val="002D7CF9"/>
    <w:rsid w:val="002E01F4"/>
    <w:rsid w:val="002E0207"/>
    <w:rsid w:val="002E032B"/>
    <w:rsid w:val="002E079A"/>
    <w:rsid w:val="002E082D"/>
    <w:rsid w:val="002E0964"/>
    <w:rsid w:val="002E0A80"/>
    <w:rsid w:val="002E0EA5"/>
    <w:rsid w:val="002E0FFA"/>
    <w:rsid w:val="002E10A1"/>
    <w:rsid w:val="002E129B"/>
    <w:rsid w:val="002E1857"/>
    <w:rsid w:val="002E1B4A"/>
    <w:rsid w:val="002E1BB5"/>
    <w:rsid w:val="002E205B"/>
    <w:rsid w:val="002E2489"/>
    <w:rsid w:val="002E2AC5"/>
    <w:rsid w:val="002E3317"/>
    <w:rsid w:val="002E33B3"/>
    <w:rsid w:val="002E3623"/>
    <w:rsid w:val="002E3972"/>
    <w:rsid w:val="002E3C04"/>
    <w:rsid w:val="002E3C32"/>
    <w:rsid w:val="002E3E78"/>
    <w:rsid w:val="002E408E"/>
    <w:rsid w:val="002E42E2"/>
    <w:rsid w:val="002E4362"/>
    <w:rsid w:val="002E4B96"/>
    <w:rsid w:val="002E53FC"/>
    <w:rsid w:val="002E609B"/>
    <w:rsid w:val="002E63A6"/>
    <w:rsid w:val="002E684D"/>
    <w:rsid w:val="002E6FD3"/>
    <w:rsid w:val="002E7143"/>
    <w:rsid w:val="002E75B3"/>
    <w:rsid w:val="002E78E9"/>
    <w:rsid w:val="002E796D"/>
    <w:rsid w:val="002E79F3"/>
    <w:rsid w:val="002F0A7E"/>
    <w:rsid w:val="002F14B4"/>
    <w:rsid w:val="002F19EC"/>
    <w:rsid w:val="002F22E7"/>
    <w:rsid w:val="002F2790"/>
    <w:rsid w:val="002F2A96"/>
    <w:rsid w:val="002F2B77"/>
    <w:rsid w:val="002F2B7D"/>
    <w:rsid w:val="002F2D02"/>
    <w:rsid w:val="002F3017"/>
    <w:rsid w:val="002F361B"/>
    <w:rsid w:val="002F38AE"/>
    <w:rsid w:val="002F390F"/>
    <w:rsid w:val="002F3AEA"/>
    <w:rsid w:val="002F3F47"/>
    <w:rsid w:val="002F4975"/>
    <w:rsid w:val="002F4D5F"/>
    <w:rsid w:val="002F508E"/>
    <w:rsid w:val="002F50B9"/>
    <w:rsid w:val="002F51CA"/>
    <w:rsid w:val="002F5216"/>
    <w:rsid w:val="002F5C71"/>
    <w:rsid w:val="002F6129"/>
    <w:rsid w:val="002F6361"/>
    <w:rsid w:val="002F6651"/>
    <w:rsid w:val="002F69D4"/>
    <w:rsid w:val="002F7540"/>
    <w:rsid w:val="002F767A"/>
    <w:rsid w:val="002F7AC0"/>
    <w:rsid w:val="002F7BC8"/>
    <w:rsid w:val="002F7D31"/>
    <w:rsid w:val="003006B1"/>
    <w:rsid w:val="00300B0B"/>
    <w:rsid w:val="00300ECC"/>
    <w:rsid w:val="00300F2C"/>
    <w:rsid w:val="00301384"/>
    <w:rsid w:val="0030152B"/>
    <w:rsid w:val="00301760"/>
    <w:rsid w:val="003018C7"/>
    <w:rsid w:val="00301A03"/>
    <w:rsid w:val="00301D55"/>
    <w:rsid w:val="00301F11"/>
    <w:rsid w:val="00302217"/>
    <w:rsid w:val="003022DE"/>
    <w:rsid w:val="003025AD"/>
    <w:rsid w:val="003029B9"/>
    <w:rsid w:val="00302BE6"/>
    <w:rsid w:val="00302D6C"/>
    <w:rsid w:val="00303511"/>
    <w:rsid w:val="00303C82"/>
    <w:rsid w:val="00303F11"/>
    <w:rsid w:val="00303F5A"/>
    <w:rsid w:val="00304265"/>
    <w:rsid w:val="00304327"/>
    <w:rsid w:val="00304421"/>
    <w:rsid w:val="003044B4"/>
    <w:rsid w:val="0030453E"/>
    <w:rsid w:val="00304C51"/>
    <w:rsid w:val="00305070"/>
    <w:rsid w:val="00305854"/>
    <w:rsid w:val="003058B5"/>
    <w:rsid w:val="00305B92"/>
    <w:rsid w:val="00306117"/>
    <w:rsid w:val="003062A1"/>
    <w:rsid w:val="00306541"/>
    <w:rsid w:val="00306548"/>
    <w:rsid w:val="003065BC"/>
    <w:rsid w:val="003065BD"/>
    <w:rsid w:val="0030661E"/>
    <w:rsid w:val="003071EA"/>
    <w:rsid w:val="00307453"/>
    <w:rsid w:val="00307494"/>
    <w:rsid w:val="003074DA"/>
    <w:rsid w:val="00307C3E"/>
    <w:rsid w:val="00307FF0"/>
    <w:rsid w:val="00310059"/>
    <w:rsid w:val="00310684"/>
    <w:rsid w:val="00310F58"/>
    <w:rsid w:val="00310FC6"/>
    <w:rsid w:val="003115FE"/>
    <w:rsid w:val="003117CD"/>
    <w:rsid w:val="00311881"/>
    <w:rsid w:val="00311DBE"/>
    <w:rsid w:val="00312BA4"/>
    <w:rsid w:val="00312BE7"/>
    <w:rsid w:val="00312F05"/>
    <w:rsid w:val="0031365A"/>
    <w:rsid w:val="0031399D"/>
    <w:rsid w:val="00313C37"/>
    <w:rsid w:val="00313EE1"/>
    <w:rsid w:val="00314100"/>
    <w:rsid w:val="00314630"/>
    <w:rsid w:val="0031484F"/>
    <w:rsid w:val="00314DDD"/>
    <w:rsid w:val="00315156"/>
    <w:rsid w:val="003162D7"/>
    <w:rsid w:val="00316A73"/>
    <w:rsid w:val="003175D6"/>
    <w:rsid w:val="00317FEF"/>
    <w:rsid w:val="00320235"/>
    <w:rsid w:val="003208FE"/>
    <w:rsid w:val="00320FB0"/>
    <w:rsid w:val="003211E3"/>
    <w:rsid w:val="003214E4"/>
    <w:rsid w:val="00321671"/>
    <w:rsid w:val="00321974"/>
    <w:rsid w:val="00322266"/>
    <w:rsid w:val="00322760"/>
    <w:rsid w:val="0032317D"/>
    <w:rsid w:val="0032342B"/>
    <w:rsid w:val="00323823"/>
    <w:rsid w:val="0032395F"/>
    <w:rsid w:val="00324134"/>
    <w:rsid w:val="00324300"/>
    <w:rsid w:val="00324840"/>
    <w:rsid w:val="0032497E"/>
    <w:rsid w:val="003249D0"/>
    <w:rsid w:val="00324F83"/>
    <w:rsid w:val="00325ADC"/>
    <w:rsid w:val="00326039"/>
    <w:rsid w:val="0032727B"/>
    <w:rsid w:val="00327677"/>
    <w:rsid w:val="00330AD4"/>
    <w:rsid w:val="00330ADA"/>
    <w:rsid w:val="00330C39"/>
    <w:rsid w:val="00330CEA"/>
    <w:rsid w:val="00330D38"/>
    <w:rsid w:val="00330EF9"/>
    <w:rsid w:val="00330FA5"/>
    <w:rsid w:val="0033142C"/>
    <w:rsid w:val="00331676"/>
    <w:rsid w:val="00331EEE"/>
    <w:rsid w:val="0033237B"/>
    <w:rsid w:val="003324A6"/>
    <w:rsid w:val="00332778"/>
    <w:rsid w:val="00332850"/>
    <w:rsid w:val="003328D4"/>
    <w:rsid w:val="00332E59"/>
    <w:rsid w:val="00332F85"/>
    <w:rsid w:val="003331E4"/>
    <w:rsid w:val="00333270"/>
    <w:rsid w:val="0033328C"/>
    <w:rsid w:val="003338A5"/>
    <w:rsid w:val="00333BB9"/>
    <w:rsid w:val="00333DE7"/>
    <w:rsid w:val="00333EBE"/>
    <w:rsid w:val="003342DE"/>
    <w:rsid w:val="00334BEB"/>
    <w:rsid w:val="00334E38"/>
    <w:rsid w:val="003350C2"/>
    <w:rsid w:val="00335506"/>
    <w:rsid w:val="0033581B"/>
    <w:rsid w:val="003358D0"/>
    <w:rsid w:val="00335B55"/>
    <w:rsid w:val="00335C33"/>
    <w:rsid w:val="00335D12"/>
    <w:rsid w:val="00335E35"/>
    <w:rsid w:val="0033651D"/>
    <w:rsid w:val="00336BFF"/>
    <w:rsid w:val="00336C87"/>
    <w:rsid w:val="00336D29"/>
    <w:rsid w:val="00337010"/>
    <w:rsid w:val="00337436"/>
    <w:rsid w:val="00337912"/>
    <w:rsid w:val="00337AF5"/>
    <w:rsid w:val="00337D1D"/>
    <w:rsid w:val="0034032F"/>
    <w:rsid w:val="00340D7C"/>
    <w:rsid w:val="00341651"/>
    <w:rsid w:val="00341AC9"/>
    <w:rsid w:val="00341D01"/>
    <w:rsid w:val="003421FB"/>
    <w:rsid w:val="0034275C"/>
    <w:rsid w:val="00343102"/>
    <w:rsid w:val="00343119"/>
    <w:rsid w:val="0034332A"/>
    <w:rsid w:val="003438B5"/>
    <w:rsid w:val="00344575"/>
    <w:rsid w:val="00344633"/>
    <w:rsid w:val="0034473A"/>
    <w:rsid w:val="0034489F"/>
    <w:rsid w:val="00344C36"/>
    <w:rsid w:val="003450E8"/>
    <w:rsid w:val="00346D77"/>
    <w:rsid w:val="00347636"/>
    <w:rsid w:val="00347CB4"/>
    <w:rsid w:val="00347F03"/>
    <w:rsid w:val="003501D0"/>
    <w:rsid w:val="0035025A"/>
    <w:rsid w:val="003502AB"/>
    <w:rsid w:val="00350DC7"/>
    <w:rsid w:val="00351728"/>
    <w:rsid w:val="003517B1"/>
    <w:rsid w:val="00351A38"/>
    <w:rsid w:val="00351E9B"/>
    <w:rsid w:val="003521A6"/>
    <w:rsid w:val="003523AF"/>
    <w:rsid w:val="003528B1"/>
    <w:rsid w:val="00352C42"/>
    <w:rsid w:val="00352E76"/>
    <w:rsid w:val="00352EAE"/>
    <w:rsid w:val="00352EBF"/>
    <w:rsid w:val="0035316A"/>
    <w:rsid w:val="003535F7"/>
    <w:rsid w:val="0035376B"/>
    <w:rsid w:val="0035380E"/>
    <w:rsid w:val="003540B7"/>
    <w:rsid w:val="00354289"/>
    <w:rsid w:val="003544F2"/>
    <w:rsid w:val="003545D8"/>
    <w:rsid w:val="00354EB4"/>
    <w:rsid w:val="00354F60"/>
    <w:rsid w:val="0035506C"/>
    <w:rsid w:val="00355179"/>
    <w:rsid w:val="003552F9"/>
    <w:rsid w:val="0035599F"/>
    <w:rsid w:val="003559C6"/>
    <w:rsid w:val="00355D3B"/>
    <w:rsid w:val="00355DE0"/>
    <w:rsid w:val="0035624C"/>
    <w:rsid w:val="00356369"/>
    <w:rsid w:val="00356415"/>
    <w:rsid w:val="00356588"/>
    <w:rsid w:val="003568D1"/>
    <w:rsid w:val="00357CFB"/>
    <w:rsid w:val="003600FC"/>
    <w:rsid w:val="00360214"/>
    <w:rsid w:val="00360987"/>
    <w:rsid w:val="00360FCF"/>
    <w:rsid w:val="00361131"/>
    <w:rsid w:val="00361150"/>
    <w:rsid w:val="003612D4"/>
    <w:rsid w:val="003617E7"/>
    <w:rsid w:val="00361BD8"/>
    <w:rsid w:val="00362228"/>
    <w:rsid w:val="00362490"/>
    <w:rsid w:val="0036291A"/>
    <w:rsid w:val="0036305E"/>
    <w:rsid w:val="00364387"/>
    <w:rsid w:val="0036461B"/>
    <w:rsid w:val="00364650"/>
    <w:rsid w:val="00364A4D"/>
    <w:rsid w:val="00364B11"/>
    <w:rsid w:val="003650F2"/>
    <w:rsid w:val="00365EDB"/>
    <w:rsid w:val="003668DD"/>
    <w:rsid w:val="00366BF7"/>
    <w:rsid w:val="00366D40"/>
    <w:rsid w:val="00366D79"/>
    <w:rsid w:val="00367016"/>
    <w:rsid w:val="0036720A"/>
    <w:rsid w:val="003672AB"/>
    <w:rsid w:val="00367929"/>
    <w:rsid w:val="00367D37"/>
    <w:rsid w:val="00367EED"/>
    <w:rsid w:val="003707EF"/>
    <w:rsid w:val="00370A5A"/>
    <w:rsid w:val="00371005"/>
    <w:rsid w:val="003711EF"/>
    <w:rsid w:val="00371EB0"/>
    <w:rsid w:val="00372057"/>
    <w:rsid w:val="003723BA"/>
    <w:rsid w:val="003723EE"/>
    <w:rsid w:val="003726AA"/>
    <w:rsid w:val="0037286A"/>
    <w:rsid w:val="003729BC"/>
    <w:rsid w:val="00372B26"/>
    <w:rsid w:val="00372C00"/>
    <w:rsid w:val="00372CB8"/>
    <w:rsid w:val="00373067"/>
    <w:rsid w:val="0037348A"/>
    <w:rsid w:val="003734EF"/>
    <w:rsid w:val="003742FE"/>
    <w:rsid w:val="00374525"/>
    <w:rsid w:val="00374732"/>
    <w:rsid w:val="003747B8"/>
    <w:rsid w:val="00374AE6"/>
    <w:rsid w:val="00374CC0"/>
    <w:rsid w:val="003758EC"/>
    <w:rsid w:val="00375974"/>
    <w:rsid w:val="0037703B"/>
    <w:rsid w:val="0037716C"/>
    <w:rsid w:val="003773F9"/>
    <w:rsid w:val="003776C0"/>
    <w:rsid w:val="00377B5F"/>
    <w:rsid w:val="00380056"/>
    <w:rsid w:val="003801E7"/>
    <w:rsid w:val="003807D5"/>
    <w:rsid w:val="00380AB0"/>
    <w:rsid w:val="003817C2"/>
    <w:rsid w:val="003818C6"/>
    <w:rsid w:val="00381A1D"/>
    <w:rsid w:val="00381D3E"/>
    <w:rsid w:val="00382085"/>
    <w:rsid w:val="00382484"/>
    <w:rsid w:val="003827DC"/>
    <w:rsid w:val="00382A8F"/>
    <w:rsid w:val="00382DC2"/>
    <w:rsid w:val="003832A9"/>
    <w:rsid w:val="0038342A"/>
    <w:rsid w:val="003834C6"/>
    <w:rsid w:val="00383852"/>
    <w:rsid w:val="003838C7"/>
    <w:rsid w:val="00383BA2"/>
    <w:rsid w:val="00383D75"/>
    <w:rsid w:val="00384091"/>
    <w:rsid w:val="003847EE"/>
    <w:rsid w:val="00384E93"/>
    <w:rsid w:val="0038517C"/>
    <w:rsid w:val="003858C2"/>
    <w:rsid w:val="003862A0"/>
    <w:rsid w:val="003864AE"/>
    <w:rsid w:val="00386B2D"/>
    <w:rsid w:val="00387255"/>
    <w:rsid w:val="00387422"/>
    <w:rsid w:val="0038742B"/>
    <w:rsid w:val="003875B2"/>
    <w:rsid w:val="003875CC"/>
    <w:rsid w:val="00387738"/>
    <w:rsid w:val="0038773C"/>
    <w:rsid w:val="003877A2"/>
    <w:rsid w:val="003879BD"/>
    <w:rsid w:val="00387CBF"/>
    <w:rsid w:val="00387CC1"/>
    <w:rsid w:val="00390C9F"/>
    <w:rsid w:val="00391162"/>
    <w:rsid w:val="00392290"/>
    <w:rsid w:val="0039254C"/>
    <w:rsid w:val="003929B6"/>
    <w:rsid w:val="00392CBF"/>
    <w:rsid w:val="00392FD2"/>
    <w:rsid w:val="003932E4"/>
    <w:rsid w:val="003933FD"/>
    <w:rsid w:val="00393C0B"/>
    <w:rsid w:val="003941A1"/>
    <w:rsid w:val="00394321"/>
    <w:rsid w:val="00394F6E"/>
    <w:rsid w:val="003951A0"/>
    <w:rsid w:val="003954AE"/>
    <w:rsid w:val="00395BB8"/>
    <w:rsid w:val="00396699"/>
    <w:rsid w:val="003966D1"/>
    <w:rsid w:val="00396968"/>
    <w:rsid w:val="00396983"/>
    <w:rsid w:val="00396C78"/>
    <w:rsid w:val="00396F70"/>
    <w:rsid w:val="0039734E"/>
    <w:rsid w:val="00397C17"/>
    <w:rsid w:val="00397EA9"/>
    <w:rsid w:val="003A0BDD"/>
    <w:rsid w:val="003A135D"/>
    <w:rsid w:val="003A13AD"/>
    <w:rsid w:val="003A1580"/>
    <w:rsid w:val="003A17CE"/>
    <w:rsid w:val="003A1BF8"/>
    <w:rsid w:val="003A2269"/>
    <w:rsid w:val="003A22AA"/>
    <w:rsid w:val="003A2456"/>
    <w:rsid w:val="003A29F9"/>
    <w:rsid w:val="003A2A32"/>
    <w:rsid w:val="003A3333"/>
    <w:rsid w:val="003A3382"/>
    <w:rsid w:val="003A351A"/>
    <w:rsid w:val="003A394D"/>
    <w:rsid w:val="003A3E19"/>
    <w:rsid w:val="003A40F1"/>
    <w:rsid w:val="003A4177"/>
    <w:rsid w:val="003A4FAE"/>
    <w:rsid w:val="003A50DE"/>
    <w:rsid w:val="003A582A"/>
    <w:rsid w:val="003A5FB3"/>
    <w:rsid w:val="003A6042"/>
    <w:rsid w:val="003A6226"/>
    <w:rsid w:val="003A69D3"/>
    <w:rsid w:val="003A6DD6"/>
    <w:rsid w:val="003A7660"/>
    <w:rsid w:val="003A7718"/>
    <w:rsid w:val="003A7CB8"/>
    <w:rsid w:val="003A7E88"/>
    <w:rsid w:val="003B010B"/>
    <w:rsid w:val="003B04B4"/>
    <w:rsid w:val="003B06EC"/>
    <w:rsid w:val="003B0724"/>
    <w:rsid w:val="003B0F11"/>
    <w:rsid w:val="003B108A"/>
    <w:rsid w:val="003B1140"/>
    <w:rsid w:val="003B13C0"/>
    <w:rsid w:val="003B1A23"/>
    <w:rsid w:val="003B1A8C"/>
    <w:rsid w:val="003B23F5"/>
    <w:rsid w:val="003B24D5"/>
    <w:rsid w:val="003B2E70"/>
    <w:rsid w:val="003B2FBF"/>
    <w:rsid w:val="003B3939"/>
    <w:rsid w:val="003B398C"/>
    <w:rsid w:val="003B3D51"/>
    <w:rsid w:val="003B4587"/>
    <w:rsid w:val="003B4595"/>
    <w:rsid w:val="003B488C"/>
    <w:rsid w:val="003B50C8"/>
    <w:rsid w:val="003B51F9"/>
    <w:rsid w:val="003B5218"/>
    <w:rsid w:val="003B5B3B"/>
    <w:rsid w:val="003B5B75"/>
    <w:rsid w:val="003B5F41"/>
    <w:rsid w:val="003B624B"/>
    <w:rsid w:val="003B62C0"/>
    <w:rsid w:val="003B6916"/>
    <w:rsid w:val="003B697F"/>
    <w:rsid w:val="003B7096"/>
    <w:rsid w:val="003B70FF"/>
    <w:rsid w:val="003B71F7"/>
    <w:rsid w:val="003B7200"/>
    <w:rsid w:val="003B727B"/>
    <w:rsid w:val="003B74FF"/>
    <w:rsid w:val="003B7661"/>
    <w:rsid w:val="003B7A03"/>
    <w:rsid w:val="003B7BAF"/>
    <w:rsid w:val="003C03B1"/>
    <w:rsid w:val="003C0741"/>
    <w:rsid w:val="003C07CF"/>
    <w:rsid w:val="003C16A7"/>
    <w:rsid w:val="003C17B0"/>
    <w:rsid w:val="003C189C"/>
    <w:rsid w:val="003C1FBA"/>
    <w:rsid w:val="003C2009"/>
    <w:rsid w:val="003C2139"/>
    <w:rsid w:val="003C2C55"/>
    <w:rsid w:val="003C2C57"/>
    <w:rsid w:val="003C2FF4"/>
    <w:rsid w:val="003C382B"/>
    <w:rsid w:val="003C3B67"/>
    <w:rsid w:val="003C4132"/>
    <w:rsid w:val="003C448E"/>
    <w:rsid w:val="003C44F8"/>
    <w:rsid w:val="003C4605"/>
    <w:rsid w:val="003C4944"/>
    <w:rsid w:val="003C4D97"/>
    <w:rsid w:val="003C5324"/>
    <w:rsid w:val="003C5F5A"/>
    <w:rsid w:val="003C615E"/>
    <w:rsid w:val="003C6440"/>
    <w:rsid w:val="003C67BE"/>
    <w:rsid w:val="003C6AA9"/>
    <w:rsid w:val="003C738B"/>
    <w:rsid w:val="003C75EB"/>
    <w:rsid w:val="003D0B4A"/>
    <w:rsid w:val="003D0CE1"/>
    <w:rsid w:val="003D0D2E"/>
    <w:rsid w:val="003D0F3C"/>
    <w:rsid w:val="003D0F94"/>
    <w:rsid w:val="003D1076"/>
    <w:rsid w:val="003D1354"/>
    <w:rsid w:val="003D17D4"/>
    <w:rsid w:val="003D19EC"/>
    <w:rsid w:val="003D1D48"/>
    <w:rsid w:val="003D1E06"/>
    <w:rsid w:val="003D284B"/>
    <w:rsid w:val="003D2BC2"/>
    <w:rsid w:val="003D3009"/>
    <w:rsid w:val="003D35E6"/>
    <w:rsid w:val="003D3986"/>
    <w:rsid w:val="003D40E6"/>
    <w:rsid w:val="003D4291"/>
    <w:rsid w:val="003D42B0"/>
    <w:rsid w:val="003D4C27"/>
    <w:rsid w:val="003D4C96"/>
    <w:rsid w:val="003D4F25"/>
    <w:rsid w:val="003D527D"/>
    <w:rsid w:val="003D593B"/>
    <w:rsid w:val="003D59DA"/>
    <w:rsid w:val="003D5D5E"/>
    <w:rsid w:val="003D5FD4"/>
    <w:rsid w:val="003D6325"/>
    <w:rsid w:val="003D67E4"/>
    <w:rsid w:val="003D6B33"/>
    <w:rsid w:val="003D6CF5"/>
    <w:rsid w:val="003D6FB1"/>
    <w:rsid w:val="003D70A7"/>
    <w:rsid w:val="003D7618"/>
    <w:rsid w:val="003D7882"/>
    <w:rsid w:val="003E056C"/>
    <w:rsid w:val="003E0618"/>
    <w:rsid w:val="003E06D4"/>
    <w:rsid w:val="003E0B70"/>
    <w:rsid w:val="003E0BF5"/>
    <w:rsid w:val="003E0C10"/>
    <w:rsid w:val="003E1584"/>
    <w:rsid w:val="003E191E"/>
    <w:rsid w:val="003E1BC1"/>
    <w:rsid w:val="003E1DDC"/>
    <w:rsid w:val="003E220F"/>
    <w:rsid w:val="003E27D3"/>
    <w:rsid w:val="003E2971"/>
    <w:rsid w:val="003E2B4F"/>
    <w:rsid w:val="003E3373"/>
    <w:rsid w:val="003E3579"/>
    <w:rsid w:val="003E3E50"/>
    <w:rsid w:val="003E4040"/>
    <w:rsid w:val="003E4940"/>
    <w:rsid w:val="003E4CAA"/>
    <w:rsid w:val="003E522A"/>
    <w:rsid w:val="003E55D2"/>
    <w:rsid w:val="003E5862"/>
    <w:rsid w:val="003E5B8A"/>
    <w:rsid w:val="003E605C"/>
    <w:rsid w:val="003E62D5"/>
    <w:rsid w:val="003E64A4"/>
    <w:rsid w:val="003E69D3"/>
    <w:rsid w:val="003E6B7C"/>
    <w:rsid w:val="003E710A"/>
    <w:rsid w:val="003E7312"/>
    <w:rsid w:val="003E75D8"/>
    <w:rsid w:val="003E762F"/>
    <w:rsid w:val="003E76A1"/>
    <w:rsid w:val="003E7746"/>
    <w:rsid w:val="003E7926"/>
    <w:rsid w:val="003E793D"/>
    <w:rsid w:val="003E7D95"/>
    <w:rsid w:val="003F003D"/>
    <w:rsid w:val="003F017E"/>
    <w:rsid w:val="003F060F"/>
    <w:rsid w:val="003F0A8B"/>
    <w:rsid w:val="003F0CCA"/>
    <w:rsid w:val="003F0D78"/>
    <w:rsid w:val="003F1038"/>
    <w:rsid w:val="003F1196"/>
    <w:rsid w:val="003F12FA"/>
    <w:rsid w:val="003F13F0"/>
    <w:rsid w:val="003F1CA9"/>
    <w:rsid w:val="003F1E2F"/>
    <w:rsid w:val="003F1F7D"/>
    <w:rsid w:val="003F24A9"/>
    <w:rsid w:val="003F25EC"/>
    <w:rsid w:val="003F267F"/>
    <w:rsid w:val="003F2D7E"/>
    <w:rsid w:val="003F315E"/>
    <w:rsid w:val="003F3520"/>
    <w:rsid w:val="003F3CEC"/>
    <w:rsid w:val="003F3DC1"/>
    <w:rsid w:val="003F402B"/>
    <w:rsid w:val="003F464C"/>
    <w:rsid w:val="003F4720"/>
    <w:rsid w:val="003F4899"/>
    <w:rsid w:val="003F4A7C"/>
    <w:rsid w:val="003F4BC9"/>
    <w:rsid w:val="003F4CD7"/>
    <w:rsid w:val="003F51BA"/>
    <w:rsid w:val="003F5759"/>
    <w:rsid w:val="003F5C5E"/>
    <w:rsid w:val="003F5CA0"/>
    <w:rsid w:val="003F63AA"/>
    <w:rsid w:val="003F6615"/>
    <w:rsid w:val="003F668E"/>
    <w:rsid w:val="003F677B"/>
    <w:rsid w:val="003F6EA4"/>
    <w:rsid w:val="003F73B5"/>
    <w:rsid w:val="003F754C"/>
    <w:rsid w:val="003F7C61"/>
    <w:rsid w:val="003F7D32"/>
    <w:rsid w:val="00400051"/>
    <w:rsid w:val="00400ABA"/>
    <w:rsid w:val="00400C8B"/>
    <w:rsid w:val="00400E48"/>
    <w:rsid w:val="00401143"/>
    <w:rsid w:val="0040127B"/>
    <w:rsid w:val="00401512"/>
    <w:rsid w:val="0040207E"/>
    <w:rsid w:val="00402698"/>
    <w:rsid w:val="004026C4"/>
    <w:rsid w:val="00402A3E"/>
    <w:rsid w:val="00402C5B"/>
    <w:rsid w:val="00402E35"/>
    <w:rsid w:val="00403824"/>
    <w:rsid w:val="00403D2B"/>
    <w:rsid w:val="00403E9F"/>
    <w:rsid w:val="0040554F"/>
    <w:rsid w:val="0040564D"/>
    <w:rsid w:val="00405680"/>
    <w:rsid w:val="00405B47"/>
    <w:rsid w:val="00405B67"/>
    <w:rsid w:val="00405E74"/>
    <w:rsid w:val="00406299"/>
    <w:rsid w:val="00406373"/>
    <w:rsid w:val="00406B80"/>
    <w:rsid w:val="00406E5D"/>
    <w:rsid w:val="00406EB1"/>
    <w:rsid w:val="0040782B"/>
    <w:rsid w:val="0040783D"/>
    <w:rsid w:val="0041040B"/>
    <w:rsid w:val="00410931"/>
    <w:rsid w:val="004109E0"/>
    <w:rsid w:val="004117E7"/>
    <w:rsid w:val="00412675"/>
    <w:rsid w:val="00412AC2"/>
    <w:rsid w:val="0041305C"/>
    <w:rsid w:val="00413087"/>
    <w:rsid w:val="00413715"/>
    <w:rsid w:val="00413982"/>
    <w:rsid w:val="00413A0A"/>
    <w:rsid w:val="00413BDE"/>
    <w:rsid w:val="00413C5E"/>
    <w:rsid w:val="0041402D"/>
    <w:rsid w:val="00414332"/>
    <w:rsid w:val="00414445"/>
    <w:rsid w:val="0041455A"/>
    <w:rsid w:val="00414853"/>
    <w:rsid w:val="004148CE"/>
    <w:rsid w:val="00414BA7"/>
    <w:rsid w:val="00414DFF"/>
    <w:rsid w:val="00415AF5"/>
    <w:rsid w:val="00416022"/>
    <w:rsid w:val="0041624C"/>
    <w:rsid w:val="004165E2"/>
    <w:rsid w:val="0041677A"/>
    <w:rsid w:val="004168FE"/>
    <w:rsid w:val="00416D5C"/>
    <w:rsid w:val="00417051"/>
    <w:rsid w:val="0041712C"/>
    <w:rsid w:val="004171C2"/>
    <w:rsid w:val="00417433"/>
    <w:rsid w:val="00417ECC"/>
    <w:rsid w:val="00420344"/>
    <w:rsid w:val="004207E3"/>
    <w:rsid w:val="00420FC6"/>
    <w:rsid w:val="004214F0"/>
    <w:rsid w:val="004224A1"/>
    <w:rsid w:val="004226F9"/>
    <w:rsid w:val="0042306D"/>
    <w:rsid w:val="004230AA"/>
    <w:rsid w:val="0042352B"/>
    <w:rsid w:val="00423673"/>
    <w:rsid w:val="00423774"/>
    <w:rsid w:val="00423E5B"/>
    <w:rsid w:val="004240DF"/>
    <w:rsid w:val="004243F0"/>
    <w:rsid w:val="00424823"/>
    <w:rsid w:val="004248B8"/>
    <w:rsid w:val="00424903"/>
    <w:rsid w:val="00424B3B"/>
    <w:rsid w:val="00424BC0"/>
    <w:rsid w:val="00424D1A"/>
    <w:rsid w:val="00424EE2"/>
    <w:rsid w:val="00426C48"/>
    <w:rsid w:val="00426F83"/>
    <w:rsid w:val="00427630"/>
    <w:rsid w:val="00427636"/>
    <w:rsid w:val="00427688"/>
    <w:rsid w:val="00427CFA"/>
    <w:rsid w:val="00427F30"/>
    <w:rsid w:val="00430F43"/>
    <w:rsid w:val="00430FFC"/>
    <w:rsid w:val="0043112A"/>
    <w:rsid w:val="00431757"/>
    <w:rsid w:val="00431840"/>
    <w:rsid w:val="004318C2"/>
    <w:rsid w:val="00432253"/>
    <w:rsid w:val="004322AF"/>
    <w:rsid w:val="00432AEF"/>
    <w:rsid w:val="00433A20"/>
    <w:rsid w:val="00433A49"/>
    <w:rsid w:val="00433B1F"/>
    <w:rsid w:val="00433C53"/>
    <w:rsid w:val="0043449B"/>
    <w:rsid w:val="00434C88"/>
    <w:rsid w:val="00434DD9"/>
    <w:rsid w:val="00434FCC"/>
    <w:rsid w:val="004351F8"/>
    <w:rsid w:val="00435756"/>
    <w:rsid w:val="00436544"/>
    <w:rsid w:val="004365A8"/>
    <w:rsid w:val="00436E00"/>
    <w:rsid w:val="00437139"/>
    <w:rsid w:val="0043775B"/>
    <w:rsid w:val="00437C68"/>
    <w:rsid w:val="00437EED"/>
    <w:rsid w:val="0044024A"/>
    <w:rsid w:val="0044120C"/>
    <w:rsid w:val="004413D1"/>
    <w:rsid w:val="00441431"/>
    <w:rsid w:val="00441511"/>
    <w:rsid w:val="00441757"/>
    <w:rsid w:val="0044183A"/>
    <w:rsid w:val="00441923"/>
    <w:rsid w:val="00441B3D"/>
    <w:rsid w:val="00441DF1"/>
    <w:rsid w:val="0044319E"/>
    <w:rsid w:val="0044357E"/>
    <w:rsid w:val="00443B0F"/>
    <w:rsid w:val="00443B89"/>
    <w:rsid w:val="00443DD7"/>
    <w:rsid w:val="00444501"/>
    <w:rsid w:val="00444789"/>
    <w:rsid w:val="00444F75"/>
    <w:rsid w:val="004454D5"/>
    <w:rsid w:val="00445860"/>
    <w:rsid w:val="00445BCC"/>
    <w:rsid w:val="00445DB7"/>
    <w:rsid w:val="00445DC2"/>
    <w:rsid w:val="00446263"/>
    <w:rsid w:val="00446472"/>
    <w:rsid w:val="00447609"/>
    <w:rsid w:val="0044763C"/>
    <w:rsid w:val="004477AD"/>
    <w:rsid w:val="004478A3"/>
    <w:rsid w:val="00447A49"/>
    <w:rsid w:val="00447C02"/>
    <w:rsid w:val="004508E1"/>
    <w:rsid w:val="00450AF1"/>
    <w:rsid w:val="00451063"/>
    <w:rsid w:val="0045106A"/>
    <w:rsid w:val="00451207"/>
    <w:rsid w:val="0045126F"/>
    <w:rsid w:val="00451416"/>
    <w:rsid w:val="00451FE2"/>
    <w:rsid w:val="00451FF5"/>
    <w:rsid w:val="00452405"/>
    <w:rsid w:val="0045253A"/>
    <w:rsid w:val="00452770"/>
    <w:rsid w:val="004529DD"/>
    <w:rsid w:val="00452BD9"/>
    <w:rsid w:val="00453109"/>
    <w:rsid w:val="0045315C"/>
    <w:rsid w:val="004532FE"/>
    <w:rsid w:val="004534E4"/>
    <w:rsid w:val="00453A28"/>
    <w:rsid w:val="00453B29"/>
    <w:rsid w:val="0045424B"/>
    <w:rsid w:val="004545DD"/>
    <w:rsid w:val="00454802"/>
    <w:rsid w:val="0045512E"/>
    <w:rsid w:val="0045553A"/>
    <w:rsid w:val="00455774"/>
    <w:rsid w:val="00455867"/>
    <w:rsid w:val="00455C4C"/>
    <w:rsid w:val="00455EC9"/>
    <w:rsid w:val="00456152"/>
    <w:rsid w:val="004561BF"/>
    <w:rsid w:val="00456729"/>
    <w:rsid w:val="00456CDD"/>
    <w:rsid w:val="00456DE8"/>
    <w:rsid w:val="00457AEC"/>
    <w:rsid w:val="00457D0C"/>
    <w:rsid w:val="00460523"/>
    <w:rsid w:val="00460538"/>
    <w:rsid w:val="0046065F"/>
    <w:rsid w:val="00460CA5"/>
    <w:rsid w:val="00461255"/>
    <w:rsid w:val="004613A7"/>
    <w:rsid w:val="004613BA"/>
    <w:rsid w:val="004616F4"/>
    <w:rsid w:val="00461772"/>
    <w:rsid w:val="00461B75"/>
    <w:rsid w:val="00461D49"/>
    <w:rsid w:val="0046210F"/>
    <w:rsid w:val="0046220D"/>
    <w:rsid w:val="00462AF2"/>
    <w:rsid w:val="00462DCD"/>
    <w:rsid w:val="00463174"/>
    <w:rsid w:val="00463430"/>
    <w:rsid w:val="0046370E"/>
    <w:rsid w:val="00463F59"/>
    <w:rsid w:val="00463FBA"/>
    <w:rsid w:val="00463FEB"/>
    <w:rsid w:val="00464B58"/>
    <w:rsid w:val="00464C20"/>
    <w:rsid w:val="00464EEA"/>
    <w:rsid w:val="00465AD3"/>
    <w:rsid w:val="00465B68"/>
    <w:rsid w:val="00466191"/>
    <w:rsid w:val="00466A09"/>
    <w:rsid w:val="00467D25"/>
    <w:rsid w:val="00467E53"/>
    <w:rsid w:val="004700E6"/>
    <w:rsid w:val="004701B3"/>
    <w:rsid w:val="0047077B"/>
    <w:rsid w:val="00470B60"/>
    <w:rsid w:val="00470C89"/>
    <w:rsid w:val="00471335"/>
    <w:rsid w:val="00471461"/>
    <w:rsid w:val="00471806"/>
    <w:rsid w:val="00471A57"/>
    <w:rsid w:val="00471BB0"/>
    <w:rsid w:val="00472683"/>
    <w:rsid w:val="004729B7"/>
    <w:rsid w:val="004737B6"/>
    <w:rsid w:val="00473B7F"/>
    <w:rsid w:val="00473BD9"/>
    <w:rsid w:val="0047401A"/>
    <w:rsid w:val="00474908"/>
    <w:rsid w:val="00474DE6"/>
    <w:rsid w:val="00474E90"/>
    <w:rsid w:val="0047500F"/>
    <w:rsid w:val="00475464"/>
    <w:rsid w:val="00475575"/>
    <w:rsid w:val="0047567A"/>
    <w:rsid w:val="00475EEB"/>
    <w:rsid w:val="00476146"/>
    <w:rsid w:val="0047634B"/>
    <w:rsid w:val="004766F6"/>
    <w:rsid w:val="004767CC"/>
    <w:rsid w:val="00476B9E"/>
    <w:rsid w:val="00476BF0"/>
    <w:rsid w:val="004773CE"/>
    <w:rsid w:val="004775A9"/>
    <w:rsid w:val="0047784D"/>
    <w:rsid w:val="00477A26"/>
    <w:rsid w:val="00477BBA"/>
    <w:rsid w:val="00477C83"/>
    <w:rsid w:val="004803D6"/>
    <w:rsid w:val="00480872"/>
    <w:rsid w:val="00481001"/>
    <w:rsid w:val="00481848"/>
    <w:rsid w:val="00481D97"/>
    <w:rsid w:val="004821E2"/>
    <w:rsid w:val="0048229E"/>
    <w:rsid w:val="00482A33"/>
    <w:rsid w:val="00482DE4"/>
    <w:rsid w:val="004831B2"/>
    <w:rsid w:val="004831D5"/>
    <w:rsid w:val="00483ED4"/>
    <w:rsid w:val="0048440B"/>
    <w:rsid w:val="00484789"/>
    <w:rsid w:val="00484824"/>
    <w:rsid w:val="00484AF2"/>
    <w:rsid w:val="00485617"/>
    <w:rsid w:val="0048573F"/>
    <w:rsid w:val="00485A9E"/>
    <w:rsid w:val="00485B3E"/>
    <w:rsid w:val="00485F5A"/>
    <w:rsid w:val="00486145"/>
    <w:rsid w:val="00486204"/>
    <w:rsid w:val="004863A4"/>
    <w:rsid w:val="0048687F"/>
    <w:rsid w:val="00486D51"/>
    <w:rsid w:val="0048727D"/>
    <w:rsid w:val="00487383"/>
    <w:rsid w:val="004874A5"/>
    <w:rsid w:val="004875A9"/>
    <w:rsid w:val="00487872"/>
    <w:rsid w:val="00487AC7"/>
    <w:rsid w:val="00487F0D"/>
    <w:rsid w:val="00490030"/>
    <w:rsid w:val="0049032A"/>
    <w:rsid w:val="00490ADA"/>
    <w:rsid w:val="0049129F"/>
    <w:rsid w:val="004919A3"/>
    <w:rsid w:val="004919F8"/>
    <w:rsid w:val="0049221E"/>
    <w:rsid w:val="0049255E"/>
    <w:rsid w:val="00492727"/>
    <w:rsid w:val="0049297E"/>
    <w:rsid w:val="00492EEA"/>
    <w:rsid w:val="00492FC0"/>
    <w:rsid w:val="00493156"/>
    <w:rsid w:val="00493472"/>
    <w:rsid w:val="0049381D"/>
    <w:rsid w:val="00493863"/>
    <w:rsid w:val="00493A0C"/>
    <w:rsid w:val="00494D99"/>
    <w:rsid w:val="00495329"/>
    <w:rsid w:val="00495694"/>
    <w:rsid w:val="00495951"/>
    <w:rsid w:val="00495FA9"/>
    <w:rsid w:val="00496047"/>
    <w:rsid w:val="004960B2"/>
    <w:rsid w:val="00496310"/>
    <w:rsid w:val="00496547"/>
    <w:rsid w:val="00496636"/>
    <w:rsid w:val="004968F8"/>
    <w:rsid w:val="00496A5C"/>
    <w:rsid w:val="00496A64"/>
    <w:rsid w:val="00496E28"/>
    <w:rsid w:val="004974BD"/>
    <w:rsid w:val="00497924"/>
    <w:rsid w:val="00497B39"/>
    <w:rsid w:val="00497B97"/>
    <w:rsid w:val="00497CDC"/>
    <w:rsid w:val="004A0403"/>
    <w:rsid w:val="004A05B5"/>
    <w:rsid w:val="004A06EF"/>
    <w:rsid w:val="004A074D"/>
    <w:rsid w:val="004A07AB"/>
    <w:rsid w:val="004A0CAB"/>
    <w:rsid w:val="004A1467"/>
    <w:rsid w:val="004A1EAF"/>
    <w:rsid w:val="004A1F12"/>
    <w:rsid w:val="004A20C8"/>
    <w:rsid w:val="004A289B"/>
    <w:rsid w:val="004A2B07"/>
    <w:rsid w:val="004A2F53"/>
    <w:rsid w:val="004A3A13"/>
    <w:rsid w:val="004A3ED7"/>
    <w:rsid w:val="004A4EA3"/>
    <w:rsid w:val="004A53BB"/>
    <w:rsid w:val="004A56EB"/>
    <w:rsid w:val="004A5C90"/>
    <w:rsid w:val="004A5F30"/>
    <w:rsid w:val="004A6131"/>
    <w:rsid w:val="004A6505"/>
    <w:rsid w:val="004A6534"/>
    <w:rsid w:val="004A68A5"/>
    <w:rsid w:val="004A6E7E"/>
    <w:rsid w:val="004A7458"/>
    <w:rsid w:val="004A750E"/>
    <w:rsid w:val="004A7C35"/>
    <w:rsid w:val="004A7E1F"/>
    <w:rsid w:val="004B07BA"/>
    <w:rsid w:val="004B0C72"/>
    <w:rsid w:val="004B0DC4"/>
    <w:rsid w:val="004B0EFD"/>
    <w:rsid w:val="004B0F69"/>
    <w:rsid w:val="004B187F"/>
    <w:rsid w:val="004B18E8"/>
    <w:rsid w:val="004B1C10"/>
    <w:rsid w:val="004B2172"/>
    <w:rsid w:val="004B21B1"/>
    <w:rsid w:val="004B21BE"/>
    <w:rsid w:val="004B2848"/>
    <w:rsid w:val="004B2E55"/>
    <w:rsid w:val="004B31B6"/>
    <w:rsid w:val="004B33B3"/>
    <w:rsid w:val="004B36CA"/>
    <w:rsid w:val="004B3797"/>
    <w:rsid w:val="004B3869"/>
    <w:rsid w:val="004B3FDC"/>
    <w:rsid w:val="004B40DB"/>
    <w:rsid w:val="004B4B54"/>
    <w:rsid w:val="004B4C07"/>
    <w:rsid w:val="004B4D81"/>
    <w:rsid w:val="004B4D8F"/>
    <w:rsid w:val="004B4E82"/>
    <w:rsid w:val="004B4ED7"/>
    <w:rsid w:val="004B50DD"/>
    <w:rsid w:val="004B5128"/>
    <w:rsid w:val="004B5381"/>
    <w:rsid w:val="004B58BD"/>
    <w:rsid w:val="004B5972"/>
    <w:rsid w:val="004B5994"/>
    <w:rsid w:val="004B5EA6"/>
    <w:rsid w:val="004B66BC"/>
    <w:rsid w:val="004B6783"/>
    <w:rsid w:val="004B7407"/>
    <w:rsid w:val="004B75BD"/>
    <w:rsid w:val="004B7658"/>
    <w:rsid w:val="004B78F6"/>
    <w:rsid w:val="004B7B04"/>
    <w:rsid w:val="004C03D2"/>
    <w:rsid w:val="004C0681"/>
    <w:rsid w:val="004C08FF"/>
    <w:rsid w:val="004C0F7A"/>
    <w:rsid w:val="004C190E"/>
    <w:rsid w:val="004C210E"/>
    <w:rsid w:val="004C21D5"/>
    <w:rsid w:val="004C230E"/>
    <w:rsid w:val="004C235D"/>
    <w:rsid w:val="004C2388"/>
    <w:rsid w:val="004C2784"/>
    <w:rsid w:val="004C2C54"/>
    <w:rsid w:val="004C2E07"/>
    <w:rsid w:val="004C2E17"/>
    <w:rsid w:val="004C2E31"/>
    <w:rsid w:val="004C3C8B"/>
    <w:rsid w:val="004C3E06"/>
    <w:rsid w:val="004C4325"/>
    <w:rsid w:val="004C46B3"/>
    <w:rsid w:val="004C4757"/>
    <w:rsid w:val="004C4820"/>
    <w:rsid w:val="004C52F0"/>
    <w:rsid w:val="004C5514"/>
    <w:rsid w:val="004C58A3"/>
    <w:rsid w:val="004C5E12"/>
    <w:rsid w:val="004C6432"/>
    <w:rsid w:val="004C671C"/>
    <w:rsid w:val="004C6881"/>
    <w:rsid w:val="004C6A27"/>
    <w:rsid w:val="004C6AB8"/>
    <w:rsid w:val="004C6B27"/>
    <w:rsid w:val="004C6ED7"/>
    <w:rsid w:val="004C73D3"/>
    <w:rsid w:val="004C7690"/>
    <w:rsid w:val="004C7929"/>
    <w:rsid w:val="004C7AC4"/>
    <w:rsid w:val="004C7B3E"/>
    <w:rsid w:val="004C7CB9"/>
    <w:rsid w:val="004D024D"/>
    <w:rsid w:val="004D0371"/>
    <w:rsid w:val="004D04F6"/>
    <w:rsid w:val="004D0BCA"/>
    <w:rsid w:val="004D0EDB"/>
    <w:rsid w:val="004D1079"/>
    <w:rsid w:val="004D13CC"/>
    <w:rsid w:val="004D15FC"/>
    <w:rsid w:val="004D1BC1"/>
    <w:rsid w:val="004D205F"/>
    <w:rsid w:val="004D2260"/>
    <w:rsid w:val="004D2E0B"/>
    <w:rsid w:val="004D2ECD"/>
    <w:rsid w:val="004D3746"/>
    <w:rsid w:val="004D37E6"/>
    <w:rsid w:val="004D3AD0"/>
    <w:rsid w:val="004D3C6F"/>
    <w:rsid w:val="004D3DED"/>
    <w:rsid w:val="004D3F77"/>
    <w:rsid w:val="004D3FE4"/>
    <w:rsid w:val="004D43E8"/>
    <w:rsid w:val="004D4C88"/>
    <w:rsid w:val="004D4F6C"/>
    <w:rsid w:val="004D56E8"/>
    <w:rsid w:val="004D57EE"/>
    <w:rsid w:val="004D5888"/>
    <w:rsid w:val="004D5900"/>
    <w:rsid w:val="004D5A3D"/>
    <w:rsid w:val="004D5CE8"/>
    <w:rsid w:val="004D615C"/>
    <w:rsid w:val="004D688B"/>
    <w:rsid w:val="004D6B97"/>
    <w:rsid w:val="004D6E08"/>
    <w:rsid w:val="004D74CE"/>
    <w:rsid w:val="004D7604"/>
    <w:rsid w:val="004D7763"/>
    <w:rsid w:val="004D7C0F"/>
    <w:rsid w:val="004E03E6"/>
    <w:rsid w:val="004E04C8"/>
    <w:rsid w:val="004E0912"/>
    <w:rsid w:val="004E10F7"/>
    <w:rsid w:val="004E12A6"/>
    <w:rsid w:val="004E1752"/>
    <w:rsid w:val="004E19F0"/>
    <w:rsid w:val="004E1E35"/>
    <w:rsid w:val="004E1FB1"/>
    <w:rsid w:val="004E2209"/>
    <w:rsid w:val="004E2352"/>
    <w:rsid w:val="004E29CB"/>
    <w:rsid w:val="004E2DD9"/>
    <w:rsid w:val="004E3221"/>
    <w:rsid w:val="004E33D3"/>
    <w:rsid w:val="004E3D92"/>
    <w:rsid w:val="004E3E24"/>
    <w:rsid w:val="004E418E"/>
    <w:rsid w:val="004E433D"/>
    <w:rsid w:val="004E4F53"/>
    <w:rsid w:val="004E50C0"/>
    <w:rsid w:val="004E57C3"/>
    <w:rsid w:val="004E5C03"/>
    <w:rsid w:val="004E5DE9"/>
    <w:rsid w:val="004E60A2"/>
    <w:rsid w:val="004E6495"/>
    <w:rsid w:val="004E6751"/>
    <w:rsid w:val="004E6B70"/>
    <w:rsid w:val="004E707E"/>
    <w:rsid w:val="004E7F79"/>
    <w:rsid w:val="004F0640"/>
    <w:rsid w:val="004F07E7"/>
    <w:rsid w:val="004F07FC"/>
    <w:rsid w:val="004F145D"/>
    <w:rsid w:val="004F1F20"/>
    <w:rsid w:val="004F2490"/>
    <w:rsid w:val="004F2665"/>
    <w:rsid w:val="004F29A2"/>
    <w:rsid w:val="004F3955"/>
    <w:rsid w:val="004F490B"/>
    <w:rsid w:val="004F51C9"/>
    <w:rsid w:val="004F5466"/>
    <w:rsid w:val="004F621F"/>
    <w:rsid w:val="004F6381"/>
    <w:rsid w:val="004F66E6"/>
    <w:rsid w:val="004F6946"/>
    <w:rsid w:val="004F6FF2"/>
    <w:rsid w:val="004F74BD"/>
    <w:rsid w:val="004F7B6C"/>
    <w:rsid w:val="004F7C8D"/>
    <w:rsid w:val="0050052D"/>
    <w:rsid w:val="005006A4"/>
    <w:rsid w:val="005008C0"/>
    <w:rsid w:val="00501134"/>
    <w:rsid w:val="005014EF"/>
    <w:rsid w:val="005022AF"/>
    <w:rsid w:val="005029BB"/>
    <w:rsid w:val="00503843"/>
    <w:rsid w:val="00504400"/>
    <w:rsid w:val="005044BA"/>
    <w:rsid w:val="005046E4"/>
    <w:rsid w:val="00504BB4"/>
    <w:rsid w:val="00504EC7"/>
    <w:rsid w:val="005050FA"/>
    <w:rsid w:val="0050565D"/>
    <w:rsid w:val="005056A6"/>
    <w:rsid w:val="00506180"/>
    <w:rsid w:val="0051006F"/>
    <w:rsid w:val="005100D1"/>
    <w:rsid w:val="00510181"/>
    <w:rsid w:val="005115B1"/>
    <w:rsid w:val="00511785"/>
    <w:rsid w:val="00511FEE"/>
    <w:rsid w:val="005122FA"/>
    <w:rsid w:val="005123AA"/>
    <w:rsid w:val="005123B3"/>
    <w:rsid w:val="00512E01"/>
    <w:rsid w:val="00513412"/>
    <w:rsid w:val="005134CA"/>
    <w:rsid w:val="0051379C"/>
    <w:rsid w:val="00513840"/>
    <w:rsid w:val="00513969"/>
    <w:rsid w:val="00513CB5"/>
    <w:rsid w:val="00514202"/>
    <w:rsid w:val="00514372"/>
    <w:rsid w:val="0051497C"/>
    <w:rsid w:val="00514C7C"/>
    <w:rsid w:val="00514D06"/>
    <w:rsid w:val="005152C5"/>
    <w:rsid w:val="005155C3"/>
    <w:rsid w:val="00515FD1"/>
    <w:rsid w:val="00516666"/>
    <w:rsid w:val="00516BC5"/>
    <w:rsid w:val="00517738"/>
    <w:rsid w:val="005179EC"/>
    <w:rsid w:val="0052014C"/>
    <w:rsid w:val="005206C3"/>
    <w:rsid w:val="00520986"/>
    <w:rsid w:val="005211AC"/>
    <w:rsid w:val="005212BD"/>
    <w:rsid w:val="00521348"/>
    <w:rsid w:val="00521518"/>
    <w:rsid w:val="005217C0"/>
    <w:rsid w:val="00521A1E"/>
    <w:rsid w:val="00521BFA"/>
    <w:rsid w:val="00521CE6"/>
    <w:rsid w:val="00521D6B"/>
    <w:rsid w:val="00521E31"/>
    <w:rsid w:val="00522696"/>
    <w:rsid w:val="00522E13"/>
    <w:rsid w:val="00522EAD"/>
    <w:rsid w:val="00522F05"/>
    <w:rsid w:val="00523595"/>
    <w:rsid w:val="00523645"/>
    <w:rsid w:val="00523A2C"/>
    <w:rsid w:val="00523EDF"/>
    <w:rsid w:val="00524257"/>
    <w:rsid w:val="00524563"/>
    <w:rsid w:val="00524BC7"/>
    <w:rsid w:val="00524D81"/>
    <w:rsid w:val="00524E96"/>
    <w:rsid w:val="00524FC4"/>
    <w:rsid w:val="00525382"/>
    <w:rsid w:val="00525A78"/>
    <w:rsid w:val="00525F3F"/>
    <w:rsid w:val="00526331"/>
    <w:rsid w:val="00526822"/>
    <w:rsid w:val="00526AB3"/>
    <w:rsid w:val="00526B82"/>
    <w:rsid w:val="00526CF0"/>
    <w:rsid w:val="005272BE"/>
    <w:rsid w:val="005273C7"/>
    <w:rsid w:val="0052762A"/>
    <w:rsid w:val="00527721"/>
    <w:rsid w:val="00527854"/>
    <w:rsid w:val="00527DF7"/>
    <w:rsid w:val="005303CA"/>
    <w:rsid w:val="005305E5"/>
    <w:rsid w:val="00530611"/>
    <w:rsid w:val="00530672"/>
    <w:rsid w:val="00531304"/>
    <w:rsid w:val="00531571"/>
    <w:rsid w:val="005318A3"/>
    <w:rsid w:val="00531AF9"/>
    <w:rsid w:val="00531C69"/>
    <w:rsid w:val="00531F90"/>
    <w:rsid w:val="005322A3"/>
    <w:rsid w:val="00532F84"/>
    <w:rsid w:val="00533030"/>
    <w:rsid w:val="00533267"/>
    <w:rsid w:val="005333A0"/>
    <w:rsid w:val="00533F00"/>
    <w:rsid w:val="00534495"/>
    <w:rsid w:val="00534560"/>
    <w:rsid w:val="0053475E"/>
    <w:rsid w:val="005348FF"/>
    <w:rsid w:val="00534EA9"/>
    <w:rsid w:val="00534F1F"/>
    <w:rsid w:val="005350DF"/>
    <w:rsid w:val="005351AA"/>
    <w:rsid w:val="00535662"/>
    <w:rsid w:val="00535D96"/>
    <w:rsid w:val="00536263"/>
    <w:rsid w:val="00536478"/>
    <w:rsid w:val="005365B9"/>
    <w:rsid w:val="00536728"/>
    <w:rsid w:val="00536A65"/>
    <w:rsid w:val="005379B8"/>
    <w:rsid w:val="00537AC1"/>
    <w:rsid w:val="00537ADE"/>
    <w:rsid w:val="00537CD5"/>
    <w:rsid w:val="00537F06"/>
    <w:rsid w:val="005400C2"/>
    <w:rsid w:val="00540419"/>
    <w:rsid w:val="00541739"/>
    <w:rsid w:val="00541C28"/>
    <w:rsid w:val="005422BE"/>
    <w:rsid w:val="0054245F"/>
    <w:rsid w:val="00542C57"/>
    <w:rsid w:val="00542E05"/>
    <w:rsid w:val="00542F8D"/>
    <w:rsid w:val="005431E9"/>
    <w:rsid w:val="0054342D"/>
    <w:rsid w:val="005436EE"/>
    <w:rsid w:val="0054398C"/>
    <w:rsid w:val="00543AA4"/>
    <w:rsid w:val="00543FBD"/>
    <w:rsid w:val="00544393"/>
    <w:rsid w:val="0054471F"/>
    <w:rsid w:val="005448F1"/>
    <w:rsid w:val="0054529B"/>
    <w:rsid w:val="00545907"/>
    <w:rsid w:val="005465E0"/>
    <w:rsid w:val="005465E4"/>
    <w:rsid w:val="00546F9B"/>
    <w:rsid w:val="00547091"/>
    <w:rsid w:val="00547370"/>
    <w:rsid w:val="00547B0C"/>
    <w:rsid w:val="00547C82"/>
    <w:rsid w:val="005502F7"/>
    <w:rsid w:val="005504C1"/>
    <w:rsid w:val="0055051E"/>
    <w:rsid w:val="00550672"/>
    <w:rsid w:val="00550AC9"/>
    <w:rsid w:val="005512F6"/>
    <w:rsid w:val="0055138A"/>
    <w:rsid w:val="005514AC"/>
    <w:rsid w:val="00551556"/>
    <w:rsid w:val="0055162D"/>
    <w:rsid w:val="0055189F"/>
    <w:rsid w:val="00551A0F"/>
    <w:rsid w:val="00551B5B"/>
    <w:rsid w:val="005520EC"/>
    <w:rsid w:val="0055274A"/>
    <w:rsid w:val="00552B9B"/>
    <w:rsid w:val="00552BC4"/>
    <w:rsid w:val="00552CE6"/>
    <w:rsid w:val="00552F34"/>
    <w:rsid w:val="00553158"/>
    <w:rsid w:val="0055332C"/>
    <w:rsid w:val="005533B1"/>
    <w:rsid w:val="00553C64"/>
    <w:rsid w:val="00553CFA"/>
    <w:rsid w:val="00553FBD"/>
    <w:rsid w:val="0055437E"/>
    <w:rsid w:val="00554472"/>
    <w:rsid w:val="0055457F"/>
    <w:rsid w:val="005545B4"/>
    <w:rsid w:val="00554B0F"/>
    <w:rsid w:val="00554B9B"/>
    <w:rsid w:val="0055510A"/>
    <w:rsid w:val="005552C8"/>
    <w:rsid w:val="00555407"/>
    <w:rsid w:val="00555743"/>
    <w:rsid w:val="0055574D"/>
    <w:rsid w:val="00555980"/>
    <w:rsid w:val="00556857"/>
    <w:rsid w:val="00556916"/>
    <w:rsid w:val="00556D79"/>
    <w:rsid w:val="00556F2E"/>
    <w:rsid w:val="00557493"/>
    <w:rsid w:val="00557986"/>
    <w:rsid w:val="00557D6E"/>
    <w:rsid w:val="0056039F"/>
    <w:rsid w:val="00560500"/>
    <w:rsid w:val="00560CB2"/>
    <w:rsid w:val="00560EF1"/>
    <w:rsid w:val="00560F25"/>
    <w:rsid w:val="00561351"/>
    <w:rsid w:val="005613FC"/>
    <w:rsid w:val="005617DB"/>
    <w:rsid w:val="005621A7"/>
    <w:rsid w:val="00563662"/>
    <w:rsid w:val="005640F4"/>
    <w:rsid w:val="005641B0"/>
    <w:rsid w:val="00564DA4"/>
    <w:rsid w:val="00565014"/>
    <w:rsid w:val="0056549B"/>
    <w:rsid w:val="00565746"/>
    <w:rsid w:val="005657AF"/>
    <w:rsid w:val="005657EF"/>
    <w:rsid w:val="00566076"/>
    <w:rsid w:val="00566294"/>
    <w:rsid w:val="00566476"/>
    <w:rsid w:val="00566DA7"/>
    <w:rsid w:val="00566E85"/>
    <w:rsid w:val="0056720F"/>
    <w:rsid w:val="00567476"/>
    <w:rsid w:val="005678CB"/>
    <w:rsid w:val="00567ADB"/>
    <w:rsid w:val="00567E4F"/>
    <w:rsid w:val="00570CAC"/>
    <w:rsid w:val="0057128C"/>
    <w:rsid w:val="00571587"/>
    <w:rsid w:val="00571ADF"/>
    <w:rsid w:val="00571D6F"/>
    <w:rsid w:val="00571D85"/>
    <w:rsid w:val="00571EBD"/>
    <w:rsid w:val="00571F3A"/>
    <w:rsid w:val="00571F58"/>
    <w:rsid w:val="00571FD2"/>
    <w:rsid w:val="00572671"/>
    <w:rsid w:val="00572F0E"/>
    <w:rsid w:val="005730CA"/>
    <w:rsid w:val="00573200"/>
    <w:rsid w:val="00573311"/>
    <w:rsid w:val="005733AF"/>
    <w:rsid w:val="0057348D"/>
    <w:rsid w:val="0057358C"/>
    <w:rsid w:val="005736D1"/>
    <w:rsid w:val="00573DAA"/>
    <w:rsid w:val="00573E8E"/>
    <w:rsid w:val="00573ED5"/>
    <w:rsid w:val="00574194"/>
    <w:rsid w:val="00574518"/>
    <w:rsid w:val="00574532"/>
    <w:rsid w:val="00574EC3"/>
    <w:rsid w:val="00575091"/>
    <w:rsid w:val="00575303"/>
    <w:rsid w:val="00575500"/>
    <w:rsid w:val="00575505"/>
    <w:rsid w:val="0057567A"/>
    <w:rsid w:val="00575723"/>
    <w:rsid w:val="00575B29"/>
    <w:rsid w:val="00575B34"/>
    <w:rsid w:val="00575BFF"/>
    <w:rsid w:val="00575CF8"/>
    <w:rsid w:val="005764BB"/>
    <w:rsid w:val="00576765"/>
    <w:rsid w:val="00576801"/>
    <w:rsid w:val="005769E6"/>
    <w:rsid w:val="00576D7D"/>
    <w:rsid w:val="00576DEA"/>
    <w:rsid w:val="0057706F"/>
    <w:rsid w:val="0057761C"/>
    <w:rsid w:val="0057796B"/>
    <w:rsid w:val="00580005"/>
    <w:rsid w:val="00580163"/>
    <w:rsid w:val="0058057D"/>
    <w:rsid w:val="00580A8D"/>
    <w:rsid w:val="00580AA7"/>
    <w:rsid w:val="00580F7A"/>
    <w:rsid w:val="005814B1"/>
    <w:rsid w:val="005817DA"/>
    <w:rsid w:val="0058193B"/>
    <w:rsid w:val="00581B1A"/>
    <w:rsid w:val="00581CBE"/>
    <w:rsid w:val="00581FC2"/>
    <w:rsid w:val="00582967"/>
    <w:rsid w:val="005832ED"/>
    <w:rsid w:val="00583C16"/>
    <w:rsid w:val="00583D45"/>
    <w:rsid w:val="00583F33"/>
    <w:rsid w:val="005850E2"/>
    <w:rsid w:val="0058530F"/>
    <w:rsid w:val="00585331"/>
    <w:rsid w:val="0058546C"/>
    <w:rsid w:val="0058581D"/>
    <w:rsid w:val="005859B8"/>
    <w:rsid w:val="00585CAF"/>
    <w:rsid w:val="00585D07"/>
    <w:rsid w:val="0058747A"/>
    <w:rsid w:val="005874B2"/>
    <w:rsid w:val="00587D89"/>
    <w:rsid w:val="0059048B"/>
    <w:rsid w:val="005904CC"/>
    <w:rsid w:val="005907AD"/>
    <w:rsid w:val="00590B28"/>
    <w:rsid w:val="00590C6F"/>
    <w:rsid w:val="00591E29"/>
    <w:rsid w:val="005922A7"/>
    <w:rsid w:val="00592471"/>
    <w:rsid w:val="00592703"/>
    <w:rsid w:val="00592B7F"/>
    <w:rsid w:val="00592C9C"/>
    <w:rsid w:val="00593010"/>
    <w:rsid w:val="005931D4"/>
    <w:rsid w:val="00593BFE"/>
    <w:rsid w:val="00594519"/>
    <w:rsid w:val="00595166"/>
    <w:rsid w:val="0059519A"/>
    <w:rsid w:val="0059520D"/>
    <w:rsid w:val="005954B2"/>
    <w:rsid w:val="0059574B"/>
    <w:rsid w:val="00595889"/>
    <w:rsid w:val="00595E2A"/>
    <w:rsid w:val="00595F28"/>
    <w:rsid w:val="0059634C"/>
    <w:rsid w:val="005966BA"/>
    <w:rsid w:val="00596A32"/>
    <w:rsid w:val="00596AB9"/>
    <w:rsid w:val="00597425"/>
    <w:rsid w:val="00597815"/>
    <w:rsid w:val="00597CEB"/>
    <w:rsid w:val="00597D16"/>
    <w:rsid w:val="00597D56"/>
    <w:rsid w:val="00597E2D"/>
    <w:rsid w:val="005A030A"/>
    <w:rsid w:val="005A08AB"/>
    <w:rsid w:val="005A0A06"/>
    <w:rsid w:val="005A0A9E"/>
    <w:rsid w:val="005A0F18"/>
    <w:rsid w:val="005A0F70"/>
    <w:rsid w:val="005A1118"/>
    <w:rsid w:val="005A1169"/>
    <w:rsid w:val="005A18AE"/>
    <w:rsid w:val="005A1C73"/>
    <w:rsid w:val="005A27D3"/>
    <w:rsid w:val="005A27E9"/>
    <w:rsid w:val="005A2952"/>
    <w:rsid w:val="005A2A3A"/>
    <w:rsid w:val="005A2B22"/>
    <w:rsid w:val="005A2FD6"/>
    <w:rsid w:val="005A304D"/>
    <w:rsid w:val="005A31E6"/>
    <w:rsid w:val="005A32F2"/>
    <w:rsid w:val="005A3466"/>
    <w:rsid w:val="005A379F"/>
    <w:rsid w:val="005A37C1"/>
    <w:rsid w:val="005A384F"/>
    <w:rsid w:val="005A3A49"/>
    <w:rsid w:val="005A3D09"/>
    <w:rsid w:val="005A3D9B"/>
    <w:rsid w:val="005A50DC"/>
    <w:rsid w:val="005A5BB1"/>
    <w:rsid w:val="005A5D4F"/>
    <w:rsid w:val="005A5EE0"/>
    <w:rsid w:val="005A63CF"/>
    <w:rsid w:val="005A6DAF"/>
    <w:rsid w:val="005A6EFD"/>
    <w:rsid w:val="005A7402"/>
    <w:rsid w:val="005B0BA5"/>
    <w:rsid w:val="005B0D3C"/>
    <w:rsid w:val="005B0D88"/>
    <w:rsid w:val="005B113D"/>
    <w:rsid w:val="005B134D"/>
    <w:rsid w:val="005B13D7"/>
    <w:rsid w:val="005B1626"/>
    <w:rsid w:val="005B16A7"/>
    <w:rsid w:val="005B1EAF"/>
    <w:rsid w:val="005B20F6"/>
    <w:rsid w:val="005B21E3"/>
    <w:rsid w:val="005B2499"/>
    <w:rsid w:val="005B2563"/>
    <w:rsid w:val="005B2A5B"/>
    <w:rsid w:val="005B2F65"/>
    <w:rsid w:val="005B3062"/>
    <w:rsid w:val="005B34E8"/>
    <w:rsid w:val="005B37F4"/>
    <w:rsid w:val="005B3AD3"/>
    <w:rsid w:val="005B4278"/>
    <w:rsid w:val="005B4399"/>
    <w:rsid w:val="005B4422"/>
    <w:rsid w:val="005B45B9"/>
    <w:rsid w:val="005B460D"/>
    <w:rsid w:val="005B53E2"/>
    <w:rsid w:val="005B571D"/>
    <w:rsid w:val="005B577A"/>
    <w:rsid w:val="005B5D55"/>
    <w:rsid w:val="005B5D8B"/>
    <w:rsid w:val="005B5E64"/>
    <w:rsid w:val="005B64FE"/>
    <w:rsid w:val="005B65F8"/>
    <w:rsid w:val="005B6838"/>
    <w:rsid w:val="005B6A50"/>
    <w:rsid w:val="005B6DA8"/>
    <w:rsid w:val="005B7954"/>
    <w:rsid w:val="005B797E"/>
    <w:rsid w:val="005B7B2D"/>
    <w:rsid w:val="005C00A5"/>
    <w:rsid w:val="005C025C"/>
    <w:rsid w:val="005C03BD"/>
    <w:rsid w:val="005C0661"/>
    <w:rsid w:val="005C0C15"/>
    <w:rsid w:val="005C1708"/>
    <w:rsid w:val="005C183B"/>
    <w:rsid w:val="005C2474"/>
    <w:rsid w:val="005C255B"/>
    <w:rsid w:val="005C28E3"/>
    <w:rsid w:val="005C38A5"/>
    <w:rsid w:val="005C46C6"/>
    <w:rsid w:val="005C49D6"/>
    <w:rsid w:val="005C4A05"/>
    <w:rsid w:val="005C4C39"/>
    <w:rsid w:val="005C569F"/>
    <w:rsid w:val="005C5F5C"/>
    <w:rsid w:val="005C64CB"/>
    <w:rsid w:val="005C6CF5"/>
    <w:rsid w:val="005C6E3B"/>
    <w:rsid w:val="005C7123"/>
    <w:rsid w:val="005C742E"/>
    <w:rsid w:val="005C7E12"/>
    <w:rsid w:val="005D043F"/>
    <w:rsid w:val="005D0AA9"/>
    <w:rsid w:val="005D0BF4"/>
    <w:rsid w:val="005D1D0A"/>
    <w:rsid w:val="005D1F11"/>
    <w:rsid w:val="005D21D5"/>
    <w:rsid w:val="005D2BE5"/>
    <w:rsid w:val="005D2D19"/>
    <w:rsid w:val="005D2DFB"/>
    <w:rsid w:val="005D31AB"/>
    <w:rsid w:val="005D3ACA"/>
    <w:rsid w:val="005D3D65"/>
    <w:rsid w:val="005D3D9B"/>
    <w:rsid w:val="005D3F65"/>
    <w:rsid w:val="005D41FF"/>
    <w:rsid w:val="005D431E"/>
    <w:rsid w:val="005D432D"/>
    <w:rsid w:val="005D4355"/>
    <w:rsid w:val="005D49D8"/>
    <w:rsid w:val="005D4AC8"/>
    <w:rsid w:val="005D4D5B"/>
    <w:rsid w:val="005D4FC7"/>
    <w:rsid w:val="005D5823"/>
    <w:rsid w:val="005D5BB8"/>
    <w:rsid w:val="005D5E09"/>
    <w:rsid w:val="005D64C2"/>
    <w:rsid w:val="005D69CC"/>
    <w:rsid w:val="005D6FC5"/>
    <w:rsid w:val="005D76AA"/>
    <w:rsid w:val="005D7A0C"/>
    <w:rsid w:val="005D7A11"/>
    <w:rsid w:val="005E0990"/>
    <w:rsid w:val="005E0BBA"/>
    <w:rsid w:val="005E0DBE"/>
    <w:rsid w:val="005E1238"/>
    <w:rsid w:val="005E130A"/>
    <w:rsid w:val="005E173A"/>
    <w:rsid w:val="005E1CAD"/>
    <w:rsid w:val="005E1DA5"/>
    <w:rsid w:val="005E2028"/>
    <w:rsid w:val="005E2413"/>
    <w:rsid w:val="005E25D1"/>
    <w:rsid w:val="005E2737"/>
    <w:rsid w:val="005E3026"/>
    <w:rsid w:val="005E32D0"/>
    <w:rsid w:val="005E3682"/>
    <w:rsid w:val="005E3A5F"/>
    <w:rsid w:val="005E3B1B"/>
    <w:rsid w:val="005E3BBE"/>
    <w:rsid w:val="005E3C05"/>
    <w:rsid w:val="005E3CE6"/>
    <w:rsid w:val="005E4121"/>
    <w:rsid w:val="005E413D"/>
    <w:rsid w:val="005E437F"/>
    <w:rsid w:val="005E4491"/>
    <w:rsid w:val="005E495C"/>
    <w:rsid w:val="005E4D25"/>
    <w:rsid w:val="005E51DE"/>
    <w:rsid w:val="005E5659"/>
    <w:rsid w:val="005E56BE"/>
    <w:rsid w:val="005E5762"/>
    <w:rsid w:val="005E58A0"/>
    <w:rsid w:val="005E640C"/>
    <w:rsid w:val="005E6E01"/>
    <w:rsid w:val="005E6E4B"/>
    <w:rsid w:val="005E6EA6"/>
    <w:rsid w:val="005E771A"/>
    <w:rsid w:val="005E776E"/>
    <w:rsid w:val="005E792F"/>
    <w:rsid w:val="005E79BC"/>
    <w:rsid w:val="005F0010"/>
    <w:rsid w:val="005F0013"/>
    <w:rsid w:val="005F05A0"/>
    <w:rsid w:val="005F0754"/>
    <w:rsid w:val="005F0B00"/>
    <w:rsid w:val="005F0F67"/>
    <w:rsid w:val="005F11F3"/>
    <w:rsid w:val="005F1538"/>
    <w:rsid w:val="005F17B4"/>
    <w:rsid w:val="005F195E"/>
    <w:rsid w:val="005F1A82"/>
    <w:rsid w:val="005F2420"/>
    <w:rsid w:val="005F2BF5"/>
    <w:rsid w:val="005F37B3"/>
    <w:rsid w:val="005F3B73"/>
    <w:rsid w:val="005F3B97"/>
    <w:rsid w:val="005F3D9B"/>
    <w:rsid w:val="005F438D"/>
    <w:rsid w:val="005F4463"/>
    <w:rsid w:val="005F484F"/>
    <w:rsid w:val="005F48A9"/>
    <w:rsid w:val="005F4ABB"/>
    <w:rsid w:val="005F5040"/>
    <w:rsid w:val="005F57AA"/>
    <w:rsid w:val="005F6039"/>
    <w:rsid w:val="005F6231"/>
    <w:rsid w:val="005F6288"/>
    <w:rsid w:val="005F6A1D"/>
    <w:rsid w:val="005F6A94"/>
    <w:rsid w:val="005F711D"/>
    <w:rsid w:val="005F7A36"/>
    <w:rsid w:val="00600091"/>
    <w:rsid w:val="006005CC"/>
    <w:rsid w:val="0060085F"/>
    <w:rsid w:val="00600C09"/>
    <w:rsid w:val="00600DF3"/>
    <w:rsid w:val="00600E23"/>
    <w:rsid w:val="006010F3"/>
    <w:rsid w:val="00601820"/>
    <w:rsid w:val="0060195C"/>
    <w:rsid w:val="00601A6F"/>
    <w:rsid w:val="006026A4"/>
    <w:rsid w:val="0060283D"/>
    <w:rsid w:val="006030F0"/>
    <w:rsid w:val="00603C0D"/>
    <w:rsid w:val="00603F51"/>
    <w:rsid w:val="00604070"/>
    <w:rsid w:val="006048B0"/>
    <w:rsid w:val="00604971"/>
    <w:rsid w:val="00604DA9"/>
    <w:rsid w:val="00605045"/>
    <w:rsid w:val="00605F08"/>
    <w:rsid w:val="00606013"/>
    <w:rsid w:val="0060683D"/>
    <w:rsid w:val="00606C62"/>
    <w:rsid w:val="00607201"/>
    <w:rsid w:val="0060728F"/>
    <w:rsid w:val="00607462"/>
    <w:rsid w:val="006077E9"/>
    <w:rsid w:val="00607888"/>
    <w:rsid w:val="006109D8"/>
    <w:rsid w:val="006111D6"/>
    <w:rsid w:val="006111E2"/>
    <w:rsid w:val="006111E9"/>
    <w:rsid w:val="00611283"/>
    <w:rsid w:val="00611593"/>
    <w:rsid w:val="00611740"/>
    <w:rsid w:val="00611B44"/>
    <w:rsid w:val="00611F65"/>
    <w:rsid w:val="0061263F"/>
    <w:rsid w:val="00612789"/>
    <w:rsid w:val="006127EA"/>
    <w:rsid w:val="00612BE7"/>
    <w:rsid w:val="00613177"/>
    <w:rsid w:val="00613529"/>
    <w:rsid w:val="00613797"/>
    <w:rsid w:val="00614319"/>
    <w:rsid w:val="00614320"/>
    <w:rsid w:val="00614391"/>
    <w:rsid w:val="0061463A"/>
    <w:rsid w:val="00614F3D"/>
    <w:rsid w:val="0061535E"/>
    <w:rsid w:val="00615376"/>
    <w:rsid w:val="00615612"/>
    <w:rsid w:val="00615B81"/>
    <w:rsid w:val="0061629A"/>
    <w:rsid w:val="0061660D"/>
    <w:rsid w:val="006166F3"/>
    <w:rsid w:val="00616854"/>
    <w:rsid w:val="006169E2"/>
    <w:rsid w:val="006169FC"/>
    <w:rsid w:val="00616C8B"/>
    <w:rsid w:val="00616DD2"/>
    <w:rsid w:val="00617109"/>
    <w:rsid w:val="00617395"/>
    <w:rsid w:val="00617634"/>
    <w:rsid w:val="0061783B"/>
    <w:rsid w:val="00617E92"/>
    <w:rsid w:val="0062032D"/>
    <w:rsid w:val="006203AB"/>
    <w:rsid w:val="006203BA"/>
    <w:rsid w:val="00620DEB"/>
    <w:rsid w:val="006212EC"/>
    <w:rsid w:val="0062168F"/>
    <w:rsid w:val="00622F79"/>
    <w:rsid w:val="00623096"/>
    <w:rsid w:val="0062326A"/>
    <w:rsid w:val="0062329D"/>
    <w:rsid w:val="006232A8"/>
    <w:rsid w:val="00623C8C"/>
    <w:rsid w:val="00623D9C"/>
    <w:rsid w:val="006241FC"/>
    <w:rsid w:val="00624863"/>
    <w:rsid w:val="00624CC0"/>
    <w:rsid w:val="00624E7E"/>
    <w:rsid w:val="00625102"/>
    <w:rsid w:val="00625130"/>
    <w:rsid w:val="00625610"/>
    <w:rsid w:val="006258ED"/>
    <w:rsid w:val="00625D5F"/>
    <w:rsid w:val="00625E8B"/>
    <w:rsid w:val="0062640B"/>
    <w:rsid w:val="00626494"/>
    <w:rsid w:val="00626899"/>
    <w:rsid w:val="006268E1"/>
    <w:rsid w:val="00626F15"/>
    <w:rsid w:val="0062738C"/>
    <w:rsid w:val="0062758D"/>
    <w:rsid w:val="0062785C"/>
    <w:rsid w:val="00627D32"/>
    <w:rsid w:val="00627E78"/>
    <w:rsid w:val="00627FB7"/>
    <w:rsid w:val="00630028"/>
    <w:rsid w:val="0063002D"/>
    <w:rsid w:val="00630274"/>
    <w:rsid w:val="006302A2"/>
    <w:rsid w:val="006304AD"/>
    <w:rsid w:val="00630674"/>
    <w:rsid w:val="0063071D"/>
    <w:rsid w:val="00630B7C"/>
    <w:rsid w:val="00630DD2"/>
    <w:rsid w:val="00630F1F"/>
    <w:rsid w:val="00631055"/>
    <w:rsid w:val="0063151D"/>
    <w:rsid w:val="00631F8A"/>
    <w:rsid w:val="00632262"/>
    <w:rsid w:val="00632A10"/>
    <w:rsid w:val="00632B9A"/>
    <w:rsid w:val="00632C46"/>
    <w:rsid w:val="00632DD8"/>
    <w:rsid w:val="00633B17"/>
    <w:rsid w:val="00633CB0"/>
    <w:rsid w:val="00634037"/>
    <w:rsid w:val="006344B9"/>
    <w:rsid w:val="006345F5"/>
    <w:rsid w:val="006347C6"/>
    <w:rsid w:val="00634F61"/>
    <w:rsid w:val="006354AE"/>
    <w:rsid w:val="006354D9"/>
    <w:rsid w:val="00635BC6"/>
    <w:rsid w:val="0063674E"/>
    <w:rsid w:val="00636782"/>
    <w:rsid w:val="006368F1"/>
    <w:rsid w:val="00637610"/>
    <w:rsid w:val="00637957"/>
    <w:rsid w:val="00637CBA"/>
    <w:rsid w:val="00637F50"/>
    <w:rsid w:val="00637FE2"/>
    <w:rsid w:val="0064003D"/>
    <w:rsid w:val="00640363"/>
    <w:rsid w:val="00640753"/>
    <w:rsid w:val="00640E4C"/>
    <w:rsid w:val="00640F6F"/>
    <w:rsid w:val="006413CB"/>
    <w:rsid w:val="00641808"/>
    <w:rsid w:val="006420BA"/>
    <w:rsid w:val="006420D5"/>
    <w:rsid w:val="0064217B"/>
    <w:rsid w:val="006421DC"/>
    <w:rsid w:val="006424C7"/>
    <w:rsid w:val="00642675"/>
    <w:rsid w:val="00642838"/>
    <w:rsid w:val="00643306"/>
    <w:rsid w:val="006436CA"/>
    <w:rsid w:val="00643B2A"/>
    <w:rsid w:val="00643BB6"/>
    <w:rsid w:val="00643E8D"/>
    <w:rsid w:val="00644336"/>
    <w:rsid w:val="006445E3"/>
    <w:rsid w:val="00645202"/>
    <w:rsid w:val="006458D0"/>
    <w:rsid w:val="00645B9D"/>
    <w:rsid w:val="00645C7B"/>
    <w:rsid w:val="00645E14"/>
    <w:rsid w:val="0064650D"/>
    <w:rsid w:val="006469A9"/>
    <w:rsid w:val="006469BA"/>
    <w:rsid w:val="00646D32"/>
    <w:rsid w:val="00646DA1"/>
    <w:rsid w:val="006470EC"/>
    <w:rsid w:val="006471DB"/>
    <w:rsid w:val="006472E1"/>
    <w:rsid w:val="00647386"/>
    <w:rsid w:val="0064770A"/>
    <w:rsid w:val="00647775"/>
    <w:rsid w:val="00647863"/>
    <w:rsid w:val="00647A5E"/>
    <w:rsid w:val="00647C08"/>
    <w:rsid w:val="0065046C"/>
    <w:rsid w:val="00650C01"/>
    <w:rsid w:val="00650D1B"/>
    <w:rsid w:val="00650F95"/>
    <w:rsid w:val="00650FA5"/>
    <w:rsid w:val="00651269"/>
    <w:rsid w:val="00651A70"/>
    <w:rsid w:val="00651AE2"/>
    <w:rsid w:val="00651F20"/>
    <w:rsid w:val="00651F41"/>
    <w:rsid w:val="00651FD6"/>
    <w:rsid w:val="00652846"/>
    <w:rsid w:val="006531CE"/>
    <w:rsid w:val="0065340A"/>
    <w:rsid w:val="00653A91"/>
    <w:rsid w:val="00653D72"/>
    <w:rsid w:val="00654209"/>
    <w:rsid w:val="006543CA"/>
    <w:rsid w:val="006548D4"/>
    <w:rsid w:val="00654C91"/>
    <w:rsid w:val="00655005"/>
    <w:rsid w:val="006550CD"/>
    <w:rsid w:val="006555EC"/>
    <w:rsid w:val="006555F0"/>
    <w:rsid w:val="006556E0"/>
    <w:rsid w:val="0065570E"/>
    <w:rsid w:val="00655CF5"/>
    <w:rsid w:val="00656599"/>
    <w:rsid w:val="00656B3F"/>
    <w:rsid w:val="00656D3E"/>
    <w:rsid w:val="00656D5E"/>
    <w:rsid w:val="00657300"/>
    <w:rsid w:val="006574F1"/>
    <w:rsid w:val="00657837"/>
    <w:rsid w:val="006579EC"/>
    <w:rsid w:val="006601ED"/>
    <w:rsid w:val="006603B4"/>
    <w:rsid w:val="00660512"/>
    <w:rsid w:val="00660634"/>
    <w:rsid w:val="00660A3A"/>
    <w:rsid w:val="00660B39"/>
    <w:rsid w:val="00661148"/>
    <w:rsid w:val="006613CD"/>
    <w:rsid w:val="006619CA"/>
    <w:rsid w:val="00661DB0"/>
    <w:rsid w:val="00661E95"/>
    <w:rsid w:val="00662196"/>
    <w:rsid w:val="00662B9C"/>
    <w:rsid w:val="006630FE"/>
    <w:rsid w:val="006636D3"/>
    <w:rsid w:val="0066393A"/>
    <w:rsid w:val="006640CE"/>
    <w:rsid w:val="0066425A"/>
    <w:rsid w:val="0066531E"/>
    <w:rsid w:val="00665550"/>
    <w:rsid w:val="0066611C"/>
    <w:rsid w:val="0066614E"/>
    <w:rsid w:val="006661FC"/>
    <w:rsid w:val="00666522"/>
    <w:rsid w:val="00666616"/>
    <w:rsid w:val="00667112"/>
    <w:rsid w:val="006676CC"/>
    <w:rsid w:val="00667841"/>
    <w:rsid w:val="006705CA"/>
    <w:rsid w:val="00670915"/>
    <w:rsid w:val="00670ABB"/>
    <w:rsid w:val="00670B66"/>
    <w:rsid w:val="00671551"/>
    <w:rsid w:val="00671558"/>
    <w:rsid w:val="0067189E"/>
    <w:rsid w:val="00671B85"/>
    <w:rsid w:val="00672C0C"/>
    <w:rsid w:val="00672DDC"/>
    <w:rsid w:val="00673278"/>
    <w:rsid w:val="006734E7"/>
    <w:rsid w:val="00673933"/>
    <w:rsid w:val="00673A99"/>
    <w:rsid w:val="00673C9E"/>
    <w:rsid w:val="00673CDC"/>
    <w:rsid w:val="00673ECC"/>
    <w:rsid w:val="00673EF0"/>
    <w:rsid w:val="00673FD1"/>
    <w:rsid w:val="006740C6"/>
    <w:rsid w:val="006745A9"/>
    <w:rsid w:val="006745B4"/>
    <w:rsid w:val="00674B2A"/>
    <w:rsid w:val="006750DE"/>
    <w:rsid w:val="00676962"/>
    <w:rsid w:val="00676A29"/>
    <w:rsid w:val="00676B0D"/>
    <w:rsid w:val="00676CA8"/>
    <w:rsid w:val="00677128"/>
    <w:rsid w:val="00677375"/>
    <w:rsid w:val="006773A8"/>
    <w:rsid w:val="0067757E"/>
    <w:rsid w:val="0067777C"/>
    <w:rsid w:val="00677EE8"/>
    <w:rsid w:val="0068015D"/>
    <w:rsid w:val="0068074A"/>
    <w:rsid w:val="00680C46"/>
    <w:rsid w:val="00680FEB"/>
    <w:rsid w:val="00681609"/>
    <w:rsid w:val="00681C1A"/>
    <w:rsid w:val="00681E7C"/>
    <w:rsid w:val="00682411"/>
    <w:rsid w:val="006824D1"/>
    <w:rsid w:val="00682514"/>
    <w:rsid w:val="00682743"/>
    <w:rsid w:val="006827D4"/>
    <w:rsid w:val="00682C1D"/>
    <w:rsid w:val="00682E08"/>
    <w:rsid w:val="00683042"/>
    <w:rsid w:val="006834AD"/>
    <w:rsid w:val="00683BFC"/>
    <w:rsid w:val="00683E8F"/>
    <w:rsid w:val="006845B9"/>
    <w:rsid w:val="00684BFC"/>
    <w:rsid w:val="00684C9E"/>
    <w:rsid w:val="00684FF1"/>
    <w:rsid w:val="006853A6"/>
    <w:rsid w:val="006854C5"/>
    <w:rsid w:val="0068571B"/>
    <w:rsid w:val="00685AA6"/>
    <w:rsid w:val="00685FF2"/>
    <w:rsid w:val="006866FC"/>
    <w:rsid w:val="00686AEB"/>
    <w:rsid w:val="00686F79"/>
    <w:rsid w:val="006874E0"/>
    <w:rsid w:val="00687C18"/>
    <w:rsid w:val="00687C6F"/>
    <w:rsid w:val="00690006"/>
    <w:rsid w:val="0069022C"/>
    <w:rsid w:val="0069037B"/>
    <w:rsid w:val="00690447"/>
    <w:rsid w:val="006906EF"/>
    <w:rsid w:val="00690BD7"/>
    <w:rsid w:val="00690EF2"/>
    <w:rsid w:val="0069126A"/>
    <w:rsid w:val="006917F4"/>
    <w:rsid w:val="0069181D"/>
    <w:rsid w:val="00691BCE"/>
    <w:rsid w:val="00691F5C"/>
    <w:rsid w:val="00692166"/>
    <w:rsid w:val="00692AFF"/>
    <w:rsid w:val="00693073"/>
    <w:rsid w:val="006930F7"/>
    <w:rsid w:val="00693F18"/>
    <w:rsid w:val="00694510"/>
    <w:rsid w:val="00694D07"/>
    <w:rsid w:val="00695133"/>
    <w:rsid w:val="006952E1"/>
    <w:rsid w:val="00695430"/>
    <w:rsid w:val="00695461"/>
    <w:rsid w:val="00695563"/>
    <w:rsid w:val="00695E54"/>
    <w:rsid w:val="00696112"/>
    <w:rsid w:val="006961E3"/>
    <w:rsid w:val="006966DD"/>
    <w:rsid w:val="006968D9"/>
    <w:rsid w:val="00697A4E"/>
    <w:rsid w:val="00697BC7"/>
    <w:rsid w:val="00697E70"/>
    <w:rsid w:val="006A0487"/>
    <w:rsid w:val="006A04D0"/>
    <w:rsid w:val="006A09EB"/>
    <w:rsid w:val="006A123C"/>
    <w:rsid w:val="006A1372"/>
    <w:rsid w:val="006A14B0"/>
    <w:rsid w:val="006A14F1"/>
    <w:rsid w:val="006A18B8"/>
    <w:rsid w:val="006A1B4C"/>
    <w:rsid w:val="006A1B94"/>
    <w:rsid w:val="006A1C67"/>
    <w:rsid w:val="006A21CF"/>
    <w:rsid w:val="006A25C6"/>
    <w:rsid w:val="006A2DC3"/>
    <w:rsid w:val="006A3F5E"/>
    <w:rsid w:val="006A4039"/>
    <w:rsid w:val="006A44DD"/>
    <w:rsid w:val="006A4AB7"/>
    <w:rsid w:val="006A4B06"/>
    <w:rsid w:val="006A4F97"/>
    <w:rsid w:val="006A535E"/>
    <w:rsid w:val="006A5B4E"/>
    <w:rsid w:val="006A5CE0"/>
    <w:rsid w:val="006A60A1"/>
    <w:rsid w:val="006A6408"/>
    <w:rsid w:val="006A7173"/>
    <w:rsid w:val="006A7907"/>
    <w:rsid w:val="006A7EF1"/>
    <w:rsid w:val="006B0099"/>
    <w:rsid w:val="006B0A4A"/>
    <w:rsid w:val="006B0BA0"/>
    <w:rsid w:val="006B0C7C"/>
    <w:rsid w:val="006B0DFE"/>
    <w:rsid w:val="006B0E51"/>
    <w:rsid w:val="006B143E"/>
    <w:rsid w:val="006B1B6F"/>
    <w:rsid w:val="006B1F85"/>
    <w:rsid w:val="006B2A2F"/>
    <w:rsid w:val="006B2F64"/>
    <w:rsid w:val="006B2FAA"/>
    <w:rsid w:val="006B2FE6"/>
    <w:rsid w:val="006B33F0"/>
    <w:rsid w:val="006B3650"/>
    <w:rsid w:val="006B368C"/>
    <w:rsid w:val="006B3789"/>
    <w:rsid w:val="006B3AFD"/>
    <w:rsid w:val="006B46CA"/>
    <w:rsid w:val="006B47BB"/>
    <w:rsid w:val="006B4B73"/>
    <w:rsid w:val="006B5319"/>
    <w:rsid w:val="006B55ED"/>
    <w:rsid w:val="006B56A7"/>
    <w:rsid w:val="006B5C0A"/>
    <w:rsid w:val="006B5F80"/>
    <w:rsid w:val="006B6152"/>
    <w:rsid w:val="006B61BE"/>
    <w:rsid w:val="006B62F4"/>
    <w:rsid w:val="006B6679"/>
    <w:rsid w:val="006B696E"/>
    <w:rsid w:val="006B6D9B"/>
    <w:rsid w:val="006B6DE3"/>
    <w:rsid w:val="006B755C"/>
    <w:rsid w:val="006B7B44"/>
    <w:rsid w:val="006B7DCE"/>
    <w:rsid w:val="006C0461"/>
    <w:rsid w:val="006C079B"/>
    <w:rsid w:val="006C12C1"/>
    <w:rsid w:val="006C1C18"/>
    <w:rsid w:val="006C1F95"/>
    <w:rsid w:val="006C2235"/>
    <w:rsid w:val="006C22EC"/>
    <w:rsid w:val="006C23B6"/>
    <w:rsid w:val="006C2510"/>
    <w:rsid w:val="006C25FC"/>
    <w:rsid w:val="006C2698"/>
    <w:rsid w:val="006C2968"/>
    <w:rsid w:val="006C3487"/>
    <w:rsid w:val="006C40AE"/>
    <w:rsid w:val="006C426C"/>
    <w:rsid w:val="006C4CFF"/>
    <w:rsid w:val="006C4FF0"/>
    <w:rsid w:val="006C52BA"/>
    <w:rsid w:val="006C5A7F"/>
    <w:rsid w:val="006C5CE0"/>
    <w:rsid w:val="006C5E10"/>
    <w:rsid w:val="006C6400"/>
    <w:rsid w:val="006C64DE"/>
    <w:rsid w:val="006C64FE"/>
    <w:rsid w:val="006C670C"/>
    <w:rsid w:val="006C7D88"/>
    <w:rsid w:val="006D0209"/>
    <w:rsid w:val="006D0C00"/>
    <w:rsid w:val="006D1002"/>
    <w:rsid w:val="006D14B4"/>
    <w:rsid w:val="006D169D"/>
    <w:rsid w:val="006D201A"/>
    <w:rsid w:val="006D2144"/>
    <w:rsid w:val="006D25BE"/>
    <w:rsid w:val="006D25D8"/>
    <w:rsid w:val="006D2827"/>
    <w:rsid w:val="006D2A17"/>
    <w:rsid w:val="006D2E7B"/>
    <w:rsid w:val="006D3131"/>
    <w:rsid w:val="006D3836"/>
    <w:rsid w:val="006D4876"/>
    <w:rsid w:val="006D4DDA"/>
    <w:rsid w:val="006D5272"/>
    <w:rsid w:val="006D55B9"/>
    <w:rsid w:val="006D5718"/>
    <w:rsid w:val="006D5AFE"/>
    <w:rsid w:val="006D5BE6"/>
    <w:rsid w:val="006D5C62"/>
    <w:rsid w:val="006D5F53"/>
    <w:rsid w:val="006D66D8"/>
    <w:rsid w:val="006D69EC"/>
    <w:rsid w:val="006D6CF5"/>
    <w:rsid w:val="006D6D07"/>
    <w:rsid w:val="006D6FAC"/>
    <w:rsid w:val="006D7156"/>
    <w:rsid w:val="006D723D"/>
    <w:rsid w:val="006D7728"/>
    <w:rsid w:val="006D7B6C"/>
    <w:rsid w:val="006D7CCF"/>
    <w:rsid w:val="006E0F2E"/>
    <w:rsid w:val="006E0F8C"/>
    <w:rsid w:val="006E1330"/>
    <w:rsid w:val="006E1456"/>
    <w:rsid w:val="006E1DEA"/>
    <w:rsid w:val="006E2364"/>
    <w:rsid w:val="006E246C"/>
    <w:rsid w:val="006E28A3"/>
    <w:rsid w:val="006E297F"/>
    <w:rsid w:val="006E3636"/>
    <w:rsid w:val="006E377D"/>
    <w:rsid w:val="006E406F"/>
    <w:rsid w:val="006E43D9"/>
    <w:rsid w:val="006E4707"/>
    <w:rsid w:val="006E51BB"/>
    <w:rsid w:val="006E5B1A"/>
    <w:rsid w:val="006E62DE"/>
    <w:rsid w:val="006E6B60"/>
    <w:rsid w:val="006E6CF8"/>
    <w:rsid w:val="006E6E13"/>
    <w:rsid w:val="006E7E30"/>
    <w:rsid w:val="006F0090"/>
    <w:rsid w:val="006F0167"/>
    <w:rsid w:val="006F0C34"/>
    <w:rsid w:val="006F0F11"/>
    <w:rsid w:val="006F105B"/>
    <w:rsid w:val="006F1104"/>
    <w:rsid w:val="006F13A1"/>
    <w:rsid w:val="006F13E5"/>
    <w:rsid w:val="006F1908"/>
    <w:rsid w:val="006F1A90"/>
    <w:rsid w:val="006F210E"/>
    <w:rsid w:val="006F214F"/>
    <w:rsid w:val="006F2749"/>
    <w:rsid w:val="006F3422"/>
    <w:rsid w:val="006F3CAC"/>
    <w:rsid w:val="006F4089"/>
    <w:rsid w:val="006F44AE"/>
    <w:rsid w:val="006F457C"/>
    <w:rsid w:val="006F4866"/>
    <w:rsid w:val="006F4F17"/>
    <w:rsid w:val="006F50C7"/>
    <w:rsid w:val="006F5499"/>
    <w:rsid w:val="006F5A47"/>
    <w:rsid w:val="006F6618"/>
    <w:rsid w:val="006F674C"/>
    <w:rsid w:val="006F697B"/>
    <w:rsid w:val="006F7037"/>
    <w:rsid w:val="006F7AAF"/>
    <w:rsid w:val="006F7C69"/>
    <w:rsid w:val="006F7F8B"/>
    <w:rsid w:val="0070036D"/>
    <w:rsid w:val="00700746"/>
    <w:rsid w:val="00701048"/>
    <w:rsid w:val="00701CBE"/>
    <w:rsid w:val="007024E0"/>
    <w:rsid w:val="0070295A"/>
    <w:rsid w:val="0070384C"/>
    <w:rsid w:val="00703893"/>
    <w:rsid w:val="0070401A"/>
    <w:rsid w:val="00704627"/>
    <w:rsid w:val="00704678"/>
    <w:rsid w:val="00704789"/>
    <w:rsid w:val="007047B0"/>
    <w:rsid w:val="00704A2E"/>
    <w:rsid w:val="00704D57"/>
    <w:rsid w:val="00704EF2"/>
    <w:rsid w:val="0070523F"/>
    <w:rsid w:val="00705362"/>
    <w:rsid w:val="00705686"/>
    <w:rsid w:val="00705ECE"/>
    <w:rsid w:val="00706176"/>
    <w:rsid w:val="0070619B"/>
    <w:rsid w:val="00706264"/>
    <w:rsid w:val="00706664"/>
    <w:rsid w:val="00706B9D"/>
    <w:rsid w:val="0070748D"/>
    <w:rsid w:val="0070761D"/>
    <w:rsid w:val="00707BA3"/>
    <w:rsid w:val="00707E70"/>
    <w:rsid w:val="00710CD1"/>
    <w:rsid w:val="00711649"/>
    <w:rsid w:val="00711B13"/>
    <w:rsid w:val="00711BDE"/>
    <w:rsid w:val="00711F6A"/>
    <w:rsid w:val="00712A70"/>
    <w:rsid w:val="00712F3C"/>
    <w:rsid w:val="00713322"/>
    <w:rsid w:val="00713829"/>
    <w:rsid w:val="007149EC"/>
    <w:rsid w:val="00714CD2"/>
    <w:rsid w:val="00715372"/>
    <w:rsid w:val="00715B44"/>
    <w:rsid w:val="00716101"/>
    <w:rsid w:val="007167C3"/>
    <w:rsid w:val="00716835"/>
    <w:rsid w:val="007168BE"/>
    <w:rsid w:val="00716F4D"/>
    <w:rsid w:val="00716F7C"/>
    <w:rsid w:val="0072032D"/>
    <w:rsid w:val="00720CE9"/>
    <w:rsid w:val="00720F95"/>
    <w:rsid w:val="00721635"/>
    <w:rsid w:val="00721887"/>
    <w:rsid w:val="007222B0"/>
    <w:rsid w:val="00722538"/>
    <w:rsid w:val="00722638"/>
    <w:rsid w:val="007228AF"/>
    <w:rsid w:val="00722CFE"/>
    <w:rsid w:val="00722DA5"/>
    <w:rsid w:val="00723277"/>
    <w:rsid w:val="00723C1D"/>
    <w:rsid w:val="00723CAA"/>
    <w:rsid w:val="00723D4D"/>
    <w:rsid w:val="00723DBC"/>
    <w:rsid w:val="0072422D"/>
    <w:rsid w:val="007242CF"/>
    <w:rsid w:val="007242DC"/>
    <w:rsid w:val="007242E6"/>
    <w:rsid w:val="00724647"/>
    <w:rsid w:val="00724EDB"/>
    <w:rsid w:val="0072525D"/>
    <w:rsid w:val="00725348"/>
    <w:rsid w:val="007253C7"/>
    <w:rsid w:val="00725565"/>
    <w:rsid w:val="007256E8"/>
    <w:rsid w:val="007258FB"/>
    <w:rsid w:val="00725989"/>
    <w:rsid w:val="007260AF"/>
    <w:rsid w:val="007266A0"/>
    <w:rsid w:val="007269CC"/>
    <w:rsid w:val="007273AB"/>
    <w:rsid w:val="00727434"/>
    <w:rsid w:val="00727633"/>
    <w:rsid w:val="00727B5F"/>
    <w:rsid w:val="00727CB7"/>
    <w:rsid w:val="0073003A"/>
    <w:rsid w:val="0073036C"/>
    <w:rsid w:val="00730765"/>
    <w:rsid w:val="007308F3"/>
    <w:rsid w:val="00730CC8"/>
    <w:rsid w:val="00730E67"/>
    <w:rsid w:val="00731BE9"/>
    <w:rsid w:val="0073224E"/>
    <w:rsid w:val="00732DBD"/>
    <w:rsid w:val="00732F65"/>
    <w:rsid w:val="00733289"/>
    <w:rsid w:val="0073395F"/>
    <w:rsid w:val="00733F30"/>
    <w:rsid w:val="00734099"/>
    <w:rsid w:val="00735024"/>
    <w:rsid w:val="007356B1"/>
    <w:rsid w:val="0073578C"/>
    <w:rsid w:val="007357BD"/>
    <w:rsid w:val="00735814"/>
    <w:rsid w:val="00735A2A"/>
    <w:rsid w:val="00735C51"/>
    <w:rsid w:val="00735DD6"/>
    <w:rsid w:val="007362B8"/>
    <w:rsid w:val="007365FA"/>
    <w:rsid w:val="007368A0"/>
    <w:rsid w:val="0073729D"/>
    <w:rsid w:val="007374F4"/>
    <w:rsid w:val="0073790F"/>
    <w:rsid w:val="00737BE5"/>
    <w:rsid w:val="00737EB2"/>
    <w:rsid w:val="0074018B"/>
    <w:rsid w:val="0074042C"/>
    <w:rsid w:val="00740764"/>
    <w:rsid w:val="00740A78"/>
    <w:rsid w:val="00740CC4"/>
    <w:rsid w:val="00740EC7"/>
    <w:rsid w:val="00741442"/>
    <w:rsid w:val="00741842"/>
    <w:rsid w:val="00741C0E"/>
    <w:rsid w:val="00741E99"/>
    <w:rsid w:val="00741F68"/>
    <w:rsid w:val="0074264A"/>
    <w:rsid w:val="007427FB"/>
    <w:rsid w:val="00742CFD"/>
    <w:rsid w:val="00742DFF"/>
    <w:rsid w:val="007438D7"/>
    <w:rsid w:val="00744C24"/>
    <w:rsid w:val="00744EA3"/>
    <w:rsid w:val="00744FAD"/>
    <w:rsid w:val="0074586F"/>
    <w:rsid w:val="00745AED"/>
    <w:rsid w:val="00745EF9"/>
    <w:rsid w:val="00746126"/>
    <w:rsid w:val="00746392"/>
    <w:rsid w:val="00746902"/>
    <w:rsid w:val="00746DAF"/>
    <w:rsid w:val="00747357"/>
    <w:rsid w:val="007476A3"/>
    <w:rsid w:val="007505A1"/>
    <w:rsid w:val="00750B89"/>
    <w:rsid w:val="00750D93"/>
    <w:rsid w:val="00750DC7"/>
    <w:rsid w:val="00750E5F"/>
    <w:rsid w:val="007510F8"/>
    <w:rsid w:val="007520B4"/>
    <w:rsid w:val="007522CD"/>
    <w:rsid w:val="0075263A"/>
    <w:rsid w:val="007527EC"/>
    <w:rsid w:val="00752A3B"/>
    <w:rsid w:val="00752B7F"/>
    <w:rsid w:val="00752B98"/>
    <w:rsid w:val="00752D89"/>
    <w:rsid w:val="00752DF6"/>
    <w:rsid w:val="00753544"/>
    <w:rsid w:val="00753AA7"/>
    <w:rsid w:val="00753BA6"/>
    <w:rsid w:val="00753C4D"/>
    <w:rsid w:val="00754460"/>
    <w:rsid w:val="0075447E"/>
    <w:rsid w:val="007546AF"/>
    <w:rsid w:val="0075487D"/>
    <w:rsid w:val="00755057"/>
    <w:rsid w:val="00755984"/>
    <w:rsid w:val="00756084"/>
    <w:rsid w:val="007562EB"/>
    <w:rsid w:val="007568FE"/>
    <w:rsid w:val="00756946"/>
    <w:rsid w:val="0075765D"/>
    <w:rsid w:val="00757926"/>
    <w:rsid w:val="00757E50"/>
    <w:rsid w:val="0076004A"/>
    <w:rsid w:val="007601A1"/>
    <w:rsid w:val="00760D61"/>
    <w:rsid w:val="00761BCD"/>
    <w:rsid w:val="00761F0F"/>
    <w:rsid w:val="007622E4"/>
    <w:rsid w:val="00762CF9"/>
    <w:rsid w:val="00763334"/>
    <w:rsid w:val="007634BC"/>
    <w:rsid w:val="007636BF"/>
    <w:rsid w:val="0076390E"/>
    <w:rsid w:val="0076396B"/>
    <w:rsid w:val="00763B29"/>
    <w:rsid w:val="007641C6"/>
    <w:rsid w:val="00765231"/>
    <w:rsid w:val="00765805"/>
    <w:rsid w:val="00765E0A"/>
    <w:rsid w:val="00765F77"/>
    <w:rsid w:val="007663C5"/>
    <w:rsid w:val="00766724"/>
    <w:rsid w:val="007667BC"/>
    <w:rsid w:val="007669A7"/>
    <w:rsid w:val="00766D7D"/>
    <w:rsid w:val="00766DB5"/>
    <w:rsid w:val="00766EFC"/>
    <w:rsid w:val="00767330"/>
    <w:rsid w:val="007675C4"/>
    <w:rsid w:val="0076764C"/>
    <w:rsid w:val="00767B85"/>
    <w:rsid w:val="00767DBE"/>
    <w:rsid w:val="00767DE6"/>
    <w:rsid w:val="00767ED2"/>
    <w:rsid w:val="00767EDA"/>
    <w:rsid w:val="00770336"/>
    <w:rsid w:val="0077086F"/>
    <w:rsid w:val="0077093E"/>
    <w:rsid w:val="00770AE2"/>
    <w:rsid w:val="007714C0"/>
    <w:rsid w:val="00771587"/>
    <w:rsid w:val="007716B6"/>
    <w:rsid w:val="007717BA"/>
    <w:rsid w:val="00771B2B"/>
    <w:rsid w:val="00772187"/>
    <w:rsid w:val="007721BD"/>
    <w:rsid w:val="007723FF"/>
    <w:rsid w:val="007724FD"/>
    <w:rsid w:val="007725A6"/>
    <w:rsid w:val="007726B4"/>
    <w:rsid w:val="007727F9"/>
    <w:rsid w:val="00772E67"/>
    <w:rsid w:val="00772FFB"/>
    <w:rsid w:val="0077348E"/>
    <w:rsid w:val="00773548"/>
    <w:rsid w:val="007736A4"/>
    <w:rsid w:val="007736BF"/>
    <w:rsid w:val="007736CE"/>
    <w:rsid w:val="00773B9B"/>
    <w:rsid w:val="00773C8A"/>
    <w:rsid w:val="00773D26"/>
    <w:rsid w:val="00773DE1"/>
    <w:rsid w:val="00774BE2"/>
    <w:rsid w:val="00774C9C"/>
    <w:rsid w:val="00775160"/>
    <w:rsid w:val="00775731"/>
    <w:rsid w:val="007759E6"/>
    <w:rsid w:val="00775E7B"/>
    <w:rsid w:val="00775F5D"/>
    <w:rsid w:val="0077669E"/>
    <w:rsid w:val="0077694F"/>
    <w:rsid w:val="00776E79"/>
    <w:rsid w:val="0077702A"/>
    <w:rsid w:val="00777B8C"/>
    <w:rsid w:val="00780145"/>
    <w:rsid w:val="00780D56"/>
    <w:rsid w:val="00780DFB"/>
    <w:rsid w:val="00781544"/>
    <w:rsid w:val="00781747"/>
    <w:rsid w:val="00782306"/>
    <w:rsid w:val="00782993"/>
    <w:rsid w:val="0078319D"/>
    <w:rsid w:val="00783ADA"/>
    <w:rsid w:val="00783DEF"/>
    <w:rsid w:val="0078450F"/>
    <w:rsid w:val="0078452B"/>
    <w:rsid w:val="007846E4"/>
    <w:rsid w:val="00784CEE"/>
    <w:rsid w:val="00784DB2"/>
    <w:rsid w:val="00785078"/>
    <w:rsid w:val="0078519E"/>
    <w:rsid w:val="007852AC"/>
    <w:rsid w:val="00785321"/>
    <w:rsid w:val="00785369"/>
    <w:rsid w:val="007855ED"/>
    <w:rsid w:val="0078643A"/>
    <w:rsid w:val="00786857"/>
    <w:rsid w:val="007874E7"/>
    <w:rsid w:val="00787671"/>
    <w:rsid w:val="0078788B"/>
    <w:rsid w:val="00787AE0"/>
    <w:rsid w:val="0079006F"/>
    <w:rsid w:val="00790385"/>
    <w:rsid w:val="00790411"/>
    <w:rsid w:val="0079061E"/>
    <w:rsid w:val="00790895"/>
    <w:rsid w:val="0079098A"/>
    <w:rsid w:val="00790A46"/>
    <w:rsid w:val="00790BBF"/>
    <w:rsid w:val="00791338"/>
    <w:rsid w:val="00791917"/>
    <w:rsid w:val="00791B57"/>
    <w:rsid w:val="00792182"/>
    <w:rsid w:val="007921AB"/>
    <w:rsid w:val="00792352"/>
    <w:rsid w:val="007924E8"/>
    <w:rsid w:val="007927B1"/>
    <w:rsid w:val="007927DA"/>
    <w:rsid w:val="00792B33"/>
    <w:rsid w:val="00792FC9"/>
    <w:rsid w:val="0079334F"/>
    <w:rsid w:val="0079362E"/>
    <w:rsid w:val="0079380C"/>
    <w:rsid w:val="0079390F"/>
    <w:rsid w:val="00793EF8"/>
    <w:rsid w:val="007940B8"/>
    <w:rsid w:val="007942ED"/>
    <w:rsid w:val="0079480F"/>
    <w:rsid w:val="00794B11"/>
    <w:rsid w:val="007952E2"/>
    <w:rsid w:val="00795BAC"/>
    <w:rsid w:val="00795E3F"/>
    <w:rsid w:val="00796074"/>
    <w:rsid w:val="00796163"/>
    <w:rsid w:val="007968CA"/>
    <w:rsid w:val="007970A9"/>
    <w:rsid w:val="00797329"/>
    <w:rsid w:val="00797C13"/>
    <w:rsid w:val="00797DCB"/>
    <w:rsid w:val="00797F6A"/>
    <w:rsid w:val="00797F75"/>
    <w:rsid w:val="007A01F0"/>
    <w:rsid w:val="007A11DF"/>
    <w:rsid w:val="007A12CB"/>
    <w:rsid w:val="007A1645"/>
    <w:rsid w:val="007A1BF8"/>
    <w:rsid w:val="007A237C"/>
    <w:rsid w:val="007A245D"/>
    <w:rsid w:val="007A2510"/>
    <w:rsid w:val="007A267D"/>
    <w:rsid w:val="007A2926"/>
    <w:rsid w:val="007A29BD"/>
    <w:rsid w:val="007A2F00"/>
    <w:rsid w:val="007A3463"/>
    <w:rsid w:val="007A34F0"/>
    <w:rsid w:val="007A3B06"/>
    <w:rsid w:val="007A41F2"/>
    <w:rsid w:val="007A4781"/>
    <w:rsid w:val="007A4B3F"/>
    <w:rsid w:val="007A5132"/>
    <w:rsid w:val="007A5142"/>
    <w:rsid w:val="007A5251"/>
    <w:rsid w:val="007A5D32"/>
    <w:rsid w:val="007A61FB"/>
    <w:rsid w:val="007A63C2"/>
    <w:rsid w:val="007A6AAF"/>
    <w:rsid w:val="007A6E59"/>
    <w:rsid w:val="007A7061"/>
    <w:rsid w:val="007A72ED"/>
    <w:rsid w:val="007A75F4"/>
    <w:rsid w:val="007A7796"/>
    <w:rsid w:val="007B0833"/>
    <w:rsid w:val="007B0BEA"/>
    <w:rsid w:val="007B13CE"/>
    <w:rsid w:val="007B1C1E"/>
    <w:rsid w:val="007B1D1C"/>
    <w:rsid w:val="007B211A"/>
    <w:rsid w:val="007B2310"/>
    <w:rsid w:val="007B2779"/>
    <w:rsid w:val="007B2834"/>
    <w:rsid w:val="007B2A42"/>
    <w:rsid w:val="007B2B1B"/>
    <w:rsid w:val="007B2E03"/>
    <w:rsid w:val="007B3202"/>
    <w:rsid w:val="007B3E40"/>
    <w:rsid w:val="007B42B7"/>
    <w:rsid w:val="007B578C"/>
    <w:rsid w:val="007B5A1E"/>
    <w:rsid w:val="007B5C2D"/>
    <w:rsid w:val="007B5FDC"/>
    <w:rsid w:val="007B6176"/>
    <w:rsid w:val="007B699E"/>
    <w:rsid w:val="007B710D"/>
    <w:rsid w:val="007B711C"/>
    <w:rsid w:val="007B7AE1"/>
    <w:rsid w:val="007C0001"/>
    <w:rsid w:val="007C01DF"/>
    <w:rsid w:val="007C0292"/>
    <w:rsid w:val="007C0BF6"/>
    <w:rsid w:val="007C0BFF"/>
    <w:rsid w:val="007C0C34"/>
    <w:rsid w:val="007C14F0"/>
    <w:rsid w:val="007C1FA7"/>
    <w:rsid w:val="007C26CE"/>
    <w:rsid w:val="007C26F7"/>
    <w:rsid w:val="007C2894"/>
    <w:rsid w:val="007C2B2E"/>
    <w:rsid w:val="007C2DB2"/>
    <w:rsid w:val="007C303D"/>
    <w:rsid w:val="007C378B"/>
    <w:rsid w:val="007C3EB7"/>
    <w:rsid w:val="007C4294"/>
    <w:rsid w:val="007C42A4"/>
    <w:rsid w:val="007C4304"/>
    <w:rsid w:val="007C45DA"/>
    <w:rsid w:val="007C4802"/>
    <w:rsid w:val="007C4ABE"/>
    <w:rsid w:val="007C4B09"/>
    <w:rsid w:val="007C4CD4"/>
    <w:rsid w:val="007C579A"/>
    <w:rsid w:val="007C58C5"/>
    <w:rsid w:val="007C5E78"/>
    <w:rsid w:val="007C6800"/>
    <w:rsid w:val="007C6B52"/>
    <w:rsid w:val="007C6D02"/>
    <w:rsid w:val="007C723B"/>
    <w:rsid w:val="007C7665"/>
    <w:rsid w:val="007C78D7"/>
    <w:rsid w:val="007C7A67"/>
    <w:rsid w:val="007D19E6"/>
    <w:rsid w:val="007D1D10"/>
    <w:rsid w:val="007D1EE3"/>
    <w:rsid w:val="007D1FCD"/>
    <w:rsid w:val="007D22FF"/>
    <w:rsid w:val="007D2522"/>
    <w:rsid w:val="007D2602"/>
    <w:rsid w:val="007D2941"/>
    <w:rsid w:val="007D2A8F"/>
    <w:rsid w:val="007D2CF6"/>
    <w:rsid w:val="007D2D41"/>
    <w:rsid w:val="007D2DDD"/>
    <w:rsid w:val="007D30FD"/>
    <w:rsid w:val="007D3173"/>
    <w:rsid w:val="007D3C91"/>
    <w:rsid w:val="007D4DC3"/>
    <w:rsid w:val="007D4E5F"/>
    <w:rsid w:val="007D56E3"/>
    <w:rsid w:val="007D57B2"/>
    <w:rsid w:val="007D587A"/>
    <w:rsid w:val="007D59E8"/>
    <w:rsid w:val="007D6000"/>
    <w:rsid w:val="007D64F2"/>
    <w:rsid w:val="007D65A8"/>
    <w:rsid w:val="007D680B"/>
    <w:rsid w:val="007D6DB2"/>
    <w:rsid w:val="007D6DD7"/>
    <w:rsid w:val="007D7277"/>
    <w:rsid w:val="007D72AC"/>
    <w:rsid w:val="007D730E"/>
    <w:rsid w:val="007D749B"/>
    <w:rsid w:val="007D77EE"/>
    <w:rsid w:val="007D7918"/>
    <w:rsid w:val="007D7D50"/>
    <w:rsid w:val="007D7FB8"/>
    <w:rsid w:val="007E0123"/>
    <w:rsid w:val="007E02BB"/>
    <w:rsid w:val="007E0A7B"/>
    <w:rsid w:val="007E11EC"/>
    <w:rsid w:val="007E12E7"/>
    <w:rsid w:val="007E16ED"/>
    <w:rsid w:val="007E1A50"/>
    <w:rsid w:val="007E1C32"/>
    <w:rsid w:val="007E255B"/>
    <w:rsid w:val="007E2629"/>
    <w:rsid w:val="007E318E"/>
    <w:rsid w:val="007E3256"/>
    <w:rsid w:val="007E3B78"/>
    <w:rsid w:val="007E3DB4"/>
    <w:rsid w:val="007E3E07"/>
    <w:rsid w:val="007E3E8F"/>
    <w:rsid w:val="007E48D7"/>
    <w:rsid w:val="007E491A"/>
    <w:rsid w:val="007E4B5B"/>
    <w:rsid w:val="007E50F9"/>
    <w:rsid w:val="007E51F1"/>
    <w:rsid w:val="007E53DD"/>
    <w:rsid w:val="007E57A6"/>
    <w:rsid w:val="007E5EAE"/>
    <w:rsid w:val="007E616C"/>
    <w:rsid w:val="007E6434"/>
    <w:rsid w:val="007E6518"/>
    <w:rsid w:val="007E6835"/>
    <w:rsid w:val="007E7090"/>
    <w:rsid w:val="007E7173"/>
    <w:rsid w:val="007E794A"/>
    <w:rsid w:val="007E7A7F"/>
    <w:rsid w:val="007E7F0C"/>
    <w:rsid w:val="007F01AD"/>
    <w:rsid w:val="007F044F"/>
    <w:rsid w:val="007F045E"/>
    <w:rsid w:val="007F0770"/>
    <w:rsid w:val="007F0875"/>
    <w:rsid w:val="007F08FD"/>
    <w:rsid w:val="007F0D5D"/>
    <w:rsid w:val="007F1243"/>
    <w:rsid w:val="007F178E"/>
    <w:rsid w:val="007F1B36"/>
    <w:rsid w:val="007F1B7E"/>
    <w:rsid w:val="007F1F08"/>
    <w:rsid w:val="007F29CF"/>
    <w:rsid w:val="007F2B18"/>
    <w:rsid w:val="007F2D49"/>
    <w:rsid w:val="007F3A1E"/>
    <w:rsid w:val="007F3B6A"/>
    <w:rsid w:val="007F3CC6"/>
    <w:rsid w:val="007F3E95"/>
    <w:rsid w:val="007F42FE"/>
    <w:rsid w:val="007F50D0"/>
    <w:rsid w:val="007F5123"/>
    <w:rsid w:val="007F5608"/>
    <w:rsid w:val="007F567D"/>
    <w:rsid w:val="007F5C3F"/>
    <w:rsid w:val="007F5D53"/>
    <w:rsid w:val="007F5EB3"/>
    <w:rsid w:val="007F5FC5"/>
    <w:rsid w:val="007F65E8"/>
    <w:rsid w:val="007F66A4"/>
    <w:rsid w:val="007F67FA"/>
    <w:rsid w:val="007F684B"/>
    <w:rsid w:val="007F6944"/>
    <w:rsid w:val="007F6C2D"/>
    <w:rsid w:val="007F6DA5"/>
    <w:rsid w:val="007F6F89"/>
    <w:rsid w:val="007F7866"/>
    <w:rsid w:val="007F78DB"/>
    <w:rsid w:val="007F7D04"/>
    <w:rsid w:val="007F7E20"/>
    <w:rsid w:val="007F7F60"/>
    <w:rsid w:val="00800462"/>
    <w:rsid w:val="008005C2"/>
    <w:rsid w:val="00800978"/>
    <w:rsid w:val="0080097C"/>
    <w:rsid w:val="00800DC7"/>
    <w:rsid w:val="00801108"/>
    <w:rsid w:val="00801271"/>
    <w:rsid w:val="008014ED"/>
    <w:rsid w:val="008015B7"/>
    <w:rsid w:val="00801D39"/>
    <w:rsid w:val="00801EBC"/>
    <w:rsid w:val="008020A3"/>
    <w:rsid w:val="008025CB"/>
    <w:rsid w:val="008035C8"/>
    <w:rsid w:val="008037F7"/>
    <w:rsid w:val="0080384C"/>
    <w:rsid w:val="0080385A"/>
    <w:rsid w:val="00804110"/>
    <w:rsid w:val="0080412D"/>
    <w:rsid w:val="00804C4A"/>
    <w:rsid w:val="00804FE9"/>
    <w:rsid w:val="00805086"/>
    <w:rsid w:val="00805420"/>
    <w:rsid w:val="0080562F"/>
    <w:rsid w:val="00806AF8"/>
    <w:rsid w:val="00807628"/>
    <w:rsid w:val="00807A0E"/>
    <w:rsid w:val="00807CD6"/>
    <w:rsid w:val="00810377"/>
    <w:rsid w:val="00810874"/>
    <w:rsid w:val="00810A6D"/>
    <w:rsid w:val="0081100F"/>
    <w:rsid w:val="00811133"/>
    <w:rsid w:val="008115B4"/>
    <w:rsid w:val="00811778"/>
    <w:rsid w:val="00811E5F"/>
    <w:rsid w:val="00812054"/>
    <w:rsid w:val="008121F0"/>
    <w:rsid w:val="008123B1"/>
    <w:rsid w:val="008123DB"/>
    <w:rsid w:val="00812955"/>
    <w:rsid w:val="008129BE"/>
    <w:rsid w:val="00812B79"/>
    <w:rsid w:val="008136B6"/>
    <w:rsid w:val="00813A90"/>
    <w:rsid w:val="00813AB4"/>
    <w:rsid w:val="00813B4C"/>
    <w:rsid w:val="00813CB9"/>
    <w:rsid w:val="008141C0"/>
    <w:rsid w:val="00814547"/>
    <w:rsid w:val="00814A70"/>
    <w:rsid w:val="00814AD8"/>
    <w:rsid w:val="00814E61"/>
    <w:rsid w:val="00815137"/>
    <w:rsid w:val="008155E2"/>
    <w:rsid w:val="008155E8"/>
    <w:rsid w:val="008156D4"/>
    <w:rsid w:val="00815BF0"/>
    <w:rsid w:val="00815DAF"/>
    <w:rsid w:val="00815EDD"/>
    <w:rsid w:val="00815F16"/>
    <w:rsid w:val="00816489"/>
    <w:rsid w:val="008164D6"/>
    <w:rsid w:val="008165DA"/>
    <w:rsid w:val="0081688C"/>
    <w:rsid w:val="00816D3C"/>
    <w:rsid w:val="0081701E"/>
    <w:rsid w:val="008172D8"/>
    <w:rsid w:val="008172F3"/>
    <w:rsid w:val="00817453"/>
    <w:rsid w:val="00817909"/>
    <w:rsid w:val="00817914"/>
    <w:rsid w:val="00817C89"/>
    <w:rsid w:val="00820212"/>
    <w:rsid w:val="00820374"/>
    <w:rsid w:val="00820414"/>
    <w:rsid w:val="00820425"/>
    <w:rsid w:val="00820B1C"/>
    <w:rsid w:val="00821393"/>
    <w:rsid w:val="008215AA"/>
    <w:rsid w:val="008219C3"/>
    <w:rsid w:val="00821A44"/>
    <w:rsid w:val="00821D18"/>
    <w:rsid w:val="00821E8F"/>
    <w:rsid w:val="008224AD"/>
    <w:rsid w:val="008227A1"/>
    <w:rsid w:val="008228A0"/>
    <w:rsid w:val="00823131"/>
    <w:rsid w:val="00823166"/>
    <w:rsid w:val="0082332D"/>
    <w:rsid w:val="00823356"/>
    <w:rsid w:val="00823512"/>
    <w:rsid w:val="00823626"/>
    <w:rsid w:val="0082378B"/>
    <w:rsid w:val="0082379E"/>
    <w:rsid w:val="00823975"/>
    <w:rsid w:val="00824284"/>
    <w:rsid w:val="008251A0"/>
    <w:rsid w:val="00825869"/>
    <w:rsid w:val="00825AA5"/>
    <w:rsid w:val="00825BC9"/>
    <w:rsid w:val="0082625A"/>
    <w:rsid w:val="0082660A"/>
    <w:rsid w:val="008267C0"/>
    <w:rsid w:val="00826CB3"/>
    <w:rsid w:val="008270E8"/>
    <w:rsid w:val="008271EA"/>
    <w:rsid w:val="0082725C"/>
    <w:rsid w:val="008276EE"/>
    <w:rsid w:val="0082790D"/>
    <w:rsid w:val="00827DA3"/>
    <w:rsid w:val="008303A3"/>
    <w:rsid w:val="008303EA"/>
    <w:rsid w:val="00830560"/>
    <w:rsid w:val="00830694"/>
    <w:rsid w:val="00830993"/>
    <w:rsid w:val="00830B4B"/>
    <w:rsid w:val="00831398"/>
    <w:rsid w:val="008313A9"/>
    <w:rsid w:val="00831E96"/>
    <w:rsid w:val="00831EEC"/>
    <w:rsid w:val="00832845"/>
    <w:rsid w:val="00832BA4"/>
    <w:rsid w:val="0083323D"/>
    <w:rsid w:val="008335AA"/>
    <w:rsid w:val="008335B2"/>
    <w:rsid w:val="00833689"/>
    <w:rsid w:val="00833DFF"/>
    <w:rsid w:val="00833E85"/>
    <w:rsid w:val="008344A9"/>
    <w:rsid w:val="00834538"/>
    <w:rsid w:val="00834589"/>
    <w:rsid w:val="00834844"/>
    <w:rsid w:val="0083484A"/>
    <w:rsid w:val="00834BFE"/>
    <w:rsid w:val="00835213"/>
    <w:rsid w:val="0083599C"/>
    <w:rsid w:val="008361FD"/>
    <w:rsid w:val="00836591"/>
    <w:rsid w:val="00836B78"/>
    <w:rsid w:val="00836FC3"/>
    <w:rsid w:val="00837344"/>
    <w:rsid w:val="00837361"/>
    <w:rsid w:val="008376AD"/>
    <w:rsid w:val="008377A0"/>
    <w:rsid w:val="00837B99"/>
    <w:rsid w:val="00837DA0"/>
    <w:rsid w:val="00840E40"/>
    <w:rsid w:val="008415E7"/>
    <w:rsid w:val="00841799"/>
    <w:rsid w:val="00841D33"/>
    <w:rsid w:val="00841E8C"/>
    <w:rsid w:val="008422EE"/>
    <w:rsid w:val="00842601"/>
    <w:rsid w:val="008431B8"/>
    <w:rsid w:val="00843998"/>
    <w:rsid w:val="0084455E"/>
    <w:rsid w:val="008447F9"/>
    <w:rsid w:val="00844A24"/>
    <w:rsid w:val="00844D0C"/>
    <w:rsid w:val="00844D9D"/>
    <w:rsid w:val="00845AF7"/>
    <w:rsid w:val="00845D84"/>
    <w:rsid w:val="00846055"/>
    <w:rsid w:val="008466BE"/>
    <w:rsid w:val="00846999"/>
    <w:rsid w:val="008471FB"/>
    <w:rsid w:val="0084772E"/>
    <w:rsid w:val="00847975"/>
    <w:rsid w:val="00847C16"/>
    <w:rsid w:val="00847F8B"/>
    <w:rsid w:val="00851036"/>
    <w:rsid w:val="00851BCA"/>
    <w:rsid w:val="00851FFF"/>
    <w:rsid w:val="0085227C"/>
    <w:rsid w:val="00852983"/>
    <w:rsid w:val="008539DF"/>
    <w:rsid w:val="008540F1"/>
    <w:rsid w:val="0085424B"/>
    <w:rsid w:val="0085435F"/>
    <w:rsid w:val="008544AE"/>
    <w:rsid w:val="00854BFE"/>
    <w:rsid w:val="008550F8"/>
    <w:rsid w:val="0085511D"/>
    <w:rsid w:val="00855136"/>
    <w:rsid w:val="0085520B"/>
    <w:rsid w:val="00855232"/>
    <w:rsid w:val="008553CF"/>
    <w:rsid w:val="00855B5C"/>
    <w:rsid w:val="00855FF2"/>
    <w:rsid w:val="008566A7"/>
    <w:rsid w:val="00856A51"/>
    <w:rsid w:val="00856A93"/>
    <w:rsid w:val="00856E8A"/>
    <w:rsid w:val="00857185"/>
    <w:rsid w:val="008571B6"/>
    <w:rsid w:val="008573AA"/>
    <w:rsid w:val="008573E8"/>
    <w:rsid w:val="00857421"/>
    <w:rsid w:val="00857504"/>
    <w:rsid w:val="0085771F"/>
    <w:rsid w:val="0086025B"/>
    <w:rsid w:val="00860439"/>
    <w:rsid w:val="008608D3"/>
    <w:rsid w:val="00860D3D"/>
    <w:rsid w:val="00861054"/>
    <w:rsid w:val="008617C1"/>
    <w:rsid w:val="00861958"/>
    <w:rsid w:val="00861A96"/>
    <w:rsid w:val="00861B64"/>
    <w:rsid w:val="00862316"/>
    <w:rsid w:val="00862DBD"/>
    <w:rsid w:val="008630B4"/>
    <w:rsid w:val="00863615"/>
    <w:rsid w:val="00863721"/>
    <w:rsid w:val="00863C27"/>
    <w:rsid w:val="00863C6D"/>
    <w:rsid w:val="008642A5"/>
    <w:rsid w:val="00864A4F"/>
    <w:rsid w:val="00864F6C"/>
    <w:rsid w:val="0086546E"/>
    <w:rsid w:val="008657D1"/>
    <w:rsid w:val="00865A5C"/>
    <w:rsid w:val="00865BBC"/>
    <w:rsid w:val="00865C02"/>
    <w:rsid w:val="0086608A"/>
    <w:rsid w:val="0086608C"/>
    <w:rsid w:val="0086647D"/>
    <w:rsid w:val="008666B3"/>
    <w:rsid w:val="00866E2B"/>
    <w:rsid w:val="008703DE"/>
    <w:rsid w:val="00870554"/>
    <w:rsid w:val="008707F0"/>
    <w:rsid w:val="008709A0"/>
    <w:rsid w:val="00870BC8"/>
    <w:rsid w:val="00870EDF"/>
    <w:rsid w:val="008714AE"/>
    <w:rsid w:val="008716FB"/>
    <w:rsid w:val="008718EE"/>
    <w:rsid w:val="00871F84"/>
    <w:rsid w:val="00872660"/>
    <w:rsid w:val="00872995"/>
    <w:rsid w:val="008729D1"/>
    <w:rsid w:val="00872C68"/>
    <w:rsid w:val="00872EA9"/>
    <w:rsid w:val="0087360D"/>
    <w:rsid w:val="008737F6"/>
    <w:rsid w:val="0087387E"/>
    <w:rsid w:val="008739B6"/>
    <w:rsid w:val="00873A2C"/>
    <w:rsid w:val="00873E5D"/>
    <w:rsid w:val="00874051"/>
    <w:rsid w:val="008740A1"/>
    <w:rsid w:val="00874469"/>
    <w:rsid w:val="00874534"/>
    <w:rsid w:val="00874A91"/>
    <w:rsid w:val="00874E17"/>
    <w:rsid w:val="00875521"/>
    <w:rsid w:val="0087552B"/>
    <w:rsid w:val="00875D58"/>
    <w:rsid w:val="008762BE"/>
    <w:rsid w:val="008766D5"/>
    <w:rsid w:val="0087713C"/>
    <w:rsid w:val="0087727C"/>
    <w:rsid w:val="00880029"/>
    <w:rsid w:val="0088041C"/>
    <w:rsid w:val="0088066A"/>
    <w:rsid w:val="00880CA5"/>
    <w:rsid w:val="00880DC0"/>
    <w:rsid w:val="00881150"/>
    <w:rsid w:val="008817F7"/>
    <w:rsid w:val="008819BA"/>
    <w:rsid w:val="00881B23"/>
    <w:rsid w:val="00881E52"/>
    <w:rsid w:val="008822CD"/>
    <w:rsid w:val="008823A5"/>
    <w:rsid w:val="00882658"/>
    <w:rsid w:val="008826B2"/>
    <w:rsid w:val="00882DB2"/>
    <w:rsid w:val="00883062"/>
    <w:rsid w:val="00883267"/>
    <w:rsid w:val="008832F9"/>
    <w:rsid w:val="008836AA"/>
    <w:rsid w:val="00883B6D"/>
    <w:rsid w:val="00883B9C"/>
    <w:rsid w:val="00883BC7"/>
    <w:rsid w:val="00883D88"/>
    <w:rsid w:val="00883DDD"/>
    <w:rsid w:val="00884DFD"/>
    <w:rsid w:val="008850BD"/>
    <w:rsid w:val="00885108"/>
    <w:rsid w:val="0088513B"/>
    <w:rsid w:val="008852E1"/>
    <w:rsid w:val="008855DB"/>
    <w:rsid w:val="008857DA"/>
    <w:rsid w:val="00885894"/>
    <w:rsid w:val="00885906"/>
    <w:rsid w:val="0088603A"/>
    <w:rsid w:val="0088622C"/>
    <w:rsid w:val="008862F5"/>
    <w:rsid w:val="008864BC"/>
    <w:rsid w:val="00887305"/>
    <w:rsid w:val="008876F9"/>
    <w:rsid w:val="00887EA4"/>
    <w:rsid w:val="00890640"/>
    <w:rsid w:val="008906E5"/>
    <w:rsid w:val="00890771"/>
    <w:rsid w:val="00890793"/>
    <w:rsid w:val="008909A4"/>
    <w:rsid w:val="00891019"/>
    <w:rsid w:val="00891138"/>
    <w:rsid w:val="0089142C"/>
    <w:rsid w:val="00891454"/>
    <w:rsid w:val="0089148D"/>
    <w:rsid w:val="00891A5D"/>
    <w:rsid w:val="00891BC5"/>
    <w:rsid w:val="00892123"/>
    <w:rsid w:val="008929FE"/>
    <w:rsid w:val="00893653"/>
    <w:rsid w:val="00893F1D"/>
    <w:rsid w:val="00893FE2"/>
    <w:rsid w:val="00894029"/>
    <w:rsid w:val="00894875"/>
    <w:rsid w:val="00894A04"/>
    <w:rsid w:val="00894BC0"/>
    <w:rsid w:val="0089520A"/>
    <w:rsid w:val="008952A1"/>
    <w:rsid w:val="00895426"/>
    <w:rsid w:val="0089546B"/>
    <w:rsid w:val="008954A7"/>
    <w:rsid w:val="008954E9"/>
    <w:rsid w:val="00895589"/>
    <w:rsid w:val="00895DA0"/>
    <w:rsid w:val="00895F94"/>
    <w:rsid w:val="008960BB"/>
    <w:rsid w:val="0089650C"/>
    <w:rsid w:val="00896531"/>
    <w:rsid w:val="00896C8E"/>
    <w:rsid w:val="00897F30"/>
    <w:rsid w:val="008A0146"/>
    <w:rsid w:val="008A0584"/>
    <w:rsid w:val="008A0A0C"/>
    <w:rsid w:val="008A0DCB"/>
    <w:rsid w:val="008A0EA9"/>
    <w:rsid w:val="008A1299"/>
    <w:rsid w:val="008A16EF"/>
    <w:rsid w:val="008A1787"/>
    <w:rsid w:val="008A1A88"/>
    <w:rsid w:val="008A1EFC"/>
    <w:rsid w:val="008A24AB"/>
    <w:rsid w:val="008A2542"/>
    <w:rsid w:val="008A27F4"/>
    <w:rsid w:val="008A2827"/>
    <w:rsid w:val="008A2DDC"/>
    <w:rsid w:val="008A353F"/>
    <w:rsid w:val="008A3B2A"/>
    <w:rsid w:val="008A3B94"/>
    <w:rsid w:val="008A3DE9"/>
    <w:rsid w:val="008A41D6"/>
    <w:rsid w:val="008A46C5"/>
    <w:rsid w:val="008A4998"/>
    <w:rsid w:val="008A4F20"/>
    <w:rsid w:val="008A575B"/>
    <w:rsid w:val="008A6010"/>
    <w:rsid w:val="008A6206"/>
    <w:rsid w:val="008A63E3"/>
    <w:rsid w:val="008A66D8"/>
    <w:rsid w:val="008A74BF"/>
    <w:rsid w:val="008A756C"/>
    <w:rsid w:val="008A797D"/>
    <w:rsid w:val="008B0174"/>
    <w:rsid w:val="008B02A4"/>
    <w:rsid w:val="008B0630"/>
    <w:rsid w:val="008B103D"/>
    <w:rsid w:val="008B1E6B"/>
    <w:rsid w:val="008B28F4"/>
    <w:rsid w:val="008B2924"/>
    <w:rsid w:val="008B2E9C"/>
    <w:rsid w:val="008B3282"/>
    <w:rsid w:val="008B32C0"/>
    <w:rsid w:val="008B35FD"/>
    <w:rsid w:val="008B3BF5"/>
    <w:rsid w:val="008B3E19"/>
    <w:rsid w:val="008B40E2"/>
    <w:rsid w:val="008B4618"/>
    <w:rsid w:val="008B4CC5"/>
    <w:rsid w:val="008B4D5B"/>
    <w:rsid w:val="008B4E49"/>
    <w:rsid w:val="008B5149"/>
    <w:rsid w:val="008B55CF"/>
    <w:rsid w:val="008B58DD"/>
    <w:rsid w:val="008B64B7"/>
    <w:rsid w:val="008B690A"/>
    <w:rsid w:val="008B6ADB"/>
    <w:rsid w:val="008B6FA3"/>
    <w:rsid w:val="008B7B3C"/>
    <w:rsid w:val="008B7E49"/>
    <w:rsid w:val="008C01C3"/>
    <w:rsid w:val="008C05FB"/>
    <w:rsid w:val="008C0712"/>
    <w:rsid w:val="008C1050"/>
    <w:rsid w:val="008C12DC"/>
    <w:rsid w:val="008C1407"/>
    <w:rsid w:val="008C149A"/>
    <w:rsid w:val="008C196C"/>
    <w:rsid w:val="008C1B6B"/>
    <w:rsid w:val="008C1FB5"/>
    <w:rsid w:val="008C2820"/>
    <w:rsid w:val="008C2D99"/>
    <w:rsid w:val="008C2F58"/>
    <w:rsid w:val="008C2F8C"/>
    <w:rsid w:val="008C306D"/>
    <w:rsid w:val="008C33CB"/>
    <w:rsid w:val="008C38B9"/>
    <w:rsid w:val="008C3A91"/>
    <w:rsid w:val="008C3B30"/>
    <w:rsid w:val="008C3FE1"/>
    <w:rsid w:val="008C40F9"/>
    <w:rsid w:val="008C4263"/>
    <w:rsid w:val="008C4314"/>
    <w:rsid w:val="008C45B9"/>
    <w:rsid w:val="008C4799"/>
    <w:rsid w:val="008C4B95"/>
    <w:rsid w:val="008C5002"/>
    <w:rsid w:val="008C5019"/>
    <w:rsid w:val="008C54AD"/>
    <w:rsid w:val="008C58CB"/>
    <w:rsid w:val="008C5C28"/>
    <w:rsid w:val="008C5CD5"/>
    <w:rsid w:val="008C6755"/>
    <w:rsid w:val="008C6A91"/>
    <w:rsid w:val="008C6D8A"/>
    <w:rsid w:val="008C6F77"/>
    <w:rsid w:val="008C6FD3"/>
    <w:rsid w:val="008C7095"/>
    <w:rsid w:val="008C70C4"/>
    <w:rsid w:val="008C77A3"/>
    <w:rsid w:val="008C78A9"/>
    <w:rsid w:val="008C7A35"/>
    <w:rsid w:val="008C7CDA"/>
    <w:rsid w:val="008D01FE"/>
    <w:rsid w:val="008D03C6"/>
    <w:rsid w:val="008D03CC"/>
    <w:rsid w:val="008D05CB"/>
    <w:rsid w:val="008D08DA"/>
    <w:rsid w:val="008D0B05"/>
    <w:rsid w:val="008D0E45"/>
    <w:rsid w:val="008D1165"/>
    <w:rsid w:val="008D1518"/>
    <w:rsid w:val="008D1DC9"/>
    <w:rsid w:val="008D2879"/>
    <w:rsid w:val="008D2C78"/>
    <w:rsid w:val="008D2D61"/>
    <w:rsid w:val="008D3292"/>
    <w:rsid w:val="008D3412"/>
    <w:rsid w:val="008D37B8"/>
    <w:rsid w:val="008D3A46"/>
    <w:rsid w:val="008D3E88"/>
    <w:rsid w:val="008D411E"/>
    <w:rsid w:val="008D4259"/>
    <w:rsid w:val="008D428C"/>
    <w:rsid w:val="008D4BE7"/>
    <w:rsid w:val="008D52F7"/>
    <w:rsid w:val="008D5373"/>
    <w:rsid w:val="008D5E19"/>
    <w:rsid w:val="008D66BC"/>
    <w:rsid w:val="008D6CA5"/>
    <w:rsid w:val="008D773E"/>
    <w:rsid w:val="008D77F7"/>
    <w:rsid w:val="008D7A35"/>
    <w:rsid w:val="008E06B1"/>
    <w:rsid w:val="008E0ED6"/>
    <w:rsid w:val="008E11D5"/>
    <w:rsid w:val="008E11DC"/>
    <w:rsid w:val="008E13C1"/>
    <w:rsid w:val="008E24A3"/>
    <w:rsid w:val="008E2817"/>
    <w:rsid w:val="008E2C0C"/>
    <w:rsid w:val="008E40D8"/>
    <w:rsid w:val="008E444E"/>
    <w:rsid w:val="008E4DF5"/>
    <w:rsid w:val="008E55D8"/>
    <w:rsid w:val="008E5636"/>
    <w:rsid w:val="008E5749"/>
    <w:rsid w:val="008E58F9"/>
    <w:rsid w:val="008E5BCC"/>
    <w:rsid w:val="008E6662"/>
    <w:rsid w:val="008E69F0"/>
    <w:rsid w:val="008E6E4A"/>
    <w:rsid w:val="008E75E5"/>
    <w:rsid w:val="008E7BC0"/>
    <w:rsid w:val="008E7C93"/>
    <w:rsid w:val="008E7D63"/>
    <w:rsid w:val="008F05C1"/>
    <w:rsid w:val="008F0A98"/>
    <w:rsid w:val="008F1213"/>
    <w:rsid w:val="008F12B0"/>
    <w:rsid w:val="008F1400"/>
    <w:rsid w:val="008F150F"/>
    <w:rsid w:val="008F1842"/>
    <w:rsid w:val="008F1A6E"/>
    <w:rsid w:val="008F1EE4"/>
    <w:rsid w:val="008F1F2D"/>
    <w:rsid w:val="008F2124"/>
    <w:rsid w:val="008F230E"/>
    <w:rsid w:val="008F25B8"/>
    <w:rsid w:val="008F26A1"/>
    <w:rsid w:val="008F26CF"/>
    <w:rsid w:val="008F2F72"/>
    <w:rsid w:val="008F369D"/>
    <w:rsid w:val="008F4435"/>
    <w:rsid w:val="008F4458"/>
    <w:rsid w:val="008F4743"/>
    <w:rsid w:val="008F51F1"/>
    <w:rsid w:val="008F5B42"/>
    <w:rsid w:val="008F5BD1"/>
    <w:rsid w:val="008F60E9"/>
    <w:rsid w:val="008F65D2"/>
    <w:rsid w:val="008F6696"/>
    <w:rsid w:val="008F686E"/>
    <w:rsid w:val="008F6B00"/>
    <w:rsid w:val="008F6D75"/>
    <w:rsid w:val="008F6E5D"/>
    <w:rsid w:val="008F731A"/>
    <w:rsid w:val="008F7851"/>
    <w:rsid w:val="008F790B"/>
    <w:rsid w:val="008F7FB5"/>
    <w:rsid w:val="008F7FD9"/>
    <w:rsid w:val="00900476"/>
    <w:rsid w:val="00900C42"/>
    <w:rsid w:val="00900ECC"/>
    <w:rsid w:val="00901239"/>
    <w:rsid w:val="0090124B"/>
    <w:rsid w:val="009013E5"/>
    <w:rsid w:val="00901972"/>
    <w:rsid w:val="009020E5"/>
    <w:rsid w:val="00902CD1"/>
    <w:rsid w:val="00903174"/>
    <w:rsid w:val="00903A45"/>
    <w:rsid w:val="00903C86"/>
    <w:rsid w:val="00903D83"/>
    <w:rsid w:val="00904791"/>
    <w:rsid w:val="009049CD"/>
    <w:rsid w:val="00904C6A"/>
    <w:rsid w:val="00905291"/>
    <w:rsid w:val="00905C17"/>
    <w:rsid w:val="00905D3D"/>
    <w:rsid w:val="0090610E"/>
    <w:rsid w:val="00906609"/>
    <w:rsid w:val="009066B5"/>
    <w:rsid w:val="0090697A"/>
    <w:rsid w:val="00906AD3"/>
    <w:rsid w:val="00906C1F"/>
    <w:rsid w:val="00907117"/>
    <w:rsid w:val="009072D0"/>
    <w:rsid w:val="00907692"/>
    <w:rsid w:val="0091001E"/>
    <w:rsid w:val="009103A5"/>
    <w:rsid w:val="0091070C"/>
    <w:rsid w:val="009109F9"/>
    <w:rsid w:val="00910BEF"/>
    <w:rsid w:val="009115D3"/>
    <w:rsid w:val="0091166B"/>
    <w:rsid w:val="00911D36"/>
    <w:rsid w:val="009120B3"/>
    <w:rsid w:val="0091235B"/>
    <w:rsid w:val="009123B3"/>
    <w:rsid w:val="009125A5"/>
    <w:rsid w:val="009125DC"/>
    <w:rsid w:val="009128A8"/>
    <w:rsid w:val="00912907"/>
    <w:rsid w:val="00912FBF"/>
    <w:rsid w:val="009135ED"/>
    <w:rsid w:val="00913F4C"/>
    <w:rsid w:val="009141FC"/>
    <w:rsid w:val="0091429F"/>
    <w:rsid w:val="00914619"/>
    <w:rsid w:val="00914A8B"/>
    <w:rsid w:val="00914AF1"/>
    <w:rsid w:val="00914B30"/>
    <w:rsid w:val="00914BC4"/>
    <w:rsid w:val="00914DC8"/>
    <w:rsid w:val="00915169"/>
    <w:rsid w:val="009151DB"/>
    <w:rsid w:val="0091583C"/>
    <w:rsid w:val="00915923"/>
    <w:rsid w:val="00915984"/>
    <w:rsid w:val="0091631F"/>
    <w:rsid w:val="0091686D"/>
    <w:rsid w:val="00916910"/>
    <w:rsid w:val="009169D1"/>
    <w:rsid w:val="00916A1A"/>
    <w:rsid w:val="00916F6D"/>
    <w:rsid w:val="0091762C"/>
    <w:rsid w:val="00917703"/>
    <w:rsid w:val="00917893"/>
    <w:rsid w:val="0091789C"/>
    <w:rsid w:val="0091793A"/>
    <w:rsid w:val="00917961"/>
    <w:rsid w:val="00917BB1"/>
    <w:rsid w:val="00920116"/>
    <w:rsid w:val="0092023B"/>
    <w:rsid w:val="00920411"/>
    <w:rsid w:val="00920ACE"/>
    <w:rsid w:val="00920E5B"/>
    <w:rsid w:val="0092101B"/>
    <w:rsid w:val="00921CFC"/>
    <w:rsid w:val="00921E36"/>
    <w:rsid w:val="009222A5"/>
    <w:rsid w:val="009223C8"/>
    <w:rsid w:val="009226C1"/>
    <w:rsid w:val="00922841"/>
    <w:rsid w:val="0092285C"/>
    <w:rsid w:val="0092350C"/>
    <w:rsid w:val="00923EE0"/>
    <w:rsid w:val="009241A9"/>
    <w:rsid w:val="00924306"/>
    <w:rsid w:val="0092484B"/>
    <w:rsid w:val="009248E1"/>
    <w:rsid w:val="00924F0D"/>
    <w:rsid w:val="00925059"/>
    <w:rsid w:val="00925286"/>
    <w:rsid w:val="0092562F"/>
    <w:rsid w:val="00926472"/>
    <w:rsid w:val="009270F4"/>
    <w:rsid w:val="009273EB"/>
    <w:rsid w:val="00927D01"/>
    <w:rsid w:val="0093017E"/>
    <w:rsid w:val="00930662"/>
    <w:rsid w:val="009307A6"/>
    <w:rsid w:val="00930A50"/>
    <w:rsid w:val="00931776"/>
    <w:rsid w:val="009317A9"/>
    <w:rsid w:val="009319A7"/>
    <w:rsid w:val="00931CAB"/>
    <w:rsid w:val="00932332"/>
    <w:rsid w:val="009323E0"/>
    <w:rsid w:val="00932C85"/>
    <w:rsid w:val="00933021"/>
    <w:rsid w:val="00933052"/>
    <w:rsid w:val="00933376"/>
    <w:rsid w:val="00933401"/>
    <w:rsid w:val="0093360D"/>
    <w:rsid w:val="00933890"/>
    <w:rsid w:val="00933952"/>
    <w:rsid w:val="00933D4B"/>
    <w:rsid w:val="00933E8B"/>
    <w:rsid w:val="00933FA4"/>
    <w:rsid w:val="0093404F"/>
    <w:rsid w:val="009343E1"/>
    <w:rsid w:val="00934959"/>
    <w:rsid w:val="0093570F"/>
    <w:rsid w:val="00935B52"/>
    <w:rsid w:val="0093601A"/>
    <w:rsid w:val="00936742"/>
    <w:rsid w:val="00936A17"/>
    <w:rsid w:val="00936C24"/>
    <w:rsid w:val="009370CC"/>
    <w:rsid w:val="0093741B"/>
    <w:rsid w:val="00937469"/>
    <w:rsid w:val="00937653"/>
    <w:rsid w:val="009379F8"/>
    <w:rsid w:val="00937A3C"/>
    <w:rsid w:val="009400F1"/>
    <w:rsid w:val="00940120"/>
    <w:rsid w:val="00940F24"/>
    <w:rsid w:val="00940F75"/>
    <w:rsid w:val="00941589"/>
    <w:rsid w:val="009418FB"/>
    <w:rsid w:val="00941F5C"/>
    <w:rsid w:val="009420AF"/>
    <w:rsid w:val="0094256F"/>
    <w:rsid w:val="009426E8"/>
    <w:rsid w:val="00942971"/>
    <w:rsid w:val="00942B56"/>
    <w:rsid w:val="009436F0"/>
    <w:rsid w:val="009436F6"/>
    <w:rsid w:val="009438AE"/>
    <w:rsid w:val="00943CC3"/>
    <w:rsid w:val="00943F91"/>
    <w:rsid w:val="00944654"/>
    <w:rsid w:val="009459FF"/>
    <w:rsid w:val="00945C8A"/>
    <w:rsid w:val="00945CB5"/>
    <w:rsid w:val="00945FEB"/>
    <w:rsid w:val="009462CF"/>
    <w:rsid w:val="009465D3"/>
    <w:rsid w:val="00946AEB"/>
    <w:rsid w:val="00946CDE"/>
    <w:rsid w:val="00946D07"/>
    <w:rsid w:val="0094704B"/>
    <w:rsid w:val="009470C2"/>
    <w:rsid w:val="00947499"/>
    <w:rsid w:val="009474E4"/>
    <w:rsid w:val="009475E9"/>
    <w:rsid w:val="00947B92"/>
    <w:rsid w:val="00947C9D"/>
    <w:rsid w:val="00950589"/>
    <w:rsid w:val="00950699"/>
    <w:rsid w:val="00950816"/>
    <w:rsid w:val="00950C9B"/>
    <w:rsid w:val="00950D07"/>
    <w:rsid w:val="00950DA3"/>
    <w:rsid w:val="009516A4"/>
    <w:rsid w:val="009516A6"/>
    <w:rsid w:val="009518D9"/>
    <w:rsid w:val="00952344"/>
    <w:rsid w:val="009523AC"/>
    <w:rsid w:val="00952DA6"/>
    <w:rsid w:val="00952E60"/>
    <w:rsid w:val="00952FAF"/>
    <w:rsid w:val="00952FDB"/>
    <w:rsid w:val="00953009"/>
    <w:rsid w:val="009539C3"/>
    <w:rsid w:val="00954ADD"/>
    <w:rsid w:val="00955145"/>
    <w:rsid w:val="00955323"/>
    <w:rsid w:val="009554AB"/>
    <w:rsid w:val="00955917"/>
    <w:rsid w:val="00955A8F"/>
    <w:rsid w:val="00955B05"/>
    <w:rsid w:val="00955BD6"/>
    <w:rsid w:val="00955CE4"/>
    <w:rsid w:val="00956208"/>
    <w:rsid w:val="009564A7"/>
    <w:rsid w:val="00956534"/>
    <w:rsid w:val="00956754"/>
    <w:rsid w:val="0095788B"/>
    <w:rsid w:val="009579BD"/>
    <w:rsid w:val="00957A26"/>
    <w:rsid w:val="00957AFF"/>
    <w:rsid w:val="00960102"/>
    <w:rsid w:val="009601DE"/>
    <w:rsid w:val="009603E2"/>
    <w:rsid w:val="00960601"/>
    <w:rsid w:val="009609D1"/>
    <w:rsid w:val="00960BA6"/>
    <w:rsid w:val="00961012"/>
    <w:rsid w:val="00961939"/>
    <w:rsid w:val="0096197E"/>
    <w:rsid w:val="00961EB0"/>
    <w:rsid w:val="0096201C"/>
    <w:rsid w:val="0096251F"/>
    <w:rsid w:val="0096256B"/>
    <w:rsid w:val="00963F1A"/>
    <w:rsid w:val="00964B2E"/>
    <w:rsid w:val="00965383"/>
    <w:rsid w:val="0096663F"/>
    <w:rsid w:val="00966DD7"/>
    <w:rsid w:val="009670F7"/>
    <w:rsid w:val="009677D8"/>
    <w:rsid w:val="00967A24"/>
    <w:rsid w:val="009701B8"/>
    <w:rsid w:val="009703D2"/>
    <w:rsid w:val="009703EC"/>
    <w:rsid w:val="0097083A"/>
    <w:rsid w:val="00970A52"/>
    <w:rsid w:val="00970D9E"/>
    <w:rsid w:val="0097104B"/>
    <w:rsid w:val="009710FB"/>
    <w:rsid w:val="009714BD"/>
    <w:rsid w:val="00971E79"/>
    <w:rsid w:val="00972413"/>
    <w:rsid w:val="009724CC"/>
    <w:rsid w:val="00972B05"/>
    <w:rsid w:val="0097335C"/>
    <w:rsid w:val="00973658"/>
    <w:rsid w:val="009738EB"/>
    <w:rsid w:val="009739BA"/>
    <w:rsid w:val="00973A91"/>
    <w:rsid w:val="00973B57"/>
    <w:rsid w:val="00974194"/>
    <w:rsid w:val="0097419E"/>
    <w:rsid w:val="009742F0"/>
    <w:rsid w:val="00974542"/>
    <w:rsid w:val="00974568"/>
    <w:rsid w:val="009746AD"/>
    <w:rsid w:val="0097564A"/>
    <w:rsid w:val="009760FE"/>
    <w:rsid w:val="00976373"/>
    <w:rsid w:val="00976E06"/>
    <w:rsid w:val="00976E46"/>
    <w:rsid w:val="009771DF"/>
    <w:rsid w:val="00977232"/>
    <w:rsid w:val="009772D0"/>
    <w:rsid w:val="00977374"/>
    <w:rsid w:val="009777D0"/>
    <w:rsid w:val="0097782B"/>
    <w:rsid w:val="00977B71"/>
    <w:rsid w:val="009806D6"/>
    <w:rsid w:val="0098094F"/>
    <w:rsid w:val="00980BD2"/>
    <w:rsid w:val="00980BD4"/>
    <w:rsid w:val="0098100B"/>
    <w:rsid w:val="00981434"/>
    <w:rsid w:val="00981711"/>
    <w:rsid w:val="00981CFD"/>
    <w:rsid w:val="00981D0D"/>
    <w:rsid w:val="00981F5B"/>
    <w:rsid w:val="009820BD"/>
    <w:rsid w:val="009834F8"/>
    <w:rsid w:val="00983BA1"/>
    <w:rsid w:val="00983C24"/>
    <w:rsid w:val="00983F34"/>
    <w:rsid w:val="009841A6"/>
    <w:rsid w:val="00984531"/>
    <w:rsid w:val="00984640"/>
    <w:rsid w:val="00984D01"/>
    <w:rsid w:val="00985394"/>
    <w:rsid w:val="0098584E"/>
    <w:rsid w:val="00985DCE"/>
    <w:rsid w:val="00986846"/>
    <w:rsid w:val="00986A95"/>
    <w:rsid w:val="00987048"/>
    <w:rsid w:val="0098715B"/>
    <w:rsid w:val="009876AD"/>
    <w:rsid w:val="00990748"/>
    <w:rsid w:val="009908CA"/>
    <w:rsid w:val="00990C82"/>
    <w:rsid w:val="00990DDC"/>
    <w:rsid w:val="00990E96"/>
    <w:rsid w:val="00991185"/>
    <w:rsid w:val="00991A20"/>
    <w:rsid w:val="00992347"/>
    <w:rsid w:val="00992382"/>
    <w:rsid w:val="0099261D"/>
    <w:rsid w:val="00992744"/>
    <w:rsid w:val="0099274C"/>
    <w:rsid w:val="0099297A"/>
    <w:rsid w:val="009929E6"/>
    <w:rsid w:val="00993203"/>
    <w:rsid w:val="00993509"/>
    <w:rsid w:val="00993E93"/>
    <w:rsid w:val="00993F46"/>
    <w:rsid w:val="00993F82"/>
    <w:rsid w:val="00994AC2"/>
    <w:rsid w:val="00994B41"/>
    <w:rsid w:val="00994DEA"/>
    <w:rsid w:val="009959C9"/>
    <w:rsid w:val="00996554"/>
    <w:rsid w:val="00996A11"/>
    <w:rsid w:val="00996DA3"/>
    <w:rsid w:val="00997517"/>
    <w:rsid w:val="0099788C"/>
    <w:rsid w:val="00997996"/>
    <w:rsid w:val="009A06CA"/>
    <w:rsid w:val="009A0B22"/>
    <w:rsid w:val="009A0B9D"/>
    <w:rsid w:val="009A0BF3"/>
    <w:rsid w:val="009A1284"/>
    <w:rsid w:val="009A1386"/>
    <w:rsid w:val="009A18AC"/>
    <w:rsid w:val="009A1A66"/>
    <w:rsid w:val="009A1BB3"/>
    <w:rsid w:val="009A1CE8"/>
    <w:rsid w:val="009A1DFE"/>
    <w:rsid w:val="009A206C"/>
    <w:rsid w:val="009A211B"/>
    <w:rsid w:val="009A2D5D"/>
    <w:rsid w:val="009A2EA8"/>
    <w:rsid w:val="009A3CA0"/>
    <w:rsid w:val="009A4119"/>
    <w:rsid w:val="009A42E9"/>
    <w:rsid w:val="009A45AC"/>
    <w:rsid w:val="009A4721"/>
    <w:rsid w:val="009A497D"/>
    <w:rsid w:val="009A4B84"/>
    <w:rsid w:val="009A4DBE"/>
    <w:rsid w:val="009A525A"/>
    <w:rsid w:val="009A5392"/>
    <w:rsid w:val="009A5584"/>
    <w:rsid w:val="009A5756"/>
    <w:rsid w:val="009A5EDF"/>
    <w:rsid w:val="009A5FB6"/>
    <w:rsid w:val="009A6132"/>
    <w:rsid w:val="009A6506"/>
    <w:rsid w:val="009A6559"/>
    <w:rsid w:val="009A66E1"/>
    <w:rsid w:val="009A67FD"/>
    <w:rsid w:val="009A68D3"/>
    <w:rsid w:val="009A718E"/>
    <w:rsid w:val="009B04A1"/>
    <w:rsid w:val="009B072A"/>
    <w:rsid w:val="009B0A96"/>
    <w:rsid w:val="009B0F6B"/>
    <w:rsid w:val="009B1321"/>
    <w:rsid w:val="009B144C"/>
    <w:rsid w:val="009B1BD6"/>
    <w:rsid w:val="009B2953"/>
    <w:rsid w:val="009B2BBE"/>
    <w:rsid w:val="009B2CD8"/>
    <w:rsid w:val="009B3159"/>
    <w:rsid w:val="009B334C"/>
    <w:rsid w:val="009B35F5"/>
    <w:rsid w:val="009B3665"/>
    <w:rsid w:val="009B3852"/>
    <w:rsid w:val="009B3B6A"/>
    <w:rsid w:val="009B3D0C"/>
    <w:rsid w:val="009B3D77"/>
    <w:rsid w:val="009B3E8E"/>
    <w:rsid w:val="009B3EE4"/>
    <w:rsid w:val="009B3F3B"/>
    <w:rsid w:val="009B4862"/>
    <w:rsid w:val="009B4987"/>
    <w:rsid w:val="009B49C7"/>
    <w:rsid w:val="009B50D6"/>
    <w:rsid w:val="009B53F2"/>
    <w:rsid w:val="009B5DEC"/>
    <w:rsid w:val="009B6458"/>
    <w:rsid w:val="009B64AA"/>
    <w:rsid w:val="009B6590"/>
    <w:rsid w:val="009B6613"/>
    <w:rsid w:val="009B68A1"/>
    <w:rsid w:val="009B6C28"/>
    <w:rsid w:val="009B6D02"/>
    <w:rsid w:val="009B6EFB"/>
    <w:rsid w:val="009B7EC3"/>
    <w:rsid w:val="009C03E6"/>
    <w:rsid w:val="009C046D"/>
    <w:rsid w:val="009C0924"/>
    <w:rsid w:val="009C0A06"/>
    <w:rsid w:val="009C10B3"/>
    <w:rsid w:val="009C1C28"/>
    <w:rsid w:val="009C25DB"/>
    <w:rsid w:val="009C27D4"/>
    <w:rsid w:val="009C2991"/>
    <w:rsid w:val="009C2CF9"/>
    <w:rsid w:val="009C3051"/>
    <w:rsid w:val="009C347E"/>
    <w:rsid w:val="009C34A9"/>
    <w:rsid w:val="009C390A"/>
    <w:rsid w:val="009C4BD5"/>
    <w:rsid w:val="009C4E25"/>
    <w:rsid w:val="009C50BC"/>
    <w:rsid w:val="009C570E"/>
    <w:rsid w:val="009C5748"/>
    <w:rsid w:val="009C58ED"/>
    <w:rsid w:val="009C5D26"/>
    <w:rsid w:val="009C6560"/>
    <w:rsid w:val="009C6A8D"/>
    <w:rsid w:val="009C6FD8"/>
    <w:rsid w:val="009C7013"/>
    <w:rsid w:val="009C720C"/>
    <w:rsid w:val="009C7671"/>
    <w:rsid w:val="009C7E70"/>
    <w:rsid w:val="009C7EB2"/>
    <w:rsid w:val="009D0785"/>
    <w:rsid w:val="009D0AA2"/>
    <w:rsid w:val="009D112A"/>
    <w:rsid w:val="009D16C3"/>
    <w:rsid w:val="009D1D7C"/>
    <w:rsid w:val="009D207F"/>
    <w:rsid w:val="009D25A0"/>
    <w:rsid w:val="009D25CD"/>
    <w:rsid w:val="009D264F"/>
    <w:rsid w:val="009D2676"/>
    <w:rsid w:val="009D2856"/>
    <w:rsid w:val="009D2AD4"/>
    <w:rsid w:val="009D3516"/>
    <w:rsid w:val="009D3869"/>
    <w:rsid w:val="009D3B5F"/>
    <w:rsid w:val="009D3EAD"/>
    <w:rsid w:val="009D3FD4"/>
    <w:rsid w:val="009D44AB"/>
    <w:rsid w:val="009D4F10"/>
    <w:rsid w:val="009D529D"/>
    <w:rsid w:val="009D52FA"/>
    <w:rsid w:val="009D5341"/>
    <w:rsid w:val="009D5347"/>
    <w:rsid w:val="009D5757"/>
    <w:rsid w:val="009D5E8D"/>
    <w:rsid w:val="009D63D6"/>
    <w:rsid w:val="009D68C8"/>
    <w:rsid w:val="009D6CFF"/>
    <w:rsid w:val="009D747B"/>
    <w:rsid w:val="009D7BAE"/>
    <w:rsid w:val="009E0252"/>
    <w:rsid w:val="009E06B4"/>
    <w:rsid w:val="009E079F"/>
    <w:rsid w:val="009E090C"/>
    <w:rsid w:val="009E0D8F"/>
    <w:rsid w:val="009E0F84"/>
    <w:rsid w:val="009E27A7"/>
    <w:rsid w:val="009E2F1F"/>
    <w:rsid w:val="009E3581"/>
    <w:rsid w:val="009E3C3A"/>
    <w:rsid w:val="009E406B"/>
    <w:rsid w:val="009E470D"/>
    <w:rsid w:val="009E47B8"/>
    <w:rsid w:val="009E5248"/>
    <w:rsid w:val="009E578C"/>
    <w:rsid w:val="009E5FD2"/>
    <w:rsid w:val="009E6253"/>
    <w:rsid w:val="009E661B"/>
    <w:rsid w:val="009E6C08"/>
    <w:rsid w:val="009E6E6A"/>
    <w:rsid w:val="009E6FBC"/>
    <w:rsid w:val="009E7341"/>
    <w:rsid w:val="009E7ACD"/>
    <w:rsid w:val="009E7CFB"/>
    <w:rsid w:val="009F01E6"/>
    <w:rsid w:val="009F059A"/>
    <w:rsid w:val="009F09DF"/>
    <w:rsid w:val="009F0A84"/>
    <w:rsid w:val="009F0C32"/>
    <w:rsid w:val="009F0CA9"/>
    <w:rsid w:val="009F0F3B"/>
    <w:rsid w:val="009F0FC2"/>
    <w:rsid w:val="009F1535"/>
    <w:rsid w:val="009F1645"/>
    <w:rsid w:val="009F164F"/>
    <w:rsid w:val="009F17F5"/>
    <w:rsid w:val="009F1E34"/>
    <w:rsid w:val="009F2071"/>
    <w:rsid w:val="009F2A4F"/>
    <w:rsid w:val="009F2C7D"/>
    <w:rsid w:val="009F30AE"/>
    <w:rsid w:val="009F3886"/>
    <w:rsid w:val="009F39E0"/>
    <w:rsid w:val="009F3F79"/>
    <w:rsid w:val="009F4394"/>
    <w:rsid w:val="009F43B8"/>
    <w:rsid w:val="009F4453"/>
    <w:rsid w:val="009F46DD"/>
    <w:rsid w:val="009F4721"/>
    <w:rsid w:val="009F4D3D"/>
    <w:rsid w:val="009F4F7C"/>
    <w:rsid w:val="009F5242"/>
    <w:rsid w:val="009F5315"/>
    <w:rsid w:val="009F5ACE"/>
    <w:rsid w:val="009F5BBF"/>
    <w:rsid w:val="009F5F3C"/>
    <w:rsid w:val="009F67DB"/>
    <w:rsid w:val="009F747B"/>
    <w:rsid w:val="009F7624"/>
    <w:rsid w:val="009F7F95"/>
    <w:rsid w:val="009F7FCF"/>
    <w:rsid w:val="00A00221"/>
    <w:rsid w:val="00A00737"/>
    <w:rsid w:val="00A00B26"/>
    <w:rsid w:val="00A00CEC"/>
    <w:rsid w:val="00A00E87"/>
    <w:rsid w:val="00A018EC"/>
    <w:rsid w:val="00A01CA2"/>
    <w:rsid w:val="00A022ED"/>
    <w:rsid w:val="00A023BC"/>
    <w:rsid w:val="00A02435"/>
    <w:rsid w:val="00A0253D"/>
    <w:rsid w:val="00A027B7"/>
    <w:rsid w:val="00A02902"/>
    <w:rsid w:val="00A029AF"/>
    <w:rsid w:val="00A03D86"/>
    <w:rsid w:val="00A03EB8"/>
    <w:rsid w:val="00A03ED6"/>
    <w:rsid w:val="00A042C5"/>
    <w:rsid w:val="00A04DF3"/>
    <w:rsid w:val="00A050F5"/>
    <w:rsid w:val="00A05436"/>
    <w:rsid w:val="00A05447"/>
    <w:rsid w:val="00A055A6"/>
    <w:rsid w:val="00A05865"/>
    <w:rsid w:val="00A059BC"/>
    <w:rsid w:val="00A0620E"/>
    <w:rsid w:val="00A06A6A"/>
    <w:rsid w:val="00A06B29"/>
    <w:rsid w:val="00A0706E"/>
    <w:rsid w:val="00A07240"/>
    <w:rsid w:val="00A073EB"/>
    <w:rsid w:val="00A077E2"/>
    <w:rsid w:val="00A07C77"/>
    <w:rsid w:val="00A07D52"/>
    <w:rsid w:val="00A07E37"/>
    <w:rsid w:val="00A07EA9"/>
    <w:rsid w:val="00A07ED5"/>
    <w:rsid w:val="00A1035D"/>
    <w:rsid w:val="00A10556"/>
    <w:rsid w:val="00A106D1"/>
    <w:rsid w:val="00A10881"/>
    <w:rsid w:val="00A10B13"/>
    <w:rsid w:val="00A10E10"/>
    <w:rsid w:val="00A10EE0"/>
    <w:rsid w:val="00A10FFF"/>
    <w:rsid w:val="00A11524"/>
    <w:rsid w:val="00A11562"/>
    <w:rsid w:val="00A115E3"/>
    <w:rsid w:val="00A11849"/>
    <w:rsid w:val="00A11CE4"/>
    <w:rsid w:val="00A1243A"/>
    <w:rsid w:val="00A126B7"/>
    <w:rsid w:val="00A1295A"/>
    <w:rsid w:val="00A12CC5"/>
    <w:rsid w:val="00A12CD3"/>
    <w:rsid w:val="00A13317"/>
    <w:rsid w:val="00A134A9"/>
    <w:rsid w:val="00A1366B"/>
    <w:rsid w:val="00A141E0"/>
    <w:rsid w:val="00A14D74"/>
    <w:rsid w:val="00A14DD7"/>
    <w:rsid w:val="00A1548B"/>
    <w:rsid w:val="00A15EE9"/>
    <w:rsid w:val="00A15F0E"/>
    <w:rsid w:val="00A15F52"/>
    <w:rsid w:val="00A16422"/>
    <w:rsid w:val="00A16AB3"/>
    <w:rsid w:val="00A16AE0"/>
    <w:rsid w:val="00A16B43"/>
    <w:rsid w:val="00A16D70"/>
    <w:rsid w:val="00A17825"/>
    <w:rsid w:val="00A20547"/>
    <w:rsid w:val="00A20AFF"/>
    <w:rsid w:val="00A20FE2"/>
    <w:rsid w:val="00A22B2C"/>
    <w:rsid w:val="00A22C56"/>
    <w:rsid w:val="00A22DBA"/>
    <w:rsid w:val="00A23375"/>
    <w:rsid w:val="00A23711"/>
    <w:rsid w:val="00A23A81"/>
    <w:rsid w:val="00A23C5A"/>
    <w:rsid w:val="00A23DB9"/>
    <w:rsid w:val="00A245B1"/>
    <w:rsid w:val="00A2464D"/>
    <w:rsid w:val="00A24715"/>
    <w:rsid w:val="00A250E0"/>
    <w:rsid w:val="00A251BB"/>
    <w:rsid w:val="00A254CC"/>
    <w:rsid w:val="00A256E0"/>
    <w:rsid w:val="00A2594C"/>
    <w:rsid w:val="00A25A33"/>
    <w:rsid w:val="00A25A70"/>
    <w:rsid w:val="00A25C2E"/>
    <w:rsid w:val="00A25F9D"/>
    <w:rsid w:val="00A260D1"/>
    <w:rsid w:val="00A263EE"/>
    <w:rsid w:val="00A26BDB"/>
    <w:rsid w:val="00A26FF7"/>
    <w:rsid w:val="00A2743C"/>
    <w:rsid w:val="00A27507"/>
    <w:rsid w:val="00A27C33"/>
    <w:rsid w:val="00A27E31"/>
    <w:rsid w:val="00A27F9E"/>
    <w:rsid w:val="00A3030B"/>
    <w:rsid w:val="00A30389"/>
    <w:rsid w:val="00A30480"/>
    <w:rsid w:val="00A3056D"/>
    <w:rsid w:val="00A30767"/>
    <w:rsid w:val="00A30C04"/>
    <w:rsid w:val="00A32537"/>
    <w:rsid w:val="00A3288D"/>
    <w:rsid w:val="00A329A2"/>
    <w:rsid w:val="00A3339E"/>
    <w:rsid w:val="00A333A9"/>
    <w:rsid w:val="00A337D8"/>
    <w:rsid w:val="00A33848"/>
    <w:rsid w:val="00A33908"/>
    <w:rsid w:val="00A33CDC"/>
    <w:rsid w:val="00A34A3C"/>
    <w:rsid w:val="00A34C36"/>
    <w:rsid w:val="00A34F4E"/>
    <w:rsid w:val="00A3516A"/>
    <w:rsid w:val="00A35542"/>
    <w:rsid w:val="00A35A10"/>
    <w:rsid w:val="00A35F97"/>
    <w:rsid w:val="00A366B6"/>
    <w:rsid w:val="00A36895"/>
    <w:rsid w:val="00A368F7"/>
    <w:rsid w:val="00A36904"/>
    <w:rsid w:val="00A36A4A"/>
    <w:rsid w:val="00A36D09"/>
    <w:rsid w:val="00A36F3A"/>
    <w:rsid w:val="00A37318"/>
    <w:rsid w:val="00A37708"/>
    <w:rsid w:val="00A37B5F"/>
    <w:rsid w:val="00A37E0E"/>
    <w:rsid w:val="00A37FEF"/>
    <w:rsid w:val="00A40812"/>
    <w:rsid w:val="00A40954"/>
    <w:rsid w:val="00A40EF3"/>
    <w:rsid w:val="00A417E8"/>
    <w:rsid w:val="00A41AC5"/>
    <w:rsid w:val="00A41AD5"/>
    <w:rsid w:val="00A4201C"/>
    <w:rsid w:val="00A425BA"/>
    <w:rsid w:val="00A4282E"/>
    <w:rsid w:val="00A42AA3"/>
    <w:rsid w:val="00A42AB2"/>
    <w:rsid w:val="00A42B8A"/>
    <w:rsid w:val="00A42C82"/>
    <w:rsid w:val="00A43952"/>
    <w:rsid w:val="00A43BCA"/>
    <w:rsid w:val="00A43C37"/>
    <w:rsid w:val="00A43D53"/>
    <w:rsid w:val="00A445A0"/>
    <w:rsid w:val="00A446FF"/>
    <w:rsid w:val="00A44A49"/>
    <w:rsid w:val="00A44D97"/>
    <w:rsid w:val="00A44FF1"/>
    <w:rsid w:val="00A4512D"/>
    <w:rsid w:val="00A45572"/>
    <w:rsid w:val="00A4559F"/>
    <w:rsid w:val="00A4582C"/>
    <w:rsid w:val="00A458D7"/>
    <w:rsid w:val="00A4597D"/>
    <w:rsid w:val="00A45A43"/>
    <w:rsid w:val="00A45C00"/>
    <w:rsid w:val="00A461C9"/>
    <w:rsid w:val="00A4623A"/>
    <w:rsid w:val="00A465DB"/>
    <w:rsid w:val="00A46753"/>
    <w:rsid w:val="00A468B4"/>
    <w:rsid w:val="00A46AC3"/>
    <w:rsid w:val="00A46AD3"/>
    <w:rsid w:val="00A46F81"/>
    <w:rsid w:val="00A47769"/>
    <w:rsid w:val="00A47FF4"/>
    <w:rsid w:val="00A504EE"/>
    <w:rsid w:val="00A507A3"/>
    <w:rsid w:val="00A50ABA"/>
    <w:rsid w:val="00A50CF1"/>
    <w:rsid w:val="00A50E4E"/>
    <w:rsid w:val="00A50F8B"/>
    <w:rsid w:val="00A5143C"/>
    <w:rsid w:val="00A51567"/>
    <w:rsid w:val="00A519F9"/>
    <w:rsid w:val="00A51FCD"/>
    <w:rsid w:val="00A52227"/>
    <w:rsid w:val="00A527A8"/>
    <w:rsid w:val="00A528BC"/>
    <w:rsid w:val="00A52BE6"/>
    <w:rsid w:val="00A5310D"/>
    <w:rsid w:val="00A533B6"/>
    <w:rsid w:val="00A539F9"/>
    <w:rsid w:val="00A53F92"/>
    <w:rsid w:val="00A54072"/>
    <w:rsid w:val="00A543A3"/>
    <w:rsid w:val="00A544AB"/>
    <w:rsid w:val="00A54B32"/>
    <w:rsid w:val="00A54C82"/>
    <w:rsid w:val="00A555D1"/>
    <w:rsid w:val="00A55F7E"/>
    <w:rsid w:val="00A562CA"/>
    <w:rsid w:val="00A563B7"/>
    <w:rsid w:val="00A56492"/>
    <w:rsid w:val="00A56604"/>
    <w:rsid w:val="00A56958"/>
    <w:rsid w:val="00A569EC"/>
    <w:rsid w:val="00A56B4A"/>
    <w:rsid w:val="00A56F68"/>
    <w:rsid w:val="00A57135"/>
    <w:rsid w:val="00A575A7"/>
    <w:rsid w:val="00A57C3E"/>
    <w:rsid w:val="00A60191"/>
    <w:rsid w:val="00A603FA"/>
    <w:rsid w:val="00A612B2"/>
    <w:rsid w:val="00A6166C"/>
    <w:rsid w:val="00A61AE0"/>
    <w:rsid w:val="00A61D59"/>
    <w:rsid w:val="00A6257E"/>
    <w:rsid w:val="00A6278F"/>
    <w:rsid w:val="00A63257"/>
    <w:rsid w:val="00A641AB"/>
    <w:rsid w:val="00A64368"/>
    <w:rsid w:val="00A64BA7"/>
    <w:rsid w:val="00A64C91"/>
    <w:rsid w:val="00A650E3"/>
    <w:rsid w:val="00A66662"/>
    <w:rsid w:val="00A6675E"/>
    <w:rsid w:val="00A667B1"/>
    <w:rsid w:val="00A6747C"/>
    <w:rsid w:val="00A6762E"/>
    <w:rsid w:val="00A67678"/>
    <w:rsid w:val="00A676B0"/>
    <w:rsid w:val="00A678E1"/>
    <w:rsid w:val="00A703E0"/>
    <w:rsid w:val="00A70821"/>
    <w:rsid w:val="00A70A2D"/>
    <w:rsid w:val="00A70C5B"/>
    <w:rsid w:val="00A70ECC"/>
    <w:rsid w:val="00A71311"/>
    <w:rsid w:val="00A71A02"/>
    <w:rsid w:val="00A71C10"/>
    <w:rsid w:val="00A71C17"/>
    <w:rsid w:val="00A7206F"/>
    <w:rsid w:val="00A720B8"/>
    <w:rsid w:val="00A7243F"/>
    <w:rsid w:val="00A72726"/>
    <w:rsid w:val="00A7274C"/>
    <w:rsid w:val="00A72F1C"/>
    <w:rsid w:val="00A72FBE"/>
    <w:rsid w:val="00A73E97"/>
    <w:rsid w:val="00A73F1A"/>
    <w:rsid w:val="00A745B3"/>
    <w:rsid w:val="00A74AA3"/>
    <w:rsid w:val="00A75863"/>
    <w:rsid w:val="00A762BC"/>
    <w:rsid w:val="00A762CE"/>
    <w:rsid w:val="00A7636E"/>
    <w:rsid w:val="00A76D02"/>
    <w:rsid w:val="00A76F6A"/>
    <w:rsid w:val="00A77110"/>
    <w:rsid w:val="00A7739C"/>
    <w:rsid w:val="00A774EA"/>
    <w:rsid w:val="00A775A0"/>
    <w:rsid w:val="00A77723"/>
    <w:rsid w:val="00A77D27"/>
    <w:rsid w:val="00A802F5"/>
    <w:rsid w:val="00A809D1"/>
    <w:rsid w:val="00A80D30"/>
    <w:rsid w:val="00A80F03"/>
    <w:rsid w:val="00A81512"/>
    <w:rsid w:val="00A82154"/>
    <w:rsid w:val="00A827BF"/>
    <w:rsid w:val="00A82991"/>
    <w:rsid w:val="00A82B56"/>
    <w:rsid w:val="00A83169"/>
    <w:rsid w:val="00A83BAB"/>
    <w:rsid w:val="00A83C2A"/>
    <w:rsid w:val="00A83D2C"/>
    <w:rsid w:val="00A83E7B"/>
    <w:rsid w:val="00A846E0"/>
    <w:rsid w:val="00A84A02"/>
    <w:rsid w:val="00A85E03"/>
    <w:rsid w:val="00A860AE"/>
    <w:rsid w:val="00A869FB"/>
    <w:rsid w:val="00A86B23"/>
    <w:rsid w:val="00A86E20"/>
    <w:rsid w:val="00A876CF"/>
    <w:rsid w:val="00A87BEE"/>
    <w:rsid w:val="00A904E7"/>
    <w:rsid w:val="00A90569"/>
    <w:rsid w:val="00A90B2D"/>
    <w:rsid w:val="00A90F4D"/>
    <w:rsid w:val="00A915DD"/>
    <w:rsid w:val="00A9184A"/>
    <w:rsid w:val="00A918ED"/>
    <w:rsid w:val="00A91926"/>
    <w:rsid w:val="00A91B04"/>
    <w:rsid w:val="00A91FDE"/>
    <w:rsid w:val="00A92477"/>
    <w:rsid w:val="00A9297D"/>
    <w:rsid w:val="00A92E4E"/>
    <w:rsid w:val="00A9366B"/>
    <w:rsid w:val="00A939BC"/>
    <w:rsid w:val="00A9432C"/>
    <w:rsid w:val="00A946DC"/>
    <w:rsid w:val="00A9497B"/>
    <w:rsid w:val="00A95262"/>
    <w:rsid w:val="00A952EA"/>
    <w:rsid w:val="00A958FB"/>
    <w:rsid w:val="00A95AA4"/>
    <w:rsid w:val="00A95B39"/>
    <w:rsid w:val="00A963E6"/>
    <w:rsid w:val="00A9672B"/>
    <w:rsid w:val="00A96775"/>
    <w:rsid w:val="00A967C7"/>
    <w:rsid w:val="00A9718F"/>
    <w:rsid w:val="00A976D0"/>
    <w:rsid w:val="00A9799D"/>
    <w:rsid w:val="00A97A89"/>
    <w:rsid w:val="00A97AFF"/>
    <w:rsid w:val="00AA030A"/>
    <w:rsid w:val="00AA0DA5"/>
    <w:rsid w:val="00AA1224"/>
    <w:rsid w:val="00AA140F"/>
    <w:rsid w:val="00AA178C"/>
    <w:rsid w:val="00AA1B89"/>
    <w:rsid w:val="00AA1BF3"/>
    <w:rsid w:val="00AA1D89"/>
    <w:rsid w:val="00AA1F53"/>
    <w:rsid w:val="00AA205D"/>
    <w:rsid w:val="00AA21A0"/>
    <w:rsid w:val="00AA268E"/>
    <w:rsid w:val="00AA27C6"/>
    <w:rsid w:val="00AA2BEA"/>
    <w:rsid w:val="00AA2CF9"/>
    <w:rsid w:val="00AA2E28"/>
    <w:rsid w:val="00AA3005"/>
    <w:rsid w:val="00AA34F8"/>
    <w:rsid w:val="00AA3BAF"/>
    <w:rsid w:val="00AA4085"/>
    <w:rsid w:val="00AA409D"/>
    <w:rsid w:val="00AA409E"/>
    <w:rsid w:val="00AA4145"/>
    <w:rsid w:val="00AA4573"/>
    <w:rsid w:val="00AA47E8"/>
    <w:rsid w:val="00AA4CF7"/>
    <w:rsid w:val="00AA538B"/>
    <w:rsid w:val="00AA5438"/>
    <w:rsid w:val="00AA55E2"/>
    <w:rsid w:val="00AA5987"/>
    <w:rsid w:val="00AA5C96"/>
    <w:rsid w:val="00AA5CF1"/>
    <w:rsid w:val="00AA5E23"/>
    <w:rsid w:val="00AA6344"/>
    <w:rsid w:val="00AA6460"/>
    <w:rsid w:val="00AA6B07"/>
    <w:rsid w:val="00AA6CDF"/>
    <w:rsid w:val="00AA6D21"/>
    <w:rsid w:val="00AA6EEF"/>
    <w:rsid w:val="00AA74BC"/>
    <w:rsid w:val="00AA76A9"/>
    <w:rsid w:val="00AA7BE7"/>
    <w:rsid w:val="00AA7D28"/>
    <w:rsid w:val="00AA7FE7"/>
    <w:rsid w:val="00AB0123"/>
    <w:rsid w:val="00AB091E"/>
    <w:rsid w:val="00AB0C8C"/>
    <w:rsid w:val="00AB103E"/>
    <w:rsid w:val="00AB1C5C"/>
    <w:rsid w:val="00AB1CE7"/>
    <w:rsid w:val="00AB210F"/>
    <w:rsid w:val="00AB2569"/>
    <w:rsid w:val="00AB2CDC"/>
    <w:rsid w:val="00AB2FD3"/>
    <w:rsid w:val="00AB3925"/>
    <w:rsid w:val="00AB3BCF"/>
    <w:rsid w:val="00AB3DD9"/>
    <w:rsid w:val="00AB4467"/>
    <w:rsid w:val="00AB466A"/>
    <w:rsid w:val="00AB4980"/>
    <w:rsid w:val="00AB5555"/>
    <w:rsid w:val="00AB5578"/>
    <w:rsid w:val="00AB5BA8"/>
    <w:rsid w:val="00AB5DEF"/>
    <w:rsid w:val="00AB5EE4"/>
    <w:rsid w:val="00AB619C"/>
    <w:rsid w:val="00AB6834"/>
    <w:rsid w:val="00AB693D"/>
    <w:rsid w:val="00AB6D72"/>
    <w:rsid w:val="00AB72ED"/>
    <w:rsid w:val="00AB766F"/>
    <w:rsid w:val="00AC0793"/>
    <w:rsid w:val="00AC127B"/>
    <w:rsid w:val="00AC13AC"/>
    <w:rsid w:val="00AC146F"/>
    <w:rsid w:val="00AC154E"/>
    <w:rsid w:val="00AC16DB"/>
    <w:rsid w:val="00AC17C2"/>
    <w:rsid w:val="00AC19D1"/>
    <w:rsid w:val="00AC1EAA"/>
    <w:rsid w:val="00AC24B4"/>
    <w:rsid w:val="00AC2803"/>
    <w:rsid w:val="00AC2C6F"/>
    <w:rsid w:val="00AC32EB"/>
    <w:rsid w:val="00AC343A"/>
    <w:rsid w:val="00AC348B"/>
    <w:rsid w:val="00AC38FD"/>
    <w:rsid w:val="00AC4413"/>
    <w:rsid w:val="00AC452F"/>
    <w:rsid w:val="00AC4DA1"/>
    <w:rsid w:val="00AC5030"/>
    <w:rsid w:val="00AC50C0"/>
    <w:rsid w:val="00AC56B6"/>
    <w:rsid w:val="00AC5B00"/>
    <w:rsid w:val="00AC5BEA"/>
    <w:rsid w:val="00AC5FD2"/>
    <w:rsid w:val="00AC61A6"/>
    <w:rsid w:val="00AC62E8"/>
    <w:rsid w:val="00AC66BA"/>
    <w:rsid w:val="00AC7315"/>
    <w:rsid w:val="00AC749A"/>
    <w:rsid w:val="00AC7742"/>
    <w:rsid w:val="00AC7CB5"/>
    <w:rsid w:val="00AC7CC2"/>
    <w:rsid w:val="00AC7FC0"/>
    <w:rsid w:val="00AD03B2"/>
    <w:rsid w:val="00AD066A"/>
    <w:rsid w:val="00AD0CC4"/>
    <w:rsid w:val="00AD0DCD"/>
    <w:rsid w:val="00AD10BD"/>
    <w:rsid w:val="00AD1159"/>
    <w:rsid w:val="00AD1E2E"/>
    <w:rsid w:val="00AD2264"/>
    <w:rsid w:val="00AD2A52"/>
    <w:rsid w:val="00AD2DDF"/>
    <w:rsid w:val="00AD2F04"/>
    <w:rsid w:val="00AD38A7"/>
    <w:rsid w:val="00AD3DC6"/>
    <w:rsid w:val="00AD3EEC"/>
    <w:rsid w:val="00AD42FE"/>
    <w:rsid w:val="00AD43D2"/>
    <w:rsid w:val="00AD54EA"/>
    <w:rsid w:val="00AD5567"/>
    <w:rsid w:val="00AD56C5"/>
    <w:rsid w:val="00AD5752"/>
    <w:rsid w:val="00AD5765"/>
    <w:rsid w:val="00AD598D"/>
    <w:rsid w:val="00AD5F2D"/>
    <w:rsid w:val="00AD647B"/>
    <w:rsid w:val="00AD66AA"/>
    <w:rsid w:val="00AD70C2"/>
    <w:rsid w:val="00AD7FFD"/>
    <w:rsid w:val="00AE0172"/>
    <w:rsid w:val="00AE0289"/>
    <w:rsid w:val="00AE0597"/>
    <w:rsid w:val="00AE09BB"/>
    <w:rsid w:val="00AE0D76"/>
    <w:rsid w:val="00AE0DA5"/>
    <w:rsid w:val="00AE0EE1"/>
    <w:rsid w:val="00AE20D6"/>
    <w:rsid w:val="00AE243C"/>
    <w:rsid w:val="00AE259F"/>
    <w:rsid w:val="00AE263D"/>
    <w:rsid w:val="00AE2773"/>
    <w:rsid w:val="00AE27EE"/>
    <w:rsid w:val="00AE2FA8"/>
    <w:rsid w:val="00AE3100"/>
    <w:rsid w:val="00AE31DB"/>
    <w:rsid w:val="00AE326F"/>
    <w:rsid w:val="00AE363B"/>
    <w:rsid w:val="00AE3696"/>
    <w:rsid w:val="00AE36AB"/>
    <w:rsid w:val="00AE3FD8"/>
    <w:rsid w:val="00AE4132"/>
    <w:rsid w:val="00AE429C"/>
    <w:rsid w:val="00AE42AA"/>
    <w:rsid w:val="00AE434A"/>
    <w:rsid w:val="00AE4765"/>
    <w:rsid w:val="00AE49D1"/>
    <w:rsid w:val="00AE4C48"/>
    <w:rsid w:val="00AE4FC1"/>
    <w:rsid w:val="00AE5818"/>
    <w:rsid w:val="00AE5D54"/>
    <w:rsid w:val="00AE5FE4"/>
    <w:rsid w:val="00AE6175"/>
    <w:rsid w:val="00AE6755"/>
    <w:rsid w:val="00AE67BC"/>
    <w:rsid w:val="00AE71BE"/>
    <w:rsid w:val="00AE740B"/>
    <w:rsid w:val="00AE741B"/>
    <w:rsid w:val="00AE7634"/>
    <w:rsid w:val="00AE7AF2"/>
    <w:rsid w:val="00AF0206"/>
    <w:rsid w:val="00AF0299"/>
    <w:rsid w:val="00AF060B"/>
    <w:rsid w:val="00AF077A"/>
    <w:rsid w:val="00AF0AD6"/>
    <w:rsid w:val="00AF14CB"/>
    <w:rsid w:val="00AF1629"/>
    <w:rsid w:val="00AF1843"/>
    <w:rsid w:val="00AF196E"/>
    <w:rsid w:val="00AF1BB3"/>
    <w:rsid w:val="00AF1C88"/>
    <w:rsid w:val="00AF1CC6"/>
    <w:rsid w:val="00AF1EAC"/>
    <w:rsid w:val="00AF2414"/>
    <w:rsid w:val="00AF2BE6"/>
    <w:rsid w:val="00AF2C4C"/>
    <w:rsid w:val="00AF2F94"/>
    <w:rsid w:val="00AF3C80"/>
    <w:rsid w:val="00AF3CED"/>
    <w:rsid w:val="00AF4130"/>
    <w:rsid w:val="00AF489C"/>
    <w:rsid w:val="00AF4B9F"/>
    <w:rsid w:val="00AF5120"/>
    <w:rsid w:val="00AF53D3"/>
    <w:rsid w:val="00AF54B0"/>
    <w:rsid w:val="00AF579D"/>
    <w:rsid w:val="00AF5AEA"/>
    <w:rsid w:val="00AF6069"/>
    <w:rsid w:val="00AF63E8"/>
    <w:rsid w:val="00AF64F9"/>
    <w:rsid w:val="00AF68B7"/>
    <w:rsid w:val="00AF68E8"/>
    <w:rsid w:val="00AF6B8B"/>
    <w:rsid w:val="00AF6DC4"/>
    <w:rsid w:val="00AF6FA3"/>
    <w:rsid w:val="00AF71DF"/>
    <w:rsid w:val="00AF7205"/>
    <w:rsid w:val="00AF77D3"/>
    <w:rsid w:val="00AF77D4"/>
    <w:rsid w:val="00AF7A65"/>
    <w:rsid w:val="00AF7E77"/>
    <w:rsid w:val="00B0024C"/>
    <w:rsid w:val="00B00840"/>
    <w:rsid w:val="00B0094D"/>
    <w:rsid w:val="00B00C1D"/>
    <w:rsid w:val="00B01FB0"/>
    <w:rsid w:val="00B02473"/>
    <w:rsid w:val="00B029D2"/>
    <w:rsid w:val="00B02C35"/>
    <w:rsid w:val="00B02FE1"/>
    <w:rsid w:val="00B03042"/>
    <w:rsid w:val="00B03301"/>
    <w:rsid w:val="00B033D0"/>
    <w:rsid w:val="00B03874"/>
    <w:rsid w:val="00B038E5"/>
    <w:rsid w:val="00B039EA"/>
    <w:rsid w:val="00B04300"/>
    <w:rsid w:val="00B04656"/>
    <w:rsid w:val="00B047F1"/>
    <w:rsid w:val="00B04AD2"/>
    <w:rsid w:val="00B04D79"/>
    <w:rsid w:val="00B04F28"/>
    <w:rsid w:val="00B04F9C"/>
    <w:rsid w:val="00B05739"/>
    <w:rsid w:val="00B058BF"/>
    <w:rsid w:val="00B05D3B"/>
    <w:rsid w:val="00B0603B"/>
    <w:rsid w:val="00B06CC8"/>
    <w:rsid w:val="00B06F2E"/>
    <w:rsid w:val="00B070FB"/>
    <w:rsid w:val="00B0734C"/>
    <w:rsid w:val="00B07732"/>
    <w:rsid w:val="00B07987"/>
    <w:rsid w:val="00B07A55"/>
    <w:rsid w:val="00B10174"/>
    <w:rsid w:val="00B10377"/>
    <w:rsid w:val="00B10717"/>
    <w:rsid w:val="00B11443"/>
    <w:rsid w:val="00B11498"/>
    <w:rsid w:val="00B117DA"/>
    <w:rsid w:val="00B11E49"/>
    <w:rsid w:val="00B1254F"/>
    <w:rsid w:val="00B12AB2"/>
    <w:rsid w:val="00B12C40"/>
    <w:rsid w:val="00B12DFE"/>
    <w:rsid w:val="00B13347"/>
    <w:rsid w:val="00B1346C"/>
    <w:rsid w:val="00B1347F"/>
    <w:rsid w:val="00B13759"/>
    <w:rsid w:val="00B13BEA"/>
    <w:rsid w:val="00B13BF9"/>
    <w:rsid w:val="00B13DEF"/>
    <w:rsid w:val="00B145B5"/>
    <w:rsid w:val="00B14901"/>
    <w:rsid w:val="00B14B17"/>
    <w:rsid w:val="00B14D8A"/>
    <w:rsid w:val="00B14E03"/>
    <w:rsid w:val="00B14E5B"/>
    <w:rsid w:val="00B1562A"/>
    <w:rsid w:val="00B156D8"/>
    <w:rsid w:val="00B15F5D"/>
    <w:rsid w:val="00B1607E"/>
    <w:rsid w:val="00B16139"/>
    <w:rsid w:val="00B16713"/>
    <w:rsid w:val="00B16787"/>
    <w:rsid w:val="00B16EEC"/>
    <w:rsid w:val="00B174B8"/>
    <w:rsid w:val="00B17549"/>
    <w:rsid w:val="00B175AB"/>
    <w:rsid w:val="00B178D8"/>
    <w:rsid w:val="00B201E6"/>
    <w:rsid w:val="00B20B04"/>
    <w:rsid w:val="00B20D07"/>
    <w:rsid w:val="00B20DC5"/>
    <w:rsid w:val="00B20F1D"/>
    <w:rsid w:val="00B2125F"/>
    <w:rsid w:val="00B213DD"/>
    <w:rsid w:val="00B2182B"/>
    <w:rsid w:val="00B21955"/>
    <w:rsid w:val="00B21A55"/>
    <w:rsid w:val="00B21E42"/>
    <w:rsid w:val="00B2299B"/>
    <w:rsid w:val="00B22ABA"/>
    <w:rsid w:val="00B22E1D"/>
    <w:rsid w:val="00B2302F"/>
    <w:rsid w:val="00B23049"/>
    <w:rsid w:val="00B233B6"/>
    <w:rsid w:val="00B23AFC"/>
    <w:rsid w:val="00B24CE6"/>
    <w:rsid w:val="00B25271"/>
    <w:rsid w:val="00B255FE"/>
    <w:rsid w:val="00B25ABC"/>
    <w:rsid w:val="00B25DB3"/>
    <w:rsid w:val="00B26130"/>
    <w:rsid w:val="00B261EA"/>
    <w:rsid w:val="00B263D7"/>
    <w:rsid w:val="00B267EF"/>
    <w:rsid w:val="00B27150"/>
    <w:rsid w:val="00B276EB"/>
    <w:rsid w:val="00B277F0"/>
    <w:rsid w:val="00B279B6"/>
    <w:rsid w:val="00B279F5"/>
    <w:rsid w:val="00B27D05"/>
    <w:rsid w:val="00B27F10"/>
    <w:rsid w:val="00B30026"/>
    <w:rsid w:val="00B3011C"/>
    <w:rsid w:val="00B303AF"/>
    <w:rsid w:val="00B30890"/>
    <w:rsid w:val="00B30EBF"/>
    <w:rsid w:val="00B30F9A"/>
    <w:rsid w:val="00B31320"/>
    <w:rsid w:val="00B3152A"/>
    <w:rsid w:val="00B31564"/>
    <w:rsid w:val="00B31584"/>
    <w:rsid w:val="00B31606"/>
    <w:rsid w:val="00B31FDF"/>
    <w:rsid w:val="00B325F1"/>
    <w:rsid w:val="00B3307C"/>
    <w:rsid w:val="00B33D23"/>
    <w:rsid w:val="00B3407A"/>
    <w:rsid w:val="00B345E1"/>
    <w:rsid w:val="00B34A3D"/>
    <w:rsid w:val="00B3533C"/>
    <w:rsid w:val="00B35B3A"/>
    <w:rsid w:val="00B360C5"/>
    <w:rsid w:val="00B367DA"/>
    <w:rsid w:val="00B36E75"/>
    <w:rsid w:val="00B373B5"/>
    <w:rsid w:val="00B37DAB"/>
    <w:rsid w:val="00B403C0"/>
    <w:rsid w:val="00B40635"/>
    <w:rsid w:val="00B40D2D"/>
    <w:rsid w:val="00B40F51"/>
    <w:rsid w:val="00B41099"/>
    <w:rsid w:val="00B4118E"/>
    <w:rsid w:val="00B411F9"/>
    <w:rsid w:val="00B413F6"/>
    <w:rsid w:val="00B414F9"/>
    <w:rsid w:val="00B41B06"/>
    <w:rsid w:val="00B41F21"/>
    <w:rsid w:val="00B42205"/>
    <w:rsid w:val="00B4251D"/>
    <w:rsid w:val="00B427BE"/>
    <w:rsid w:val="00B42DF2"/>
    <w:rsid w:val="00B43173"/>
    <w:rsid w:val="00B438E6"/>
    <w:rsid w:val="00B43AA1"/>
    <w:rsid w:val="00B43D17"/>
    <w:rsid w:val="00B43E3B"/>
    <w:rsid w:val="00B43F1B"/>
    <w:rsid w:val="00B43FEB"/>
    <w:rsid w:val="00B44E37"/>
    <w:rsid w:val="00B44FF1"/>
    <w:rsid w:val="00B45426"/>
    <w:rsid w:val="00B45663"/>
    <w:rsid w:val="00B45D61"/>
    <w:rsid w:val="00B46018"/>
    <w:rsid w:val="00B46459"/>
    <w:rsid w:val="00B4655F"/>
    <w:rsid w:val="00B46CF7"/>
    <w:rsid w:val="00B46F8E"/>
    <w:rsid w:val="00B471D1"/>
    <w:rsid w:val="00B4742C"/>
    <w:rsid w:val="00B47EF5"/>
    <w:rsid w:val="00B50123"/>
    <w:rsid w:val="00B50750"/>
    <w:rsid w:val="00B50983"/>
    <w:rsid w:val="00B51879"/>
    <w:rsid w:val="00B51950"/>
    <w:rsid w:val="00B51F09"/>
    <w:rsid w:val="00B521F9"/>
    <w:rsid w:val="00B53258"/>
    <w:rsid w:val="00B53316"/>
    <w:rsid w:val="00B5334B"/>
    <w:rsid w:val="00B53A8A"/>
    <w:rsid w:val="00B53CA8"/>
    <w:rsid w:val="00B53CB4"/>
    <w:rsid w:val="00B54003"/>
    <w:rsid w:val="00B54125"/>
    <w:rsid w:val="00B54298"/>
    <w:rsid w:val="00B54AE6"/>
    <w:rsid w:val="00B54B33"/>
    <w:rsid w:val="00B54C43"/>
    <w:rsid w:val="00B54CF2"/>
    <w:rsid w:val="00B54F0A"/>
    <w:rsid w:val="00B5521C"/>
    <w:rsid w:val="00B55441"/>
    <w:rsid w:val="00B5587C"/>
    <w:rsid w:val="00B55AC1"/>
    <w:rsid w:val="00B5656D"/>
    <w:rsid w:val="00B571D5"/>
    <w:rsid w:val="00B57A22"/>
    <w:rsid w:val="00B57D54"/>
    <w:rsid w:val="00B6031B"/>
    <w:rsid w:val="00B607DB"/>
    <w:rsid w:val="00B60943"/>
    <w:rsid w:val="00B6096A"/>
    <w:rsid w:val="00B60CAD"/>
    <w:rsid w:val="00B611DE"/>
    <w:rsid w:val="00B61AF8"/>
    <w:rsid w:val="00B61C58"/>
    <w:rsid w:val="00B61D82"/>
    <w:rsid w:val="00B621BC"/>
    <w:rsid w:val="00B6242E"/>
    <w:rsid w:val="00B62664"/>
    <w:rsid w:val="00B6287F"/>
    <w:rsid w:val="00B62AE9"/>
    <w:rsid w:val="00B63343"/>
    <w:rsid w:val="00B6386D"/>
    <w:rsid w:val="00B63ED5"/>
    <w:rsid w:val="00B63EF8"/>
    <w:rsid w:val="00B63F2F"/>
    <w:rsid w:val="00B6413D"/>
    <w:rsid w:val="00B6460F"/>
    <w:rsid w:val="00B64BF3"/>
    <w:rsid w:val="00B64FE8"/>
    <w:rsid w:val="00B65C92"/>
    <w:rsid w:val="00B66073"/>
    <w:rsid w:val="00B66B14"/>
    <w:rsid w:val="00B66B89"/>
    <w:rsid w:val="00B66D9C"/>
    <w:rsid w:val="00B6737D"/>
    <w:rsid w:val="00B679CA"/>
    <w:rsid w:val="00B704B3"/>
    <w:rsid w:val="00B70B56"/>
    <w:rsid w:val="00B71372"/>
    <w:rsid w:val="00B719DF"/>
    <w:rsid w:val="00B71A16"/>
    <w:rsid w:val="00B71DEC"/>
    <w:rsid w:val="00B71E62"/>
    <w:rsid w:val="00B71F49"/>
    <w:rsid w:val="00B723F3"/>
    <w:rsid w:val="00B7288B"/>
    <w:rsid w:val="00B72D28"/>
    <w:rsid w:val="00B72D91"/>
    <w:rsid w:val="00B732C2"/>
    <w:rsid w:val="00B733F8"/>
    <w:rsid w:val="00B73441"/>
    <w:rsid w:val="00B7346B"/>
    <w:rsid w:val="00B739E5"/>
    <w:rsid w:val="00B73F72"/>
    <w:rsid w:val="00B74090"/>
    <w:rsid w:val="00B74417"/>
    <w:rsid w:val="00B7446F"/>
    <w:rsid w:val="00B744F6"/>
    <w:rsid w:val="00B74BA9"/>
    <w:rsid w:val="00B74DDF"/>
    <w:rsid w:val="00B75018"/>
    <w:rsid w:val="00B7544D"/>
    <w:rsid w:val="00B75734"/>
    <w:rsid w:val="00B757BC"/>
    <w:rsid w:val="00B75EB2"/>
    <w:rsid w:val="00B76615"/>
    <w:rsid w:val="00B7697E"/>
    <w:rsid w:val="00B76A4C"/>
    <w:rsid w:val="00B76EF9"/>
    <w:rsid w:val="00B76FBF"/>
    <w:rsid w:val="00B77320"/>
    <w:rsid w:val="00B7735D"/>
    <w:rsid w:val="00B7753A"/>
    <w:rsid w:val="00B776CB"/>
    <w:rsid w:val="00B777B8"/>
    <w:rsid w:val="00B7796C"/>
    <w:rsid w:val="00B77E87"/>
    <w:rsid w:val="00B77E9C"/>
    <w:rsid w:val="00B8056C"/>
    <w:rsid w:val="00B80B64"/>
    <w:rsid w:val="00B80C61"/>
    <w:rsid w:val="00B80D54"/>
    <w:rsid w:val="00B81152"/>
    <w:rsid w:val="00B8133B"/>
    <w:rsid w:val="00B81444"/>
    <w:rsid w:val="00B816C1"/>
    <w:rsid w:val="00B82203"/>
    <w:rsid w:val="00B825F5"/>
    <w:rsid w:val="00B82C0D"/>
    <w:rsid w:val="00B82D90"/>
    <w:rsid w:val="00B83993"/>
    <w:rsid w:val="00B83A8C"/>
    <w:rsid w:val="00B83D82"/>
    <w:rsid w:val="00B83FF2"/>
    <w:rsid w:val="00B843CA"/>
    <w:rsid w:val="00B849A1"/>
    <w:rsid w:val="00B84E03"/>
    <w:rsid w:val="00B84F31"/>
    <w:rsid w:val="00B85014"/>
    <w:rsid w:val="00B8559C"/>
    <w:rsid w:val="00B85F38"/>
    <w:rsid w:val="00B86743"/>
    <w:rsid w:val="00B86C81"/>
    <w:rsid w:val="00B86DDA"/>
    <w:rsid w:val="00B87565"/>
    <w:rsid w:val="00B901AD"/>
    <w:rsid w:val="00B906C3"/>
    <w:rsid w:val="00B90EE1"/>
    <w:rsid w:val="00B91002"/>
    <w:rsid w:val="00B914E0"/>
    <w:rsid w:val="00B916DF"/>
    <w:rsid w:val="00B91C25"/>
    <w:rsid w:val="00B92093"/>
    <w:rsid w:val="00B92216"/>
    <w:rsid w:val="00B928F1"/>
    <w:rsid w:val="00B92E39"/>
    <w:rsid w:val="00B938E1"/>
    <w:rsid w:val="00B938FB"/>
    <w:rsid w:val="00B93E80"/>
    <w:rsid w:val="00B94882"/>
    <w:rsid w:val="00B94BC7"/>
    <w:rsid w:val="00B9519E"/>
    <w:rsid w:val="00B95435"/>
    <w:rsid w:val="00B9571F"/>
    <w:rsid w:val="00B95EF5"/>
    <w:rsid w:val="00B95F68"/>
    <w:rsid w:val="00B9669B"/>
    <w:rsid w:val="00B96E28"/>
    <w:rsid w:val="00B96FCF"/>
    <w:rsid w:val="00B97273"/>
    <w:rsid w:val="00B97B59"/>
    <w:rsid w:val="00BA0983"/>
    <w:rsid w:val="00BA0A03"/>
    <w:rsid w:val="00BA0D9B"/>
    <w:rsid w:val="00BA0EB5"/>
    <w:rsid w:val="00BA1207"/>
    <w:rsid w:val="00BA17CF"/>
    <w:rsid w:val="00BA19E2"/>
    <w:rsid w:val="00BA23F3"/>
    <w:rsid w:val="00BA25B8"/>
    <w:rsid w:val="00BA2623"/>
    <w:rsid w:val="00BA28C7"/>
    <w:rsid w:val="00BA29DD"/>
    <w:rsid w:val="00BA314F"/>
    <w:rsid w:val="00BA359F"/>
    <w:rsid w:val="00BA36EB"/>
    <w:rsid w:val="00BA3C7F"/>
    <w:rsid w:val="00BA3DC9"/>
    <w:rsid w:val="00BA498F"/>
    <w:rsid w:val="00BA4DC0"/>
    <w:rsid w:val="00BA51D0"/>
    <w:rsid w:val="00BA59C7"/>
    <w:rsid w:val="00BA5A3B"/>
    <w:rsid w:val="00BA5A4C"/>
    <w:rsid w:val="00BA5E0B"/>
    <w:rsid w:val="00BA5E4C"/>
    <w:rsid w:val="00BA6049"/>
    <w:rsid w:val="00BA6079"/>
    <w:rsid w:val="00BA63C1"/>
    <w:rsid w:val="00BA6BEF"/>
    <w:rsid w:val="00BA6CC1"/>
    <w:rsid w:val="00BA6F3E"/>
    <w:rsid w:val="00BA6FAE"/>
    <w:rsid w:val="00BA706E"/>
    <w:rsid w:val="00BA70E5"/>
    <w:rsid w:val="00BA7368"/>
    <w:rsid w:val="00BA745F"/>
    <w:rsid w:val="00BA74E7"/>
    <w:rsid w:val="00BA7CB5"/>
    <w:rsid w:val="00BA7CDE"/>
    <w:rsid w:val="00BB1185"/>
    <w:rsid w:val="00BB1D79"/>
    <w:rsid w:val="00BB1EC4"/>
    <w:rsid w:val="00BB1EF2"/>
    <w:rsid w:val="00BB26E4"/>
    <w:rsid w:val="00BB38ED"/>
    <w:rsid w:val="00BB39B9"/>
    <w:rsid w:val="00BB3B9C"/>
    <w:rsid w:val="00BB3BF9"/>
    <w:rsid w:val="00BB424C"/>
    <w:rsid w:val="00BB504A"/>
    <w:rsid w:val="00BB51C4"/>
    <w:rsid w:val="00BB5237"/>
    <w:rsid w:val="00BB5642"/>
    <w:rsid w:val="00BB600D"/>
    <w:rsid w:val="00BB6698"/>
    <w:rsid w:val="00BB6F64"/>
    <w:rsid w:val="00BB7CDC"/>
    <w:rsid w:val="00BC03EC"/>
    <w:rsid w:val="00BC0787"/>
    <w:rsid w:val="00BC202B"/>
    <w:rsid w:val="00BC2543"/>
    <w:rsid w:val="00BC25E3"/>
    <w:rsid w:val="00BC2942"/>
    <w:rsid w:val="00BC29D9"/>
    <w:rsid w:val="00BC3026"/>
    <w:rsid w:val="00BC32FA"/>
    <w:rsid w:val="00BC33EE"/>
    <w:rsid w:val="00BC3673"/>
    <w:rsid w:val="00BC36C6"/>
    <w:rsid w:val="00BC3FC9"/>
    <w:rsid w:val="00BC4567"/>
    <w:rsid w:val="00BC47E8"/>
    <w:rsid w:val="00BC4890"/>
    <w:rsid w:val="00BC4D67"/>
    <w:rsid w:val="00BC5759"/>
    <w:rsid w:val="00BC74F9"/>
    <w:rsid w:val="00BC7697"/>
    <w:rsid w:val="00BC7E46"/>
    <w:rsid w:val="00BD02C6"/>
    <w:rsid w:val="00BD049A"/>
    <w:rsid w:val="00BD0653"/>
    <w:rsid w:val="00BD09AA"/>
    <w:rsid w:val="00BD0A28"/>
    <w:rsid w:val="00BD0C55"/>
    <w:rsid w:val="00BD0E06"/>
    <w:rsid w:val="00BD1533"/>
    <w:rsid w:val="00BD239F"/>
    <w:rsid w:val="00BD27A4"/>
    <w:rsid w:val="00BD292F"/>
    <w:rsid w:val="00BD2A61"/>
    <w:rsid w:val="00BD2AEB"/>
    <w:rsid w:val="00BD320C"/>
    <w:rsid w:val="00BD33B5"/>
    <w:rsid w:val="00BD3828"/>
    <w:rsid w:val="00BD3BFB"/>
    <w:rsid w:val="00BD3F60"/>
    <w:rsid w:val="00BD46EE"/>
    <w:rsid w:val="00BD4B57"/>
    <w:rsid w:val="00BD4E78"/>
    <w:rsid w:val="00BD544D"/>
    <w:rsid w:val="00BD5DFC"/>
    <w:rsid w:val="00BD63A4"/>
    <w:rsid w:val="00BD68B8"/>
    <w:rsid w:val="00BD6B48"/>
    <w:rsid w:val="00BD6C02"/>
    <w:rsid w:val="00BD6D13"/>
    <w:rsid w:val="00BD72F1"/>
    <w:rsid w:val="00BD76DB"/>
    <w:rsid w:val="00BD76F0"/>
    <w:rsid w:val="00BD77A5"/>
    <w:rsid w:val="00BD77DF"/>
    <w:rsid w:val="00BE0185"/>
    <w:rsid w:val="00BE060B"/>
    <w:rsid w:val="00BE081E"/>
    <w:rsid w:val="00BE091F"/>
    <w:rsid w:val="00BE11A4"/>
    <w:rsid w:val="00BE193D"/>
    <w:rsid w:val="00BE1CB7"/>
    <w:rsid w:val="00BE2493"/>
    <w:rsid w:val="00BE3123"/>
    <w:rsid w:val="00BE3281"/>
    <w:rsid w:val="00BE378E"/>
    <w:rsid w:val="00BE3CE2"/>
    <w:rsid w:val="00BE3D25"/>
    <w:rsid w:val="00BE4188"/>
    <w:rsid w:val="00BE460B"/>
    <w:rsid w:val="00BE4BE0"/>
    <w:rsid w:val="00BE534D"/>
    <w:rsid w:val="00BE5360"/>
    <w:rsid w:val="00BE5A45"/>
    <w:rsid w:val="00BE5C0F"/>
    <w:rsid w:val="00BE5DD6"/>
    <w:rsid w:val="00BE683B"/>
    <w:rsid w:val="00BE684A"/>
    <w:rsid w:val="00BE73A6"/>
    <w:rsid w:val="00BE7657"/>
    <w:rsid w:val="00BE7734"/>
    <w:rsid w:val="00BE7AF5"/>
    <w:rsid w:val="00BE7B04"/>
    <w:rsid w:val="00BE7B0A"/>
    <w:rsid w:val="00BE7DBE"/>
    <w:rsid w:val="00BE7F5A"/>
    <w:rsid w:val="00BF0075"/>
    <w:rsid w:val="00BF01E4"/>
    <w:rsid w:val="00BF03E2"/>
    <w:rsid w:val="00BF0760"/>
    <w:rsid w:val="00BF0832"/>
    <w:rsid w:val="00BF0C31"/>
    <w:rsid w:val="00BF1224"/>
    <w:rsid w:val="00BF12EF"/>
    <w:rsid w:val="00BF1589"/>
    <w:rsid w:val="00BF19BD"/>
    <w:rsid w:val="00BF1E59"/>
    <w:rsid w:val="00BF262C"/>
    <w:rsid w:val="00BF2846"/>
    <w:rsid w:val="00BF3623"/>
    <w:rsid w:val="00BF3643"/>
    <w:rsid w:val="00BF3842"/>
    <w:rsid w:val="00BF3C2F"/>
    <w:rsid w:val="00BF4494"/>
    <w:rsid w:val="00BF4567"/>
    <w:rsid w:val="00BF5091"/>
    <w:rsid w:val="00BF52E8"/>
    <w:rsid w:val="00BF55BD"/>
    <w:rsid w:val="00BF5BA3"/>
    <w:rsid w:val="00BF5D5E"/>
    <w:rsid w:val="00BF5FF1"/>
    <w:rsid w:val="00BF6540"/>
    <w:rsid w:val="00BF65C4"/>
    <w:rsid w:val="00BF6681"/>
    <w:rsid w:val="00BF6C86"/>
    <w:rsid w:val="00BF6FCB"/>
    <w:rsid w:val="00BF7079"/>
    <w:rsid w:val="00BF7DD6"/>
    <w:rsid w:val="00C00B51"/>
    <w:rsid w:val="00C00C45"/>
    <w:rsid w:val="00C00C99"/>
    <w:rsid w:val="00C01124"/>
    <w:rsid w:val="00C01710"/>
    <w:rsid w:val="00C01915"/>
    <w:rsid w:val="00C01D60"/>
    <w:rsid w:val="00C02F33"/>
    <w:rsid w:val="00C0326A"/>
    <w:rsid w:val="00C032A6"/>
    <w:rsid w:val="00C042DB"/>
    <w:rsid w:val="00C0441D"/>
    <w:rsid w:val="00C04711"/>
    <w:rsid w:val="00C047A2"/>
    <w:rsid w:val="00C04A43"/>
    <w:rsid w:val="00C04E8C"/>
    <w:rsid w:val="00C0529B"/>
    <w:rsid w:val="00C05D5B"/>
    <w:rsid w:val="00C06048"/>
    <w:rsid w:val="00C063BB"/>
    <w:rsid w:val="00C06485"/>
    <w:rsid w:val="00C06553"/>
    <w:rsid w:val="00C06736"/>
    <w:rsid w:val="00C06F03"/>
    <w:rsid w:val="00C071B3"/>
    <w:rsid w:val="00C079DC"/>
    <w:rsid w:val="00C100E5"/>
    <w:rsid w:val="00C102E4"/>
    <w:rsid w:val="00C10374"/>
    <w:rsid w:val="00C10706"/>
    <w:rsid w:val="00C10879"/>
    <w:rsid w:val="00C10CB2"/>
    <w:rsid w:val="00C1126B"/>
    <w:rsid w:val="00C11425"/>
    <w:rsid w:val="00C11B61"/>
    <w:rsid w:val="00C11D32"/>
    <w:rsid w:val="00C1211C"/>
    <w:rsid w:val="00C12650"/>
    <w:rsid w:val="00C128C9"/>
    <w:rsid w:val="00C12D03"/>
    <w:rsid w:val="00C12F08"/>
    <w:rsid w:val="00C133A7"/>
    <w:rsid w:val="00C134A7"/>
    <w:rsid w:val="00C136DE"/>
    <w:rsid w:val="00C13D03"/>
    <w:rsid w:val="00C14720"/>
    <w:rsid w:val="00C1497A"/>
    <w:rsid w:val="00C14FE3"/>
    <w:rsid w:val="00C14FE6"/>
    <w:rsid w:val="00C15337"/>
    <w:rsid w:val="00C15718"/>
    <w:rsid w:val="00C15BC5"/>
    <w:rsid w:val="00C15EFD"/>
    <w:rsid w:val="00C15F64"/>
    <w:rsid w:val="00C160D3"/>
    <w:rsid w:val="00C16258"/>
    <w:rsid w:val="00C16B16"/>
    <w:rsid w:val="00C16C08"/>
    <w:rsid w:val="00C16FBD"/>
    <w:rsid w:val="00C171CF"/>
    <w:rsid w:val="00C174D3"/>
    <w:rsid w:val="00C177B0"/>
    <w:rsid w:val="00C1792D"/>
    <w:rsid w:val="00C179F1"/>
    <w:rsid w:val="00C17A1F"/>
    <w:rsid w:val="00C17BA3"/>
    <w:rsid w:val="00C208CD"/>
    <w:rsid w:val="00C20B8A"/>
    <w:rsid w:val="00C21CF0"/>
    <w:rsid w:val="00C21FC9"/>
    <w:rsid w:val="00C21FCD"/>
    <w:rsid w:val="00C2252F"/>
    <w:rsid w:val="00C22672"/>
    <w:rsid w:val="00C226CE"/>
    <w:rsid w:val="00C22852"/>
    <w:rsid w:val="00C22BBD"/>
    <w:rsid w:val="00C23936"/>
    <w:rsid w:val="00C23A7B"/>
    <w:rsid w:val="00C24050"/>
    <w:rsid w:val="00C244F3"/>
    <w:rsid w:val="00C24827"/>
    <w:rsid w:val="00C24A0D"/>
    <w:rsid w:val="00C24FA0"/>
    <w:rsid w:val="00C251D3"/>
    <w:rsid w:val="00C2572C"/>
    <w:rsid w:val="00C25CFA"/>
    <w:rsid w:val="00C25DCC"/>
    <w:rsid w:val="00C26815"/>
    <w:rsid w:val="00C26869"/>
    <w:rsid w:val="00C26D33"/>
    <w:rsid w:val="00C26E44"/>
    <w:rsid w:val="00C26FF9"/>
    <w:rsid w:val="00C2761C"/>
    <w:rsid w:val="00C27A98"/>
    <w:rsid w:val="00C27B52"/>
    <w:rsid w:val="00C27C6E"/>
    <w:rsid w:val="00C27D16"/>
    <w:rsid w:val="00C30801"/>
    <w:rsid w:val="00C309C4"/>
    <w:rsid w:val="00C3135F"/>
    <w:rsid w:val="00C315DE"/>
    <w:rsid w:val="00C31618"/>
    <w:rsid w:val="00C319D7"/>
    <w:rsid w:val="00C31CA3"/>
    <w:rsid w:val="00C323A7"/>
    <w:rsid w:val="00C32580"/>
    <w:rsid w:val="00C32672"/>
    <w:rsid w:val="00C326DC"/>
    <w:rsid w:val="00C32A31"/>
    <w:rsid w:val="00C32CF4"/>
    <w:rsid w:val="00C3330B"/>
    <w:rsid w:val="00C33546"/>
    <w:rsid w:val="00C33680"/>
    <w:rsid w:val="00C33A0E"/>
    <w:rsid w:val="00C33A1C"/>
    <w:rsid w:val="00C34706"/>
    <w:rsid w:val="00C348A1"/>
    <w:rsid w:val="00C34DC1"/>
    <w:rsid w:val="00C34EB9"/>
    <w:rsid w:val="00C35016"/>
    <w:rsid w:val="00C3534B"/>
    <w:rsid w:val="00C356A0"/>
    <w:rsid w:val="00C356BE"/>
    <w:rsid w:val="00C35EA6"/>
    <w:rsid w:val="00C35EA8"/>
    <w:rsid w:val="00C3612A"/>
    <w:rsid w:val="00C365D1"/>
    <w:rsid w:val="00C3674D"/>
    <w:rsid w:val="00C37102"/>
    <w:rsid w:val="00C3722F"/>
    <w:rsid w:val="00C379EB"/>
    <w:rsid w:val="00C4032B"/>
    <w:rsid w:val="00C404E9"/>
    <w:rsid w:val="00C404FE"/>
    <w:rsid w:val="00C405A0"/>
    <w:rsid w:val="00C40610"/>
    <w:rsid w:val="00C41053"/>
    <w:rsid w:val="00C415E6"/>
    <w:rsid w:val="00C415F5"/>
    <w:rsid w:val="00C418AF"/>
    <w:rsid w:val="00C41B51"/>
    <w:rsid w:val="00C41B94"/>
    <w:rsid w:val="00C42250"/>
    <w:rsid w:val="00C424A1"/>
    <w:rsid w:val="00C424A9"/>
    <w:rsid w:val="00C42C6B"/>
    <w:rsid w:val="00C43413"/>
    <w:rsid w:val="00C43E0A"/>
    <w:rsid w:val="00C43ED8"/>
    <w:rsid w:val="00C4403F"/>
    <w:rsid w:val="00C440A7"/>
    <w:rsid w:val="00C44287"/>
    <w:rsid w:val="00C4471A"/>
    <w:rsid w:val="00C44790"/>
    <w:rsid w:val="00C44D3D"/>
    <w:rsid w:val="00C45009"/>
    <w:rsid w:val="00C45189"/>
    <w:rsid w:val="00C457CE"/>
    <w:rsid w:val="00C4588B"/>
    <w:rsid w:val="00C45C43"/>
    <w:rsid w:val="00C4601C"/>
    <w:rsid w:val="00C46631"/>
    <w:rsid w:val="00C46EFA"/>
    <w:rsid w:val="00C474F3"/>
    <w:rsid w:val="00C47B19"/>
    <w:rsid w:val="00C47E5C"/>
    <w:rsid w:val="00C5002E"/>
    <w:rsid w:val="00C50120"/>
    <w:rsid w:val="00C501A7"/>
    <w:rsid w:val="00C50421"/>
    <w:rsid w:val="00C51083"/>
    <w:rsid w:val="00C5140A"/>
    <w:rsid w:val="00C51A25"/>
    <w:rsid w:val="00C520B1"/>
    <w:rsid w:val="00C52A19"/>
    <w:rsid w:val="00C53294"/>
    <w:rsid w:val="00C538D1"/>
    <w:rsid w:val="00C54596"/>
    <w:rsid w:val="00C54A48"/>
    <w:rsid w:val="00C54C22"/>
    <w:rsid w:val="00C54D4C"/>
    <w:rsid w:val="00C55016"/>
    <w:rsid w:val="00C55326"/>
    <w:rsid w:val="00C55413"/>
    <w:rsid w:val="00C55DC8"/>
    <w:rsid w:val="00C56263"/>
    <w:rsid w:val="00C563D8"/>
    <w:rsid w:val="00C5660D"/>
    <w:rsid w:val="00C566C5"/>
    <w:rsid w:val="00C5721B"/>
    <w:rsid w:val="00C57705"/>
    <w:rsid w:val="00C601D7"/>
    <w:rsid w:val="00C608E3"/>
    <w:rsid w:val="00C60B0D"/>
    <w:rsid w:val="00C60BD4"/>
    <w:rsid w:val="00C625C3"/>
    <w:rsid w:val="00C626FB"/>
    <w:rsid w:val="00C62801"/>
    <w:rsid w:val="00C62989"/>
    <w:rsid w:val="00C62B39"/>
    <w:rsid w:val="00C63397"/>
    <w:rsid w:val="00C638B7"/>
    <w:rsid w:val="00C63BE7"/>
    <w:rsid w:val="00C643F6"/>
    <w:rsid w:val="00C649C7"/>
    <w:rsid w:val="00C65265"/>
    <w:rsid w:val="00C656AC"/>
    <w:rsid w:val="00C657D4"/>
    <w:rsid w:val="00C6589A"/>
    <w:rsid w:val="00C65AD0"/>
    <w:rsid w:val="00C65E9C"/>
    <w:rsid w:val="00C6632F"/>
    <w:rsid w:val="00C66ADF"/>
    <w:rsid w:val="00C67142"/>
    <w:rsid w:val="00C67152"/>
    <w:rsid w:val="00C67164"/>
    <w:rsid w:val="00C6744A"/>
    <w:rsid w:val="00C70106"/>
    <w:rsid w:val="00C70551"/>
    <w:rsid w:val="00C70B39"/>
    <w:rsid w:val="00C714AE"/>
    <w:rsid w:val="00C716D8"/>
    <w:rsid w:val="00C719C8"/>
    <w:rsid w:val="00C71C5F"/>
    <w:rsid w:val="00C73793"/>
    <w:rsid w:val="00C743EE"/>
    <w:rsid w:val="00C74993"/>
    <w:rsid w:val="00C74A4B"/>
    <w:rsid w:val="00C74C42"/>
    <w:rsid w:val="00C74D85"/>
    <w:rsid w:val="00C74F67"/>
    <w:rsid w:val="00C75EF1"/>
    <w:rsid w:val="00C75F80"/>
    <w:rsid w:val="00C766E2"/>
    <w:rsid w:val="00C7696A"/>
    <w:rsid w:val="00C76C3B"/>
    <w:rsid w:val="00C770E7"/>
    <w:rsid w:val="00C77272"/>
    <w:rsid w:val="00C77488"/>
    <w:rsid w:val="00C7763E"/>
    <w:rsid w:val="00C77AA7"/>
    <w:rsid w:val="00C80D75"/>
    <w:rsid w:val="00C80E3E"/>
    <w:rsid w:val="00C80EFE"/>
    <w:rsid w:val="00C81587"/>
    <w:rsid w:val="00C81B9A"/>
    <w:rsid w:val="00C8217D"/>
    <w:rsid w:val="00C8228F"/>
    <w:rsid w:val="00C822AA"/>
    <w:rsid w:val="00C82627"/>
    <w:rsid w:val="00C82727"/>
    <w:rsid w:val="00C828A0"/>
    <w:rsid w:val="00C82B68"/>
    <w:rsid w:val="00C82C82"/>
    <w:rsid w:val="00C833CE"/>
    <w:rsid w:val="00C836AF"/>
    <w:rsid w:val="00C838A8"/>
    <w:rsid w:val="00C845C2"/>
    <w:rsid w:val="00C846B9"/>
    <w:rsid w:val="00C84EB8"/>
    <w:rsid w:val="00C858E8"/>
    <w:rsid w:val="00C85AF1"/>
    <w:rsid w:val="00C85B60"/>
    <w:rsid w:val="00C85C70"/>
    <w:rsid w:val="00C8602A"/>
    <w:rsid w:val="00C8674B"/>
    <w:rsid w:val="00C86A9D"/>
    <w:rsid w:val="00C87282"/>
    <w:rsid w:val="00C873D6"/>
    <w:rsid w:val="00C87611"/>
    <w:rsid w:val="00C90447"/>
    <w:rsid w:val="00C904BA"/>
    <w:rsid w:val="00C90531"/>
    <w:rsid w:val="00C909D7"/>
    <w:rsid w:val="00C90E90"/>
    <w:rsid w:val="00C9113B"/>
    <w:rsid w:val="00C9179E"/>
    <w:rsid w:val="00C91C34"/>
    <w:rsid w:val="00C91D02"/>
    <w:rsid w:val="00C926FB"/>
    <w:rsid w:val="00C92DF9"/>
    <w:rsid w:val="00C930F8"/>
    <w:rsid w:val="00C931E8"/>
    <w:rsid w:val="00C93667"/>
    <w:rsid w:val="00C93725"/>
    <w:rsid w:val="00C93CB9"/>
    <w:rsid w:val="00C93D0F"/>
    <w:rsid w:val="00C93D1A"/>
    <w:rsid w:val="00C94765"/>
    <w:rsid w:val="00C948A5"/>
    <w:rsid w:val="00C9490C"/>
    <w:rsid w:val="00C94E4E"/>
    <w:rsid w:val="00C9549A"/>
    <w:rsid w:val="00C95B3C"/>
    <w:rsid w:val="00C95D4C"/>
    <w:rsid w:val="00C9600B"/>
    <w:rsid w:val="00C9653D"/>
    <w:rsid w:val="00C9668B"/>
    <w:rsid w:val="00C967DA"/>
    <w:rsid w:val="00C9695D"/>
    <w:rsid w:val="00C96A86"/>
    <w:rsid w:val="00C96BCC"/>
    <w:rsid w:val="00C96E11"/>
    <w:rsid w:val="00C974C6"/>
    <w:rsid w:val="00C97614"/>
    <w:rsid w:val="00C976AF"/>
    <w:rsid w:val="00CA0042"/>
    <w:rsid w:val="00CA00B9"/>
    <w:rsid w:val="00CA0285"/>
    <w:rsid w:val="00CA0380"/>
    <w:rsid w:val="00CA078A"/>
    <w:rsid w:val="00CA0AEC"/>
    <w:rsid w:val="00CA0E3B"/>
    <w:rsid w:val="00CA0F6E"/>
    <w:rsid w:val="00CA11D4"/>
    <w:rsid w:val="00CA1BC1"/>
    <w:rsid w:val="00CA1C62"/>
    <w:rsid w:val="00CA1F24"/>
    <w:rsid w:val="00CA2139"/>
    <w:rsid w:val="00CA2275"/>
    <w:rsid w:val="00CA2793"/>
    <w:rsid w:val="00CA2E06"/>
    <w:rsid w:val="00CA42DE"/>
    <w:rsid w:val="00CA4466"/>
    <w:rsid w:val="00CA448F"/>
    <w:rsid w:val="00CA4514"/>
    <w:rsid w:val="00CA45AD"/>
    <w:rsid w:val="00CA4601"/>
    <w:rsid w:val="00CA460F"/>
    <w:rsid w:val="00CA4870"/>
    <w:rsid w:val="00CA4A94"/>
    <w:rsid w:val="00CA4B96"/>
    <w:rsid w:val="00CA4BDA"/>
    <w:rsid w:val="00CA4CB6"/>
    <w:rsid w:val="00CA4E8A"/>
    <w:rsid w:val="00CA4F0D"/>
    <w:rsid w:val="00CA4F76"/>
    <w:rsid w:val="00CA5D46"/>
    <w:rsid w:val="00CA607A"/>
    <w:rsid w:val="00CA6F94"/>
    <w:rsid w:val="00CA7126"/>
    <w:rsid w:val="00CA77AE"/>
    <w:rsid w:val="00CA787C"/>
    <w:rsid w:val="00CA7A3E"/>
    <w:rsid w:val="00CB01B0"/>
    <w:rsid w:val="00CB0573"/>
    <w:rsid w:val="00CB05FA"/>
    <w:rsid w:val="00CB0E1A"/>
    <w:rsid w:val="00CB0F97"/>
    <w:rsid w:val="00CB11FE"/>
    <w:rsid w:val="00CB1522"/>
    <w:rsid w:val="00CB1578"/>
    <w:rsid w:val="00CB181B"/>
    <w:rsid w:val="00CB1906"/>
    <w:rsid w:val="00CB1A17"/>
    <w:rsid w:val="00CB1C6E"/>
    <w:rsid w:val="00CB1CAD"/>
    <w:rsid w:val="00CB1D72"/>
    <w:rsid w:val="00CB210E"/>
    <w:rsid w:val="00CB234A"/>
    <w:rsid w:val="00CB27BE"/>
    <w:rsid w:val="00CB28EC"/>
    <w:rsid w:val="00CB29CF"/>
    <w:rsid w:val="00CB2D91"/>
    <w:rsid w:val="00CB2F2D"/>
    <w:rsid w:val="00CB30EA"/>
    <w:rsid w:val="00CB34FC"/>
    <w:rsid w:val="00CB3592"/>
    <w:rsid w:val="00CB3787"/>
    <w:rsid w:val="00CB3838"/>
    <w:rsid w:val="00CB38A4"/>
    <w:rsid w:val="00CB3D70"/>
    <w:rsid w:val="00CB4825"/>
    <w:rsid w:val="00CB4B57"/>
    <w:rsid w:val="00CB4EFC"/>
    <w:rsid w:val="00CB51EB"/>
    <w:rsid w:val="00CB5300"/>
    <w:rsid w:val="00CB54E4"/>
    <w:rsid w:val="00CB56D6"/>
    <w:rsid w:val="00CB627A"/>
    <w:rsid w:val="00CB6285"/>
    <w:rsid w:val="00CB6422"/>
    <w:rsid w:val="00CB66AA"/>
    <w:rsid w:val="00CB6820"/>
    <w:rsid w:val="00CB6826"/>
    <w:rsid w:val="00CB6BD2"/>
    <w:rsid w:val="00CB6E50"/>
    <w:rsid w:val="00CB6FF2"/>
    <w:rsid w:val="00CB7080"/>
    <w:rsid w:val="00CB730D"/>
    <w:rsid w:val="00CB7954"/>
    <w:rsid w:val="00CB7B81"/>
    <w:rsid w:val="00CB7C48"/>
    <w:rsid w:val="00CB7C85"/>
    <w:rsid w:val="00CB7F96"/>
    <w:rsid w:val="00CC05F7"/>
    <w:rsid w:val="00CC066E"/>
    <w:rsid w:val="00CC0E15"/>
    <w:rsid w:val="00CC111F"/>
    <w:rsid w:val="00CC1533"/>
    <w:rsid w:val="00CC1A10"/>
    <w:rsid w:val="00CC1CF0"/>
    <w:rsid w:val="00CC1D44"/>
    <w:rsid w:val="00CC208D"/>
    <w:rsid w:val="00CC23DA"/>
    <w:rsid w:val="00CC2A9A"/>
    <w:rsid w:val="00CC2D25"/>
    <w:rsid w:val="00CC3099"/>
    <w:rsid w:val="00CC3514"/>
    <w:rsid w:val="00CC3A63"/>
    <w:rsid w:val="00CC46C6"/>
    <w:rsid w:val="00CC4AC2"/>
    <w:rsid w:val="00CC5023"/>
    <w:rsid w:val="00CC5B56"/>
    <w:rsid w:val="00CC632A"/>
    <w:rsid w:val="00CC6892"/>
    <w:rsid w:val="00CC6B8D"/>
    <w:rsid w:val="00CC734C"/>
    <w:rsid w:val="00CC7873"/>
    <w:rsid w:val="00CC79AA"/>
    <w:rsid w:val="00CD00F0"/>
    <w:rsid w:val="00CD0103"/>
    <w:rsid w:val="00CD053B"/>
    <w:rsid w:val="00CD0FAD"/>
    <w:rsid w:val="00CD16AF"/>
    <w:rsid w:val="00CD1D31"/>
    <w:rsid w:val="00CD1DC8"/>
    <w:rsid w:val="00CD1FA9"/>
    <w:rsid w:val="00CD2135"/>
    <w:rsid w:val="00CD2979"/>
    <w:rsid w:val="00CD2EDC"/>
    <w:rsid w:val="00CD3BF7"/>
    <w:rsid w:val="00CD3E0C"/>
    <w:rsid w:val="00CD48BF"/>
    <w:rsid w:val="00CD4951"/>
    <w:rsid w:val="00CD4AD2"/>
    <w:rsid w:val="00CD4F70"/>
    <w:rsid w:val="00CD54F2"/>
    <w:rsid w:val="00CD5719"/>
    <w:rsid w:val="00CD5C6B"/>
    <w:rsid w:val="00CD5DC3"/>
    <w:rsid w:val="00CD5EDF"/>
    <w:rsid w:val="00CD61F3"/>
    <w:rsid w:val="00CD6287"/>
    <w:rsid w:val="00CD650A"/>
    <w:rsid w:val="00CD663D"/>
    <w:rsid w:val="00CD6CDA"/>
    <w:rsid w:val="00CD70C1"/>
    <w:rsid w:val="00CD7173"/>
    <w:rsid w:val="00CD7324"/>
    <w:rsid w:val="00CD7464"/>
    <w:rsid w:val="00CD7B6F"/>
    <w:rsid w:val="00CD7C1A"/>
    <w:rsid w:val="00CE0B04"/>
    <w:rsid w:val="00CE12E7"/>
    <w:rsid w:val="00CE1615"/>
    <w:rsid w:val="00CE16F1"/>
    <w:rsid w:val="00CE1B11"/>
    <w:rsid w:val="00CE2319"/>
    <w:rsid w:val="00CE241B"/>
    <w:rsid w:val="00CE264D"/>
    <w:rsid w:val="00CE2DE2"/>
    <w:rsid w:val="00CE2F46"/>
    <w:rsid w:val="00CE3B32"/>
    <w:rsid w:val="00CE439F"/>
    <w:rsid w:val="00CE44F3"/>
    <w:rsid w:val="00CE49BC"/>
    <w:rsid w:val="00CE5146"/>
    <w:rsid w:val="00CE5622"/>
    <w:rsid w:val="00CE5B83"/>
    <w:rsid w:val="00CE5DAD"/>
    <w:rsid w:val="00CE5ED6"/>
    <w:rsid w:val="00CE5F1D"/>
    <w:rsid w:val="00CE67CE"/>
    <w:rsid w:val="00CE687D"/>
    <w:rsid w:val="00CE6E38"/>
    <w:rsid w:val="00CE723A"/>
    <w:rsid w:val="00CE7AF0"/>
    <w:rsid w:val="00CF167E"/>
    <w:rsid w:val="00CF1AE3"/>
    <w:rsid w:val="00CF2412"/>
    <w:rsid w:val="00CF2469"/>
    <w:rsid w:val="00CF2980"/>
    <w:rsid w:val="00CF2F42"/>
    <w:rsid w:val="00CF322E"/>
    <w:rsid w:val="00CF3649"/>
    <w:rsid w:val="00CF369A"/>
    <w:rsid w:val="00CF3C6F"/>
    <w:rsid w:val="00CF4583"/>
    <w:rsid w:val="00CF469E"/>
    <w:rsid w:val="00CF5252"/>
    <w:rsid w:val="00CF6987"/>
    <w:rsid w:val="00CF6FF0"/>
    <w:rsid w:val="00CF7172"/>
    <w:rsid w:val="00CF73B9"/>
    <w:rsid w:val="00CF7B33"/>
    <w:rsid w:val="00CF7E0F"/>
    <w:rsid w:val="00D00896"/>
    <w:rsid w:val="00D00AC3"/>
    <w:rsid w:val="00D00C5F"/>
    <w:rsid w:val="00D00EC4"/>
    <w:rsid w:val="00D0201D"/>
    <w:rsid w:val="00D024A0"/>
    <w:rsid w:val="00D0276A"/>
    <w:rsid w:val="00D027D8"/>
    <w:rsid w:val="00D0286D"/>
    <w:rsid w:val="00D02A98"/>
    <w:rsid w:val="00D02D17"/>
    <w:rsid w:val="00D02D21"/>
    <w:rsid w:val="00D02FD0"/>
    <w:rsid w:val="00D0304B"/>
    <w:rsid w:val="00D040DF"/>
    <w:rsid w:val="00D0484F"/>
    <w:rsid w:val="00D04A9C"/>
    <w:rsid w:val="00D04C1F"/>
    <w:rsid w:val="00D05058"/>
    <w:rsid w:val="00D05437"/>
    <w:rsid w:val="00D0559B"/>
    <w:rsid w:val="00D05951"/>
    <w:rsid w:val="00D06119"/>
    <w:rsid w:val="00D0675D"/>
    <w:rsid w:val="00D06BD4"/>
    <w:rsid w:val="00D075CC"/>
    <w:rsid w:val="00D077F6"/>
    <w:rsid w:val="00D07ABE"/>
    <w:rsid w:val="00D07EE4"/>
    <w:rsid w:val="00D10589"/>
    <w:rsid w:val="00D105A8"/>
    <w:rsid w:val="00D10653"/>
    <w:rsid w:val="00D1073B"/>
    <w:rsid w:val="00D111C7"/>
    <w:rsid w:val="00D1168F"/>
    <w:rsid w:val="00D117BD"/>
    <w:rsid w:val="00D117FD"/>
    <w:rsid w:val="00D11BE2"/>
    <w:rsid w:val="00D11E4D"/>
    <w:rsid w:val="00D124C6"/>
    <w:rsid w:val="00D1251C"/>
    <w:rsid w:val="00D12DEA"/>
    <w:rsid w:val="00D13061"/>
    <w:rsid w:val="00D132CE"/>
    <w:rsid w:val="00D1334D"/>
    <w:rsid w:val="00D135DB"/>
    <w:rsid w:val="00D13A88"/>
    <w:rsid w:val="00D13FD3"/>
    <w:rsid w:val="00D1474D"/>
    <w:rsid w:val="00D14CC9"/>
    <w:rsid w:val="00D14D87"/>
    <w:rsid w:val="00D15118"/>
    <w:rsid w:val="00D1569F"/>
    <w:rsid w:val="00D157B3"/>
    <w:rsid w:val="00D15831"/>
    <w:rsid w:val="00D15881"/>
    <w:rsid w:val="00D15D39"/>
    <w:rsid w:val="00D15EC9"/>
    <w:rsid w:val="00D161F1"/>
    <w:rsid w:val="00D162EE"/>
    <w:rsid w:val="00D165EC"/>
    <w:rsid w:val="00D16A73"/>
    <w:rsid w:val="00D16B30"/>
    <w:rsid w:val="00D16B7C"/>
    <w:rsid w:val="00D16C22"/>
    <w:rsid w:val="00D1736B"/>
    <w:rsid w:val="00D173F2"/>
    <w:rsid w:val="00D17BF8"/>
    <w:rsid w:val="00D2014D"/>
    <w:rsid w:val="00D20214"/>
    <w:rsid w:val="00D20643"/>
    <w:rsid w:val="00D20958"/>
    <w:rsid w:val="00D20CF2"/>
    <w:rsid w:val="00D21BF4"/>
    <w:rsid w:val="00D21F4B"/>
    <w:rsid w:val="00D22221"/>
    <w:rsid w:val="00D226AE"/>
    <w:rsid w:val="00D22DAD"/>
    <w:rsid w:val="00D23082"/>
    <w:rsid w:val="00D23A32"/>
    <w:rsid w:val="00D23CBD"/>
    <w:rsid w:val="00D23E31"/>
    <w:rsid w:val="00D23E34"/>
    <w:rsid w:val="00D24439"/>
    <w:rsid w:val="00D24A8B"/>
    <w:rsid w:val="00D24BEA"/>
    <w:rsid w:val="00D251CD"/>
    <w:rsid w:val="00D25403"/>
    <w:rsid w:val="00D254F6"/>
    <w:rsid w:val="00D25957"/>
    <w:rsid w:val="00D25B4F"/>
    <w:rsid w:val="00D25E8C"/>
    <w:rsid w:val="00D25EB4"/>
    <w:rsid w:val="00D260C7"/>
    <w:rsid w:val="00D26241"/>
    <w:rsid w:val="00D2631F"/>
    <w:rsid w:val="00D26766"/>
    <w:rsid w:val="00D26AC4"/>
    <w:rsid w:val="00D27104"/>
    <w:rsid w:val="00D27C71"/>
    <w:rsid w:val="00D27C80"/>
    <w:rsid w:val="00D27D40"/>
    <w:rsid w:val="00D27F30"/>
    <w:rsid w:val="00D306E0"/>
    <w:rsid w:val="00D30735"/>
    <w:rsid w:val="00D312F1"/>
    <w:rsid w:val="00D3148C"/>
    <w:rsid w:val="00D31920"/>
    <w:rsid w:val="00D319B0"/>
    <w:rsid w:val="00D31F83"/>
    <w:rsid w:val="00D3219D"/>
    <w:rsid w:val="00D323D7"/>
    <w:rsid w:val="00D32495"/>
    <w:rsid w:val="00D32526"/>
    <w:rsid w:val="00D32596"/>
    <w:rsid w:val="00D328BA"/>
    <w:rsid w:val="00D32DE4"/>
    <w:rsid w:val="00D3341E"/>
    <w:rsid w:val="00D33E2E"/>
    <w:rsid w:val="00D3426B"/>
    <w:rsid w:val="00D348A9"/>
    <w:rsid w:val="00D349B2"/>
    <w:rsid w:val="00D34A15"/>
    <w:rsid w:val="00D354C6"/>
    <w:rsid w:val="00D354DE"/>
    <w:rsid w:val="00D36214"/>
    <w:rsid w:val="00D36BF1"/>
    <w:rsid w:val="00D370BC"/>
    <w:rsid w:val="00D3718F"/>
    <w:rsid w:val="00D3779A"/>
    <w:rsid w:val="00D377E8"/>
    <w:rsid w:val="00D37841"/>
    <w:rsid w:val="00D37E75"/>
    <w:rsid w:val="00D37EDC"/>
    <w:rsid w:val="00D40398"/>
    <w:rsid w:val="00D4056E"/>
    <w:rsid w:val="00D4067F"/>
    <w:rsid w:val="00D40761"/>
    <w:rsid w:val="00D40A84"/>
    <w:rsid w:val="00D40B73"/>
    <w:rsid w:val="00D40C61"/>
    <w:rsid w:val="00D40DD6"/>
    <w:rsid w:val="00D41306"/>
    <w:rsid w:val="00D417A6"/>
    <w:rsid w:val="00D418ED"/>
    <w:rsid w:val="00D419D5"/>
    <w:rsid w:val="00D419F4"/>
    <w:rsid w:val="00D41D78"/>
    <w:rsid w:val="00D41DC4"/>
    <w:rsid w:val="00D423BE"/>
    <w:rsid w:val="00D42897"/>
    <w:rsid w:val="00D429E0"/>
    <w:rsid w:val="00D42AA7"/>
    <w:rsid w:val="00D42B57"/>
    <w:rsid w:val="00D42B7F"/>
    <w:rsid w:val="00D430A3"/>
    <w:rsid w:val="00D434F7"/>
    <w:rsid w:val="00D43AAA"/>
    <w:rsid w:val="00D43D4E"/>
    <w:rsid w:val="00D43EB6"/>
    <w:rsid w:val="00D4480F"/>
    <w:rsid w:val="00D44D9E"/>
    <w:rsid w:val="00D455B3"/>
    <w:rsid w:val="00D45682"/>
    <w:rsid w:val="00D45A5D"/>
    <w:rsid w:val="00D463AB"/>
    <w:rsid w:val="00D46501"/>
    <w:rsid w:val="00D4675C"/>
    <w:rsid w:val="00D469E1"/>
    <w:rsid w:val="00D46B5C"/>
    <w:rsid w:val="00D46D3E"/>
    <w:rsid w:val="00D46E19"/>
    <w:rsid w:val="00D47546"/>
    <w:rsid w:val="00D47EFC"/>
    <w:rsid w:val="00D50237"/>
    <w:rsid w:val="00D50247"/>
    <w:rsid w:val="00D5117F"/>
    <w:rsid w:val="00D5198B"/>
    <w:rsid w:val="00D531AD"/>
    <w:rsid w:val="00D538E5"/>
    <w:rsid w:val="00D53A78"/>
    <w:rsid w:val="00D53C33"/>
    <w:rsid w:val="00D53E60"/>
    <w:rsid w:val="00D5437A"/>
    <w:rsid w:val="00D548FC"/>
    <w:rsid w:val="00D54917"/>
    <w:rsid w:val="00D54C2F"/>
    <w:rsid w:val="00D55779"/>
    <w:rsid w:val="00D56AB4"/>
    <w:rsid w:val="00D56B26"/>
    <w:rsid w:val="00D56DF0"/>
    <w:rsid w:val="00D5739F"/>
    <w:rsid w:val="00D578E9"/>
    <w:rsid w:val="00D57A1A"/>
    <w:rsid w:val="00D57C40"/>
    <w:rsid w:val="00D57F3C"/>
    <w:rsid w:val="00D6033D"/>
    <w:rsid w:val="00D6034C"/>
    <w:rsid w:val="00D6042D"/>
    <w:rsid w:val="00D60B96"/>
    <w:rsid w:val="00D60C2F"/>
    <w:rsid w:val="00D60CF3"/>
    <w:rsid w:val="00D60F96"/>
    <w:rsid w:val="00D618C6"/>
    <w:rsid w:val="00D619F6"/>
    <w:rsid w:val="00D61AAD"/>
    <w:rsid w:val="00D61E63"/>
    <w:rsid w:val="00D62570"/>
    <w:rsid w:val="00D62716"/>
    <w:rsid w:val="00D628F9"/>
    <w:rsid w:val="00D62C4E"/>
    <w:rsid w:val="00D62C8B"/>
    <w:rsid w:val="00D63799"/>
    <w:rsid w:val="00D63C2F"/>
    <w:rsid w:val="00D641B4"/>
    <w:rsid w:val="00D643A6"/>
    <w:rsid w:val="00D64A44"/>
    <w:rsid w:val="00D64AB0"/>
    <w:rsid w:val="00D65088"/>
    <w:rsid w:val="00D650D2"/>
    <w:rsid w:val="00D65164"/>
    <w:rsid w:val="00D652FC"/>
    <w:rsid w:val="00D65630"/>
    <w:rsid w:val="00D659CF"/>
    <w:rsid w:val="00D65E47"/>
    <w:rsid w:val="00D65EC3"/>
    <w:rsid w:val="00D66197"/>
    <w:rsid w:val="00D66262"/>
    <w:rsid w:val="00D663DA"/>
    <w:rsid w:val="00D664D6"/>
    <w:rsid w:val="00D666D0"/>
    <w:rsid w:val="00D66C2E"/>
    <w:rsid w:val="00D67067"/>
    <w:rsid w:val="00D676D6"/>
    <w:rsid w:val="00D67931"/>
    <w:rsid w:val="00D6799C"/>
    <w:rsid w:val="00D67B49"/>
    <w:rsid w:val="00D70478"/>
    <w:rsid w:val="00D70910"/>
    <w:rsid w:val="00D70A19"/>
    <w:rsid w:val="00D70A41"/>
    <w:rsid w:val="00D70BA0"/>
    <w:rsid w:val="00D70F96"/>
    <w:rsid w:val="00D714E5"/>
    <w:rsid w:val="00D71C9D"/>
    <w:rsid w:val="00D72034"/>
    <w:rsid w:val="00D720F7"/>
    <w:rsid w:val="00D722C1"/>
    <w:rsid w:val="00D72435"/>
    <w:rsid w:val="00D728B0"/>
    <w:rsid w:val="00D729C0"/>
    <w:rsid w:val="00D73213"/>
    <w:rsid w:val="00D73330"/>
    <w:rsid w:val="00D735F0"/>
    <w:rsid w:val="00D737E4"/>
    <w:rsid w:val="00D73897"/>
    <w:rsid w:val="00D73CB6"/>
    <w:rsid w:val="00D73E9F"/>
    <w:rsid w:val="00D74071"/>
    <w:rsid w:val="00D74787"/>
    <w:rsid w:val="00D74F0A"/>
    <w:rsid w:val="00D752F7"/>
    <w:rsid w:val="00D753D2"/>
    <w:rsid w:val="00D75F68"/>
    <w:rsid w:val="00D75F79"/>
    <w:rsid w:val="00D76250"/>
    <w:rsid w:val="00D76388"/>
    <w:rsid w:val="00D7646A"/>
    <w:rsid w:val="00D765AB"/>
    <w:rsid w:val="00D765F7"/>
    <w:rsid w:val="00D76615"/>
    <w:rsid w:val="00D7661F"/>
    <w:rsid w:val="00D76939"/>
    <w:rsid w:val="00D76BFA"/>
    <w:rsid w:val="00D76EC9"/>
    <w:rsid w:val="00D76FDD"/>
    <w:rsid w:val="00D77670"/>
    <w:rsid w:val="00D77BD3"/>
    <w:rsid w:val="00D80CE5"/>
    <w:rsid w:val="00D80D8F"/>
    <w:rsid w:val="00D81A8C"/>
    <w:rsid w:val="00D81BE4"/>
    <w:rsid w:val="00D82C64"/>
    <w:rsid w:val="00D82F9A"/>
    <w:rsid w:val="00D83219"/>
    <w:rsid w:val="00D8364E"/>
    <w:rsid w:val="00D83CD0"/>
    <w:rsid w:val="00D83D04"/>
    <w:rsid w:val="00D8509B"/>
    <w:rsid w:val="00D853C3"/>
    <w:rsid w:val="00D856A6"/>
    <w:rsid w:val="00D85BDE"/>
    <w:rsid w:val="00D85C32"/>
    <w:rsid w:val="00D86358"/>
    <w:rsid w:val="00D863F8"/>
    <w:rsid w:val="00D86C8D"/>
    <w:rsid w:val="00D86E78"/>
    <w:rsid w:val="00D86EF8"/>
    <w:rsid w:val="00D8704A"/>
    <w:rsid w:val="00D87246"/>
    <w:rsid w:val="00D874D6"/>
    <w:rsid w:val="00D8778F"/>
    <w:rsid w:val="00D8790D"/>
    <w:rsid w:val="00D87A7A"/>
    <w:rsid w:val="00D87F47"/>
    <w:rsid w:val="00D90037"/>
    <w:rsid w:val="00D90453"/>
    <w:rsid w:val="00D91774"/>
    <w:rsid w:val="00D91779"/>
    <w:rsid w:val="00D9194D"/>
    <w:rsid w:val="00D91C01"/>
    <w:rsid w:val="00D91DEA"/>
    <w:rsid w:val="00D92681"/>
    <w:rsid w:val="00D92D82"/>
    <w:rsid w:val="00D92E6A"/>
    <w:rsid w:val="00D92E6B"/>
    <w:rsid w:val="00D931A8"/>
    <w:rsid w:val="00D9338F"/>
    <w:rsid w:val="00D933EC"/>
    <w:rsid w:val="00D93AFA"/>
    <w:rsid w:val="00D93B25"/>
    <w:rsid w:val="00D93CB4"/>
    <w:rsid w:val="00D93DF8"/>
    <w:rsid w:val="00D944B7"/>
    <w:rsid w:val="00D94A6F"/>
    <w:rsid w:val="00D94BE2"/>
    <w:rsid w:val="00D94DE9"/>
    <w:rsid w:val="00D94E37"/>
    <w:rsid w:val="00D95263"/>
    <w:rsid w:val="00D952CC"/>
    <w:rsid w:val="00D95729"/>
    <w:rsid w:val="00D9592C"/>
    <w:rsid w:val="00D96500"/>
    <w:rsid w:val="00D96A88"/>
    <w:rsid w:val="00D97040"/>
    <w:rsid w:val="00D97385"/>
    <w:rsid w:val="00D9769A"/>
    <w:rsid w:val="00D97B26"/>
    <w:rsid w:val="00DA00FB"/>
    <w:rsid w:val="00DA07EC"/>
    <w:rsid w:val="00DA0B2F"/>
    <w:rsid w:val="00DA0C7F"/>
    <w:rsid w:val="00DA0D61"/>
    <w:rsid w:val="00DA0F50"/>
    <w:rsid w:val="00DA0F5E"/>
    <w:rsid w:val="00DA1095"/>
    <w:rsid w:val="00DA18C0"/>
    <w:rsid w:val="00DA24D6"/>
    <w:rsid w:val="00DA2E72"/>
    <w:rsid w:val="00DA31B2"/>
    <w:rsid w:val="00DA34D0"/>
    <w:rsid w:val="00DA397E"/>
    <w:rsid w:val="00DA39F5"/>
    <w:rsid w:val="00DA3CB3"/>
    <w:rsid w:val="00DA4504"/>
    <w:rsid w:val="00DA4A72"/>
    <w:rsid w:val="00DA4AD3"/>
    <w:rsid w:val="00DA5184"/>
    <w:rsid w:val="00DA5799"/>
    <w:rsid w:val="00DA594C"/>
    <w:rsid w:val="00DA61C8"/>
    <w:rsid w:val="00DA64DA"/>
    <w:rsid w:val="00DA65FF"/>
    <w:rsid w:val="00DA68F3"/>
    <w:rsid w:val="00DA6931"/>
    <w:rsid w:val="00DA6C44"/>
    <w:rsid w:val="00DA726E"/>
    <w:rsid w:val="00DA7340"/>
    <w:rsid w:val="00DA75DE"/>
    <w:rsid w:val="00DA7608"/>
    <w:rsid w:val="00DA767F"/>
    <w:rsid w:val="00DA7808"/>
    <w:rsid w:val="00DA79C8"/>
    <w:rsid w:val="00DA7A37"/>
    <w:rsid w:val="00DB076E"/>
    <w:rsid w:val="00DB08E5"/>
    <w:rsid w:val="00DB0D05"/>
    <w:rsid w:val="00DB0F96"/>
    <w:rsid w:val="00DB11B2"/>
    <w:rsid w:val="00DB153E"/>
    <w:rsid w:val="00DB171B"/>
    <w:rsid w:val="00DB175B"/>
    <w:rsid w:val="00DB1CA3"/>
    <w:rsid w:val="00DB2193"/>
    <w:rsid w:val="00DB2B59"/>
    <w:rsid w:val="00DB2EC2"/>
    <w:rsid w:val="00DB319D"/>
    <w:rsid w:val="00DB34FF"/>
    <w:rsid w:val="00DB3E1E"/>
    <w:rsid w:val="00DB3EBC"/>
    <w:rsid w:val="00DB5284"/>
    <w:rsid w:val="00DB6595"/>
    <w:rsid w:val="00DB674B"/>
    <w:rsid w:val="00DB69B3"/>
    <w:rsid w:val="00DB6A2B"/>
    <w:rsid w:val="00DB6A2C"/>
    <w:rsid w:val="00DB6F9E"/>
    <w:rsid w:val="00DB7292"/>
    <w:rsid w:val="00DB75B7"/>
    <w:rsid w:val="00DB75F4"/>
    <w:rsid w:val="00DB760D"/>
    <w:rsid w:val="00DC0522"/>
    <w:rsid w:val="00DC0A30"/>
    <w:rsid w:val="00DC0A41"/>
    <w:rsid w:val="00DC0B0D"/>
    <w:rsid w:val="00DC12F3"/>
    <w:rsid w:val="00DC16CA"/>
    <w:rsid w:val="00DC21F3"/>
    <w:rsid w:val="00DC2270"/>
    <w:rsid w:val="00DC272D"/>
    <w:rsid w:val="00DC27CB"/>
    <w:rsid w:val="00DC289A"/>
    <w:rsid w:val="00DC2F98"/>
    <w:rsid w:val="00DC351E"/>
    <w:rsid w:val="00DC3A9E"/>
    <w:rsid w:val="00DC3EB7"/>
    <w:rsid w:val="00DC441D"/>
    <w:rsid w:val="00DC467E"/>
    <w:rsid w:val="00DC47A3"/>
    <w:rsid w:val="00DC4B6C"/>
    <w:rsid w:val="00DC4BFE"/>
    <w:rsid w:val="00DC4E91"/>
    <w:rsid w:val="00DC52B0"/>
    <w:rsid w:val="00DC5351"/>
    <w:rsid w:val="00DC60AC"/>
    <w:rsid w:val="00DC6748"/>
    <w:rsid w:val="00DC6D40"/>
    <w:rsid w:val="00DC6EF2"/>
    <w:rsid w:val="00DD004E"/>
    <w:rsid w:val="00DD04AC"/>
    <w:rsid w:val="00DD07C5"/>
    <w:rsid w:val="00DD0B2C"/>
    <w:rsid w:val="00DD0C9C"/>
    <w:rsid w:val="00DD0D31"/>
    <w:rsid w:val="00DD0D56"/>
    <w:rsid w:val="00DD16F5"/>
    <w:rsid w:val="00DD267A"/>
    <w:rsid w:val="00DD2999"/>
    <w:rsid w:val="00DD2CB5"/>
    <w:rsid w:val="00DD2DBB"/>
    <w:rsid w:val="00DD35A9"/>
    <w:rsid w:val="00DD3671"/>
    <w:rsid w:val="00DD3698"/>
    <w:rsid w:val="00DD370C"/>
    <w:rsid w:val="00DD3CA7"/>
    <w:rsid w:val="00DD4B77"/>
    <w:rsid w:val="00DD5260"/>
    <w:rsid w:val="00DD55F3"/>
    <w:rsid w:val="00DD5824"/>
    <w:rsid w:val="00DD5CB1"/>
    <w:rsid w:val="00DD5E68"/>
    <w:rsid w:val="00DD65A7"/>
    <w:rsid w:val="00DD6AE9"/>
    <w:rsid w:val="00DD6DE6"/>
    <w:rsid w:val="00DD6FBA"/>
    <w:rsid w:val="00DD7152"/>
    <w:rsid w:val="00DD736F"/>
    <w:rsid w:val="00DD73DF"/>
    <w:rsid w:val="00DD74C6"/>
    <w:rsid w:val="00DD7651"/>
    <w:rsid w:val="00DE0150"/>
    <w:rsid w:val="00DE03BE"/>
    <w:rsid w:val="00DE0899"/>
    <w:rsid w:val="00DE0946"/>
    <w:rsid w:val="00DE0C54"/>
    <w:rsid w:val="00DE0E11"/>
    <w:rsid w:val="00DE1455"/>
    <w:rsid w:val="00DE14D4"/>
    <w:rsid w:val="00DE1D12"/>
    <w:rsid w:val="00DE2283"/>
    <w:rsid w:val="00DE2654"/>
    <w:rsid w:val="00DE2EF8"/>
    <w:rsid w:val="00DE313D"/>
    <w:rsid w:val="00DE317B"/>
    <w:rsid w:val="00DE3657"/>
    <w:rsid w:val="00DE3891"/>
    <w:rsid w:val="00DE39AB"/>
    <w:rsid w:val="00DE3A00"/>
    <w:rsid w:val="00DE3B19"/>
    <w:rsid w:val="00DE3FCD"/>
    <w:rsid w:val="00DE407D"/>
    <w:rsid w:val="00DE4371"/>
    <w:rsid w:val="00DE451D"/>
    <w:rsid w:val="00DE47ED"/>
    <w:rsid w:val="00DE5273"/>
    <w:rsid w:val="00DE53A2"/>
    <w:rsid w:val="00DE58DC"/>
    <w:rsid w:val="00DE59BF"/>
    <w:rsid w:val="00DE5BA5"/>
    <w:rsid w:val="00DE6327"/>
    <w:rsid w:val="00DE63D7"/>
    <w:rsid w:val="00DE6620"/>
    <w:rsid w:val="00DE6A5F"/>
    <w:rsid w:val="00DE6CD2"/>
    <w:rsid w:val="00DE6FCA"/>
    <w:rsid w:val="00DE722E"/>
    <w:rsid w:val="00DE7581"/>
    <w:rsid w:val="00DE796E"/>
    <w:rsid w:val="00DF0161"/>
    <w:rsid w:val="00DF0415"/>
    <w:rsid w:val="00DF04DC"/>
    <w:rsid w:val="00DF0F3A"/>
    <w:rsid w:val="00DF10D9"/>
    <w:rsid w:val="00DF154A"/>
    <w:rsid w:val="00DF1A1A"/>
    <w:rsid w:val="00DF2079"/>
    <w:rsid w:val="00DF22B2"/>
    <w:rsid w:val="00DF2487"/>
    <w:rsid w:val="00DF2D99"/>
    <w:rsid w:val="00DF32BF"/>
    <w:rsid w:val="00DF34BB"/>
    <w:rsid w:val="00DF3D05"/>
    <w:rsid w:val="00DF4F91"/>
    <w:rsid w:val="00DF60E8"/>
    <w:rsid w:val="00DF642C"/>
    <w:rsid w:val="00DF64B6"/>
    <w:rsid w:val="00DF6E72"/>
    <w:rsid w:val="00DF6F82"/>
    <w:rsid w:val="00DF7639"/>
    <w:rsid w:val="00DF763D"/>
    <w:rsid w:val="00DF7D4C"/>
    <w:rsid w:val="00E00493"/>
    <w:rsid w:val="00E0062F"/>
    <w:rsid w:val="00E00A33"/>
    <w:rsid w:val="00E0154F"/>
    <w:rsid w:val="00E01741"/>
    <w:rsid w:val="00E01782"/>
    <w:rsid w:val="00E01A47"/>
    <w:rsid w:val="00E01B9C"/>
    <w:rsid w:val="00E01EAB"/>
    <w:rsid w:val="00E02081"/>
    <w:rsid w:val="00E02310"/>
    <w:rsid w:val="00E02649"/>
    <w:rsid w:val="00E02784"/>
    <w:rsid w:val="00E02848"/>
    <w:rsid w:val="00E035A0"/>
    <w:rsid w:val="00E03DB1"/>
    <w:rsid w:val="00E03F15"/>
    <w:rsid w:val="00E0437F"/>
    <w:rsid w:val="00E04465"/>
    <w:rsid w:val="00E04B23"/>
    <w:rsid w:val="00E04E99"/>
    <w:rsid w:val="00E05077"/>
    <w:rsid w:val="00E05091"/>
    <w:rsid w:val="00E05802"/>
    <w:rsid w:val="00E05BC4"/>
    <w:rsid w:val="00E05EEB"/>
    <w:rsid w:val="00E05F3F"/>
    <w:rsid w:val="00E06675"/>
    <w:rsid w:val="00E0693E"/>
    <w:rsid w:val="00E06C1F"/>
    <w:rsid w:val="00E06C22"/>
    <w:rsid w:val="00E06EC2"/>
    <w:rsid w:val="00E070F7"/>
    <w:rsid w:val="00E0747F"/>
    <w:rsid w:val="00E07FE6"/>
    <w:rsid w:val="00E109B2"/>
    <w:rsid w:val="00E1131C"/>
    <w:rsid w:val="00E113D8"/>
    <w:rsid w:val="00E114BE"/>
    <w:rsid w:val="00E11A4B"/>
    <w:rsid w:val="00E12038"/>
    <w:rsid w:val="00E12922"/>
    <w:rsid w:val="00E12963"/>
    <w:rsid w:val="00E12BFD"/>
    <w:rsid w:val="00E1307E"/>
    <w:rsid w:val="00E13248"/>
    <w:rsid w:val="00E13373"/>
    <w:rsid w:val="00E1337C"/>
    <w:rsid w:val="00E1358B"/>
    <w:rsid w:val="00E1366B"/>
    <w:rsid w:val="00E136DE"/>
    <w:rsid w:val="00E1389F"/>
    <w:rsid w:val="00E13E6E"/>
    <w:rsid w:val="00E14269"/>
    <w:rsid w:val="00E1466F"/>
    <w:rsid w:val="00E14823"/>
    <w:rsid w:val="00E148F8"/>
    <w:rsid w:val="00E14D50"/>
    <w:rsid w:val="00E14FDF"/>
    <w:rsid w:val="00E151C2"/>
    <w:rsid w:val="00E15692"/>
    <w:rsid w:val="00E15775"/>
    <w:rsid w:val="00E15CE9"/>
    <w:rsid w:val="00E160FD"/>
    <w:rsid w:val="00E16765"/>
    <w:rsid w:val="00E168B1"/>
    <w:rsid w:val="00E16D7C"/>
    <w:rsid w:val="00E17164"/>
    <w:rsid w:val="00E1722B"/>
    <w:rsid w:val="00E17BC9"/>
    <w:rsid w:val="00E17BD6"/>
    <w:rsid w:val="00E17CD7"/>
    <w:rsid w:val="00E20562"/>
    <w:rsid w:val="00E20631"/>
    <w:rsid w:val="00E21284"/>
    <w:rsid w:val="00E215D1"/>
    <w:rsid w:val="00E21AF1"/>
    <w:rsid w:val="00E21D50"/>
    <w:rsid w:val="00E21D77"/>
    <w:rsid w:val="00E21F8A"/>
    <w:rsid w:val="00E22058"/>
    <w:rsid w:val="00E223D6"/>
    <w:rsid w:val="00E22C9D"/>
    <w:rsid w:val="00E22DBC"/>
    <w:rsid w:val="00E2398B"/>
    <w:rsid w:val="00E23C59"/>
    <w:rsid w:val="00E23D27"/>
    <w:rsid w:val="00E23DF2"/>
    <w:rsid w:val="00E23FA1"/>
    <w:rsid w:val="00E2405B"/>
    <w:rsid w:val="00E2412B"/>
    <w:rsid w:val="00E24130"/>
    <w:rsid w:val="00E24322"/>
    <w:rsid w:val="00E244FF"/>
    <w:rsid w:val="00E24BE5"/>
    <w:rsid w:val="00E25084"/>
    <w:rsid w:val="00E25959"/>
    <w:rsid w:val="00E26307"/>
    <w:rsid w:val="00E26463"/>
    <w:rsid w:val="00E2697B"/>
    <w:rsid w:val="00E26E76"/>
    <w:rsid w:val="00E2715F"/>
    <w:rsid w:val="00E27D5D"/>
    <w:rsid w:val="00E27DC9"/>
    <w:rsid w:val="00E303F7"/>
    <w:rsid w:val="00E304A5"/>
    <w:rsid w:val="00E30A28"/>
    <w:rsid w:val="00E30B97"/>
    <w:rsid w:val="00E313A4"/>
    <w:rsid w:val="00E316C5"/>
    <w:rsid w:val="00E323A7"/>
    <w:rsid w:val="00E327EF"/>
    <w:rsid w:val="00E32C41"/>
    <w:rsid w:val="00E32E0E"/>
    <w:rsid w:val="00E32E32"/>
    <w:rsid w:val="00E32F22"/>
    <w:rsid w:val="00E331F7"/>
    <w:rsid w:val="00E33574"/>
    <w:rsid w:val="00E33CAB"/>
    <w:rsid w:val="00E33E97"/>
    <w:rsid w:val="00E33FC4"/>
    <w:rsid w:val="00E35618"/>
    <w:rsid w:val="00E35FED"/>
    <w:rsid w:val="00E361B0"/>
    <w:rsid w:val="00E361D5"/>
    <w:rsid w:val="00E361FD"/>
    <w:rsid w:val="00E36440"/>
    <w:rsid w:val="00E36443"/>
    <w:rsid w:val="00E364D4"/>
    <w:rsid w:val="00E36799"/>
    <w:rsid w:val="00E368A0"/>
    <w:rsid w:val="00E37735"/>
    <w:rsid w:val="00E37940"/>
    <w:rsid w:val="00E37C25"/>
    <w:rsid w:val="00E37E9A"/>
    <w:rsid w:val="00E37FF7"/>
    <w:rsid w:val="00E406BC"/>
    <w:rsid w:val="00E41025"/>
    <w:rsid w:val="00E4123F"/>
    <w:rsid w:val="00E4129E"/>
    <w:rsid w:val="00E41472"/>
    <w:rsid w:val="00E41486"/>
    <w:rsid w:val="00E4196E"/>
    <w:rsid w:val="00E41A1A"/>
    <w:rsid w:val="00E42FC5"/>
    <w:rsid w:val="00E42FF3"/>
    <w:rsid w:val="00E430C9"/>
    <w:rsid w:val="00E434A4"/>
    <w:rsid w:val="00E43580"/>
    <w:rsid w:val="00E4394B"/>
    <w:rsid w:val="00E442D1"/>
    <w:rsid w:val="00E44C1B"/>
    <w:rsid w:val="00E44C90"/>
    <w:rsid w:val="00E44CC2"/>
    <w:rsid w:val="00E45597"/>
    <w:rsid w:val="00E45610"/>
    <w:rsid w:val="00E45BC6"/>
    <w:rsid w:val="00E45F8E"/>
    <w:rsid w:val="00E465C6"/>
    <w:rsid w:val="00E46CB9"/>
    <w:rsid w:val="00E46F8E"/>
    <w:rsid w:val="00E479DD"/>
    <w:rsid w:val="00E47B24"/>
    <w:rsid w:val="00E47CE6"/>
    <w:rsid w:val="00E502D9"/>
    <w:rsid w:val="00E504FD"/>
    <w:rsid w:val="00E50504"/>
    <w:rsid w:val="00E505D2"/>
    <w:rsid w:val="00E5073C"/>
    <w:rsid w:val="00E50940"/>
    <w:rsid w:val="00E516D1"/>
    <w:rsid w:val="00E518D2"/>
    <w:rsid w:val="00E51F6D"/>
    <w:rsid w:val="00E52476"/>
    <w:rsid w:val="00E52562"/>
    <w:rsid w:val="00E52A63"/>
    <w:rsid w:val="00E52E9B"/>
    <w:rsid w:val="00E53494"/>
    <w:rsid w:val="00E536DB"/>
    <w:rsid w:val="00E537B1"/>
    <w:rsid w:val="00E5388D"/>
    <w:rsid w:val="00E53AEC"/>
    <w:rsid w:val="00E53F7C"/>
    <w:rsid w:val="00E53F9B"/>
    <w:rsid w:val="00E540B2"/>
    <w:rsid w:val="00E54445"/>
    <w:rsid w:val="00E54FAE"/>
    <w:rsid w:val="00E551B2"/>
    <w:rsid w:val="00E5528E"/>
    <w:rsid w:val="00E558F7"/>
    <w:rsid w:val="00E55D81"/>
    <w:rsid w:val="00E55DD8"/>
    <w:rsid w:val="00E56006"/>
    <w:rsid w:val="00E56123"/>
    <w:rsid w:val="00E5649E"/>
    <w:rsid w:val="00E56AB3"/>
    <w:rsid w:val="00E56BE7"/>
    <w:rsid w:val="00E56BF9"/>
    <w:rsid w:val="00E57476"/>
    <w:rsid w:val="00E6003D"/>
    <w:rsid w:val="00E60756"/>
    <w:rsid w:val="00E60F9E"/>
    <w:rsid w:val="00E61019"/>
    <w:rsid w:val="00E611F4"/>
    <w:rsid w:val="00E615CB"/>
    <w:rsid w:val="00E61939"/>
    <w:rsid w:val="00E61A4F"/>
    <w:rsid w:val="00E62259"/>
    <w:rsid w:val="00E62466"/>
    <w:rsid w:val="00E62527"/>
    <w:rsid w:val="00E62706"/>
    <w:rsid w:val="00E62B0D"/>
    <w:rsid w:val="00E62D65"/>
    <w:rsid w:val="00E62DA5"/>
    <w:rsid w:val="00E62DD2"/>
    <w:rsid w:val="00E635FC"/>
    <w:rsid w:val="00E63CD7"/>
    <w:rsid w:val="00E63DDE"/>
    <w:rsid w:val="00E63E18"/>
    <w:rsid w:val="00E641F0"/>
    <w:rsid w:val="00E64527"/>
    <w:rsid w:val="00E64614"/>
    <w:rsid w:val="00E64D8D"/>
    <w:rsid w:val="00E64FAA"/>
    <w:rsid w:val="00E651A1"/>
    <w:rsid w:val="00E65312"/>
    <w:rsid w:val="00E65585"/>
    <w:rsid w:val="00E6596C"/>
    <w:rsid w:val="00E65FB1"/>
    <w:rsid w:val="00E662EC"/>
    <w:rsid w:val="00E6699F"/>
    <w:rsid w:val="00E66A09"/>
    <w:rsid w:val="00E66A87"/>
    <w:rsid w:val="00E66B25"/>
    <w:rsid w:val="00E670F5"/>
    <w:rsid w:val="00E67791"/>
    <w:rsid w:val="00E67874"/>
    <w:rsid w:val="00E6795B"/>
    <w:rsid w:val="00E67E65"/>
    <w:rsid w:val="00E67F81"/>
    <w:rsid w:val="00E70931"/>
    <w:rsid w:val="00E70A17"/>
    <w:rsid w:val="00E70BF7"/>
    <w:rsid w:val="00E70E74"/>
    <w:rsid w:val="00E7123D"/>
    <w:rsid w:val="00E719CE"/>
    <w:rsid w:val="00E71D00"/>
    <w:rsid w:val="00E71F24"/>
    <w:rsid w:val="00E72860"/>
    <w:rsid w:val="00E7287F"/>
    <w:rsid w:val="00E728C8"/>
    <w:rsid w:val="00E7297D"/>
    <w:rsid w:val="00E72B14"/>
    <w:rsid w:val="00E72ECB"/>
    <w:rsid w:val="00E73433"/>
    <w:rsid w:val="00E73C43"/>
    <w:rsid w:val="00E74511"/>
    <w:rsid w:val="00E74ADF"/>
    <w:rsid w:val="00E74E03"/>
    <w:rsid w:val="00E74F23"/>
    <w:rsid w:val="00E75773"/>
    <w:rsid w:val="00E76270"/>
    <w:rsid w:val="00E76CCD"/>
    <w:rsid w:val="00E76D01"/>
    <w:rsid w:val="00E76D28"/>
    <w:rsid w:val="00E76E39"/>
    <w:rsid w:val="00E776BA"/>
    <w:rsid w:val="00E77837"/>
    <w:rsid w:val="00E77B1F"/>
    <w:rsid w:val="00E77C36"/>
    <w:rsid w:val="00E802D3"/>
    <w:rsid w:val="00E8034B"/>
    <w:rsid w:val="00E80430"/>
    <w:rsid w:val="00E80A9A"/>
    <w:rsid w:val="00E80C43"/>
    <w:rsid w:val="00E81E5D"/>
    <w:rsid w:val="00E81FD7"/>
    <w:rsid w:val="00E82578"/>
    <w:rsid w:val="00E82A56"/>
    <w:rsid w:val="00E830B0"/>
    <w:rsid w:val="00E831BD"/>
    <w:rsid w:val="00E83952"/>
    <w:rsid w:val="00E844F9"/>
    <w:rsid w:val="00E84905"/>
    <w:rsid w:val="00E8491F"/>
    <w:rsid w:val="00E849AC"/>
    <w:rsid w:val="00E849C9"/>
    <w:rsid w:val="00E84AE1"/>
    <w:rsid w:val="00E853B0"/>
    <w:rsid w:val="00E853B6"/>
    <w:rsid w:val="00E85429"/>
    <w:rsid w:val="00E857F8"/>
    <w:rsid w:val="00E85824"/>
    <w:rsid w:val="00E8594D"/>
    <w:rsid w:val="00E8598E"/>
    <w:rsid w:val="00E8684C"/>
    <w:rsid w:val="00E86B68"/>
    <w:rsid w:val="00E86C4E"/>
    <w:rsid w:val="00E86D73"/>
    <w:rsid w:val="00E86DF3"/>
    <w:rsid w:val="00E871BF"/>
    <w:rsid w:val="00E87237"/>
    <w:rsid w:val="00E8753F"/>
    <w:rsid w:val="00E8762A"/>
    <w:rsid w:val="00E87E95"/>
    <w:rsid w:val="00E90B71"/>
    <w:rsid w:val="00E90F26"/>
    <w:rsid w:val="00E9151A"/>
    <w:rsid w:val="00E91773"/>
    <w:rsid w:val="00E91AF1"/>
    <w:rsid w:val="00E91BE1"/>
    <w:rsid w:val="00E92328"/>
    <w:rsid w:val="00E9237A"/>
    <w:rsid w:val="00E92AD8"/>
    <w:rsid w:val="00E92D62"/>
    <w:rsid w:val="00E931B8"/>
    <w:rsid w:val="00E93796"/>
    <w:rsid w:val="00E93C11"/>
    <w:rsid w:val="00E93DFA"/>
    <w:rsid w:val="00E942C7"/>
    <w:rsid w:val="00E9440D"/>
    <w:rsid w:val="00E9499A"/>
    <w:rsid w:val="00E94ECF"/>
    <w:rsid w:val="00E9522B"/>
    <w:rsid w:val="00E9534A"/>
    <w:rsid w:val="00E9550B"/>
    <w:rsid w:val="00E955E9"/>
    <w:rsid w:val="00E956FB"/>
    <w:rsid w:val="00E95D86"/>
    <w:rsid w:val="00E961EA"/>
    <w:rsid w:val="00E96B9D"/>
    <w:rsid w:val="00E97E3F"/>
    <w:rsid w:val="00E97FDF"/>
    <w:rsid w:val="00EA0421"/>
    <w:rsid w:val="00EA0957"/>
    <w:rsid w:val="00EA17B4"/>
    <w:rsid w:val="00EA1843"/>
    <w:rsid w:val="00EA1BEA"/>
    <w:rsid w:val="00EA228A"/>
    <w:rsid w:val="00EA27D2"/>
    <w:rsid w:val="00EA2FF9"/>
    <w:rsid w:val="00EA41AD"/>
    <w:rsid w:val="00EA48D4"/>
    <w:rsid w:val="00EA4AE1"/>
    <w:rsid w:val="00EA4F0F"/>
    <w:rsid w:val="00EA51F2"/>
    <w:rsid w:val="00EA579A"/>
    <w:rsid w:val="00EA580F"/>
    <w:rsid w:val="00EA5AF9"/>
    <w:rsid w:val="00EA5E79"/>
    <w:rsid w:val="00EA64FD"/>
    <w:rsid w:val="00EA653F"/>
    <w:rsid w:val="00EA6D5C"/>
    <w:rsid w:val="00EA7324"/>
    <w:rsid w:val="00EA7D31"/>
    <w:rsid w:val="00EA7DFA"/>
    <w:rsid w:val="00EA7F21"/>
    <w:rsid w:val="00EB0274"/>
    <w:rsid w:val="00EB0400"/>
    <w:rsid w:val="00EB041F"/>
    <w:rsid w:val="00EB045E"/>
    <w:rsid w:val="00EB06AE"/>
    <w:rsid w:val="00EB083E"/>
    <w:rsid w:val="00EB0C6F"/>
    <w:rsid w:val="00EB1233"/>
    <w:rsid w:val="00EB124B"/>
    <w:rsid w:val="00EB1430"/>
    <w:rsid w:val="00EB182C"/>
    <w:rsid w:val="00EB1A49"/>
    <w:rsid w:val="00EB1BEC"/>
    <w:rsid w:val="00EB1D78"/>
    <w:rsid w:val="00EB209B"/>
    <w:rsid w:val="00EB2134"/>
    <w:rsid w:val="00EB2227"/>
    <w:rsid w:val="00EB2685"/>
    <w:rsid w:val="00EB26BD"/>
    <w:rsid w:val="00EB3288"/>
    <w:rsid w:val="00EB32D1"/>
    <w:rsid w:val="00EB351C"/>
    <w:rsid w:val="00EB3B1E"/>
    <w:rsid w:val="00EB401A"/>
    <w:rsid w:val="00EB4428"/>
    <w:rsid w:val="00EB4519"/>
    <w:rsid w:val="00EB48CA"/>
    <w:rsid w:val="00EB4BB2"/>
    <w:rsid w:val="00EB501F"/>
    <w:rsid w:val="00EB50E0"/>
    <w:rsid w:val="00EB60AF"/>
    <w:rsid w:val="00EB673A"/>
    <w:rsid w:val="00EB6B40"/>
    <w:rsid w:val="00EB6B53"/>
    <w:rsid w:val="00EB6C51"/>
    <w:rsid w:val="00EB6E53"/>
    <w:rsid w:val="00EB7086"/>
    <w:rsid w:val="00EB7AF5"/>
    <w:rsid w:val="00EB7F6E"/>
    <w:rsid w:val="00EC073C"/>
    <w:rsid w:val="00EC08A0"/>
    <w:rsid w:val="00EC0DA5"/>
    <w:rsid w:val="00EC0ED8"/>
    <w:rsid w:val="00EC1006"/>
    <w:rsid w:val="00EC1501"/>
    <w:rsid w:val="00EC1D86"/>
    <w:rsid w:val="00EC25EA"/>
    <w:rsid w:val="00EC2642"/>
    <w:rsid w:val="00EC2A19"/>
    <w:rsid w:val="00EC2BB2"/>
    <w:rsid w:val="00EC2C63"/>
    <w:rsid w:val="00EC2CD9"/>
    <w:rsid w:val="00EC2FFE"/>
    <w:rsid w:val="00EC3622"/>
    <w:rsid w:val="00EC3982"/>
    <w:rsid w:val="00EC399D"/>
    <w:rsid w:val="00EC41ED"/>
    <w:rsid w:val="00EC492B"/>
    <w:rsid w:val="00EC4C06"/>
    <w:rsid w:val="00EC4DC3"/>
    <w:rsid w:val="00EC4F2E"/>
    <w:rsid w:val="00EC4FF8"/>
    <w:rsid w:val="00EC51D0"/>
    <w:rsid w:val="00EC5C38"/>
    <w:rsid w:val="00EC5D6F"/>
    <w:rsid w:val="00EC615D"/>
    <w:rsid w:val="00EC6216"/>
    <w:rsid w:val="00EC70BC"/>
    <w:rsid w:val="00EC74FB"/>
    <w:rsid w:val="00EC775F"/>
    <w:rsid w:val="00EC7884"/>
    <w:rsid w:val="00ED02CC"/>
    <w:rsid w:val="00ED07CA"/>
    <w:rsid w:val="00ED12C5"/>
    <w:rsid w:val="00ED13B4"/>
    <w:rsid w:val="00ED1769"/>
    <w:rsid w:val="00ED1C24"/>
    <w:rsid w:val="00ED1DE7"/>
    <w:rsid w:val="00ED238C"/>
    <w:rsid w:val="00ED264E"/>
    <w:rsid w:val="00ED2A40"/>
    <w:rsid w:val="00ED3253"/>
    <w:rsid w:val="00ED5B2C"/>
    <w:rsid w:val="00ED5C7B"/>
    <w:rsid w:val="00ED5CDA"/>
    <w:rsid w:val="00ED5D05"/>
    <w:rsid w:val="00ED64FC"/>
    <w:rsid w:val="00ED677A"/>
    <w:rsid w:val="00ED6E4C"/>
    <w:rsid w:val="00ED6EF8"/>
    <w:rsid w:val="00ED70BD"/>
    <w:rsid w:val="00ED70F7"/>
    <w:rsid w:val="00ED71F9"/>
    <w:rsid w:val="00ED728A"/>
    <w:rsid w:val="00ED7894"/>
    <w:rsid w:val="00EE05C1"/>
    <w:rsid w:val="00EE0B0D"/>
    <w:rsid w:val="00EE2167"/>
    <w:rsid w:val="00EE289E"/>
    <w:rsid w:val="00EE2B34"/>
    <w:rsid w:val="00EE3E56"/>
    <w:rsid w:val="00EE3E68"/>
    <w:rsid w:val="00EE42B1"/>
    <w:rsid w:val="00EE4666"/>
    <w:rsid w:val="00EE4C7F"/>
    <w:rsid w:val="00EE53A5"/>
    <w:rsid w:val="00EE5421"/>
    <w:rsid w:val="00EE544F"/>
    <w:rsid w:val="00EE5C5E"/>
    <w:rsid w:val="00EE5EBA"/>
    <w:rsid w:val="00EE5FA2"/>
    <w:rsid w:val="00EE5FF5"/>
    <w:rsid w:val="00EE68AE"/>
    <w:rsid w:val="00EE6F2E"/>
    <w:rsid w:val="00EE700E"/>
    <w:rsid w:val="00EE7251"/>
    <w:rsid w:val="00EE74C3"/>
    <w:rsid w:val="00EE78FF"/>
    <w:rsid w:val="00EE7E8E"/>
    <w:rsid w:val="00EF02AE"/>
    <w:rsid w:val="00EF059C"/>
    <w:rsid w:val="00EF08CF"/>
    <w:rsid w:val="00EF16F5"/>
    <w:rsid w:val="00EF18FB"/>
    <w:rsid w:val="00EF1A37"/>
    <w:rsid w:val="00EF22B7"/>
    <w:rsid w:val="00EF257E"/>
    <w:rsid w:val="00EF291E"/>
    <w:rsid w:val="00EF2E06"/>
    <w:rsid w:val="00EF3016"/>
    <w:rsid w:val="00EF329D"/>
    <w:rsid w:val="00EF371C"/>
    <w:rsid w:val="00EF38E0"/>
    <w:rsid w:val="00EF3CA8"/>
    <w:rsid w:val="00EF4256"/>
    <w:rsid w:val="00EF44E5"/>
    <w:rsid w:val="00EF472B"/>
    <w:rsid w:val="00EF4A03"/>
    <w:rsid w:val="00EF4A80"/>
    <w:rsid w:val="00EF4D04"/>
    <w:rsid w:val="00EF4D5B"/>
    <w:rsid w:val="00EF4D82"/>
    <w:rsid w:val="00EF4EE1"/>
    <w:rsid w:val="00EF5122"/>
    <w:rsid w:val="00EF53E8"/>
    <w:rsid w:val="00EF5494"/>
    <w:rsid w:val="00EF5567"/>
    <w:rsid w:val="00EF5CE6"/>
    <w:rsid w:val="00EF5F9D"/>
    <w:rsid w:val="00EF62B4"/>
    <w:rsid w:val="00EF64B0"/>
    <w:rsid w:val="00EF7006"/>
    <w:rsid w:val="00EF716C"/>
    <w:rsid w:val="00EF7177"/>
    <w:rsid w:val="00EF7509"/>
    <w:rsid w:val="00EF791F"/>
    <w:rsid w:val="00EF7E45"/>
    <w:rsid w:val="00EF7F99"/>
    <w:rsid w:val="00F00506"/>
    <w:rsid w:val="00F00B5D"/>
    <w:rsid w:val="00F00CE3"/>
    <w:rsid w:val="00F00EF1"/>
    <w:rsid w:val="00F00F33"/>
    <w:rsid w:val="00F0103F"/>
    <w:rsid w:val="00F014C5"/>
    <w:rsid w:val="00F018C6"/>
    <w:rsid w:val="00F02485"/>
    <w:rsid w:val="00F02AA2"/>
    <w:rsid w:val="00F03684"/>
    <w:rsid w:val="00F03720"/>
    <w:rsid w:val="00F03A92"/>
    <w:rsid w:val="00F04151"/>
    <w:rsid w:val="00F0441A"/>
    <w:rsid w:val="00F04696"/>
    <w:rsid w:val="00F048A2"/>
    <w:rsid w:val="00F048DA"/>
    <w:rsid w:val="00F05BCA"/>
    <w:rsid w:val="00F05EA0"/>
    <w:rsid w:val="00F07E7F"/>
    <w:rsid w:val="00F1099C"/>
    <w:rsid w:val="00F11955"/>
    <w:rsid w:val="00F11C48"/>
    <w:rsid w:val="00F1207C"/>
    <w:rsid w:val="00F1260E"/>
    <w:rsid w:val="00F127AB"/>
    <w:rsid w:val="00F12FA4"/>
    <w:rsid w:val="00F13191"/>
    <w:rsid w:val="00F13231"/>
    <w:rsid w:val="00F13403"/>
    <w:rsid w:val="00F136EE"/>
    <w:rsid w:val="00F1384F"/>
    <w:rsid w:val="00F13DB9"/>
    <w:rsid w:val="00F14091"/>
    <w:rsid w:val="00F140CD"/>
    <w:rsid w:val="00F143CC"/>
    <w:rsid w:val="00F1473F"/>
    <w:rsid w:val="00F148F7"/>
    <w:rsid w:val="00F14EAA"/>
    <w:rsid w:val="00F15440"/>
    <w:rsid w:val="00F15675"/>
    <w:rsid w:val="00F158AC"/>
    <w:rsid w:val="00F15CDF"/>
    <w:rsid w:val="00F16035"/>
    <w:rsid w:val="00F1606A"/>
    <w:rsid w:val="00F16331"/>
    <w:rsid w:val="00F16728"/>
    <w:rsid w:val="00F16B08"/>
    <w:rsid w:val="00F16B8F"/>
    <w:rsid w:val="00F16DF0"/>
    <w:rsid w:val="00F16F56"/>
    <w:rsid w:val="00F1761F"/>
    <w:rsid w:val="00F178A1"/>
    <w:rsid w:val="00F17B53"/>
    <w:rsid w:val="00F20CC5"/>
    <w:rsid w:val="00F20EAA"/>
    <w:rsid w:val="00F2122D"/>
    <w:rsid w:val="00F214FC"/>
    <w:rsid w:val="00F215A9"/>
    <w:rsid w:val="00F21DFA"/>
    <w:rsid w:val="00F21E6D"/>
    <w:rsid w:val="00F21ECC"/>
    <w:rsid w:val="00F21F61"/>
    <w:rsid w:val="00F2263A"/>
    <w:rsid w:val="00F22A97"/>
    <w:rsid w:val="00F23118"/>
    <w:rsid w:val="00F23439"/>
    <w:rsid w:val="00F23579"/>
    <w:rsid w:val="00F2365A"/>
    <w:rsid w:val="00F23893"/>
    <w:rsid w:val="00F238BC"/>
    <w:rsid w:val="00F239F5"/>
    <w:rsid w:val="00F24028"/>
    <w:rsid w:val="00F24247"/>
    <w:rsid w:val="00F2440F"/>
    <w:rsid w:val="00F24689"/>
    <w:rsid w:val="00F2501B"/>
    <w:rsid w:val="00F2559E"/>
    <w:rsid w:val="00F25953"/>
    <w:rsid w:val="00F25D4A"/>
    <w:rsid w:val="00F265E8"/>
    <w:rsid w:val="00F26852"/>
    <w:rsid w:val="00F26940"/>
    <w:rsid w:val="00F270F2"/>
    <w:rsid w:val="00F272AF"/>
    <w:rsid w:val="00F274CA"/>
    <w:rsid w:val="00F278B8"/>
    <w:rsid w:val="00F27D67"/>
    <w:rsid w:val="00F300B2"/>
    <w:rsid w:val="00F301B6"/>
    <w:rsid w:val="00F301E3"/>
    <w:rsid w:val="00F30553"/>
    <w:rsid w:val="00F3081B"/>
    <w:rsid w:val="00F30E2A"/>
    <w:rsid w:val="00F310F3"/>
    <w:rsid w:val="00F31635"/>
    <w:rsid w:val="00F31902"/>
    <w:rsid w:val="00F31930"/>
    <w:rsid w:val="00F31F35"/>
    <w:rsid w:val="00F31F7D"/>
    <w:rsid w:val="00F32021"/>
    <w:rsid w:val="00F320DD"/>
    <w:rsid w:val="00F327A2"/>
    <w:rsid w:val="00F32814"/>
    <w:rsid w:val="00F32F99"/>
    <w:rsid w:val="00F3303B"/>
    <w:rsid w:val="00F330B9"/>
    <w:rsid w:val="00F334BA"/>
    <w:rsid w:val="00F33B7C"/>
    <w:rsid w:val="00F340CE"/>
    <w:rsid w:val="00F341B9"/>
    <w:rsid w:val="00F346D9"/>
    <w:rsid w:val="00F34E2F"/>
    <w:rsid w:val="00F34E57"/>
    <w:rsid w:val="00F34F6E"/>
    <w:rsid w:val="00F35118"/>
    <w:rsid w:val="00F356A0"/>
    <w:rsid w:val="00F357D1"/>
    <w:rsid w:val="00F35911"/>
    <w:rsid w:val="00F3592D"/>
    <w:rsid w:val="00F35A7F"/>
    <w:rsid w:val="00F35E77"/>
    <w:rsid w:val="00F3642D"/>
    <w:rsid w:val="00F3691C"/>
    <w:rsid w:val="00F36C44"/>
    <w:rsid w:val="00F373BF"/>
    <w:rsid w:val="00F376B5"/>
    <w:rsid w:val="00F37B88"/>
    <w:rsid w:val="00F37E0A"/>
    <w:rsid w:val="00F40345"/>
    <w:rsid w:val="00F40547"/>
    <w:rsid w:val="00F40881"/>
    <w:rsid w:val="00F40890"/>
    <w:rsid w:val="00F408D5"/>
    <w:rsid w:val="00F40959"/>
    <w:rsid w:val="00F417C8"/>
    <w:rsid w:val="00F4191E"/>
    <w:rsid w:val="00F42262"/>
    <w:rsid w:val="00F42D21"/>
    <w:rsid w:val="00F42D37"/>
    <w:rsid w:val="00F433D0"/>
    <w:rsid w:val="00F44189"/>
    <w:rsid w:val="00F4438F"/>
    <w:rsid w:val="00F44F75"/>
    <w:rsid w:val="00F45449"/>
    <w:rsid w:val="00F45943"/>
    <w:rsid w:val="00F459DB"/>
    <w:rsid w:val="00F4626D"/>
    <w:rsid w:val="00F471E5"/>
    <w:rsid w:val="00F472C9"/>
    <w:rsid w:val="00F47C9F"/>
    <w:rsid w:val="00F50599"/>
    <w:rsid w:val="00F50649"/>
    <w:rsid w:val="00F5087B"/>
    <w:rsid w:val="00F50896"/>
    <w:rsid w:val="00F50F90"/>
    <w:rsid w:val="00F51423"/>
    <w:rsid w:val="00F51905"/>
    <w:rsid w:val="00F51BC0"/>
    <w:rsid w:val="00F52033"/>
    <w:rsid w:val="00F52355"/>
    <w:rsid w:val="00F523E7"/>
    <w:rsid w:val="00F5275B"/>
    <w:rsid w:val="00F52778"/>
    <w:rsid w:val="00F52ED3"/>
    <w:rsid w:val="00F53122"/>
    <w:rsid w:val="00F53436"/>
    <w:rsid w:val="00F539F9"/>
    <w:rsid w:val="00F53C5F"/>
    <w:rsid w:val="00F54C49"/>
    <w:rsid w:val="00F54ED8"/>
    <w:rsid w:val="00F54F31"/>
    <w:rsid w:val="00F55869"/>
    <w:rsid w:val="00F55A3D"/>
    <w:rsid w:val="00F565FA"/>
    <w:rsid w:val="00F5699C"/>
    <w:rsid w:val="00F569BB"/>
    <w:rsid w:val="00F56CD3"/>
    <w:rsid w:val="00F56D19"/>
    <w:rsid w:val="00F56F91"/>
    <w:rsid w:val="00F572F7"/>
    <w:rsid w:val="00F57383"/>
    <w:rsid w:val="00F57694"/>
    <w:rsid w:val="00F57FA4"/>
    <w:rsid w:val="00F60BB0"/>
    <w:rsid w:val="00F614CC"/>
    <w:rsid w:val="00F619C3"/>
    <w:rsid w:val="00F619DE"/>
    <w:rsid w:val="00F61A52"/>
    <w:rsid w:val="00F61C65"/>
    <w:rsid w:val="00F62752"/>
    <w:rsid w:val="00F62AA3"/>
    <w:rsid w:val="00F62C19"/>
    <w:rsid w:val="00F637BD"/>
    <w:rsid w:val="00F64A47"/>
    <w:rsid w:val="00F64B22"/>
    <w:rsid w:val="00F6547C"/>
    <w:rsid w:val="00F6556A"/>
    <w:rsid w:val="00F6569D"/>
    <w:rsid w:val="00F65ACE"/>
    <w:rsid w:val="00F66137"/>
    <w:rsid w:val="00F66995"/>
    <w:rsid w:val="00F66B35"/>
    <w:rsid w:val="00F66BA7"/>
    <w:rsid w:val="00F66DF0"/>
    <w:rsid w:val="00F66FF8"/>
    <w:rsid w:val="00F6714A"/>
    <w:rsid w:val="00F67500"/>
    <w:rsid w:val="00F677B3"/>
    <w:rsid w:val="00F7021C"/>
    <w:rsid w:val="00F709FC"/>
    <w:rsid w:val="00F70D58"/>
    <w:rsid w:val="00F714D9"/>
    <w:rsid w:val="00F71AA7"/>
    <w:rsid w:val="00F71B3C"/>
    <w:rsid w:val="00F71FCC"/>
    <w:rsid w:val="00F724F3"/>
    <w:rsid w:val="00F7282F"/>
    <w:rsid w:val="00F72E07"/>
    <w:rsid w:val="00F73BF0"/>
    <w:rsid w:val="00F747F6"/>
    <w:rsid w:val="00F74854"/>
    <w:rsid w:val="00F748C2"/>
    <w:rsid w:val="00F74CD4"/>
    <w:rsid w:val="00F75106"/>
    <w:rsid w:val="00F751B4"/>
    <w:rsid w:val="00F7543D"/>
    <w:rsid w:val="00F754B4"/>
    <w:rsid w:val="00F75B81"/>
    <w:rsid w:val="00F75C4E"/>
    <w:rsid w:val="00F75CD0"/>
    <w:rsid w:val="00F76262"/>
    <w:rsid w:val="00F76A27"/>
    <w:rsid w:val="00F76C64"/>
    <w:rsid w:val="00F77307"/>
    <w:rsid w:val="00F77318"/>
    <w:rsid w:val="00F77328"/>
    <w:rsid w:val="00F77B9D"/>
    <w:rsid w:val="00F77C37"/>
    <w:rsid w:val="00F77CCA"/>
    <w:rsid w:val="00F77E95"/>
    <w:rsid w:val="00F8038B"/>
    <w:rsid w:val="00F80637"/>
    <w:rsid w:val="00F80853"/>
    <w:rsid w:val="00F80A66"/>
    <w:rsid w:val="00F80F7D"/>
    <w:rsid w:val="00F814A0"/>
    <w:rsid w:val="00F81A27"/>
    <w:rsid w:val="00F81DAC"/>
    <w:rsid w:val="00F81E9E"/>
    <w:rsid w:val="00F825E6"/>
    <w:rsid w:val="00F82707"/>
    <w:rsid w:val="00F8288F"/>
    <w:rsid w:val="00F829E5"/>
    <w:rsid w:val="00F82F38"/>
    <w:rsid w:val="00F832AA"/>
    <w:rsid w:val="00F836DB"/>
    <w:rsid w:val="00F83DEE"/>
    <w:rsid w:val="00F84205"/>
    <w:rsid w:val="00F84533"/>
    <w:rsid w:val="00F84633"/>
    <w:rsid w:val="00F84C90"/>
    <w:rsid w:val="00F84E5D"/>
    <w:rsid w:val="00F857FE"/>
    <w:rsid w:val="00F86271"/>
    <w:rsid w:val="00F86950"/>
    <w:rsid w:val="00F87176"/>
    <w:rsid w:val="00F87213"/>
    <w:rsid w:val="00F8721D"/>
    <w:rsid w:val="00F877B3"/>
    <w:rsid w:val="00F879AE"/>
    <w:rsid w:val="00F87A23"/>
    <w:rsid w:val="00F906C9"/>
    <w:rsid w:val="00F909F0"/>
    <w:rsid w:val="00F91C67"/>
    <w:rsid w:val="00F91F88"/>
    <w:rsid w:val="00F9224E"/>
    <w:rsid w:val="00F9278C"/>
    <w:rsid w:val="00F92A5D"/>
    <w:rsid w:val="00F92AE3"/>
    <w:rsid w:val="00F92B01"/>
    <w:rsid w:val="00F93403"/>
    <w:rsid w:val="00F935CC"/>
    <w:rsid w:val="00F93842"/>
    <w:rsid w:val="00F938C5"/>
    <w:rsid w:val="00F93BAC"/>
    <w:rsid w:val="00F93DA5"/>
    <w:rsid w:val="00F93F54"/>
    <w:rsid w:val="00F9406C"/>
    <w:rsid w:val="00F948B4"/>
    <w:rsid w:val="00F948C7"/>
    <w:rsid w:val="00F9530C"/>
    <w:rsid w:val="00F95919"/>
    <w:rsid w:val="00F95AC8"/>
    <w:rsid w:val="00F95D5C"/>
    <w:rsid w:val="00F96309"/>
    <w:rsid w:val="00F96A7C"/>
    <w:rsid w:val="00F970CE"/>
    <w:rsid w:val="00F97390"/>
    <w:rsid w:val="00F9780F"/>
    <w:rsid w:val="00F97EBD"/>
    <w:rsid w:val="00FA02F0"/>
    <w:rsid w:val="00FA0339"/>
    <w:rsid w:val="00FA0B4F"/>
    <w:rsid w:val="00FA0BED"/>
    <w:rsid w:val="00FA11FF"/>
    <w:rsid w:val="00FA1773"/>
    <w:rsid w:val="00FA1962"/>
    <w:rsid w:val="00FA1AE1"/>
    <w:rsid w:val="00FA1D5A"/>
    <w:rsid w:val="00FA1F63"/>
    <w:rsid w:val="00FA2204"/>
    <w:rsid w:val="00FA30CD"/>
    <w:rsid w:val="00FA3166"/>
    <w:rsid w:val="00FA3449"/>
    <w:rsid w:val="00FA35D8"/>
    <w:rsid w:val="00FA392D"/>
    <w:rsid w:val="00FA468C"/>
    <w:rsid w:val="00FA469F"/>
    <w:rsid w:val="00FA4956"/>
    <w:rsid w:val="00FA4A3F"/>
    <w:rsid w:val="00FA574F"/>
    <w:rsid w:val="00FA63D1"/>
    <w:rsid w:val="00FA6A05"/>
    <w:rsid w:val="00FA72B1"/>
    <w:rsid w:val="00FA748C"/>
    <w:rsid w:val="00FA77C5"/>
    <w:rsid w:val="00FA7AD6"/>
    <w:rsid w:val="00FB0049"/>
    <w:rsid w:val="00FB026C"/>
    <w:rsid w:val="00FB04A1"/>
    <w:rsid w:val="00FB0691"/>
    <w:rsid w:val="00FB08D8"/>
    <w:rsid w:val="00FB0A6C"/>
    <w:rsid w:val="00FB0DB6"/>
    <w:rsid w:val="00FB1095"/>
    <w:rsid w:val="00FB114E"/>
    <w:rsid w:val="00FB13AA"/>
    <w:rsid w:val="00FB1BD1"/>
    <w:rsid w:val="00FB2AEF"/>
    <w:rsid w:val="00FB2C4B"/>
    <w:rsid w:val="00FB30A9"/>
    <w:rsid w:val="00FB3126"/>
    <w:rsid w:val="00FB3386"/>
    <w:rsid w:val="00FB3C96"/>
    <w:rsid w:val="00FB3DC8"/>
    <w:rsid w:val="00FB45DC"/>
    <w:rsid w:val="00FB47B3"/>
    <w:rsid w:val="00FB47EC"/>
    <w:rsid w:val="00FB4B25"/>
    <w:rsid w:val="00FB4BB3"/>
    <w:rsid w:val="00FB541B"/>
    <w:rsid w:val="00FB5C11"/>
    <w:rsid w:val="00FB63B0"/>
    <w:rsid w:val="00FB65C1"/>
    <w:rsid w:val="00FB68CA"/>
    <w:rsid w:val="00FB6C5C"/>
    <w:rsid w:val="00FB6E64"/>
    <w:rsid w:val="00FB76A3"/>
    <w:rsid w:val="00FB7937"/>
    <w:rsid w:val="00FC00B1"/>
    <w:rsid w:val="00FC02F9"/>
    <w:rsid w:val="00FC0847"/>
    <w:rsid w:val="00FC09BF"/>
    <w:rsid w:val="00FC145B"/>
    <w:rsid w:val="00FC158D"/>
    <w:rsid w:val="00FC1960"/>
    <w:rsid w:val="00FC1ECE"/>
    <w:rsid w:val="00FC2A5D"/>
    <w:rsid w:val="00FC2C60"/>
    <w:rsid w:val="00FC2CFA"/>
    <w:rsid w:val="00FC325A"/>
    <w:rsid w:val="00FC3EA1"/>
    <w:rsid w:val="00FC44F0"/>
    <w:rsid w:val="00FC4CCC"/>
    <w:rsid w:val="00FC4EDC"/>
    <w:rsid w:val="00FC4F57"/>
    <w:rsid w:val="00FC5058"/>
    <w:rsid w:val="00FC577C"/>
    <w:rsid w:val="00FC57CF"/>
    <w:rsid w:val="00FC5C4D"/>
    <w:rsid w:val="00FC5FBF"/>
    <w:rsid w:val="00FC6003"/>
    <w:rsid w:val="00FC6091"/>
    <w:rsid w:val="00FC60F3"/>
    <w:rsid w:val="00FC615F"/>
    <w:rsid w:val="00FC677D"/>
    <w:rsid w:val="00FC7945"/>
    <w:rsid w:val="00FC7AE0"/>
    <w:rsid w:val="00FC7B9C"/>
    <w:rsid w:val="00FD0090"/>
    <w:rsid w:val="00FD0F61"/>
    <w:rsid w:val="00FD1A44"/>
    <w:rsid w:val="00FD1C34"/>
    <w:rsid w:val="00FD1F31"/>
    <w:rsid w:val="00FD1F70"/>
    <w:rsid w:val="00FD2394"/>
    <w:rsid w:val="00FD23E0"/>
    <w:rsid w:val="00FD2CD9"/>
    <w:rsid w:val="00FD3274"/>
    <w:rsid w:val="00FD3368"/>
    <w:rsid w:val="00FD3B90"/>
    <w:rsid w:val="00FD3D05"/>
    <w:rsid w:val="00FD3F60"/>
    <w:rsid w:val="00FD4110"/>
    <w:rsid w:val="00FD4423"/>
    <w:rsid w:val="00FD4542"/>
    <w:rsid w:val="00FD4584"/>
    <w:rsid w:val="00FD4B72"/>
    <w:rsid w:val="00FD4C6D"/>
    <w:rsid w:val="00FD4E0D"/>
    <w:rsid w:val="00FD5042"/>
    <w:rsid w:val="00FD562C"/>
    <w:rsid w:val="00FD5702"/>
    <w:rsid w:val="00FD584C"/>
    <w:rsid w:val="00FD593C"/>
    <w:rsid w:val="00FD60AD"/>
    <w:rsid w:val="00FD61E6"/>
    <w:rsid w:val="00FD674E"/>
    <w:rsid w:val="00FD72DE"/>
    <w:rsid w:val="00FD7488"/>
    <w:rsid w:val="00FD7558"/>
    <w:rsid w:val="00FD76B2"/>
    <w:rsid w:val="00FD7E2A"/>
    <w:rsid w:val="00FE0403"/>
    <w:rsid w:val="00FE0B45"/>
    <w:rsid w:val="00FE14AD"/>
    <w:rsid w:val="00FE1D49"/>
    <w:rsid w:val="00FE2545"/>
    <w:rsid w:val="00FE25FD"/>
    <w:rsid w:val="00FE2A11"/>
    <w:rsid w:val="00FE2EE8"/>
    <w:rsid w:val="00FE2F2C"/>
    <w:rsid w:val="00FE2FB8"/>
    <w:rsid w:val="00FE316E"/>
    <w:rsid w:val="00FE3AB1"/>
    <w:rsid w:val="00FE3DFD"/>
    <w:rsid w:val="00FE4597"/>
    <w:rsid w:val="00FE47B4"/>
    <w:rsid w:val="00FE49C3"/>
    <w:rsid w:val="00FE520D"/>
    <w:rsid w:val="00FE5241"/>
    <w:rsid w:val="00FE53A3"/>
    <w:rsid w:val="00FE5435"/>
    <w:rsid w:val="00FE58DE"/>
    <w:rsid w:val="00FE5961"/>
    <w:rsid w:val="00FE5B4C"/>
    <w:rsid w:val="00FE5F8E"/>
    <w:rsid w:val="00FE606D"/>
    <w:rsid w:val="00FE62EB"/>
    <w:rsid w:val="00FE6630"/>
    <w:rsid w:val="00FE69DF"/>
    <w:rsid w:val="00FE7348"/>
    <w:rsid w:val="00FE7423"/>
    <w:rsid w:val="00FE7AD6"/>
    <w:rsid w:val="00FF07D2"/>
    <w:rsid w:val="00FF08FC"/>
    <w:rsid w:val="00FF0A85"/>
    <w:rsid w:val="00FF0CB6"/>
    <w:rsid w:val="00FF0DB4"/>
    <w:rsid w:val="00FF11FF"/>
    <w:rsid w:val="00FF192C"/>
    <w:rsid w:val="00FF1E5C"/>
    <w:rsid w:val="00FF291B"/>
    <w:rsid w:val="00FF2A4D"/>
    <w:rsid w:val="00FF314B"/>
    <w:rsid w:val="00FF3467"/>
    <w:rsid w:val="00FF45A6"/>
    <w:rsid w:val="00FF4960"/>
    <w:rsid w:val="00FF4A66"/>
    <w:rsid w:val="00FF4E9E"/>
    <w:rsid w:val="00FF5212"/>
    <w:rsid w:val="00FF5504"/>
    <w:rsid w:val="00FF5C0B"/>
    <w:rsid w:val="00FF5EB2"/>
    <w:rsid w:val="00FF693F"/>
    <w:rsid w:val="00FF6CCF"/>
    <w:rsid w:val="00FF6E00"/>
    <w:rsid w:val="00FF7023"/>
    <w:rsid w:val="00FF7532"/>
    <w:rsid w:val="00FF7801"/>
    <w:rsid w:val="00FF79FB"/>
    <w:rsid w:val="00FF7B4C"/>
    <w:rsid w:val="00FF7CDB"/>
    <w:rsid w:val="00FF7FB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4]">
      <v:stroke startarrow="block" endarrow="block" color="none [3204]" weight="1pt"/>
    </o:shapedefaults>
    <o:shapelayout v:ext="edit">
      <o:idmap v:ext="edit" data="2"/>
    </o:shapelayout>
  </w:shapeDefaults>
  <w:decimalSymbol w:val="."/>
  <w:listSeparator w:val=","/>
  <w14:docId w14:val="52320CF0"/>
  <w15:docId w15:val="{E5A420A6-9BCF-46A6-AA0F-78F4691B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22C"/>
    <w:pPr>
      <w:spacing w:after="0" w:line="288" w:lineRule="auto"/>
    </w:pPr>
    <w:rPr>
      <w:lang w:val="en-US"/>
    </w:rPr>
  </w:style>
  <w:style w:type="paragraph" w:styleId="Heading1">
    <w:name w:val="heading 1"/>
    <w:basedOn w:val="Normal"/>
    <w:next w:val="Normal"/>
    <w:link w:val="Heading1Char"/>
    <w:uiPriority w:val="9"/>
    <w:qFormat/>
    <w:rsid w:val="00CB1578"/>
    <w:pPr>
      <w:keepNext/>
      <w:keepLines/>
      <w:numPr>
        <w:numId w:val="1"/>
      </w:numPr>
      <w:spacing w:before="360"/>
      <w:outlineLvl w:val="0"/>
    </w:pPr>
    <w:rPr>
      <w:rFonts w:asciiTheme="majorHAnsi" w:eastAsiaTheme="majorEastAsia" w:hAnsiTheme="majorHAnsi" w:cstheme="majorBidi"/>
      <w:b/>
      <w:color w:val="833C0B" w:themeColor="accent2" w:themeShade="80"/>
      <w:sz w:val="32"/>
      <w:szCs w:val="32"/>
    </w:rPr>
  </w:style>
  <w:style w:type="paragraph" w:styleId="Heading2">
    <w:name w:val="heading 2"/>
    <w:basedOn w:val="Normal"/>
    <w:next w:val="Normal"/>
    <w:link w:val="Heading2Char"/>
    <w:uiPriority w:val="9"/>
    <w:unhideWhenUsed/>
    <w:qFormat/>
    <w:rsid w:val="00CB1578"/>
    <w:pPr>
      <w:keepNext/>
      <w:keepLines/>
      <w:numPr>
        <w:ilvl w:val="1"/>
        <w:numId w:val="1"/>
      </w:numPr>
      <w:spacing w:before="40"/>
      <w:outlineLvl w:val="1"/>
    </w:pPr>
    <w:rPr>
      <w:rFonts w:asciiTheme="majorHAnsi" w:eastAsiaTheme="majorEastAsia" w:hAnsiTheme="majorHAnsi" w:cstheme="majorBidi"/>
      <w:b/>
      <w:color w:val="833C0B" w:themeColor="accent2" w:themeShade="80"/>
      <w:sz w:val="26"/>
      <w:szCs w:val="26"/>
    </w:rPr>
  </w:style>
  <w:style w:type="paragraph" w:styleId="Heading3">
    <w:name w:val="heading 3"/>
    <w:basedOn w:val="Normal"/>
    <w:next w:val="Normal"/>
    <w:link w:val="Heading3Char"/>
    <w:uiPriority w:val="9"/>
    <w:unhideWhenUsed/>
    <w:qFormat/>
    <w:rsid w:val="00EC4FF8"/>
    <w:pPr>
      <w:keepNext/>
      <w:keepLines/>
      <w:numPr>
        <w:ilvl w:val="2"/>
        <w:numId w:val="1"/>
      </w:numPr>
      <w:spacing w:before="40"/>
      <w:outlineLvl w:val="2"/>
    </w:pPr>
    <w:rPr>
      <w:rFonts w:asciiTheme="majorHAnsi" w:eastAsiaTheme="majorEastAsia" w:hAnsiTheme="majorHAnsi" w:cstheme="majorBidi"/>
      <w:b/>
      <w:color w:val="833C0B" w:themeColor="accent2" w:themeShade="80"/>
      <w:sz w:val="24"/>
      <w:szCs w:val="24"/>
    </w:rPr>
  </w:style>
  <w:style w:type="paragraph" w:styleId="Heading4">
    <w:name w:val="heading 4"/>
    <w:basedOn w:val="Normal"/>
    <w:next w:val="Normal"/>
    <w:link w:val="Heading4Char"/>
    <w:uiPriority w:val="9"/>
    <w:unhideWhenUsed/>
    <w:qFormat/>
    <w:rsid w:val="008F25B8"/>
    <w:pPr>
      <w:keepNext/>
      <w:keepLines/>
      <w:numPr>
        <w:ilvl w:val="3"/>
        <w:numId w:val="1"/>
      </w:numPr>
      <w:spacing w:before="40"/>
      <w:outlineLvl w:val="3"/>
    </w:pPr>
    <w:rPr>
      <w:rFonts w:asciiTheme="majorHAnsi" w:eastAsiaTheme="majorEastAsia" w:hAnsiTheme="majorHAnsi" w:cstheme="majorBidi"/>
      <w:iCs/>
      <w:color w:val="C45911" w:themeColor="accent2" w:themeShade="BF"/>
    </w:rPr>
  </w:style>
  <w:style w:type="paragraph" w:styleId="Heading5">
    <w:name w:val="heading 5"/>
    <w:basedOn w:val="Normal"/>
    <w:next w:val="Normal"/>
    <w:link w:val="Heading5Char"/>
    <w:uiPriority w:val="9"/>
    <w:unhideWhenUsed/>
    <w:qFormat/>
    <w:rsid w:val="00CB157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B157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B157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15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5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578"/>
    <w:rPr>
      <w:rFonts w:asciiTheme="majorHAnsi" w:eastAsiaTheme="majorEastAsia" w:hAnsiTheme="majorHAnsi" w:cstheme="majorBidi"/>
      <w:b/>
      <w:color w:val="833C0B" w:themeColor="accent2" w:themeShade="80"/>
      <w:sz w:val="32"/>
      <w:szCs w:val="32"/>
      <w:lang w:val="en-US"/>
    </w:rPr>
  </w:style>
  <w:style w:type="character" w:customStyle="1" w:styleId="Heading2Char">
    <w:name w:val="Heading 2 Char"/>
    <w:basedOn w:val="DefaultParagraphFont"/>
    <w:link w:val="Heading2"/>
    <w:uiPriority w:val="9"/>
    <w:rsid w:val="00CB1578"/>
    <w:rPr>
      <w:rFonts w:asciiTheme="majorHAnsi" w:eastAsiaTheme="majorEastAsia" w:hAnsiTheme="majorHAnsi" w:cstheme="majorBidi"/>
      <w:b/>
      <w:color w:val="833C0B" w:themeColor="accent2" w:themeShade="80"/>
      <w:sz w:val="26"/>
      <w:szCs w:val="26"/>
      <w:lang w:val="en-US"/>
    </w:rPr>
  </w:style>
  <w:style w:type="character" w:customStyle="1" w:styleId="Heading3Char">
    <w:name w:val="Heading 3 Char"/>
    <w:basedOn w:val="DefaultParagraphFont"/>
    <w:link w:val="Heading3"/>
    <w:uiPriority w:val="9"/>
    <w:rsid w:val="00EC4FF8"/>
    <w:rPr>
      <w:rFonts w:asciiTheme="majorHAnsi" w:eastAsiaTheme="majorEastAsia" w:hAnsiTheme="majorHAnsi" w:cstheme="majorBidi"/>
      <w:b/>
      <w:color w:val="833C0B" w:themeColor="accent2" w:themeShade="80"/>
      <w:sz w:val="24"/>
      <w:szCs w:val="24"/>
      <w:lang w:val="en-US"/>
    </w:rPr>
  </w:style>
  <w:style w:type="character" w:customStyle="1" w:styleId="Heading4Char">
    <w:name w:val="Heading 4 Char"/>
    <w:basedOn w:val="DefaultParagraphFont"/>
    <w:link w:val="Heading4"/>
    <w:uiPriority w:val="9"/>
    <w:rsid w:val="008F25B8"/>
    <w:rPr>
      <w:rFonts w:asciiTheme="majorHAnsi" w:eastAsiaTheme="majorEastAsia" w:hAnsiTheme="majorHAnsi" w:cstheme="majorBidi"/>
      <w:iCs/>
      <w:color w:val="C45911" w:themeColor="accent2" w:themeShade="BF"/>
      <w:lang w:val="en-US"/>
    </w:rPr>
  </w:style>
  <w:style w:type="character" w:customStyle="1" w:styleId="Heading5Char">
    <w:name w:val="Heading 5 Char"/>
    <w:basedOn w:val="DefaultParagraphFont"/>
    <w:link w:val="Heading5"/>
    <w:uiPriority w:val="9"/>
    <w:rsid w:val="00CB157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rsid w:val="00CB157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rsid w:val="00CB157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B157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B157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CB1578"/>
    <w:rPr>
      <w:color w:val="0563C1" w:themeColor="hyperlink"/>
      <w:u w:val="single"/>
    </w:rPr>
  </w:style>
  <w:style w:type="character" w:styleId="HTMLCode">
    <w:name w:val="HTML Code"/>
    <w:basedOn w:val="DefaultParagraphFont"/>
    <w:uiPriority w:val="99"/>
    <w:semiHidden/>
    <w:unhideWhenUsed/>
    <w:rsid w:val="00CB1578"/>
    <w:rPr>
      <w:rFonts w:ascii="Courier New" w:eastAsia="Times New Roman" w:hAnsi="Courier New" w:cs="Courier New" w:hint="default"/>
      <w:sz w:val="20"/>
      <w:szCs w:val="20"/>
    </w:rPr>
  </w:style>
  <w:style w:type="paragraph" w:styleId="TOC1">
    <w:name w:val="toc 1"/>
    <w:basedOn w:val="Normal"/>
    <w:next w:val="Normal"/>
    <w:autoRedefine/>
    <w:uiPriority w:val="39"/>
    <w:unhideWhenUsed/>
    <w:rsid w:val="00CB1578"/>
    <w:pPr>
      <w:spacing w:after="100"/>
    </w:pPr>
  </w:style>
  <w:style w:type="paragraph" w:styleId="TOC2">
    <w:name w:val="toc 2"/>
    <w:basedOn w:val="Normal"/>
    <w:next w:val="Normal"/>
    <w:autoRedefine/>
    <w:uiPriority w:val="39"/>
    <w:unhideWhenUsed/>
    <w:rsid w:val="00CB1578"/>
    <w:pPr>
      <w:spacing w:after="100"/>
      <w:ind w:left="220"/>
    </w:pPr>
  </w:style>
  <w:style w:type="paragraph" w:styleId="Title">
    <w:name w:val="Title"/>
    <w:basedOn w:val="Normal"/>
    <w:next w:val="Normal"/>
    <w:link w:val="TitleChar"/>
    <w:uiPriority w:val="10"/>
    <w:qFormat/>
    <w:rsid w:val="00CB157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57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CB1578"/>
    <w:pPr>
      <w:ind w:left="720"/>
      <w:contextualSpacing/>
    </w:pPr>
  </w:style>
  <w:style w:type="paragraph" w:styleId="TOCHeading">
    <w:name w:val="TOC Heading"/>
    <w:basedOn w:val="Heading1"/>
    <w:next w:val="Normal"/>
    <w:uiPriority w:val="39"/>
    <w:unhideWhenUsed/>
    <w:qFormat/>
    <w:rsid w:val="00CB1578"/>
    <w:pPr>
      <w:numPr>
        <w:numId w:val="0"/>
      </w:numPr>
      <w:spacing w:before="240"/>
      <w:outlineLvl w:val="9"/>
    </w:pPr>
    <w:rPr>
      <w:b w:val="0"/>
      <w:color w:val="2E74B5" w:themeColor="accent1" w:themeShade="BF"/>
    </w:rPr>
  </w:style>
  <w:style w:type="table" w:styleId="TableGrid">
    <w:name w:val="Table Grid"/>
    <w:basedOn w:val="TableNormal"/>
    <w:uiPriority w:val="39"/>
    <w:rsid w:val="00CB157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B1578"/>
    <w:rPr>
      <w:i/>
      <w:iCs/>
    </w:rPr>
  </w:style>
  <w:style w:type="character" w:styleId="Strong">
    <w:name w:val="Strong"/>
    <w:basedOn w:val="DefaultParagraphFont"/>
    <w:uiPriority w:val="22"/>
    <w:qFormat/>
    <w:rsid w:val="00CB1578"/>
    <w:rPr>
      <w:b/>
      <w:bCs/>
    </w:rPr>
  </w:style>
  <w:style w:type="paragraph" w:styleId="TOC3">
    <w:name w:val="toc 3"/>
    <w:basedOn w:val="Normal"/>
    <w:next w:val="Normal"/>
    <w:autoRedefine/>
    <w:uiPriority w:val="39"/>
    <w:unhideWhenUsed/>
    <w:rsid w:val="00261EA8"/>
    <w:pPr>
      <w:spacing w:after="100"/>
      <w:ind w:left="440"/>
    </w:pPr>
  </w:style>
  <w:style w:type="paragraph" w:styleId="NormalWeb">
    <w:name w:val="Normal (Web)"/>
    <w:basedOn w:val="Normal"/>
    <w:uiPriority w:val="99"/>
    <w:unhideWhenUsed/>
    <w:rsid w:val="009400F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CommentReference">
    <w:name w:val="annotation reference"/>
    <w:basedOn w:val="DefaultParagraphFont"/>
    <w:uiPriority w:val="99"/>
    <w:semiHidden/>
    <w:unhideWhenUsed/>
    <w:rsid w:val="00597CEB"/>
    <w:rPr>
      <w:sz w:val="16"/>
      <w:szCs w:val="16"/>
    </w:rPr>
  </w:style>
  <w:style w:type="paragraph" w:styleId="CommentText">
    <w:name w:val="annotation text"/>
    <w:basedOn w:val="Normal"/>
    <w:link w:val="CommentTextChar"/>
    <w:uiPriority w:val="99"/>
    <w:semiHidden/>
    <w:unhideWhenUsed/>
    <w:rsid w:val="00597CEB"/>
    <w:pPr>
      <w:spacing w:line="240" w:lineRule="auto"/>
    </w:pPr>
    <w:rPr>
      <w:sz w:val="20"/>
      <w:szCs w:val="20"/>
    </w:rPr>
  </w:style>
  <w:style w:type="character" w:customStyle="1" w:styleId="CommentTextChar">
    <w:name w:val="Comment Text Char"/>
    <w:basedOn w:val="DefaultParagraphFont"/>
    <w:link w:val="CommentText"/>
    <w:uiPriority w:val="99"/>
    <w:semiHidden/>
    <w:rsid w:val="00597CEB"/>
    <w:rPr>
      <w:sz w:val="20"/>
      <w:szCs w:val="20"/>
      <w:lang w:val="en-US"/>
    </w:rPr>
  </w:style>
  <w:style w:type="paragraph" w:styleId="CommentSubject">
    <w:name w:val="annotation subject"/>
    <w:basedOn w:val="CommentText"/>
    <w:next w:val="CommentText"/>
    <w:link w:val="CommentSubjectChar"/>
    <w:uiPriority w:val="99"/>
    <w:semiHidden/>
    <w:unhideWhenUsed/>
    <w:rsid w:val="00597CEB"/>
    <w:rPr>
      <w:b/>
      <w:bCs/>
    </w:rPr>
  </w:style>
  <w:style w:type="character" w:customStyle="1" w:styleId="CommentSubjectChar">
    <w:name w:val="Comment Subject Char"/>
    <w:basedOn w:val="CommentTextChar"/>
    <w:link w:val="CommentSubject"/>
    <w:uiPriority w:val="99"/>
    <w:semiHidden/>
    <w:rsid w:val="00597CEB"/>
    <w:rPr>
      <w:b/>
      <w:bCs/>
      <w:sz w:val="20"/>
      <w:szCs w:val="20"/>
      <w:lang w:val="en-US"/>
    </w:rPr>
  </w:style>
  <w:style w:type="paragraph" w:styleId="BalloonText">
    <w:name w:val="Balloon Text"/>
    <w:basedOn w:val="Normal"/>
    <w:link w:val="BalloonTextChar"/>
    <w:uiPriority w:val="99"/>
    <w:semiHidden/>
    <w:unhideWhenUsed/>
    <w:rsid w:val="00597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CEB"/>
    <w:rPr>
      <w:rFonts w:ascii="Segoe UI" w:hAnsi="Segoe UI" w:cs="Segoe UI"/>
      <w:sz w:val="18"/>
      <w:szCs w:val="18"/>
      <w:lang w:val="en-US"/>
    </w:rPr>
  </w:style>
  <w:style w:type="paragraph" w:styleId="Header">
    <w:name w:val="header"/>
    <w:basedOn w:val="Normal"/>
    <w:link w:val="HeaderChar"/>
    <w:uiPriority w:val="99"/>
    <w:unhideWhenUsed/>
    <w:rsid w:val="00264E1C"/>
    <w:pPr>
      <w:tabs>
        <w:tab w:val="center" w:pos="4513"/>
        <w:tab w:val="right" w:pos="9026"/>
      </w:tabs>
      <w:spacing w:line="240" w:lineRule="auto"/>
    </w:pPr>
  </w:style>
  <w:style w:type="character" w:customStyle="1" w:styleId="HeaderChar">
    <w:name w:val="Header Char"/>
    <w:basedOn w:val="DefaultParagraphFont"/>
    <w:link w:val="Header"/>
    <w:uiPriority w:val="99"/>
    <w:rsid w:val="00264E1C"/>
    <w:rPr>
      <w:lang w:val="en-US"/>
    </w:rPr>
  </w:style>
  <w:style w:type="paragraph" w:styleId="Footer">
    <w:name w:val="footer"/>
    <w:basedOn w:val="Normal"/>
    <w:link w:val="FooterChar"/>
    <w:uiPriority w:val="99"/>
    <w:unhideWhenUsed/>
    <w:rsid w:val="00264E1C"/>
    <w:pPr>
      <w:tabs>
        <w:tab w:val="center" w:pos="4513"/>
        <w:tab w:val="right" w:pos="9026"/>
      </w:tabs>
      <w:spacing w:line="240" w:lineRule="auto"/>
    </w:pPr>
  </w:style>
  <w:style w:type="character" w:customStyle="1" w:styleId="FooterChar">
    <w:name w:val="Footer Char"/>
    <w:basedOn w:val="DefaultParagraphFont"/>
    <w:link w:val="Footer"/>
    <w:uiPriority w:val="99"/>
    <w:rsid w:val="00264E1C"/>
    <w:rPr>
      <w:lang w:val="en-US"/>
    </w:rPr>
  </w:style>
  <w:style w:type="paragraph" w:styleId="NoSpacing">
    <w:name w:val="No Spacing"/>
    <w:link w:val="NoSpacingChar"/>
    <w:uiPriority w:val="1"/>
    <w:qFormat/>
    <w:rsid w:val="00ED72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728A"/>
    <w:rPr>
      <w:rFonts w:eastAsiaTheme="minorEastAsia"/>
      <w:lang w:val="en-US"/>
    </w:rPr>
  </w:style>
  <w:style w:type="paragraph" w:customStyle="1" w:styleId="GraphicCaption">
    <w:name w:val="GraphicCaption"/>
    <w:basedOn w:val="Normal"/>
    <w:link w:val="GraphicCaptionChar"/>
    <w:qFormat/>
    <w:rsid w:val="00E9151A"/>
    <w:rPr>
      <w:rFonts w:eastAsiaTheme="minorEastAsia"/>
      <w:sz w:val="12"/>
      <w:lang w:eastAsia="ja-JP"/>
    </w:rPr>
  </w:style>
  <w:style w:type="character" w:customStyle="1" w:styleId="GraphicCaptionChar">
    <w:name w:val="GraphicCaption Char"/>
    <w:basedOn w:val="DefaultParagraphFont"/>
    <w:link w:val="GraphicCaption"/>
    <w:rsid w:val="00E9151A"/>
    <w:rPr>
      <w:rFonts w:eastAsiaTheme="minorEastAsia"/>
      <w:sz w:val="12"/>
      <w:lang w:val="en-US" w:eastAsia="ja-JP"/>
    </w:rPr>
  </w:style>
  <w:style w:type="character" w:customStyle="1" w:styleId="highlighted">
    <w:name w:val="highlighted"/>
    <w:basedOn w:val="DefaultParagraphFont"/>
    <w:rsid w:val="00B96FCF"/>
  </w:style>
  <w:style w:type="table" w:customStyle="1" w:styleId="GridTable4-Accent11">
    <w:name w:val="Grid Table 4 - Accent 11"/>
    <w:basedOn w:val="TableNormal"/>
    <w:uiPriority w:val="49"/>
    <w:rsid w:val="00711B1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e">
    <w:name w:val="pre"/>
    <w:basedOn w:val="DefaultParagraphFont"/>
    <w:rsid w:val="00C91D02"/>
  </w:style>
  <w:style w:type="character" w:styleId="FollowedHyperlink">
    <w:name w:val="FollowedHyperlink"/>
    <w:basedOn w:val="DefaultParagraphFont"/>
    <w:uiPriority w:val="99"/>
    <w:semiHidden/>
    <w:unhideWhenUsed/>
    <w:rsid w:val="00AE3696"/>
    <w:rPr>
      <w:color w:val="954F72" w:themeColor="followedHyperlink"/>
      <w:u w:val="single"/>
    </w:rPr>
  </w:style>
  <w:style w:type="table" w:styleId="ListTable2-Accent1">
    <w:name w:val="List Table 2 Accent 1"/>
    <w:basedOn w:val="TableNormal"/>
    <w:uiPriority w:val="47"/>
    <w:rsid w:val="00E615CB"/>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E615C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AD38A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B255F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B255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255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131DE4"/>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
    <w:name w:val="Grid Table 3"/>
    <w:basedOn w:val="TableNormal"/>
    <w:uiPriority w:val="48"/>
    <w:rsid w:val="00131D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131D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573311"/>
    <w:pPr>
      <w:spacing w:after="0" w:line="240" w:lineRule="auto"/>
    </w:pPr>
    <w:tblP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Pr>
    <w:tblStylePr w:type="firstRow">
      <w:rPr>
        <w:b/>
        <w:bCs/>
        <w:color w:val="FFFFFF" w:themeColor="background1"/>
      </w:rPr>
      <w:tblPr/>
      <w:tcPr>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style>
  <w:style w:type="table" w:styleId="ListTable6Colorful-Accent5">
    <w:name w:val="List Table 6 Colorful Accent 5"/>
    <w:basedOn w:val="TableNormal"/>
    <w:uiPriority w:val="51"/>
    <w:rsid w:val="00E12038"/>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5123A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BlueBordered">
    <w:name w:val="BlueBordered"/>
    <w:basedOn w:val="ListTable3-Accent1"/>
    <w:uiPriority w:val="99"/>
    <w:rsid w:val="00573311"/>
    <w:rPr>
      <w:sz w:val="20"/>
      <w:szCs w:val="20"/>
    </w:rPr>
    <w:tblPr>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Pr>
    <w:tcPr>
      <w:shd w:val="clear" w:color="auto" w:fill="FFFFFF" w:themeFill="background1"/>
    </w:tc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Accent4">
    <w:name w:val="Grid Table 1 Light Accent 4"/>
    <w:basedOn w:val="TableNormal"/>
    <w:uiPriority w:val="46"/>
    <w:rsid w:val="00773C8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customStyle="1" w:styleId="CodeText">
    <w:name w:val="CodeText"/>
    <w:basedOn w:val="NoSpacing"/>
    <w:link w:val="CodeTextChar"/>
    <w:qFormat/>
    <w:rsid w:val="00F61A52"/>
    <w:rPr>
      <w:color w:val="525252" w:themeColor="accent3" w:themeShade="80"/>
      <w:sz w:val="16"/>
      <w:szCs w:val="20"/>
      <w:lang w:eastAsia="ja-JP"/>
    </w:rPr>
  </w:style>
  <w:style w:type="paragraph" w:customStyle="1" w:styleId="Code">
    <w:name w:val="Code"/>
    <w:basedOn w:val="CodeText"/>
    <w:link w:val="CodeChar"/>
    <w:qFormat/>
    <w:rsid w:val="00160293"/>
    <w:pPr>
      <w:pBdr>
        <w:top w:val="single" w:sz="4" w:space="1" w:color="auto"/>
        <w:left w:val="single" w:sz="4" w:space="4" w:color="auto"/>
        <w:bottom w:val="single" w:sz="4" w:space="1" w:color="auto"/>
        <w:right w:val="single" w:sz="4" w:space="4" w:color="auto"/>
      </w:pBdr>
    </w:pPr>
    <w:rPr>
      <w:sz w:val="20"/>
    </w:rPr>
  </w:style>
  <w:style w:type="character" w:customStyle="1" w:styleId="CodeTextChar">
    <w:name w:val="CodeText Char"/>
    <w:basedOn w:val="NoSpacingChar"/>
    <w:link w:val="CodeText"/>
    <w:rsid w:val="007C01DF"/>
    <w:rPr>
      <w:rFonts w:eastAsiaTheme="minorEastAsia"/>
      <w:color w:val="525252" w:themeColor="accent3" w:themeShade="80"/>
      <w:sz w:val="16"/>
      <w:szCs w:val="20"/>
      <w:lang w:val="en-US" w:eastAsia="ja-JP"/>
    </w:rPr>
  </w:style>
  <w:style w:type="character" w:customStyle="1" w:styleId="CodeChar">
    <w:name w:val="Code Char"/>
    <w:basedOn w:val="CodeTextChar"/>
    <w:link w:val="Code"/>
    <w:rsid w:val="00160293"/>
    <w:rPr>
      <w:rFonts w:eastAsiaTheme="minorEastAsia"/>
      <w:color w:val="525252" w:themeColor="accent3" w:themeShade="80"/>
      <w:sz w:val="20"/>
      <w:szCs w:val="20"/>
      <w:lang w:val="en-US" w:eastAsia="ja-JP"/>
    </w:rPr>
  </w:style>
  <w:style w:type="character" w:styleId="PlaceholderText">
    <w:name w:val="Placeholder Text"/>
    <w:basedOn w:val="DefaultParagraphFont"/>
    <w:uiPriority w:val="99"/>
    <w:semiHidden/>
    <w:rsid w:val="00AA409E"/>
    <w:rPr>
      <w:color w:val="666666"/>
    </w:rPr>
  </w:style>
  <w:style w:type="paragraph" w:styleId="HTMLPreformatted">
    <w:name w:val="HTML Preformatted"/>
    <w:basedOn w:val="Normal"/>
    <w:link w:val="HTMLPreformattedChar"/>
    <w:uiPriority w:val="99"/>
    <w:semiHidden/>
    <w:unhideWhenUsed/>
    <w:rsid w:val="003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81D3E"/>
    <w:rPr>
      <w:rFonts w:ascii="Courier New" w:eastAsia="Times New Roman" w:hAnsi="Courier New" w:cs="Courier New"/>
      <w:sz w:val="20"/>
      <w:szCs w:val="20"/>
      <w:lang w:eastAsia="en-IN"/>
    </w:rPr>
  </w:style>
  <w:style w:type="character" w:customStyle="1" w:styleId="token">
    <w:name w:val="token"/>
    <w:basedOn w:val="DefaultParagraphFont"/>
    <w:rsid w:val="0038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876">
      <w:bodyDiv w:val="1"/>
      <w:marLeft w:val="0"/>
      <w:marRight w:val="0"/>
      <w:marTop w:val="0"/>
      <w:marBottom w:val="0"/>
      <w:divBdr>
        <w:top w:val="none" w:sz="0" w:space="0" w:color="auto"/>
        <w:left w:val="none" w:sz="0" w:space="0" w:color="auto"/>
        <w:bottom w:val="none" w:sz="0" w:space="0" w:color="auto"/>
        <w:right w:val="none" w:sz="0" w:space="0" w:color="auto"/>
      </w:divBdr>
      <w:divsChild>
        <w:div w:id="1588418076">
          <w:marLeft w:val="0"/>
          <w:marRight w:val="0"/>
          <w:marTop w:val="0"/>
          <w:marBottom w:val="0"/>
          <w:divBdr>
            <w:top w:val="none" w:sz="0" w:space="0" w:color="auto"/>
            <w:left w:val="none" w:sz="0" w:space="0" w:color="auto"/>
            <w:bottom w:val="none" w:sz="0" w:space="0" w:color="auto"/>
            <w:right w:val="none" w:sz="0" w:space="0" w:color="auto"/>
          </w:divBdr>
          <w:divsChild>
            <w:div w:id="9855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776">
      <w:bodyDiv w:val="1"/>
      <w:marLeft w:val="0"/>
      <w:marRight w:val="0"/>
      <w:marTop w:val="0"/>
      <w:marBottom w:val="0"/>
      <w:divBdr>
        <w:top w:val="none" w:sz="0" w:space="0" w:color="auto"/>
        <w:left w:val="none" w:sz="0" w:space="0" w:color="auto"/>
        <w:bottom w:val="none" w:sz="0" w:space="0" w:color="auto"/>
        <w:right w:val="none" w:sz="0" w:space="0" w:color="auto"/>
      </w:divBdr>
      <w:divsChild>
        <w:div w:id="1141071622">
          <w:marLeft w:val="0"/>
          <w:marRight w:val="0"/>
          <w:marTop w:val="0"/>
          <w:marBottom w:val="0"/>
          <w:divBdr>
            <w:top w:val="none" w:sz="0" w:space="0" w:color="auto"/>
            <w:left w:val="none" w:sz="0" w:space="0" w:color="auto"/>
            <w:bottom w:val="none" w:sz="0" w:space="0" w:color="auto"/>
            <w:right w:val="none" w:sz="0" w:space="0" w:color="auto"/>
          </w:divBdr>
          <w:divsChild>
            <w:div w:id="1641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22">
      <w:bodyDiv w:val="1"/>
      <w:marLeft w:val="0"/>
      <w:marRight w:val="0"/>
      <w:marTop w:val="0"/>
      <w:marBottom w:val="0"/>
      <w:divBdr>
        <w:top w:val="none" w:sz="0" w:space="0" w:color="auto"/>
        <w:left w:val="none" w:sz="0" w:space="0" w:color="auto"/>
        <w:bottom w:val="none" w:sz="0" w:space="0" w:color="auto"/>
        <w:right w:val="none" w:sz="0" w:space="0" w:color="auto"/>
      </w:divBdr>
      <w:divsChild>
        <w:div w:id="432357396">
          <w:marLeft w:val="0"/>
          <w:marRight w:val="0"/>
          <w:marTop w:val="0"/>
          <w:marBottom w:val="0"/>
          <w:divBdr>
            <w:top w:val="none" w:sz="0" w:space="0" w:color="auto"/>
            <w:left w:val="none" w:sz="0" w:space="0" w:color="auto"/>
            <w:bottom w:val="none" w:sz="0" w:space="0" w:color="auto"/>
            <w:right w:val="none" w:sz="0" w:space="0" w:color="auto"/>
          </w:divBdr>
          <w:divsChild>
            <w:div w:id="14872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14">
      <w:bodyDiv w:val="1"/>
      <w:marLeft w:val="0"/>
      <w:marRight w:val="0"/>
      <w:marTop w:val="0"/>
      <w:marBottom w:val="0"/>
      <w:divBdr>
        <w:top w:val="none" w:sz="0" w:space="0" w:color="auto"/>
        <w:left w:val="none" w:sz="0" w:space="0" w:color="auto"/>
        <w:bottom w:val="none" w:sz="0" w:space="0" w:color="auto"/>
        <w:right w:val="none" w:sz="0" w:space="0" w:color="auto"/>
      </w:divBdr>
    </w:div>
    <w:div w:id="20520778">
      <w:bodyDiv w:val="1"/>
      <w:marLeft w:val="0"/>
      <w:marRight w:val="0"/>
      <w:marTop w:val="0"/>
      <w:marBottom w:val="0"/>
      <w:divBdr>
        <w:top w:val="none" w:sz="0" w:space="0" w:color="auto"/>
        <w:left w:val="none" w:sz="0" w:space="0" w:color="auto"/>
        <w:bottom w:val="none" w:sz="0" w:space="0" w:color="auto"/>
        <w:right w:val="none" w:sz="0" w:space="0" w:color="auto"/>
      </w:divBdr>
    </w:div>
    <w:div w:id="32316474">
      <w:bodyDiv w:val="1"/>
      <w:marLeft w:val="0"/>
      <w:marRight w:val="0"/>
      <w:marTop w:val="0"/>
      <w:marBottom w:val="0"/>
      <w:divBdr>
        <w:top w:val="none" w:sz="0" w:space="0" w:color="auto"/>
        <w:left w:val="none" w:sz="0" w:space="0" w:color="auto"/>
        <w:bottom w:val="none" w:sz="0" w:space="0" w:color="auto"/>
        <w:right w:val="none" w:sz="0" w:space="0" w:color="auto"/>
      </w:divBdr>
      <w:divsChild>
        <w:div w:id="1188057814">
          <w:marLeft w:val="0"/>
          <w:marRight w:val="0"/>
          <w:marTop w:val="0"/>
          <w:marBottom w:val="0"/>
          <w:divBdr>
            <w:top w:val="none" w:sz="0" w:space="0" w:color="auto"/>
            <w:left w:val="none" w:sz="0" w:space="0" w:color="auto"/>
            <w:bottom w:val="none" w:sz="0" w:space="0" w:color="auto"/>
            <w:right w:val="none" w:sz="0" w:space="0" w:color="auto"/>
          </w:divBdr>
          <w:divsChild>
            <w:div w:id="10161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5676">
      <w:bodyDiv w:val="1"/>
      <w:marLeft w:val="0"/>
      <w:marRight w:val="0"/>
      <w:marTop w:val="0"/>
      <w:marBottom w:val="0"/>
      <w:divBdr>
        <w:top w:val="none" w:sz="0" w:space="0" w:color="auto"/>
        <w:left w:val="none" w:sz="0" w:space="0" w:color="auto"/>
        <w:bottom w:val="none" w:sz="0" w:space="0" w:color="auto"/>
        <w:right w:val="none" w:sz="0" w:space="0" w:color="auto"/>
      </w:divBdr>
      <w:divsChild>
        <w:div w:id="1358193618">
          <w:marLeft w:val="0"/>
          <w:marRight w:val="0"/>
          <w:marTop w:val="0"/>
          <w:marBottom w:val="0"/>
          <w:divBdr>
            <w:top w:val="none" w:sz="0" w:space="0" w:color="auto"/>
            <w:left w:val="none" w:sz="0" w:space="0" w:color="auto"/>
            <w:bottom w:val="none" w:sz="0" w:space="0" w:color="auto"/>
            <w:right w:val="none" w:sz="0" w:space="0" w:color="auto"/>
          </w:divBdr>
          <w:divsChild>
            <w:div w:id="5391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244">
      <w:bodyDiv w:val="1"/>
      <w:marLeft w:val="0"/>
      <w:marRight w:val="0"/>
      <w:marTop w:val="0"/>
      <w:marBottom w:val="0"/>
      <w:divBdr>
        <w:top w:val="none" w:sz="0" w:space="0" w:color="auto"/>
        <w:left w:val="none" w:sz="0" w:space="0" w:color="auto"/>
        <w:bottom w:val="none" w:sz="0" w:space="0" w:color="auto"/>
        <w:right w:val="none" w:sz="0" w:space="0" w:color="auto"/>
      </w:divBdr>
    </w:div>
    <w:div w:id="54594953">
      <w:bodyDiv w:val="1"/>
      <w:marLeft w:val="0"/>
      <w:marRight w:val="0"/>
      <w:marTop w:val="0"/>
      <w:marBottom w:val="0"/>
      <w:divBdr>
        <w:top w:val="none" w:sz="0" w:space="0" w:color="auto"/>
        <w:left w:val="none" w:sz="0" w:space="0" w:color="auto"/>
        <w:bottom w:val="none" w:sz="0" w:space="0" w:color="auto"/>
        <w:right w:val="none" w:sz="0" w:space="0" w:color="auto"/>
      </w:divBdr>
    </w:div>
    <w:div w:id="58556401">
      <w:bodyDiv w:val="1"/>
      <w:marLeft w:val="0"/>
      <w:marRight w:val="0"/>
      <w:marTop w:val="0"/>
      <w:marBottom w:val="0"/>
      <w:divBdr>
        <w:top w:val="none" w:sz="0" w:space="0" w:color="auto"/>
        <w:left w:val="none" w:sz="0" w:space="0" w:color="auto"/>
        <w:bottom w:val="none" w:sz="0" w:space="0" w:color="auto"/>
        <w:right w:val="none" w:sz="0" w:space="0" w:color="auto"/>
      </w:divBdr>
    </w:div>
    <w:div w:id="74281667">
      <w:bodyDiv w:val="1"/>
      <w:marLeft w:val="0"/>
      <w:marRight w:val="0"/>
      <w:marTop w:val="0"/>
      <w:marBottom w:val="0"/>
      <w:divBdr>
        <w:top w:val="none" w:sz="0" w:space="0" w:color="auto"/>
        <w:left w:val="none" w:sz="0" w:space="0" w:color="auto"/>
        <w:bottom w:val="none" w:sz="0" w:space="0" w:color="auto"/>
        <w:right w:val="none" w:sz="0" w:space="0" w:color="auto"/>
      </w:divBdr>
    </w:div>
    <w:div w:id="105731419">
      <w:bodyDiv w:val="1"/>
      <w:marLeft w:val="0"/>
      <w:marRight w:val="0"/>
      <w:marTop w:val="0"/>
      <w:marBottom w:val="0"/>
      <w:divBdr>
        <w:top w:val="none" w:sz="0" w:space="0" w:color="auto"/>
        <w:left w:val="none" w:sz="0" w:space="0" w:color="auto"/>
        <w:bottom w:val="none" w:sz="0" w:space="0" w:color="auto"/>
        <w:right w:val="none" w:sz="0" w:space="0" w:color="auto"/>
      </w:divBdr>
    </w:div>
    <w:div w:id="109394995">
      <w:bodyDiv w:val="1"/>
      <w:marLeft w:val="0"/>
      <w:marRight w:val="0"/>
      <w:marTop w:val="0"/>
      <w:marBottom w:val="0"/>
      <w:divBdr>
        <w:top w:val="none" w:sz="0" w:space="0" w:color="auto"/>
        <w:left w:val="none" w:sz="0" w:space="0" w:color="auto"/>
        <w:bottom w:val="none" w:sz="0" w:space="0" w:color="auto"/>
        <w:right w:val="none" w:sz="0" w:space="0" w:color="auto"/>
      </w:divBdr>
    </w:div>
    <w:div w:id="118764260">
      <w:bodyDiv w:val="1"/>
      <w:marLeft w:val="0"/>
      <w:marRight w:val="0"/>
      <w:marTop w:val="0"/>
      <w:marBottom w:val="0"/>
      <w:divBdr>
        <w:top w:val="none" w:sz="0" w:space="0" w:color="auto"/>
        <w:left w:val="none" w:sz="0" w:space="0" w:color="auto"/>
        <w:bottom w:val="none" w:sz="0" w:space="0" w:color="auto"/>
        <w:right w:val="none" w:sz="0" w:space="0" w:color="auto"/>
      </w:divBdr>
    </w:div>
    <w:div w:id="130752598">
      <w:bodyDiv w:val="1"/>
      <w:marLeft w:val="0"/>
      <w:marRight w:val="0"/>
      <w:marTop w:val="0"/>
      <w:marBottom w:val="0"/>
      <w:divBdr>
        <w:top w:val="none" w:sz="0" w:space="0" w:color="auto"/>
        <w:left w:val="none" w:sz="0" w:space="0" w:color="auto"/>
        <w:bottom w:val="none" w:sz="0" w:space="0" w:color="auto"/>
        <w:right w:val="none" w:sz="0" w:space="0" w:color="auto"/>
      </w:divBdr>
      <w:divsChild>
        <w:div w:id="206140264">
          <w:marLeft w:val="0"/>
          <w:marRight w:val="0"/>
          <w:marTop w:val="0"/>
          <w:marBottom w:val="0"/>
          <w:divBdr>
            <w:top w:val="none" w:sz="0" w:space="0" w:color="auto"/>
            <w:left w:val="none" w:sz="0" w:space="0" w:color="auto"/>
            <w:bottom w:val="none" w:sz="0" w:space="0" w:color="auto"/>
            <w:right w:val="none" w:sz="0" w:space="0" w:color="auto"/>
          </w:divBdr>
          <w:divsChild>
            <w:div w:id="428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681">
      <w:bodyDiv w:val="1"/>
      <w:marLeft w:val="0"/>
      <w:marRight w:val="0"/>
      <w:marTop w:val="0"/>
      <w:marBottom w:val="0"/>
      <w:divBdr>
        <w:top w:val="none" w:sz="0" w:space="0" w:color="auto"/>
        <w:left w:val="none" w:sz="0" w:space="0" w:color="auto"/>
        <w:bottom w:val="none" w:sz="0" w:space="0" w:color="auto"/>
        <w:right w:val="none" w:sz="0" w:space="0" w:color="auto"/>
      </w:divBdr>
    </w:div>
    <w:div w:id="133331516">
      <w:bodyDiv w:val="1"/>
      <w:marLeft w:val="0"/>
      <w:marRight w:val="0"/>
      <w:marTop w:val="0"/>
      <w:marBottom w:val="0"/>
      <w:divBdr>
        <w:top w:val="none" w:sz="0" w:space="0" w:color="auto"/>
        <w:left w:val="none" w:sz="0" w:space="0" w:color="auto"/>
        <w:bottom w:val="none" w:sz="0" w:space="0" w:color="auto"/>
        <w:right w:val="none" w:sz="0" w:space="0" w:color="auto"/>
      </w:divBdr>
      <w:divsChild>
        <w:div w:id="1059523698">
          <w:marLeft w:val="0"/>
          <w:marRight w:val="0"/>
          <w:marTop w:val="0"/>
          <w:marBottom w:val="0"/>
          <w:divBdr>
            <w:top w:val="none" w:sz="0" w:space="0" w:color="auto"/>
            <w:left w:val="none" w:sz="0" w:space="0" w:color="auto"/>
            <w:bottom w:val="none" w:sz="0" w:space="0" w:color="auto"/>
            <w:right w:val="none" w:sz="0" w:space="0" w:color="auto"/>
          </w:divBdr>
          <w:divsChild>
            <w:div w:id="4988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4819">
      <w:bodyDiv w:val="1"/>
      <w:marLeft w:val="0"/>
      <w:marRight w:val="0"/>
      <w:marTop w:val="0"/>
      <w:marBottom w:val="0"/>
      <w:divBdr>
        <w:top w:val="none" w:sz="0" w:space="0" w:color="auto"/>
        <w:left w:val="none" w:sz="0" w:space="0" w:color="auto"/>
        <w:bottom w:val="none" w:sz="0" w:space="0" w:color="auto"/>
        <w:right w:val="none" w:sz="0" w:space="0" w:color="auto"/>
      </w:divBdr>
      <w:divsChild>
        <w:div w:id="526218388">
          <w:marLeft w:val="0"/>
          <w:marRight w:val="0"/>
          <w:marTop w:val="0"/>
          <w:marBottom w:val="0"/>
          <w:divBdr>
            <w:top w:val="none" w:sz="0" w:space="0" w:color="auto"/>
            <w:left w:val="none" w:sz="0" w:space="0" w:color="auto"/>
            <w:bottom w:val="none" w:sz="0" w:space="0" w:color="auto"/>
            <w:right w:val="none" w:sz="0" w:space="0" w:color="auto"/>
          </w:divBdr>
          <w:divsChild>
            <w:div w:id="55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434">
      <w:bodyDiv w:val="1"/>
      <w:marLeft w:val="0"/>
      <w:marRight w:val="0"/>
      <w:marTop w:val="0"/>
      <w:marBottom w:val="0"/>
      <w:divBdr>
        <w:top w:val="none" w:sz="0" w:space="0" w:color="auto"/>
        <w:left w:val="none" w:sz="0" w:space="0" w:color="auto"/>
        <w:bottom w:val="none" w:sz="0" w:space="0" w:color="auto"/>
        <w:right w:val="none" w:sz="0" w:space="0" w:color="auto"/>
      </w:divBdr>
      <w:divsChild>
        <w:div w:id="609970650">
          <w:marLeft w:val="0"/>
          <w:marRight w:val="0"/>
          <w:marTop w:val="0"/>
          <w:marBottom w:val="0"/>
          <w:divBdr>
            <w:top w:val="none" w:sz="0" w:space="0" w:color="auto"/>
            <w:left w:val="none" w:sz="0" w:space="0" w:color="auto"/>
            <w:bottom w:val="none" w:sz="0" w:space="0" w:color="auto"/>
            <w:right w:val="none" w:sz="0" w:space="0" w:color="auto"/>
          </w:divBdr>
          <w:divsChild>
            <w:div w:id="1892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8740">
      <w:bodyDiv w:val="1"/>
      <w:marLeft w:val="0"/>
      <w:marRight w:val="0"/>
      <w:marTop w:val="0"/>
      <w:marBottom w:val="0"/>
      <w:divBdr>
        <w:top w:val="none" w:sz="0" w:space="0" w:color="auto"/>
        <w:left w:val="none" w:sz="0" w:space="0" w:color="auto"/>
        <w:bottom w:val="none" w:sz="0" w:space="0" w:color="auto"/>
        <w:right w:val="none" w:sz="0" w:space="0" w:color="auto"/>
      </w:divBdr>
    </w:div>
    <w:div w:id="145705080">
      <w:bodyDiv w:val="1"/>
      <w:marLeft w:val="0"/>
      <w:marRight w:val="0"/>
      <w:marTop w:val="0"/>
      <w:marBottom w:val="0"/>
      <w:divBdr>
        <w:top w:val="none" w:sz="0" w:space="0" w:color="auto"/>
        <w:left w:val="none" w:sz="0" w:space="0" w:color="auto"/>
        <w:bottom w:val="none" w:sz="0" w:space="0" w:color="auto"/>
        <w:right w:val="none" w:sz="0" w:space="0" w:color="auto"/>
      </w:divBdr>
    </w:div>
    <w:div w:id="150799118">
      <w:bodyDiv w:val="1"/>
      <w:marLeft w:val="0"/>
      <w:marRight w:val="0"/>
      <w:marTop w:val="0"/>
      <w:marBottom w:val="0"/>
      <w:divBdr>
        <w:top w:val="none" w:sz="0" w:space="0" w:color="auto"/>
        <w:left w:val="none" w:sz="0" w:space="0" w:color="auto"/>
        <w:bottom w:val="none" w:sz="0" w:space="0" w:color="auto"/>
        <w:right w:val="none" w:sz="0" w:space="0" w:color="auto"/>
      </w:divBdr>
      <w:divsChild>
        <w:div w:id="2081636623">
          <w:marLeft w:val="0"/>
          <w:marRight w:val="0"/>
          <w:marTop w:val="0"/>
          <w:marBottom w:val="0"/>
          <w:divBdr>
            <w:top w:val="none" w:sz="0" w:space="0" w:color="auto"/>
            <w:left w:val="none" w:sz="0" w:space="0" w:color="auto"/>
            <w:bottom w:val="none" w:sz="0" w:space="0" w:color="auto"/>
            <w:right w:val="none" w:sz="0" w:space="0" w:color="auto"/>
          </w:divBdr>
        </w:div>
        <w:div w:id="124784545">
          <w:marLeft w:val="0"/>
          <w:marRight w:val="0"/>
          <w:marTop w:val="0"/>
          <w:marBottom w:val="0"/>
          <w:divBdr>
            <w:top w:val="none" w:sz="0" w:space="0" w:color="auto"/>
            <w:left w:val="none" w:sz="0" w:space="0" w:color="auto"/>
            <w:bottom w:val="none" w:sz="0" w:space="0" w:color="auto"/>
            <w:right w:val="none" w:sz="0" w:space="0" w:color="auto"/>
          </w:divBdr>
        </w:div>
        <w:div w:id="827213741">
          <w:marLeft w:val="0"/>
          <w:marRight w:val="0"/>
          <w:marTop w:val="0"/>
          <w:marBottom w:val="0"/>
          <w:divBdr>
            <w:top w:val="none" w:sz="0" w:space="0" w:color="auto"/>
            <w:left w:val="none" w:sz="0" w:space="0" w:color="auto"/>
            <w:bottom w:val="none" w:sz="0" w:space="0" w:color="auto"/>
            <w:right w:val="none" w:sz="0" w:space="0" w:color="auto"/>
          </w:divBdr>
        </w:div>
        <w:div w:id="1539128721">
          <w:marLeft w:val="0"/>
          <w:marRight w:val="0"/>
          <w:marTop w:val="0"/>
          <w:marBottom w:val="0"/>
          <w:divBdr>
            <w:top w:val="none" w:sz="0" w:space="0" w:color="auto"/>
            <w:left w:val="none" w:sz="0" w:space="0" w:color="auto"/>
            <w:bottom w:val="none" w:sz="0" w:space="0" w:color="auto"/>
            <w:right w:val="none" w:sz="0" w:space="0" w:color="auto"/>
          </w:divBdr>
        </w:div>
      </w:divsChild>
    </w:div>
    <w:div w:id="152185344">
      <w:bodyDiv w:val="1"/>
      <w:marLeft w:val="0"/>
      <w:marRight w:val="0"/>
      <w:marTop w:val="0"/>
      <w:marBottom w:val="0"/>
      <w:divBdr>
        <w:top w:val="none" w:sz="0" w:space="0" w:color="auto"/>
        <w:left w:val="none" w:sz="0" w:space="0" w:color="auto"/>
        <w:bottom w:val="none" w:sz="0" w:space="0" w:color="auto"/>
        <w:right w:val="none" w:sz="0" w:space="0" w:color="auto"/>
      </w:divBdr>
      <w:divsChild>
        <w:div w:id="622931254">
          <w:marLeft w:val="0"/>
          <w:marRight w:val="0"/>
          <w:marTop w:val="0"/>
          <w:marBottom w:val="0"/>
          <w:divBdr>
            <w:top w:val="none" w:sz="0" w:space="0" w:color="auto"/>
            <w:left w:val="none" w:sz="0" w:space="0" w:color="auto"/>
            <w:bottom w:val="none" w:sz="0" w:space="0" w:color="auto"/>
            <w:right w:val="none" w:sz="0" w:space="0" w:color="auto"/>
          </w:divBdr>
          <w:divsChild>
            <w:div w:id="1946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966">
      <w:bodyDiv w:val="1"/>
      <w:marLeft w:val="0"/>
      <w:marRight w:val="0"/>
      <w:marTop w:val="0"/>
      <w:marBottom w:val="0"/>
      <w:divBdr>
        <w:top w:val="none" w:sz="0" w:space="0" w:color="auto"/>
        <w:left w:val="none" w:sz="0" w:space="0" w:color="auto"/>
        <w:bottom w:val="none" w:sz="0" w:space="0" w:color="auto"/>
        <w:right w:val="none" w:sz="0" w:space="0" w:color="auto"/>
      </w:divBdr>
      <w:divsChild>
        <w:div w:id="749422137">
          <w:marLeft w:val="0"/>
          <w:marRight w:val="0"/>
          <w:marTop w:val="0"/>
          <w:marBottom w:val="0"/>
          <w:divBdr>
            <w:top w:val="none" w:sz="0" w:space="0" w:color="auto"/>
            <w:left w:val="none" w:sz="0" w:space="0" w:color="auto"/>
            <w:bottom w:val="none" w:sz="0" w:space="0" w:color="auto"/>
            <w:right w:val="none" w:sz="0" w:space="0" w:color="auto"/>
          </w:divBdr>
          <w:divsChild>
            <w:div w:id="617835713">
              <w:marLeft w:val="0"/>
              <w:marRight w:val="0"/>
              <w:marTop w:val="0"/>
              <w:marBottom w:val="0"/>
              <w:divBdr>
                <w:top w:val="none" w:sz="0" w:space="0" w:color="auto"/>
                <w:left w:val="none" w:sz="0" w:space="0" w:color="auto"/>
                <w:bottom w:val="none" w:sz="0" w:space="0" w:color="auto"/>
                <w:right w:val="none" w:sz="0" w:space="0" w:color="auto"/>
              </w:divBdr>
            </w:div>
            <w:div w:id="1528710323">
              <w:marLeft w:val="0"/>
              <w:marRight w:val="0"/>
              <w:marTop w:val="0"/>
              <w:marBottom w:val="0"/>
              <w:divBdr>
                <w:top w:val="none" w:sz="0" w:space="0" w:color="auto"/>
                <w:left w:val="none" w:sz="0" w:space="0" w:color="auto"/>
                <w:bottom w:val="none" w:sz="0" w:space="0" w:color="auto"/>
                <w:right w:val="none" w:sz="0" w:space="0" w:color="auto"/>
              </w:divBdr>
            </w:div>
            <w:div w:id="4503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2024">
      <w:bodyDiv w:val="1"/>
      <w:marLeft w:val="0"/>
      <w:marRight w:val="0"/>
      <w:marTop w:val="0"/>
      <w:marBottom w:val="0"/>
      <w:divBdr>
        <w:top w:val="none" w:sz="0" w:space="0" w:color="auto"/>
        <w:left w:val="none" w:sz="0" w:space="0" w:color="auto"/>
        <w:bottom w:val="none" w:sz="0" w:space="0" w:color="auto"/>
        <w:right w:val="none" w:sz="0" w:space="0" w:color="auto"/>
      </w:divBdr>
    </w:div>
    <w:div w:id="216556134">
      <w:bodyDiv w:val="1"/>
      <w:marLeft w:val="0"/>
      <w:marRight w:val="0"/>
      <w:marTop w:val="0"/>
      <w:marBottom w:val="0"/>
      <w:divBdr>
        <w:top w:val="none" w:sz="0" w:space="0" w:color="auto"/>
        <w:left w:val="none" w:sz="0" w:space="0" w:color="auto"/>
        <w:bottom w:val="none" w:sz="0" w:space="0" w:color="auto"/>
        <w:right w:val="none" w:sz="0" w:space="0" w:color="auto"/>
      </w:divBdr>
    </w:div>
    <w:div w:id="223296743">
      <w:bodyDiv w:val="1"/>
      <w:marLeft w:val="0"/>
      <w:marRight w:val="0"/>
      <w:marTop w:val="0"/>
      <w:marBottom w:val="0"/>
      <w:divBdr>
        <w:top w:val="none" w:sz="0" w:space="0" w:color="auto"/>
        <w:left w:val="none" w:sz="0" w:space="0" w:color="auto"/>
        <w:bottom w:val="none" w:sz="0" w:space="0" w:color="auto"/>
        <w:right w:val="none" w:sz="0" w:space="0" w:color="auto"/>
      </w:divBdr>
      <w:divsChild>
        <w:div w:id="1575159962">
          <w:marLeft w:val="0"/>
          <w:marRight w:val="0"/>
          <w:marTop w:val="0"/>
          <w:marBottom w:val="0"/>
          <w:divBdr>
            <w:top w:val="none" w:sz="0" w:space="0" w:color="auto"/>
            <w:left w:val="none" w:sz="0" w:space="0" w:color="auto"/>
            <w:bottom w:val="none" w:sz="0" w:space="0" w:color="auto"/>
            <w:right w:val="none" w:sz="0" w:space="0" w:color="auto"/>
          </w:divBdr>
          <w:divsChild>
            <w:div w:id="5284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559">
      <w:bodyDiv w:val="1"/>
      <w:marLeft w:val="0"/>
      <w:marRight w:val="0"/>
      <w:marTop w:val="0"/>
      <w:marBottom w:val="0"/>
      <w:divBdr>
        <w:top w:val="none" w:sz="0" w:space="0" w:color="auto"/>
        <w:left w:val="none" w:sz="0" w:space="0" w:color="auto"/>
        <w:bottom w:val="none" w:sz="0" w:space="0" w:color="auto"/>
        <w:right w:val="none" w:sz="0" w:space="0" w:color="auto"/>
      </w:divBdr>
    </w:div>
    <w:div w:id="261036471">
      <w:bodyDiv w:val="1"/>
      <w:marLeft w:val="0"/>
      <w:marRight w:val="0"/>
      <w:marTop w:val="0"/>
      <w:marBottom w:val="0"/>
      <w:divBdr>
        <w:top w:val="none" w:sz="0" w:space="0" w:color="auto"/>
        <w:left w:val="none" w:sz="0" w:space="0" w:color="auto"/>
        <w:bottom w:val="none" w:sz="0" w:space="0" w:color="auto"/>
        <w:right w:val="none" w:sz="0" w:space="0" w:color="auto"/>
      </w:divBdr>
      <w:divsChild>
        <w:div w:id="1476600074">
          <w:marLeft w:val="0"/>
          <w:marRight w:val="0"/>
          <w:marTop w:val="0"/>
          <w:marBottom w:val="0"/>
          <w:divBdr>
            <w:top w:val="none" w:sz="0" w:space="0" w:color="auto"/>
            <w:left w:val="none" w:sz="0" w:space="0" w:color="auto"/>
            <w:bottom w:val="none" w:sz="0" w:space="0" w:color="auto"/>
            <w:right w:val="none" w:sz="0" w:space="0" w:color="auto"/>
          </w:divBdr>
          <w:divsChild>
            <w:div w:id="6633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18492">
      <w:bodyDiv w:val="1"/>
      <w:marLeft w:val="0"/>
      <w:marRight w:val="0"/>
      <w:marTop w:val="0"/>
      <w:marBottom w:val="0"/>
      <w:divBdr>
        <w:top w:val="none" w:sz="0" w:space="0" w:color="auto"/>
        <w:left w:val="none" w:sz="0" w:space="0" w:color="auto"/>
        <w:bottom w:val="none" w:sz="0" w:space="0" w:color="auto"/>
        <w:right w:val="none" w:sz="0" w:space="0" w:color="auto"/>
      </w:divBdr>
    </w:div>
    <w:div w:id="270939881">
      <w:bodyDiv w:val="1"/>
      <w:marLeft w:val="0"/>
      <w:marRight w:val="0"/>
      <w:marTop w:val="0"/>
      <w:marBottom w:val="0"/>
      <w:divBdr>
        <w:top w:val="none" w:sz="0" w:space="0" w:color="auto"/>
        <w:left w:val="none" w:sz="0" w:space="0" w:color="auto"/>
        <w:bottom w:val="none" w:sz="0" w:space="0" w:color="auto"/>
        <w:right w:val="none" w:sz="0" w:space="0" w:color="auto"/>
      </w:divBdr>
    </w:div>
    <w:div w:id="271590861">
      <w:bodyDiv w:val="1"/>
      <w:marLeft w:val="0"/>
      <w:marRight w:val="0"/>
      <w:marTop w:val="0"/>
      <w:marBottom w:val="0"/>
      <w:divBdr>
        <w:top w:val="none" w:sz="0" w:space="0" w:color="auto"/>
        <w:left w:val="none" w:sz="0" w:space="0" w:color="auto"/>
        <w:bottom w:val="none" w:sz="0" w:space="0" w:color="auto"/>
        <w:right w:val="none" w:sz="0" w:space="0" w:color="auto"/>
      </w:divBdr>
    </w:div>
    <w:div w:id="298804849">
      <w:bodyDiv w:val="1"/>
      <w:marLeft w:val="0"/>
      <w:marRight w:val="0"/>
      <w:marTop w:val="0"/>
      <w:marBottom w:val="0"/>
      <w:divBdr>
        <w:top w:val="none" w:sz="0" w:space="0" w:color="auto"/>
        <w:left w:val="none" w:sz="0" w:space="0" w:color="auto"/>
        <w:bottom w:val="none" w:sz="0" w:space="0" w:color="auto"/>
        <w:right w:val="none" w:sz="0" w:space="0" w:color="auto"/>
      </w:divBdr>
      <w:divsChild>
        <w:div w:id="1588147067">
          <w:marLeft w:val="0"/>
          <w:marRight w:val="0"/>
          <w:marTop w:val="0"/>
          <w:marBottom w:val="0"/>
          <w:divBdr>
            <w:top w:val="none" w:sz="0" w:space="0" w:color="auto"/>
            <w:left w:val="none" w:sz="0" w:space="0" w:color="auto"/>
            <w:bottom w:val="none" w:sz="0" w:space="0" w:color="auto"/>
            <w:right w:val="none" w:sz="0" w:space="0" w:color="auto"/>
          </w:divBdr>
        </w:div>
      </w:divsChild>
    </w:div>
    <w:div w:id="323046232">
      <w:bodyDiv w:val="1"/>
      <w:marLeft w:val="0"/>
      <w:marRight w:val="0"/>
      <w:marTop w:val="0"/>
      <w:marBottom w:val="0"/>
      <w:divBdr>
        <w:top w:val="none" w:sz="0" w:space="0" w:color="auto"/>
        <w:left w:val="none" w:sz="0" w:space="0" w:color="auto"/>
        <w:bottom w:val="none" w:sz="0" w:space="0" w:color="auto"/>
        <w:right w:val="none" w:sz="0" w:space="0" w:color="auto"/>
      </w:divBdr>
      <w:divsChild>
        <w:div w:id="1782914511">
          <w:marLeft w:val="0"/>
          <w:marRight w:val="0"/>
          <w:marTop w:val="0"/>
          <w:marBottom w:val="0"/>
          <w:divBdr>
            <w:top w:val="none" w:sz="0" w:space="0" w:color="auto"/>
            <w:left w:val="none" w:sz="0" w:space="0" w:color="auto"/>
            <w:bottom w:val="none" w:sz="0" w:space="0" w:color="auto"/>
            <w:right w:val="none" w:sz="0" w:space="0" w:color="auto"/>
          </w:divBdr>
          <w:divsChild>
            <w:div w:id="1365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0394">
      <w:bodyDiv w:val="1"/>
      <w:marLeft w:val="0"/>
      <w:marRight w:val="0"/>
      <w:marTop w:val="0"/>
      <w:marBottom w:val="0"/>
      <w:divBdr>
        <w:top w:val="none" w:sz="0" w:space="0" w:color="auto"/>
        <w:left w:val="none" w:sz="0" w:space="0" w:color="auto"/>
        <w:bottom w:val="none" w:sz="0" w:space="0" w:color="auto"/>
        <w:right w:val="none" w:sz="0" w:space="0" w:color="auto"/>
      </w:divBdr>
    </w:div>
    <w:div w:id="382290619">
      <w:bodyDiv w:val="1"/>
      <w:marLeft w:val="0"/>
      <w:marRight w:val="0"/>
      <w:marTop w:val="0"/>
      <w:marBottom w:val="0"/>
      <w:divBdr>
        <w:top w:val="none" w:sz="0" w:space="0" w:color="auto"/>
        <w:left w:val="none" w:sz="0" w:space="0" w:color="auto"/>
        <w:bottom w:val="none" w:sz="0" w:space="0" w:color="auto"/>
        <w:right w:val="none" w:sz="0" w:space="0" w:color="auto"/>
      </w:divBdr>
    </w:div>
    <w:div w:id="386733524">
      <w:bodyDiv w:val="1"/>
      <w:marLeft w:val="0"/>
      <w:marRight w:val="0"/>
      <w:marTop w:val="0"/>
      <w:marBottom w:val="0"/>
      <w:divBdr>
        <w:top w:val="none" w:sz="0" w:space="0" w:color="auto"/>
        <w:left w:val="none" w:sz="0" w:space="0" w:color="auto"/>
        <w:bottom w:val="none" w:sz="0" w:space="0" w:color="auto"/>
        <w:right w:val="none" w:sz="0" w:space="0" w:color="auto"/>
      </w:divBdr>
      <w:divsChild>
        <w:div w:id="1200246139">
          <w:marLeft w:val="0"/>
          <w:marRight w:val="0"/>
          <w:marTop w:val="0"/>
          <w:marBottom w:val="0"/>
          <w:divBdr>
            <w:top w:val="none" w:sz="0" w:space="0" w:color="auto"/>
            <w:left w:val="none" w:sz="0" w:space="0" w:color="auto"/>
            <w:bottom w:val="none" w:sz="0" w:space="0" w:color="auto"/>
            <w:right w:val="none" w:sz="0" w:space="0" w:color="auto"/>
          </w:divBdr>
          <w:divsChild>
            <w:div w:id="7121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5637">
      <w:bodyDiv w:val="1"/>
      <w:marLeft w:val="0"/>
      <w:marRight w:val="0"/>
      <w:marTop w:val="0"/>
      <w:marBottom w:val="0"/>
      <w:divBdr>
        <w:top w:val="none" w:sz="0" w:space="0" w:color="auto"/>
        <w:left w:val="none" w:sz="0" w:space="0" w:color="auto"/>
        <w:bottom w:val="none" w:sz="0" w:space="0" w:color="auto"/>
        <w:right w:val="none" w:sz="0" w:space="0" w:color="auto"/>
      </w:divBdr>
      <w:divsChild>
        <w:div w:id="1790195344">
          <w:marLeft w:val="0"/>
          <w:marRight w:val="0"/>
          <w:marTop w:val="0"/>
          <w:marBottom w:val="0"/>
          <w:divBdr>
            <w:top w:val="none" w:sz="0" w:space="0" w:color="auto"/>
            <w:left w:val="none" w:sz="0" w:space="0" w:color="auto"/>
            <w:bottom w:val="none" w:sz="0" w:space="0" w:color="auto"/>
            <w:right w:val="none" w:sz="0" w:space="0" w:color="auto"/>
          </w:divBdr>
        </w:div>
        <w:div w:id="1432776935">
          <w:marLeft w:val="0"/>
          <w:marRight w:val="0"/>
          <w:marTop w:val="0"/>
          <w:marBottom w:val="0"/>
          <w:divBdr>
            <w:top w:val="none" w:sz="0" w:space="0" w:color="auto"/>
            <w:left w:val="none" w:sz="0" w:space="0" w:color="auto"/>
            <w:bottom w:val="none" w:sz="0" w:space="0" w:color="auto"/>
            <w:right w:val="none" w:sz="0" w:space="0" w:color="auto"/>
          </w:divBdr>
        </w:div>
        <w:div w:id="28722060">
          <w:marLeft w:val="0"/>
          <w:marRight w:val="0"/>
          <w:marTop w:val="0"/>
          <w:marBottom w:val="0"/>
          <w:divBdr>
            <w:top w:val="none" w:sz="0" w:space="0" w:color="auto"/>
            <w:left w:val="none" w:sz="0" w:space="0" w:color="auto"/>
            <w:bottom w:val="none" w:sz="0" w:space="0" w:color="auto"/>
            <w:right w:val="none" w:sz="0" w:space="0" w:color="auto"/>
          </w:divBdr>
        </w:div>
        <w:div w:id="1854228002">
          <w:marLeft w:val="0"/>
          <w:marRight w:val="0"/>
          <w:marTop w:val="0"/>
          <w:marBottom w:val="0"/>
          <w:divBdr>
            <w:top w:val="none" w:sz="0" w:space="0" w:color="auto"/>
            <w:left w:val="none" w:sz="0" w:space="0" w:color="auto"/>
            <w:bottom w:val="none" w:sz="0" w:space="0" w:color="auto"/>
            <w:right w:val="none" w:sz="0" w:space="0" w:color="auto"/>
          </w:divBdr>
        </w:div>
      </w:divsChild>
    </w:div>
    <w:div w:id="398216767">
      <w:bodyDiv w:val="1"/>
      <w:marLeft w:val="0"/>
      <w:marRight w:val="0"/>
      <w:marTop w:val="0"/>
      <w:marBottom w:val="0"/>
      <w:divBdr>
        <w:top w:val="none" w:sz="0" w:space="0" w:color="auto"/>
        <w:left w:val="none" w:sz="0" w:space="0" w:color="auto"/>
        <w:bottom w:val="none" w:sz="0" w:space="0" w:color="auto"/>
        <w:right w:val="none" w:sz="0" w:space="0" w:color="auto"/>
      </w:divBdr>
    </w:div>
    <w:div w:id="400521508">
      <w:bodyDiv w:val="1"/>
      <w:marLeft w:val="0"/>
      <w:marRight w:val="0"/>
      <w:marTop w:val="0"/>
      <w:marBottom w:val="0"/>
      <w:divBdr>
        <w:top w:val="none" w:sz="0" w:space="0" w:color="auto"/>
        <w:left w:val="none" w:sz="0" w:space="0" w:color="auto"/>
        <w:bottom w:val="none" w:sz="0" w:space="0" w:color="auto"/>
        <w:right w:val="none" w:sz="0" w:space="0" w:color="auto"/>
      </w:divBdr>
    </w:div>
    <w:div w:id="418988091">
      <w:bodyDiv w:val="1"/>
      <w:marLeft w:val="0"/>
      <w:marRight w:val="0"/>
      <w:marTop w:val="0"/>
      <w:marBottom w:val="0"/>
      <w:divBdr>
        <w:top w:val="none" w:sz="0" w:space="0" w:color="auto"/>
        <w:left w:val="none" w:sz="0" w:space="0" w:color="auto"/>
        <w:bottom w:val="none" w:sz="0" w:space="0" w:color="auto"/>
        <w:right w:val="none" w:sz="0" w:space="0" w:color="auto"/>
      </w:divBdr>
      <w:divsChild>
        <w:div w:id="567348540">
          <w:marLeft w:val="0"/>
          <w:marRight w:val="0"/>
          <w:marTop w:val="0"/>
          <w:marBottom w:val="0"/>
          <w:divBdr>
            <w:top w:val="none" w:sz="0" w:space="0" w:color="auto"/>
            <w:left w:val="none" w:sz="0" w:space="0" w:color="auto"/>
            <w:bottom w:val="none" w:sz="0" w:space="0" w:color="auto"/>
            <w:right w:val="none" w:sz="0" w:space="0" w:color="auto"/>
          </w:divBdr>
          <w:divsChild>
            <w:div w:id="149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3109">
      <w:bodyDiv w:val="1"/>
      <w:marLeft w:val="0"/>
      <w:marRight w:val="0"/>
      <w:marTop w:val="0"/>
      <w:marBottom w:val="0"/>
      <w:divBdr>
        <w:top w:val="none" w:sz="0" w:space="0" w:color="auto"/>
        <w:left w:val="none" w:sz="0" w:space="0" w:color="auto"/>
        <w:bottom w:val="none" w:sz="0" w:space="0" w:color="auto"/>
        <w:right w:val="none" w:sz="0" w:space="0" w:color="auto"/>
      </w:divBdr>
    </w:div>
    <w:div w:id="424762537">
      <w:bodyDiv w:val="1"/>
      <w:marLeft w:val="0"/>
      <w:marRight w:val="0"/>
      <w:marTop w:val="0"/>
      <w:marBottom w:val="0"/>
      <w:divBdr>
        <w:top w:val="none" w:sz="0" w:space="0" w:color="auto"/>
        <w:left w:val="none" w:sz="0" w:space="0" w:color="auto"/>
        <w:bottom w:val="none" w:sz="0" w:space="0" w:color="auto"/>
        <w:right w:val="none" w:sz="0" w:space="0" w:color="auto"/>
      </w:divBdr>
    </w:div>
    <w:div w:id="428618800">
      <w:bodyDiv w:val="1"/>
      <w:marLeft w:val="0"/>
      <w:marRight w:val="0"/>
      <w:marTop w:val="0"/>
      <w:marBottom w:val="0"/>
      <w:divBdr>
        <w:top w:val="none" w:sz="0" w:space="0" w:color="auto"/>
        <w:left w:val="none" w:sz="0" w:space="0" w:color="auto"/>
        <w:bottom w:val="none" w:sz="0" w:space="0" w:color="auto"/>
        <w:right w:val="none" w:sz="0" w:space="0" w:color="auto"/>
      </w:divBdr>
    </w:div>
    <w:div w:id="436876582">
      <w:bodyDiv w:val="1"/>
      <w:marLeft w:val="0"/>
      <w:marRight w:val="0"/>
      <w:marTop w:val="0"/>
      <w:marBottom w:val="0"/>
      <w:divBdr>
        <w:top w:val="none" w:sz="0" w:space="0" w:color="auto"/>
        <w:left w:val="none" w:sz="0" w:space="0" w:color="auto"/>
        <w:bottom w:val="none" w:sz="0" w:space="0" w:color="auto"/>
        <w:right w:val="none" w:sz="0" w:space="0" w:color="auto"/>
      </w:divBdr>
      <w:divsChild>
        <w:div w:id="1142818583">
          <w:marLeft w:val="0"/>
          <w:marRight w:val="0"/>
          <w:marTop w:val="0"/>
          <w:marBottom w:val="0"/>
          <w:divBdr>
            <w:top w:val="none" w:sz="0" w:space="0" w:color="auto"/>
            <w:left w:val="none" w:sz="0" w:space="0" w:color="auto"/>
            <w:bottom w:val="none" w:sz="0" w:space="0" w:color="auto"/>
            <w:right w:val="none" w:sz="0" w:space="0" w:color="auto"/>
          </w:divBdr>
          <w:divsChild>
            <w:div w:id="20236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3036">
      <w:bodyDiv w:val="1"/>
      <w:marLeft w:val="0"/>
      <w:marRight w:val="0"/>
      <w:marTop w:val="0"/>
      <w:marBottom w:val="0"/>
      <w:divBdr>
        <w:top w:val="none" w:sz="0" w:space="0" w:color="auto"/>
        <w:left w:val="none" w:sz="0" w:space="0" w:color="auto"/>
        <w:bottom w:val="none" w:sz="0" w:space="0" w:color="auto"/>
        <w:right w:val="none" w:sz="0" w:space="0" w:color="auto"/>
      </w:divBdr>
      <w:divsChild>
        <w:div w:id="1129784403">
          <w:marLeft w:val="0"/>
          <w:marRight w:val="0"/>
          <w:marTop w:val="0"/>
          <w:marBottom w:val="0"/>
          <w:divBdr>
            <w:top w:val="none" w:sz="0" w:space="0" w:color="auto"/>
            <w:left w:val="none" w:sz="0" w:space="0" w:color="auto"/>
            <w:bottom w:val="none" w:sz="0" w:space="0" w:color="auto"/>
            <w:right w:val="none" w:sz="0" w:space="0" w:color="auto"/>
          </w:divBdr>
          <w:divsChild>
            <w:div w:id="2648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671">
      <w:bodyDiv w:val="1"/>
      <w:marLeft w:val="0"/>
      <w:marRight w:val="0"/>
      <w:marTop w:val="0"/>
      <w:marBottom w:val="0"/>
      <w:divBdr>
        <w:top w:val="none" w:sz="0" w:space="0" w:color="auto"/>
        <w:left w:val="none" w:sz="0" w:space="0" w:color="auto"/>
        <w:bottom w:val="none" w:sz="0" w:space="0" w:color="auto"/>
        <w:right w:val="none" w:sz="0" w:space="0" w:color="auto"/>
      </w:divBdr>
      <w:divsChild>
        <w:div w:id="445390350">
          <w:marLeft w:val="0"/>
          <w:marRight w:val="0"/>
          <w:marTop w:val="0"/>
          <w:marBottom w:val="0"/>
          <w:divBdr>
            <w:top w:val="none" w:sz="0" w:space="0" w:color="auto"/>
            <w:left w:val="none" w:sz="0" w:space="0" w:color="auto"/>
            <w:bottom w:val="none" w:sz="0" w:space="0" w:color="auto"/>
            <w:right w:val="none" w:sz="0" w:space="0" w:color="auto"/>
          </w:divBdr>
          <w:divsChild>
            <w:div w:id="1672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9040">
      <w:bodyDiv w:val="1"/>
      <w:marLeft w:val="0"/>
      <w:marRight w:val="0"/>
      <w:marTop w:val="0"/>
      <w:marBottom w:val="0"/>
      <w:divBdr>
        <w:top w:val="none" w:sz="0" w:space="0" w:color="auto"/>
        <w:left w:val="none" w:sz="0" w:space="0" w:color="auto"/>
        <w:bottom w:val="none" w:sz="0" w:space="0" w:color="auto"/>
        <w:right w:val="none" w:sz="0" w:space="0" w:color="auto"/>
      </w:divBdr>
      <w:divsChild>
        <w:div w:id="584801007">
          <w:marLeft w:val="0"/>
          <w:marRight w:val="0"/>
          <w:marTop w:val="0"/>
          <w:marBottom w:val="0"/>
          <w:divBdr>
            <w:top w:val="none" w:sz="0" w:space="0" w:color="auto"/>
            <w:left w:val="none" w:sz="0" w:space="0" w:color="auto"/>
            <w:bottom w:val="none" w:sz="0" w:space="0" w:color="auto"/>
            <w:right w:val="none" w:sz="0" w:space="0" w:color="auto"/>
          </w:divBdr>
          <w:divsChild>
            <w:div w:id="13199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688">
      <w:bodyDiv w:val="1"/>
      <w:marLeft w:val="0"/>
      <w:marRight w:val="0"/>
      <w:marTop w:val="0"/>
      <w:marBottom w:val="0"/>
      <w:divBdr>
        <w:top w:val="none" w:sz="0" w:space="0" w:color="auto"/>
        <w:left w:val="none" w:sz="0" w:space="0" w:color="auto"/>
        <w:bottom w:val="none" w:sz="0" w:space="0" w:color="auto"/>
        <w:right w:val="none" w:sz="0" w:space="0" w:color="auto"/>
      </w:divBdr>
    </w:div>
    <w:div w:id="476849045">
      <w:bodyDiv w:val="1"/>
      <w:marLeft w:val="0"/>
      <w:marRight w:val="0"/>
      <w:marTop w:val="0"/>
      <w:marBottom w:val="0"/>
      <w:divBdr>
        <w:top w:val="none" w:sz="0" w:space="0" w:color="auto"/>
        <w:left w:val="none" w:sz="0" w:space="0" w:color="auto"/>
        <w:bottom w:val="none" w:sz="0" w:space="0" w:color="auto"/>
        <w:right w:val="none" w:sz="0" w:space="0" w:color="auto"/>
      </w:divBdr>
    </w:div>
    <w:div w:id="505903564">
      <w:bodyDiv w:val="1"/>
      <w:marLeft w:val="0"/>
      <w:marRight w:val="0"/>
      <w:marTop w:val="0"/>
      <w:marBottom w:val="0"/>
      <w:divBdr>
        <w:top w:val="none" w:sz="0" w:space="0" w:color="auto"/>
        <w:left w:val="none" w:sz="0" w:space="0" w:color="auto"/>
        <w:bottom w:val="none" w:sz="0" w:space="0" w:color="auto"/>
        <w:right w:val="none" w:sz="0" w:space="0" w:color="auto"/>
      </w:divBdr>
    </w:div>
    <w:div w:id="508177196">
      <w:bodyDiv w:val="1"/>
      <w:marLeft w:val="0"/>
      <w:marRight w:val="0"/>
      <w:marTop w:val="0"/>
      <w:marBottom w:val="0"/>
      <w:divBdr>
        <w:top w:val="none" w:sz="0" w:space="0" w:color="auto"/>
        <w:left w:val="none" w:sz="0" w:space="0" w:color="auto"/>
        <w:bottom w:val="none" w:sz="0" w:space="0" w:color="auto"/>
        <w:right w:val="none" w:sz="0" w:space="0" w:color="auto"/>
      </w:divBdr>
    </w:div>
    <w:div w:id="509180487">
      <w:bodyDiv w:val="1"/>
      <w:marLeft w:val="0"/>
      <w:marRight w:val="0"/>
      <w:marTop w:val="0"/>
      <w:marBottom w:val="0"/>
      <w:divBdr>
        <w:top w:val="none" w:sz="0" w:space="0" w:color="auto"/>
        <w:left w:val="none" w:sz="0" w:space="0" w:color="auto"/>
        <w:bottom w:val="none" w:sz="0" w:space="0" w:color="auto"/>
        <w:right w:val="none" w:sz="0" w:space="0" w:color="auto"/>
      </w:divBdr>
      <w:divsChild>
        <w:div w:id="1222055254">
          <w:marLeft w:val="0"/>
          <w:marRight w:val="0"/>
          <w:marTop w:val="0"/>
          <w:marBottom w:val="0"/>
          <w:divBdr>
            <w:top w:val="none" w:sz="0" w:space="0" w:color="auto"/>
            <w:left w:val="none" w:sz="0" w:space="0" w:color="auto"/>
            <w:bottom w:val="none" w:sz="0" w:space="0" w:color="auto"/>
            <w:right w:val="none" w:sz="0" w:space="0" w:color="auto"/>
          </w:divBdr>
          <w:divsChild>
            <w:div w:id="1169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1425">
      <w:bodyDiv w:val="1"/>
      <w:marLeft w:val="0"/>
      <w:marRight w:val="0"/>
      <w:marTop w:val="0"/>
      <w:marBottom w:val="0"/>
      <w:divBdr>
        <w:top w:val="none" w:sz="0" w:space="0" w:color="auto"/>
        <w:left w:val="none" w:sz="0" w:space="0" w:color="auto"/>
        <w:bottom w:val="none" w:sz="0" w:space="0" w:color="auto"/>
        <w:right w:val="none" w:sz="0" w:space="0" w:color="auto"/>
      </w:divBdr>
      <w:divsChild>
        <w:div w:id="464590286">
          <w:marLeft w:val="0"/>
          <w:marRight w:val="0"/>
          <w:marTop w:val="0"/>
          <w:marBottom w:val="0"/>
          <w:divBdr>
            <w:top w:val="none" w:sz="0" w:space="0" w:color="auto"/>
            <w:left w:val="none" w:sz="0" w:space="0" w:color="auto"/>
            <w:bottom w:val="none" w:sz="0" w:space="0" w:color="auto"/>
            <w:right w:val="none" w:sz="0" w:space="0" w:color="auto"/>
          </w:divBdr>
          <w:divsChild>
            <w:div w:id="335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1487">
      <w:bodyDiv w:val="1"/>
      <w:marLeft w:val="0"/>
      <w:marRight w:val="0"/>
      <w:marTop w:val="0"/>
      <w:marBottom w:val="0"/>
      <w:divBdr>
        <w:top w:val="none" w:sz="0" w:space="0" w:color="auto"/>
        <w:left w:val="none" w:sz="0" w:space="0" w:color="auto"/>
        <w:bottom w:val="none" w:sz="0" w:space="0" w:color="auto"/>
        <w:right w:val="none" w:sz="0" w:space="0" w:color="auto"/>
      </w:divBdr>
    </w:div>
    <w:div w:id="546189492">
      <w:bodyDiv w:val="1"/>
      <w:marLeft w:val="0"/>
      <w:marRight w:val="0"/>
      <w:marTop w:val="0"/>
      <w:marBottom w:val="0"/>
      <w:divBdr>
        <w:top w:val="none" w:sz="0" w:space="0" w:color="auto"/>
        <w:left w:val="none" w:sz="0" w:space="0" w:color="auto"/>
        <w:bottom w:val="none" w:sz="0" w:space="0" w:color="auto"/>
        <w:right w:val="none" w:sz="0" w:space="0" w:color="auto"/>
      </w:divBdr>
      <w:divsChild>
        <w:div w:id="1190528535">
          <w:marLeft w:val="0"/>
          <w:marRight w:val="0"/>
          <w:marTop w:val="0"/>
          <w:marBottom w:val="0"/>
          <w:divBdr>
            <w:top w:val="none" w:sz="0" w:space="0" w:color="auto"/>
            <w:left w:val="none" w:sz="0" w:space="0" w:color="auto"/>
            <w:bottom w:val="none" w:sz="0" w:space="0" w:color="auto"/>
            <w:right w:val="none" w:sz="0" w:space="0" w:color="auto"/>
          </w:divBdr>
          <w:divsChild>
            <w:div w:id="8030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5753">
      <w:bodyDiv w:val="1"/>
      <w:marLeft w:val="0"/>
      <w:marRight w:val="0"/>
      <w:marTop w:val="0"/>
      <w:marBottom w:val="0"/>
      <w:divBdr>
        <w:top w:val="none" w:sz="0" w:space="0" w:color="auto"/>
        <w:left w:val="none" w:sz="0" w:space="0" w:color="auto"/>
        <w:bottom w:val="none" w:sz="0" w:space="0" w:color="auto"/>
        <w:right w:val="none" w:sz="0" w:space="0" w:color="auto"/>
      </w:divBdr>
    </w:div>
    <w:div w:id="578713205">
      <w:bodyDiv w:val="1"/>
      <w:marLeft w:val="0"/>
      <w:marRight w:val="0"/>
      <w:marTop w:val="0"/>
      <w:marBottom w:val="0"/>
      <w:divBdr>
        <w:top w:val="none" w:sz="0" w:space="0" w:color="auto"/>
        <w:left w:val="none" w:sz="0" w:space="0" w:color="auto"/>
        <w:bottom w:val="none" w:sz="0" w:space="0" w:color="auto"/>
        <w:right w:val="none" w:sz="0" w:space="0" w:color="auto"/>
      </w:divBdr>
    </w:div>
    <w:div w:id="601455719">
      <w:bodyDiv w:val="1"/>
      <w:marLeft w:val="0"/>
      <w:marRight w:val="0"/>
      <w:marTop w:val="0"/>
      <w:marBottom w:val="0"/>
      <w:divBdr>
        <w:top w:val="none" w:sz="0" w:space="0" w:color="auto"/>
        <w:left w:val="none" w:sz="0" w:space="0" w:color="auto"/>
        <w:bottom w:val="none" w:sz="0" w:space="0" w:color="auto"/>
        <w:right w:val="none" w:sz="0" w:space="0" w:color="auto"/>
      </w:divBdr>
    </w:div>
    <w:div w:id="603155797">
      <w:bodyDiv w:val="1"/>
      <w:marLeft w:val="0"/>
      <w:marRight w:val="0"/>
      <w:marTop w:val="0"/>
      <w:marBottom w:val="0"/>
      <w:divBdr>
        <w:top w:val="none" w:sz="0" w:space="0" w:color="auto"/>
        <w:left w:val="none" w:sz="0" w:space="0" w:color="auto"/>
        <w:bottom w:val="none" w:sz="0" w:space="0" w:color="auto"/>
        <w:right w:val="none" w:sz="0" w:space="0" w:color="auto"/>
      </w:divBdr>
    </w:div>
    <w:div w:id="604464116">
      <w:bodyDiv w:val="1"/>
      <w:marLeft w:val="0"/>
      <w:marRight w:val="0"/>
      <w:marTop w:val="0"/>
      <w:marBottom w:val="0"/>
      <w:divBdr>
        <w:top w:val="none" w:sz="0" w:space="0" w:color="auto"/>
        <w:left w:val="none" w:sz="0" w:space="0" w:color="auto"/>
        <w:bottom w:val="none" w:sz="0" w:space="0" w:color="auto"/>
        <w:right w:val="none" w:sz="0" w:space="0" w:color="auto"/>
      </w:divBdr>
    </w:div>
    <w:div w:id="609356072">
      <w:bodyDiv w:val="1"/>
      <w:marLeft w:val="0"/>
      <w:marRight w:val="0"/>
      <w:marTop w:val="0"/>
      <w:marBottom w:val="0"/>
      <w:divBdr>
        <w:top w:val="none" w:sz="0" w:space="0" w:color="auto"/>
        <w:left w:val="none" w:sz="0" w:space="0" w:color="auto"/>
        <w:bottom w:val="none" w:sz="0" w:space="0" w:color="auto"/>
        <w:right w:val="none" w:sz="0" w:space="0" w:color="auto"/>
      </w:divBdr>
    </w:div>
    <w:div w:id="632910927">
      <w:bodyDiv w:val="1"/>
      <w:marLeft w:val="0"/>
      <w:marRight w:val="0"/>
      <w:marTop w:val="0"/>
      <w:marBottom w:val="0"/>
      <w:divBdr>
        <w:top w:val="none" w:sz="0" w:space="0" w:color="auto"/>
        <w:left w:val="none" w:sz="0" w:space="0" w:color="auto"/>
        <w:bottom w:val="none" w:sz="0" w:space="0" w:color="auto"/>
        <w:right w:val="none" w:sz="0" w:space="0" w:color="auto"/>
      </w:divBdr>
    </w:div>
    <w:div w:id="647783842">
      <w:bodyDiv w:val="1"/>
      <w:marLeft w:val="0"/>
      <w:marRight w:val="0"/>
      <w:marTop w:val="0"/>
      <w:marBottom w:val="0"/>
      <w:divBdr>
        <w:top w:val="none" w:sz="0" w:space="0" w:color="auto"/>
        <w:left w:val="none" w:sz="0" w:space="0" w:color="auto"/>
        <w:bottom w:val="none" w:sz="0" w:space="0" w:color="auto"/>
        <w:right w:val="none" w:sz="0" w:space="0" w:color="auto"/>
      </w:divBdr>
    </w:div>
    <w:div w:id="680551395">
      <w:bodyDiv w:val="1"/>
      <w:marLeft w:val="0"/>
      <w:marRight w:val="0"/>
      <w:marTop w:val="0"/>
      <w:marBottom w:val="0"/>
      <w:divBdr>
        <w:top w:val="none" w:sz="0" w:space="0" w:color="auto"/>
        <w:left w:val="none" w:sz="0" w:space="0" w:color="auto"/>
        <w:bottom w:val="none" w:sz="0" w:space="0" w:color="auto"/>
        <w:right w:val="none" w:sz="0" w:space="0" w:color="auto"/>
      </w:divBdr>
    </w:div>
    <w:div w:id="683897045">
      <w:bodyDiv w:val="1"/>
      <w:marLeft w:val="0"/>
      <w:marRight w:val="0"/>
      <w:marTop w:val="0"/>
      <w:marBottom w:val="0"/>
      <w:divBdr>
        <w:top w:val="none" w:sz="0" w:space="0" w:color="auto"/>
        <w:left w:val="none" w:sz="0" w:space="0" w:color="auto"/>
        <w:bottom w:val="none" w:sz="0" w:space="0" w:color="auto"/>
        <w:right w:val="none" w:sz="0" w:space="0" w:color="auto"/>
      </w:divBdr>
    </w:div>
    <w:div w:id="726033086">
      <w:bodyDiv w:val="1"/>
      <w:marLeft w:val="0"/>
      <w:marRight w:val="0"/>
      <w:marTop w:val="0"/>
      <w:marBottom w:val="0"/>
      <w:divBdr>
        <w:top w:val="none" w:sz="0" w:space="0" w:color="auto"/>
        <w:left w:val="none" w:sz="0" w:space="0" w:color="auto"/>
        <w:bottom w:val="none" w:sz="0" w:space="0" w:color="auto"/>
        <w:right w:val="none" w:sz="0" w:space="0" w:color="auto"/>
      </w:divBdr>
    </w:div>
    <w:div w:id="737367181">
      <w:bodyDiv w:val="1"/>
      <w:marLeft w:val="0"/>
      <w:marRight w:val="0"/>
      <w:marTop w:val="0"/>
      <w:marBottom w:val="0"/>
      <w:divBdr>
        <w:top w:val="none" w:sz="0" w:space="0" w:color="auto"/>
        <w:left w:val="none" w:sz="0" w:space="0" w:color="auto"/>
        <w:bottom w:val="none" w:sz="0" w:space="0" w:color="auto"/>
        <w:right w:val="none" w:sz="0" w:space="0" w:color="auto"/>
      </w:divBdr>
    </w:div>
    <w:div w:id="740757304">
      <w:bodyDiv w:val="1"/>
      <w:marLeft w:val="0"/>
      <w:marRight w:val="0"/>
      <w:marTop w:val="0"/>
      <w:marBottom w:val="0"/>
      <w:divBdr>
        <w:top w:val="none" w:sz="0" w:space="0" w:color="auto"/>
        <w:left w:val="none" w:sz="0" w:space="0" w:color="auto"/>
        <w:bottom w:val="none" w:sz="0" w:space="0" w:color="auto"/>
        <w:right w:val="none" w:sz="0" w:space="0" w:color="auto"/>
      </w:divBdr>
    </w:div>
    <w:div w:id="754206149">
      <w:bodyDiv w:val="1"/>
      <w:marLeft w:val="0"/>
      <w:marRight w:val="0"/>
      <w:marTop w:val="0"/>
      <w:marBottom w:val="0"/>
      <w:divBdr>
        <w:top w:val="none" w:sz="0" w:space="0" w:color="auto"/>
        <w:left w:val="none" w:sz="0" w:space="0" w:color="auto"/>
        <w:bottom w:val="none" w:sz="0" w:space="0" w:color="auto"/>
        <w:right w:val="none" w:sz="0" w:space="0" w:color="auto"/>
      </w:divBdr>
      <w:divsChild>
        <w:div w:id="1316488527">
          <w:marLeft w:val="0"/>
          <w:marRight w:val="0"/>
          <w:marTop w:val="0"/>
          <w:marBottom w:val="0"/>
          <w:divBdr>
            <w:top w:val="none" w:sz="0" w:space="0" w:color="auto"/>
            <w:left w:val="none" w:sz="0" w:space="0" w:color="auto"/>
            <w:bottom w:val="none" w:sz="0" w:space="0" w:color="auto"/>
            <w:right w:val="none" w:sz="0" w:space="0" w:color="auto"/>
          </w:divBdr>
          <w:divsChild>
            <w:div w:id="5746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6327">
      <w:bodyDiv w:val="1"/>
      <w:marLeft w:val="0"/>
      <w:marRight w:val="0"/>
      <w:marTop w:val="0"/>
      <w:marBottom w:val="0"/>
      <w:divBdr>
        <w:top w:val="none" w:sz="0" w:space="0" w:color="auto"/>
        <w:left w:val="none" w:sz="0" w:space="0" w:color="auto"/>
        <w:bottom w:val="none" w:sz="0" w:space="0" w:color="auto"/>
        <w:right w:val="none" w:sz="0" w:space="0" w:color="auto"/>
      </w:divBdr>
      <w:divsChild>
        <w:div w:id="1865052906">
          <w:marLeft w:val="0"/>
          <w:marRight w:val="0"/>
          <w:marTop w:val="0"/>
          <w:marBottom w:val="0"/>
          <w:divBdr>
            <w:top w:val="none" w:sz="0" w:space="0" w:color="auto"/>
            <w:left w:val="none" w:sz="0" w:space="0" w:color="auto"/>
            <w:bottom w:val="none" w:sz="0" w:space="0" w:color="auto"/>
            <w:right w:val="none" w:sz="0" w:space="0" w:color="auto"/>
          </w:divBdr>
          <w:divsChild>
            <w:div w:id="512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1241">
      <w:bodyDiv w:val="1"/>
      <w:marLeft w:val="0"/>
      <w:marRight w:val="0"/>
      <w:marTop w:val="0"/>
      <w:marBottom w:val="0"/>
      <w:divBdr>
        <w:top w:val="none" w:sz="0" w:space="0" w:color="auto"/>
        <w:left w:val="none" w:sz="0" w:space="0" w:color="auto"/>
        <w:bottom w:val="none" w:sz="0" w:space="0" w:color="auto"/>
        <w:right w:val="none" w:sz="0" w:space="0" w:color="auto"/>
      </w:divBdr>
    </w:div>
    <w:div w:id="818418583">
      <w:bodyDiv w:val="1"/>
      <w:marLeft w:val="0"/>
      <w:marRight w:val="0"/>
      <w:marTop w:val="0"/>
      <w:marBottom w:val="0"/>
      <w:divBdr>
        <w:top w:val="none" w:sz="0" w:space="0" w:color="auto"/>
        <w:left w:val="none" w:sz="0" w:space="0" w:color="auto"/>
        <w:bottom w:val="none" w:sz="0" w:space="0" w:color="auto"/>
        <w:right w:val="none" w:sz="0" w:space="0" w:color="auto"/>
      </w:divBdr>
      <w:divsChild>
        <w:div w:id="286742896">
          <w:marLeft w:val="0"/>
          <w:marRight w:val="0"/>
          <w:marTop w:val="0"/>
          <w:marBottom w:val="0"/>
          <w:divBdr>
            <w:top w:val="none" w:sz="0" w:space="0" w:color="auto"/>
            <w:left w:val="none" w:sz="0" w:space="0" w:color="auto"/>
            <w:bottom w:val="none" w:sz="0" w:space="0" w:color="auto"/>
            <w:right w:val="none" w:sz="0" w:space="0" w:color="auto"/>
          </w:divBdr>
          <w:divsChild>
            <w:div w:id="1854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999">
      <w:bodyDiv w:val="1"/>
      <w:marLeft w:val="0"/>
      <w:marRight w:val="0"/>
      <w:marTop w:val="0"/>
      <w:marBottom w:val="0"/>
      <w:divBdr>
        <w:top w:val="none" w:sz="0" w:space="0" w:color="auto"/>
        <w:left w:val="none" w:sz="0" w:space="0" w:color="auto"/>
        <w:bottom w:val="none" w:sz="0" w:space="0" w:color="auto"/>
        <w:right w:val="none" w:sz="0" w:space="0" w:color="auto"/>
      </w:divBdr>
      <w:divsChild>
        <w:div w:id="1271013469">
          <w:marLeft w:val="1440"/>
          <w:marRight w:val="0"/>
          <w:marTop w:val="77"/>
          <w:marBottom w:val="0"/>
          <w:divBdr>
            <w:top w:val="none" w:sz="0" w:space="0" w:color="auto"/>
            <w:left w:val="none" w:sz="0" w:space="0" w:color="auto"/>
            <w:bottom w:val="none" w:sz="0" w:space="0" w:color="auto"/>
            <w:right w:val="none" w:sz="0" w:space="0" w:color="auto"/>
          </w:divBdr>
        </w:div>
      </w:divsChild>
    </w:div>
    <w:div w:id="841044835">
      <w:bodyDiv w:val="1"/>
      <w:marLeft w:val="0"/>
      <w:marRight w:val="0"/>
      <w:marTop w:val="0"/>
      <w:marBottom w:val="0"/>
      <w:divBdr>
        <w:top w:val="none" w:sz="0" w:space="0" w:color="auto"/>
        <w:left w:val="none" w:sz="0" w:space="0" w:color="auto"/>
        <w:bottom w:val="none" w:sz="0" w:space="0" w:color="auto"/>
        <w:right w:val="none" w:sz="0" w:space="0" w:color="auto"/>
      </w:divBdr>
    </w:div>
    <w:div w:id="862279450">
      <w:bodyDiv w:val="1"/>
      <w:marLeft w:val="0"/>
      <w:marRight w:val="0"/>
      <w:marTop w:val="0"/>
      <w:marBottom w:val="0"/>
      <w:divBdr>
        <w:top w:val="none" w:sz="0" w:space="0" w:color="auto"/>
        <w:left w:val="none" w:sz="0" w:space="0" w:color="auto"/>
        <w:bottom w:val="none" w:sz="0" w:space="0" w:color="auto"/>
        <w:right w:val="none" w:sz="0" w:space="0" w:color="auto"/>
      </w:divBdr>
    </w:div>
    <w:div w:id="917790080">
      <w:bodyDiv w:val="1"/>
      <w:marLeft w:val="0"/>
      <w:marRight w:val="0"/>
      <w:marTop w:val="0"/>
      <w:marBottom w:val="0"/>
      <w:divBdr>
        <w:top w:val="none" w:sz="0" w:space="0" w:color="auto"/>
        <w:left w:val="none" w:sz="0" w:space="0" w:color="auto"/>
        <w:bottom w:val="none" w:sz="0" w:space="0" w:color="auto"/>
        <w:right w:val="none" w:sz="0" w:space="0" w:color="auto"/>
      </w:divBdr>
    </w:div>
    <w:div w:id="941230061">
      <w:bodyDiv w:val="1"/>
      <w:marLeft w:val="0"/>
      <w:marRight w:val="0"/>
      <w:marTop w:val="0"/>
      <w:marBottom w:val="0"/>
      <w:divBdr>
        <w:top w:val="none" w:sz="0" w:space="0" w:color="auto"/>
        <w:left w:val="none" w:sz="0" w:space="0" w:color="auto"/>
        <w:bottom w:val="none" w:sz="0" w:space="0" w:color="auto"/>
        <w:right w:val="none" w:sz="0" w:space="0" w:color="auto"/>
      </w:divBdr>
    </w:div>
    <w:div w:id="944196450">
      <w:bodyDiv w:val="1"/>
      <w:marLeft w:val="0"/>
      <w:marRight w:val="0"/>
      <w:marTop w:val="0"/>
      <w:marBottom w:val="0"/>
      <w:divBdr>
        <w:top w:val="none" w:sz="0" w:space="0" w:color="auto"/>
        <w:left w:val="none" w:sz="0" w:space="0" w:color="auto"/>
        <w:bottom w:val="none" w:sz="0" w:space="0" w:color="auto"/>
        <w:right w:val="none" w:sz="0" w:space="0" w:color="auto"/>
      </w:divBdr>
    </w:div>
    <w:div w:id="955254718">
      <w:bodyDiv w:val="1"/>
      <w:marLeft w:val="0"/>
      <w:marRight w:val="0"/>
      <w:marTop w:val="0"/>
      <w:marBottom w:val="0"/>
      <w:divBdr>
        <w:top w:val="none" w:sz="0" w:space="0" w:color="auto"/>
        <w:left w:val="none" w:sz="0" w:space="0" w:color="auto"/>
        <w:bottom w:val="none" w:sz="0" w:space="0" w:color="auto"/>
        <w:right w:val="none" w:sz="0" w:space="0" w:color="auto"/>
      </w:divBdr>
    </w:div>
    <w:div w:id="963341165">
      <w:bodyDiv w:val="1"/>
      <w:marLeft w:val="0"/>
      <w:marRight w:val="0"/>
      <w:marTop w:val="0"/>
      <w:marBottom w:val="0"/>
      <w:divBdr>
        <w:top w:val="none" w:sz="0" w:space="0" w:color="auto"/>
        <w:left w:val="none" w:sz="0" w:space="0" w:color="auto"/>
        <w:bottom w:val="none" w:sz="0" w:space="0" w:color="auto"/>
        <w:right w:val="none" w:sz="0" w:space="0" w:color="auto"/>
      </w:divBdr>
      <w:divsChild>
        <w:div w:id="1899322736">
          <w:marLeft w:val="0"/>
          <w:marRight w:val="0"/>
          <w:marTop w:val="0"/>
          <w:marBottom w:val="0"/>
          <w:divBdr>
            <w:top w:val="none" w:sz="0" w:space="0" w:color="auto"/>
            <w:left w:val="none" w:sz="0" w:space="0" w:color="auto"/>
            <w:bottom w:val="none" w:sz="0" w:space="0" w:color="auto"/>
            <w:right w:val="none" w:sz="0" w:space="0" w:color="auto"/>
          </w:divBdr>
          <w:divsChild>
            <w:div w:id="15143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4705">
      <w:bodyDiv w:val="1"/>
      <w:marLeft w:val="0"/>
      <w:marRight w:val="0"/>
      <w:marTop w:val="0"/>
      <w:marBottom w:val="0"/>
      <w:divBdr>
        <w:top w:val="none" w:sz="0" w:space="0" w:color="auto"/>
        <w:left w:val="none" w:sz="0" w:space="0" w:color="auto"/>
        <w:bottom w:val="none" w:sz="0" w:space="0" w:color="auto"/>
        <w:right w:val="none" w:sz="0" w:space="0" w:color="auto"/>
      </w:divBdr>
    </w:div>
    <w:div w:id="970129734">
      <w:bodyDiv w:val="1"/>
      <w:marLeft w:val="0"/>
      <w:marRight w:val="0"/>
      <w:marTop w:val="0"/>
      <w:marBottom w:val="0"/>
      <w:divBdr>
        <w:top w:val="none" w:sz="0" w:space="0" w:color="auto"/>
        <w:left w:val="none" w:sz="0" w:space="0" w:color="auto"/>
        <w:bottom w:val="none" w:sz="0" w:space="0" w:color="auto"/>
        <w:right w:val="none" w:sz="0" w:space="0" w:color="auto"/>
      </w:divBdr>
    </w:div>
    <w:div w:id="983316772">
      <w:bodyDiv w:val="1"/>
      <w:marLeft w:val="0"/>
      <w:marRight w:val="0"/>
      <w:marTop w:val="0"/>
      <w:marBottom w:val="0"/>
      <w:divBdr>
        <w:top w:val="none" w:sz="0" w:space="0" w:color="auto"/>
        <w:left w:val="none" w:sz="0" w:space="0" w:color="auto"/>
        <w:bottom w:val="none" w:sz="0" w:space="0" w:color="auto"/>
        <w:right w:val="none" w:sz="0" w:space="0" w:color="auto"/>
      </w:divBdr>
    </w:div>
    <w:div w:id="997881600">
      <w:bodyDiv w:val="1"/>
      <w:marLeft w:val="0"/>
      <w:marRight w:val="0"/>
      <w:marTop w:val="0"/>
      <w:marBottom w:val="0"/>
      <w:divBdr>
        <w:top w:val="none" w:sz="0" w:space="0" w:color="auto"/>
        <w:left w:val="none" w:sz="0" w:space="0" w:color="auto"/>
        <w:bottom w:val="none" w:sz="0" w:space="0" w:color="auto"/>
        <w:right w:val="none" w:sz="0" w:space="0" w:color="auto"/>
      </w:divBdr>
    </w:div>
    <w:div w:id="1015495560">
      <w:bodyDiv w:val="1"/>
      <w:marLeft w:val="0"/>
      <w:marRight w:val="0"/>
      <w:marTop w:val="0"/>
      <w:marBottom w:val="0"/>
      <w:divBdr>
        <w:top w:val="none" w:sz="0" w:space="0" w:color="auto"/>
        <w:left w:val="none" w:sz="0" w:space="0" w:color="auto"/>
        <w:bottom w:val="none" w:sz="0" w:space="0" w:color="auto"/>
        <w:right w:val="none" w:sz="0" w:space="0" w:color="auto"/>
      </w:divBdr>
    </w:div>
    <w:div w:id="1037047904">
      <w:bodyDiv w:val="1"/>
      <w:marLeft w:val="0"/>
      <w:marRight w:val="0"/>
      <w:marTop w:val="0"/>
      <w:marBottom w:val="0"/>
      <w:divBdr>
        <w:top w:val="none" w:sz="0" w:space="0" w:color="auto"/>
        <w:left w:val="none" w:sz="0" w:space="0" w:color="auto"/>
        <w:bottom w:val="none" w:sz="0" w:space="0" w:color="auto"/>
        <w:right w:val="none" w:sz="0" w:space="0" w:color="auto"/>
      </w:divBdr>
      <w:divsChild>
        <w:div w:id="1810435935">
          <w:marLeft w:val="0"/>
          <w:marRight w:val="0"/>
          <w:marTop w:val="0"/>
          <w:marBottom w:val="0"/>
          <w:divBdr>
            <w:top w:val="none" w:sz="0" w:space="0" w:color="auto"/>
            <w:left w:val="none" w:sz="0" w:space="0" w:color="auto"/>
            <w:bottom w:val="none" w:sz="0" w:space="0" w:color="auto"/>
            <w:right w:val="none" w:sz="0" w:space="0" w:color="auto"/>
          </w:divBdr>
          <w:divsChild>
            <w:div w:id="13604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309">
      <w:bodyDiv w:val="1"/>
      <w:marLeft w:val="0"/>
      <w:marRight w:val="0"/>
      <w:marTop w:val="0"/>
      <w:marBottom w:val="0"/>
      <w:divBdr>
        <w:top w:val="none" w:sz="0" w:space="0" w:color="auto"/>
        <w:left w:val="none" w:sz="0" w:space="0" w:color="auto"/>
        <w:bottom w:val="none" w:sz="0" w:space="0" w:color="auto"/>
        <w:right w:val="none" w:sz="0" w:space="0" w:color="auto"/>
      </w:divBdr>
    </w:div>
    <w:div w:id="1041589967">
      <w:bodyDiv w:val="1"/>
      <w:marLeft w:val="0"/>
      <w:marRight w:val="0"/>
      <w:marTop w:val="0"/>
      <w:marBottom w:val="0"/>
      <w:divBdr>
        <w:top w:val="none" w:sz="0" w:space="0" w:color="auto"/>
        <w:left w:val="none" w:sz="0" w:space="0" w:color="auto"/>
        <w:bottom w:val="none" w:sz="0" w:space="0" w:color="auto"/>
        <w:right w:val="none" w:sz="0" w:space="0" w:color="auto"/>
      </w:divBdr>
    </w:div>
    <w:div w:id="1042437243">
      <w:bodyDiv w:val="1"/>
      <w:marLeft w:val="0"/>
      <w:marRight w:val="0"/>
      <w:marTop w:val="0"/>
      <w:marBottom w:val="0"/>
      <w:divBdr>
        <w:top w:val="none" w:sz="0" w:space="0" w:color="auto"/>
        <w:left w:val="none" w:sz="0" w:space="0" w:color="auto"/>
        <w:bottom w:val="none" w:sz="0" w:space="0" w:color="auto"/>
        <w:right w:val="none" w:sz="0" w:space="0" w:color="auto"/>
      </w:divBdr>
    </w:div>
    <w:div w:id="1063404912">
      <w:bodyDiv w:val="1"/>
      <w:marLeft w:val="0"/>
      <w:marRight w:val="0"/>
      <w:marTop w:val="0"/>
      <w:marBottom w:val="0"/>
      <w:divBdr>
        <w:top w:val="none" w:sz="0" w:space="0" w:color="auto"/>
        <w:left w:val="none" w:sz="0" w:space="0" w:color="auto"/>
        <w:bottom w:val="none" w:sz="0" w:space="0" w:color="auto"/>
        <w:right w:val="none" w:sz="0" w:space="0" w:color="auto"/>
      </w:divBdr>
    </w:div>
    <w:div w:id="1085420103">
      <w:bodyDiv w:val="1"/>
      <w:marLeft w:val="0"/>
      <w:marRight w:val="0"/>
      <w:marTop w:val="0"/>
      <w:marBottom w:val="0"/>
      <w:divBdr>
        <w:top w:val="none" w:sz="0" w:space="0" w:color="auto"/>
        <w:left w:val="none" w:sz="0" w:space="0" w:color="auto"/>
        <w:bottom w:val="none" w:sz="0" w:space="0" w:color="auto"/>
        <w:right w:val="none" w:sz="0" w:space="0" w:color="auto"/>
      </w:divBdr>
      <w:divsChild>
        <w:div w:id="1058556507">
          <w:marLeft w:val="0"/>
          <w:marRight w:val="0"/>
          <w:marTop w:val="0"/>
          <w:marBottom w:val="0"/>
          <w:divBdr>
            <w:top w:val="none" w:sz="0" w:space="0" w:color="auto"/>
            <w:left w:val="none" w:sz="0" w:space="0" w:color="auto"/>
            <w:bottom w:val="none" w:sz="0" w:space="0" w:color="auto"/>
            <w:right w:val="none" w:sz="0" w:space="0" w:color="auto"/>
          </w:divBdr>
        </w:div>
        <w:div w:id="465440955">
          <w:marLeft w:val="0"/>
          <w:marRight w:val="0"/>
          <w:marTop w:val="0"/>
          <w:marBottom w:val="0"/>
          <w:divBdr>
            <w:top w:val="none" w:sz="0" w:space="0" w:color="auto"/>
            <w:left w:val="none" w:sz="0" w:space="0" w:color="auto"/>
            <w:bottom w:val="none" w:sz="0" w:space="0" w:color="auto"/>
            <w:right w:val="none" w:sz="0" w:space="0" w:color="auto"/>
          </w:divBdr>
        </w:div>
        <w:div w:id="1394545499">
          <w:marLeft w:val="0"/>
          <w:marRight w:val="0"/>
          <w:marTop w:val="0"/>
          <w:marBottom w:val="0"/>
          <w:divBdr>
            <w:top w:val="none" w:sz="0" w:space="0" w:color="auto"/>
            <w:left w:val="none" w:sz="0" w:space="0" w:color="auto"/>
            <w:bottom w:val="none" w:sz="0" w:space="0" w:color="auto"/>
            <w:right w:val="none" w:sz="0" w:space="0" w:color="auto"/>
          </w:divBdr>
        </w:div>
        <w:div w:id="375130858">
          <w:marLeft w:val="0"/>
          <w:marRight w:val="0"/>
          <w:marTop w:val="0"/>
          <w:marBottom w:val="0"/>
          <w:divBdr>
            <w:top w:val="none" w:sz="0" w:space="0" w:color="auto"/>
            <w:left w:val="none" w:sz="0" w:space="0" w:color="auto"/>
            <w:bottom w:val="none" w:sz="0" w:space="0" w:color="auto"/>
            <w:right w:val="none" w:sz="0" w:space="0" w:color="auto"/>
          </w:divBdr>
        </w:div>
      </w:divsChild>
    </w:div>
    <w:div w:id="1088504510">
      <w:bodyDiv w:val="1"/>
      <w:marLeft w:val="0"/>
      <w:marRight w:val="0"/>
      <w:marTop w:val="0"/>
      <w:marBottom w:val="0"/>
      <w:divBdr>
        <w:top w:val="none" w:sz="0" w:space="0" w:color="auto"/>
        <w:left w:val="none" w:sz="0" w:space="0" w:color="auto"/>
        <w:bottom w:val="none" w:sz="0" w:space="0" w:color="auto"/>
        <w:right w:val="none" w:sz="0" w:space="0" w:color="auto"/>
      </w:divBdr>
      <w:divsChild>
        <w:div w:id="2089955310">
          <w:marLeft w:val="0"/>
          <w:marRight w:val="0"/>
          <w:marTop w:val="0"/>
          <w:marBottom w:val="0"/>
          <w:divBdr>
            <w:top w:val="none" w:sz="0" w:space="0" w:color="auto"/>
            <w:left w:val="none" w:sz="0" w:space="0" w:color="auto"/>
            <w:bottom w:val="none" w:sz="0" w:space="0" w:color="auto"/>
            <w:right w:val="none" w:sz="0" w:space="0" w:color="auto"/>
          </w:divBdr>
          <w:divsChild>
            <w:div w:id="1347057093">
              <w:marLeft w:val="0"/>
              <w:marRight w:val="0"/>
              <w:marTop w:val="0"/>
              <w:marBottom w:val="0"/>
              <w:divBdr>
                <w:top w:val="none" w:sz="0" w:space="0" w:color="auto"/>
                <w:left w:val="none" w:sz="0" w:space="0" w:color="auto"/>
                <w:bottom w:val="none" w:sz="0" w:space="0" w:color="auto"/>
                <w:right w:val="none" w:sz="0" w:space="0" w:color="auto"/>
              </w:divBdr>
            </w:div>
            <w:div w:id="1120102234">
              <w:marLeft w:val="0"/>
              <w:marRight w:val="0"/>
              <w:marTop w:val="0"/>
              <w:marBottom w:val="0"/>
              <w:divBdr>
                <w:top w:val="none" w:sz="0" w:space="0" w:color="auto"/>
                <w:left w:val="none" w:sz="0" w:space="0" w:color="auto"/>
                <w:bottom w:val="none" w:sz="0" w:space="0" w:color="auto"/>
                <w:right w:val="none" w:sz="0" w:space="0" w:color="auto"/>
              </w:divBdr>
            </w:div>
            <w:div w:id="382410402">
              <w:marLeft w:val="0"/>
              <w:marRight w:val="0"/>
              <w:marTop w:val="0"/>
              <w:marBottom w:val="0"/>
              <w:divBdr>
                <w:top w:val="none" w:sz="0" w:space="0" w:color="auto"/>
                <w:left w:val="none" w:sz="0" w:space="0" w:color="auto"/>
                <w:bottom w:val="none" w:sz="0" w:space="0" w:color="auto"/>
                <w:right w:val="none" w:sz="0" w:space="0" w:color="auto"/>
              </w:divBdr>
            </w:div>
            <w:div w:id="734935854">
              <w:marLeft w:val="0"/>
              <w:marRight w:val="0"/>
              <w:marTop w:val="0"/>
              <w:marBottom w:val="0"/>
              <w:divBdr>
                <w:top w:val="none" w:sz="0" w:space="0" w:color="auto"/>
                <w:left w:val="none" w:sz="0" w:space="0" w:color="auto"/>
                <w:bottom w:val="none" w:sz="0" w:space="0" w:color="auto"/>
                <w:right w:val="none" w:sz="0" w:space="0" w:color="auto"/>
              </w:divBdr>
            </w:div>
            <w:div w:id="15553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084">
      <w:bodyDiv w:val="1"/>
      <w:marLeft w:val="0"/>
      <w:marRight w:val="0"/>
      <w:marTop w:val="0"/>
      <w:marBottom w:val="0"/>
      <w:divBdr>
        <w:top w:val="none" w:sz="0" w:space="0" w:color="auto"/>
        <w:left w:val="none" w:sz="0" w:space="0" w:color="auto"/>
        <w:bottom w:val="none" w:sz="0" w:space="0" w:color="auto"/>
        <w:right w:val="none" w:sz="0" w:space="0" w:color="auto"/>
      </w:divBdr>
      <w:divsChild>
        <w:div w:id="305545809">
          <w:marLeft w:val="0"/>
          <w:marRight w:val="0"/>
          <w:marTop w:val="0"/>
          <w:marBottom w:val="0"/>
          <w:divBdr>
            <w:top w:val="none" w:sz="0" w:space="0" w:color="auto"/>
            <w:left w:val="none" w:sz="0" w:space="0" w:color="auto"/>
            <w:bottom w:val="none" w:sz="0" w:space="0" w:color="auto"/>
            <w:right w:val="none" w:sz="0" w:space="0" w:color="auto"/>
          </w:divBdr>
          <w:divsChild>
            <w:div w:id="13196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2793">
      <w:bodyDiv w:val="1"/>
      <w:marLeft w:val="0"/>
      <w:marRight w:val="0"/>
      <w:marTop w:val="0"/>
      <w:marBottom w:val="0"/>
      <w:divBdr>
        <w:top w:val="none" w:sz="0" w:space="0" w:color="auto"/>
        <w:left w:val="none" w:sz="0" w:space="0" w:color="auto"/>
        <w:bottom w:val="none" w:sz="0" w:space="0" w:color="auto"/>
        <w:right w:val="none" w:sz="0" w:space="0" w:color="auto"/>
      </w:divBdr>
      <w:divsChild>
        <w:div w:id="421223088">
          <w:marLeft w:val="0"/>
          <w:marRight w:val="0"/>
          <w:marTop w:val="0"/>
          <w:marBottom w:val="0"/>
          <w:divBdr>
            <w:top w:val="none" w:sz="0" w:space="0" w:color="auto"/>
            <w:left w:val="none" w:sz="0" w:space="0" w:color="auto"/>
            <w:bottom w:val="none" w:sz="0" w:space="0" w:color="auto"/>
            <w:right w:val="none" w:sz="0" w:space="0" w:color="auto"/>
          </w:divBdr>
          <w:divsChild>
            <w:div w:id="12541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900">
      <w:bodyDiv w:val="1"/>
      <w:marLeft w:val="0"/>
      <w:marRight w:val="0"/>
      <w:marTop w:val="0"/>
      <w:marBottom w:val="0"/>
      <w:divBdr>
        <w:top w:val="none" w:sz="0" w:space="0" w:color="auto"/>
        <w:left w:val="none" w:sz="0" w:space="0" w:color="auto"/>
        <w:bottom w:val="none" w:sz="0" w:space="0" w:color="auto"/>
        <w:right w:val="none" w:sz="0" w:space="0" w:color="auto"/>
      </w:divBdr>
    </w:div>
    <w:div w:id="1125660586">
      <w:bodyDiv w:val="1"/>
      <w:marLeft w:val="0"/>
      <w:marRight w:val="0"/>
      <w:marTop w:val="0"/>
      <w:marBottom w:val="0"/>
      <w:divBdr>
        <w:top w:val="none" w:sz="0" w:space="0" w:color="auto"/>
        <w:left w:val="none" w:sz="0" w:space="0" w:color="auto"/>
        <w:bottom w:val="none" w:sz="0" w:space="0" w:color="auto"/>
        <w:right w:val="none" w:sz="0" w:space="0" w:color="auto"/>
      </w:divBdr>
    </w:div>
    <w:div w:id="1128160512">
      <w:bodyDiv w:val="1"/>
      <w:marLeft w:val="0"/>
      <w:marRight w:val="0"/>
      <w:marTop w:val="0"/>
      <w:marBottom w:val="0"/>
      <w:divBdr>
        <w:top w:val="none" w:sz="0" w:space="0" w:color="auto"/>
        <w:left w:val="none" w:sz="0" w:space="0" w:color="auto"/>
        <w:bottom w:val="none" w:sz="0" w:space="0" w:color="auto"/>
        <w:right w:val="none" w:sz="0" w:space="0" w:color="auto"/>
      </w:divBdr>
      <w:divsChild>
        <w:div w:id="2008245700">
          <w:marLeft w:val="0"/>
          <w:marRight w:val="0"/>
          <w:marTop w:val="0"/>
          <w:marBottom w:val="0"/>
          <w:divBdr>
            <w:top w:val="none" w:sz="0" w:space="0" w:color="auto"/>
            <w:left w:val="none" w:sz="0" w:space="0" w:color="auto"/>
            <w:bottom w:val="none" w:sz="0" w:space="0" w:color="auto"/>
            <w:right w:val="none" w:sz="0" w:space="0" w:color="auto"/>
          </w:divBdr>
          <w:divsChild>
            <w:div w:id="586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38">
      <w:bodyDiv w:val="1"/>
      <w:marLeft w:val="0"/>
      <w:marRight w:val="0"/>
      <w:marTop w:val="0"/>
      <w:marBottom w:val="0"/>
      <w:divBdr>
        <w:top w:val="none" w:sz="0" w:space="0" w:color="auto"/>
        <w:left w:val="none" w:sz="0" w:space="0" w:color="auto"/>
        <w:bottom w:val="none" w:sz="0" w:space="0" w:color="auto"/>
        <w:right w:val="none" w:sz="0" w:space="0" w:color="auto"/>
      </w:divBdr>
      <w:divsChild>
        <w:div w:id="1062099992">
          <w:marLeft w:val="533"/>
          <w:marRight w:val="0"/>
          <w:marTop w:val="0"/>
          <w:marBottom w:val="0"/>
          <w:divBdr>
            <w:top w:val="none" w:sz="0" w:space="0" w:color="auto"/>
            <w:left w:val="none" w:sz="0" w:space="0" w:color="auto"/>
            <w:bottom w:val="none" w:sz="0" w:space="0" w:color="auto"/>
            <w:right w:val="none" w:sz="0" w:space="0" w:color="auto"/>
          </w:divBdr>
        </w:div>
        <w:div w:id="775366649">
          <w:marLeft w:val="533"/>
          <w:marRight w:val="0"/>
          <w:marTop w:val="0"/>
          <w:marBottom w:val="0"/>
          <w:divBdr>
            <w:top w:val="none" w:sz="0" w:space="0" w:color="auto"/>
            <w:left w:val="none" w:sz="0" w:space="0" w:color="auto"/>
            <w:bottom w:val="none" w:sz="0" w:space="0" w:color="auto"/>
            <w:right w:val="none" w:sz="0" w:space="0" w:color="auto"/>
          </w:divBdr>
        </w:div>
        <w:div w:id="1658651486">
          <w:marLeft w:val="533"/>
          <w:marRight w:val="0"/>
          <w:marTop w:val="0"/>
          <w:marBottom w:val="0"/>
          <w:divBdr>
            <w:top w:val="none" w:sz="0" w:space="0" w:color="auto"/>
            <w:left w:val="none" w:sz="0" w:space="0" w:color="auto"/>
            <w:bottom w:val="none" w:sz="0" w:space="0" w:color="auto"/>
            <w:right w:val="none" w:sz="0" w:space="0" w:color="auto"/>
          </w:divBdr>
        </w:div>
        <w:div w:id="1952544164">
          <w:marLeft w:val="533"/>
          <w:marRight w:val="0"/>
          <w:marTop w:val="0"/>
          <w:marBottom w:val="0"/>
          <w:divBdr>
            <w:top w:val="none" w:sz="0" w:space="0" w:color="auto"/>
            <w:left w:val="none" w:sz="0" w:space="0" w:color="auto"/>
            <w:bottom w:val="none" w:sz="0" w:space="0" w:color="auto"/>
            <w:right w:val="none" w:sz="0" w:space="0" w:color="auto"/>
          </w:divBdr>
        </w:div>
      </w:divsChild>
    </w:div>
    <w:div w:id="1185096850">
      <w:bodyDiv w:val="1"/>
      <w:marLeft w:val="0"/>
      <w:marRight w:val="0"/>
      <w:marTop w:val="0"/>
      <w:marBottom w:val="0"/>
      <w:divBdr>
        <w:top w:val="none" w:sz="0" w:space="0" w:color="auto"/>
        <w:left w:val="none" w:sz="0" w:space="0" w:color="auto"/>
        <w:bottom w:val="none" w:sz="0" w:space="0" w:color="auto"/>
        <w:right w:val="none" w:sz="0" w:space="0" w:color="auto"/>
      </w:divBdr>
      <w:divsChild>
        <w:div w:id="1288512446">
          <w:marLeft w:val="0"/>
          <w:marRight w:val="0"/>
          <w:marTop w:val="0"/>
          <w:marBottom w:val="0"/>
          <w:divBdr>
            <w:top w:val="none" w:sz="0" w:space="0" w:color="auto"/>
            <w:left w:val="none" w:sz="0" w:space="0" w:color="auto"/>
            <w:bottom w:val="none" w:sz="0" w:space="0" w:color="auto"/>
            <w:right w:val="none" w:sz="0" w:space="0" w:color="auto"/>
          </w:divBdr>
          <w:divsChild>
            <w:div w:id="10077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5312">
      <w:bodyDiv w:val="1"/>
      <w:marLeft w:val="0"/>
      <w:marRight w:val="0"/>
      <w:marTop w:val="0"/>
      <w:marBottom w:val="0"/>
      <w:divBdr>
        <w:top w:val="none" w:sz="0" w:space="0" w:color="auto"/>
        <w:left w:val="none" w:sz="0" w:space="0" w:color="auto"/>
        <w:bottom w:val="none" w:sz="0" w:space="0" w:color="auto"/>
        <w:right w:val="none" w:sz="0" w:space="0" w:color="auto"/>
      </w:divBdr>
    </w:div>
    <w:div w:id="1204640360">
      <w:bodyDiv w:val="1"/>
      <w:marLeft w:val="0"/>
      <w:marRight w:val="0"/>
      <w:marTop w:val="0"/>
      <w:marBottom w:val="0"/>
      <w:divBdr>
        <w:top w:val="none" w:sz="0" w:space="0" w:color="auto"/>
        <w:left w:val="none" w:sz="0" w:space="0" w:color="auto"/>
        <w:bottom w:val="none" w:sz="0" w:space="0" w:color="auto"/>
        <w:right w:val="none" w:sz="0" w:space="0" w:color="auto"/>
      </w:divBdr>
    </w:div>
    <w:div w:id="1209293941">
      <w:bodyDiv w:val="1"/>
      <w:marLeft w:val="0"/>
      <w:marRight w:val="0"/>
      <w:marTop w:val="0"/>
      <w:marBottom w:val="0"/>
      <w:divBdr>
        <w:top w:val="none" w:sz="0" w:space="0" w:color="auto"/>
        <w:left w:val="none" w:sz="0" w:space="0" w:color="auto"/>
        <w:bottom w:val="none" w:sz="0" w:space="0" w:color="auto"/>
        <w:right w:val="none" w:sz="0" w:space="0" w:color="auto"/>
      </w:divBdr>
    </w:div>
    <w:div w:id="1211842404">
      <w:bodyDiv w:val="1"/>
      <w:marLeft w:val="0"/>
      <w:marRight w:val="0"/>
      <w:marTop w:val="0"/>
      <w:marBottom w:val="0"/>
      <w:divBdr>
        <w:top w:val="none" w:sz="0" w:space="0" w:color="auto"/>
        <w:left w:val="none" w:sz="0" w:space="0" w:color="auto"/>
        <w:bottom w:val="none" w:sz="0" w:space="0" w:color="auto"/>
        <w:right w:val="none" w:sz="0" w:space="0" w:color="auto"/>
      </w:divBdr>
    </w:div>
    <w:div w:id="1213034415">
      <w:bodyDiv w:val="1"/>
      <w:marLeft w:val="0"/>
      <w:marRight w:val="0"/>
      <w:marTop w:val="0"/>
      <w:marBottom w:val="0"/>
      <w:divBdr>
        <w:top w:val="none" w:sz="0" w:space="0" w:color="auto"/>
        <w:left w:val="none" w:sz="0" w:space="0" w:color="auto"/>
        <w:bottom w:val="none" w:sz="0" w:space="0" w:color="auto"/>
        <w:right w:val="none" w:sz="0" w:space="0" w:color="auto"/>
      </w:divBdr>
    </w:div>
    <w:div w:id="1269511721">
      <w:bodyDiv w:val="1"/>
      <w:marLeft w:val="0"/>
      <w:marRight w:val="0"/>
      <w:marTop w:val="0"/>
      <w:marBottom w:val="0"/>
      <w:divBdr>
        <w:top w:val="none" w:sz="0" w:space="0" w:color="auto"/>
        <w:left w:val="none" w:sz="0" w:space="0" w:color="auto"/>
        <w:bottom w:val="none" w:sz="0" w:space="0" w:color="auto"/>
        <w:right w:val="none" w:sz="0" w:space="0" w:color="auto"/>
      </w:divBdr>
    </w:div>
    <w:div w:id="1278413160">
      <w:bodyDiv w:val="1"/>
      <w:marLeft w:val="0"/>
      <w:marRight w:val="0"/>
      <w:marTop w:val="0"/>
      <w:marBottom w:val="0"/>
      <w:divBdr>
        <w:top w:val="none" w:sz="0" w:space="0" w:color="auto"/>
        <w:left w:val="none" w:sz="0" w:space="0" w:color="auto"/>
        <w:bottom w:val="none" w:sz="0" w:space="0" w:color="auto"/>
        <w:right w:val="none" w:sz="0" w:space="0" w:color="auto"/>
      </w:divBdr>
    </w:div>
    <w:div w:id="1304625893">
      <w:bodyDiv w:val="1"/>
      <w:marLeft w:val="0"/>
      <w:marRight w:val="0"/>
      <w:marTop w:val="0"/>
      <w:marBottom w:val="0"/>
      <w:divBdr>
        <w:top w:val="none" w:sz="0" w:space="0" w:color="auto"/>
        <w:left w:val="none" w:sz="0" w:space="0" w:color="auto"/>
        <w:bottom w:val="none" w:sz="0" w:space="0" w:color="auto"/>
        <w:right w:val="none" w:sz="0" w:space="0" w:color="auto"/>
      </w:divBdr>
    </w:div>
    <w:div w:id="1306161200">
      <w:bodyDiv w:val="1"/>
      <w:marLeft w:val="0"/>
      <w:marRight w:val="0"/>
      <w:marTop w:val="0"/>
      <w:marBottom w:val="0"/>
      <w:divBdr>
        <w:top w:val="none" w:sz="0" w:space="0" w:color="auto"/>
        <w:left w:val="none" w:sz="0" w:space="0" w:color="auto"/>
        <w:bottom w:val="none" w:sz="0" w:space="0" w:color="auto"/>
        <w:right w:val="none" w:sz="0" w:space="0" w:color="auto"/>
      </w:divBdr>
      <w:divsChild>
        <w:div w:id="725497395">
          <w:marLeft w:val="0"/>
          <w:marRight w:val="0"/>
          <w:marTop w:val="0"/>
          <w:marBottom w:val="0"/>
          <w:divBdr>
            <w:top w:val="none" w:sz="0" w:space="0" w:color="auto"/>
            <w:left w:val="none" w:sz="0" w:space="0" w:color="auto"/>
            <w:bottom w:val="none" w:sz="0" w:space="0" w:color="auto"/>
            <w:right w:val="none" w:sz="0" w:space="0" w:color="auto"/>
          </w:divBdr>
          <w:divsChild>
            <w:div w:id="1999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8955">
      <w:bodyDiv w:val="1"/>
      <w:marLeft w:val="0"/>
      <w:marRight w:val="0"/>
      <w:marTop w:val="0"/>
      <w:marBottom w:val="0"/>
      <w:divBdr>
        <w:top w:val="none" w:sz="0" w:space="0" w:color="auto"/>
        <w:left w:val="none" w:sz="0" w:space="0" w:color="auto"/>
        <w:bottom w:val="none" w:sz="0" w:space="0" w:color="auto"/>
        <w:right w:val="none" w:sz="0" w:space="0" w:color="auto"/>
      </w:divBdr>
    </w:div>
    <w:div w:id="1308512393">
      <w:bodyDiv w:val="1"/>
      <w:marLeft w:val="0"/>
      <w:marRight w:val="0"/>
      <w:marTop w:val="0"/>
      <w:marBottom w:val="0"/>
      <w:divBdr>
        <w:top w:val="none" w:sz="0" w:space="0" w:color="auto"/>
        <w:left w:val="none" w:sz="0" w:space="0" w:color="auto"/>
        <w:bottom w:val="none" w:sz="0" w:space="0" w:color="auto"/>
        <w:right w:val="none" w:sz="0" w:space="0" w:color="auto"/>
      </w:divBdr>
    </w:div>
    <w:div w:id="1313751866">
      <w:bodyDiv w:val="1"/>
      <w:marLeft w:val="0"/>
      <w:marRight w:val="0"/>
      <w:marTop w:val="0"/>
      <w:marBottom w:val="0"/>
      <w:divBdr>
        <w:top w:val="none" w:sz="0" w:space="0" w:color="auto"/>
        <w:left w:val="none" w:sz="0" w:space="0" w:color="auto"/>
        <w:bottom w:val="none" w:sz="0" w:space="0" w:color="auto"/>
        <w:right w:val="none" w:sz="0" w:space="0" w:color="auto"/>
      </w:divBdr>
      <w:divsChild>
        <w:div w:id="2134011550">
          <w:marLeft w:val="0"/>
          <w:marRight w:val="0"/>
          <w:marTop w:val="0"/>
          <w:marBottom w:val="0"/>
          <w:divBdr>
            <w:top w:val="none" w:sz="0" w:space="0" w:color="auto"/>
            <w:left w:val="none" w:sz="0" w:space="0" w:color="auto"/>
            <w:bottom w:val="none" w:sz="0" w:space="0" w:color="auto"/>
            <w:right w:val="none" w:sz="0" w:space="0" w:color="auto"/>
          </w:divBdr>
          <w:divsChild>
            <w:div w:id="1593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550">
      <w:bodyDiv w:val="1"/>
      <w:marLeft w:val="0"/>
      <w:marRight w:val="0"/>
      <w:marTop w:val="0"/>
      <w:marBottom w:val="0"/>
      <w:divBdr>
        <w:top w:val="none" w:sz="0" w:space="0" w:color="auto"/>
        <w:left w:val="none" w:sz="0" w:space="0" w:color="auto"/>
        <w:bottom w:val="none" w:sz="0" w:space="0" w:color="auto"/>
        <w:right w:val="none" w:sz="0" w:space="0" w:color="auto"/>
      </w:divBdr>
    </w:div>
    <w:div w:id="1349986147">
      <w:bodyDiv w:val="1"/>
      <w:marLeft w:val="0"/>
      <w:marRight w:val="0"/>
      <w:marTop w:val="0"/>
      <w:marBottom w:val="0"/>
      <w:divBdr>
        <w:top w:val="none" w:sz="0" w:space="0" w:color="auto"/>
        <w:left w:val="none" w:sz="0" w:space="0" w:color="auto"/>
        <w:bottom w:val="none" w:sz="0" w:space="0" w:color="auto"/>
        <w:right w:val="none" w:sz="0" w:space="0" w:color="auto"/>
      </w:divBdr>
    </w:div>
    <w:div w:id="1367297375">
      <w:bodyDiv w:val="1"/>
      <w:marLeft w:val="0"/>
      <w:marRight w:val="0"/>
      <w:marTop w:val="0"/>
      <w:marBottom w:val="0"/>
      <w:divBdr>
        <w:top w:val="none" w:sz="0" w:space="0" w:color="auto"/>
        <w:left w:val="none" w:sz="0" w:space="0" w:color="auto"/>
        <w:bottom w:val="none" w:sz="0" w:space="0" w:color="auto"/>
        <w:right w:val="none" w:sz="0" w:space="0" w:color="auto"/>
      </w:divBdr>
    </w:div>
    <w:div w:id="1374967020">
      <w:bodyDiv w:val="1"/>
      <w:marLeft w:val="0"/>
      <w:marRight w:val="0"/>
      <w:marTop w:val="0"/>
      <w:marBottom w:val="0"/>
      <w:divBdr>
        <w:top w:val="none" w:sz="0" w:space="0" w:color="auto"/>
        <w:left w:val="none" w:sz="0" w:space="0" w:color="auto"/>
        <w:bottom w:val="none" w:sz="0" w:space="0" w:color="auto"/>
        <w:right w:val="none" w:sz="0" w:space="0" w:color="auto"/>
      </w:divBdr>
      <w:divsChild>
        <w:div w:id="1352419815">
          <w:marLeft w:val="0"/>
          <w:marRight w:val="0"/>
          <w:marTop w:val="0"/>
          <w:marBottom w:val="0"/>
          <w:divBdr>
            <w:top w:val="none" w:sz="0" w:space="0" w:color="auto"/>
            <w:left w:val="none" w:sz="0" w:space="0" w:color="auto"/>
            <w:bottom w:val="none" w:sz="0" w:space="0" w:color="auto"/>
            <w:right w:val="none" w:sz="0" w:space="0" w:color="auto"/>
          </w:divBdr>
          <w:divsChild>
            <w:div w:id="295136815">
              <w:marLeft w:val="0"/>
              <w:marRight w:val="0"/>
              <w:marTop w:val="0"/>
              <w:marBottom w:val="0"/>
              <w:divBdr>
                <w:top w:val="none" w:sz="0" w:space="0" w:color="auto"/>
                <w:left w:val="none" w:sz="0" w:space="0" w:color="auto"/>
                <w:bottom w:val="none" w:sz="0" w:space="0" w:color="auto"/>
                <w:right w:val="none" w:sz="0" w:space="0" w:color="auto"/>
              </w:divBdr>
            </w:div>
            <w:div w:id="527717396">
              <w:marLeft w:val="0"/>
              <w:marRight w:val="0"/>
              <w:marTop w:val="0"/>
              <w:marBottom w:val="0"/>
              <w:divBdr>
                <w:top w:val="none" w:sz="0" w:space="0" w:color="auto"/>
                <w:left w:val="none" w:sz="0" w:space="0" w:color="auto"/>
                <w:bottom w:val="none" w:sz="0" w:space="0" w:color="auto"/>
                <w:right w:val="none" w:sz="0" w:space="0" w:color="auto"/>
              </w:divBdr>
            </w:div>
            <w:div w:id="618297353">
              <w:marLeft w:val="0"/>
              <w:marRight w:val="0"/>
              <w:marTop w:val="0"/>
              <w:marBottom w:val="0"/>
              <w:divBdr>
                <w:top w:val="none" w:sz="0" w:space="0" w:color="auto"/>
                <w:left w:val="none" w:sz="0" w:space="0" w:color="auto"/>
                <w:bottom w:val="none" w:sz="0" w:space="0" w:color="auto"/>
                <w:right w:val="none" w:sz="0" w:space="0" w:color="auto"/>
              </w:divBdr>
            </w:div>
            <w:div w:id="726300778">
              <w:marLeft w:val="0"/>
              <w:marRight w:val="0"/>
              <w:marTop w:val="0"/>
              <w:marBottom w:val="0"/>
              <w:divBdr>
                <w:top w:val="none" w:sz="0" w:space="0" w:color="auto"/>
                <w:left w:val="none" w:sz="0" w:space="0" w:color="auto"/>
                <w:bottom w:val="none" w:sz="0" w:space="0" w:color="auto"/>
                <w:right w:val="none" w:sz="0" w:space="0" w:color="auto"/>
              </w:divBdr>
            </w:div>
            <w:div w:id="37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1913">
      <w:bodyDiv w:val="1"/>
      <w:marLeft w:val="0"/>
      <w:marRight w:val="0"/>
      <w:marTop w:val="0"/>
      <w:marBottom w:val="0"/>
      <w:divBdr>
        <w:top w:val="none" w:sz="0" w:space="0" w:color="auto"/>
        <w:left w:val="none" w:sz="0" w:space="0" w:color="auto"/>
        <w:bottom w:val="none" w:sz="0" w:space="0" w:color="auto"/>
        <w:right w:val="none" w:sz="0" w:space="0" w:color="auto"/>
      </w:divBdr>
      <w:divsChild>
        <w:div w:id="1071002159">
          <w:marLeft w:val="0"/>
          <w:marRight w:val="0"/>
          <w:marTop w:val="0"/>
          <w:marBottom w:val="0"/>
          <w:divBdr>
            <w:top w:val="none" w:sz="0" w:space="0" w:color="auto"/>
            <w:left w:val="none" w:sz="0" w:space="0" w:color="auto"/>
            <w:bottom w:val="none" w:sz="0" w:space="0" w:color="auto"/>
            <w:right w:val="none" w:sz="0" w:space="0" w:color="auto"/>
          </w:divBdr>
          <w:divsChild>
            <w:div w:id="16945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1864">
      <w:bodyDiv w:val="1"/>
      <w:marLeft w:val="0"/>
      <w:marRight w:val="0"/>
      <w:marTop w:val="0"/>
      <w:marBottom w:val="0"/>
      <w:divBdr>
        <w:top w:val="none" w:sz="0" w:space="0" w:color="auto"/>
        <w:left w:val="none" w:sz="0" w:space="0" w:color="auto"/>
        <w:bottom w:val="none" w:sz="0" w:space="0" w:color="auto"/>
        <w:right w:val="none" w:sz="0" w:space="0" w:color="auto"/>
      </w:divBdr>
    </w:div>
    <w:div w:id="1407923458">
      <w:bodyDiv w:val="1"/>
      <w:marLeft w:val="0"/>
      <w:marRight w:val="0"/>
      <w:marTop w:val="0"/>
      <w:marBottom w:val="0"/>
      <w:divBdr>
        <w:top w:val="none" w:sz="0" w:space="0" w:color="auto"/>
        <w:left w:val="none" w:sz="0" w:space="0" w:color="auto"/>
        <w:bottom w:val="none" w:sz="0" w:space="0" w:color="auto"/>
        <w:right w:val="none" w:sz="0" w:space="0" w:color="auto"/>
      </w:divBdr>
      <w:divsChild>
        <w:div w:id="308483769">
          <w:marLeft w:val="0"/>
          <w:marRight w:val="0"/>
          <w:marTop w:val="0"/>
          <w:marBottom w:val="0"/>
          <w:divBdr>
            <w:top w:val="none" w:sz="0" w:space="0" w:color="auto"/>
            <w:left w:val="none" w:sz="0" w:space="0" w:color="auto"/>
            <w:bottom w:val="none" w:sz="0" w:space="0" w:color="auto"/>
            <w:right w:val="none" w:sz="0" w:space="0" w:color="auto"/>
          </w:divBdr>
          <w:divsChild>
            <w:div w:id="1011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2804">
      <w:bodyDiv w:val="1"/>
      <w:marLeft w:val="0"/>
      <w:marRight w:val="0"/>
      <w:marTop w:val="0"/>
      <w:marBottom w:val="0"/>
      <w:divBdr>
        <w:top w:val="none" w:sz="0" w:space="0" w:color="auto"/>
        <w:left w:val="none" w:sz="0" w:space="0" w:color="auto"/>
        <w:bottom w:val="none" w:sz="0" w:space="0" w:color="auto"/>
        <w:right w:val="none" w:sz="0" w:space="0" w:color="auto"/>
      </w:divBdr>
    </w:div>
    <w:div w:id="1425030182">
      <w:bodyDiv w:val="1"/>
      <w:marLeft w:val="0"/>
      <w:marRight w:val="0"/>
      <w:marTop w:val="0"/>
      <w:marBottom w:val="0"/>
      <w:divBdr>
        <w:top w:val="none" w:sz="0" w:space="0" w:color="auto"/>
        <w:left w:val="none" w:sz="0" w:space="0" w:color="auto"/>
        <w:bottom w:val="none" w:sz="0" w:space="0" w:color="auto"/>
        <w:right w:val="none" w:sz="0" w:space="0" w:color="auto"/>
      </w:divBdr>
      <w:divsChild>
        <w:div w:id="1084686708">
          <w:marLeft w:val="0"/>
          <w:marRight w:val="0"/>
          <w:marTop w:val="0"/>
          <w:marBottom w:val="0"/>
          <w:divBdr>
            <w:top w:val="none" w:sz="0" w:space="0" w:color="auto"/>
            <w:left w:val="none" w:sz="0" w:space="0" w:color="auto"/>
            <w:bottom w:val="none" w:sz="0" w:space="0" w:color="auto"/>
            <w:right w:val="none" w:sz="0" w:space="0" w:color="auto"/>
          </w:divBdr>
          <w:divsChild>
            <w:div w:id="18040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343">
      <w:bodyDiv w:val="1"/>
      <w:marLeft w:val="0"/>
      <w:marRight w:val="0"/>
      <w:marTop w:val="0"/>
      <w:marBottom w:val="0"/>
      <w:divBdr>
        <w:top w:val="none" w:sz="0" w:space="0" w:color="auto"/>
        <w:left w:val="none" w:sz="0" w:space="0" w:color="auto"/>
        <w:bottom w:val="none" w:sz="0" w:space="0" w:color="auto"/>
        <w:right w:val="none" w:sz="0" w:space="0" w:color="auto"/>
      </w:divBdr>
      <w:divsChild>
        <w:div w:id="728189506">
          <w:marLeft w:val="0"/>
          <w:marRight w:val="0"/>
          <w:marTop w:val="0"/>
          <w:marBottom w:val="0"/>
          <w:divBdr>
            <w:top w:val="none" w:sz="0" w:space="0" w:color="auto"/>
            <w:left w:val="none" w:sz="0" w:space="0" w:color="auto"/>
            <w:bottom w:val="none" w:sz="0" w:space="0" w:color="auto"/>
            <w:right w:val="none" w:sz="0" w:space="0" w:color="auto"/>
          </w:divBdr>
          <w:divsChild>
            <w:div w:id="323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927">
      <w:bodyDiv w:val="1"/>
      <w:marLeft w:val="0"/>
      <w:marRight w:val="0"/>
      <w:marTop w:val="0"/>
      <w:marBottom w:val="0"/>
      <w:divBdr>
        <w:top w:val="none" w:sz="0" w:space="0" w:color="auto"/>
        <w:left w:val="none" w:sz="0" w:space="0" w:color="auto"/>
        <w:bottom w:val="none" w:sz="0" w:space="0" w:color="auto"/>
        <w:right w:val="none" w:sz="0" w:space="0" w:color="auto"/>
      </w:divBdr>
    </w:div>
    <w:div w:id="1446344791">
      <w:bodyDiv w:val="1"/>
      <w:marLeft w:val="0"/>
      <w:marRight w:val="0"/>
      <w:marTop w:val="0"/>
      <w:marBottom w:val="0"/>
      <w:divBdr>
        <w:top w:val="none" w:sz="0" w:space="0" w:color="auto"/>
        <w:left w:val="none" w:sz="0" w:space="0" w:color="auto"/>
        <w:bottom w:val="none" w:sz="0" w:space="0" w:color="auto"/>
        <w:right w:val="none" w:sz="0" w:space="0" w:color="auto"/>
      </w:divBdr>
    </w:div>
    <w:div w:id="1448768072">
      <w:bodyDiv w:val="1"/>
      <w:marLeft w:val="0"/>
      <w:marRight w:val="0"/>
      <w:marTop w:val="0"/>
      <w:marBottom w:val="0"/>
      <w:divBdr>
        <w:top w:val="none" w:sz="0" w:space="0" w:color="auto"/>
        <w:left w:val="none" w:sz="0" w:space="0" w:color="auto"/>
        <w:bottom w:val="none" w:sz="0" w:space="0" w:color="auto"/>
        <w:right w:val="none" w:sz="0" w:space="0" w:color="auto"/>
      </w:divBdr>
      <w:divsChild>
        <w:div w:id="446117864">
          <w:marLeft w:val="0"/>
          <w:marRight w:val="0"/>
          <w:marTop w:val="0"/>
          <w:marBottom w:val="0"/>
          <w:divBdr>
            <w:top w:val="none" w:sz="0" w:space="0" w:color="auto"/>
            <w:left w:val="none" w:sz="0" w:space="0" w:color="auto"/>
            <w:bottom w:val="none" w:sz="0" w:space="0" w:color="auto"/>
            <w:right w:val="none" w:sz="0" w:space="0" w:color="auto"/>
          </w:divBdr>
          <w:divsChild>
            <w:div w:id="10313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828">
      <w:bodyDiv w:val="1"/>
      <w:marLeft w:val="0"/>
      <w:marRight w:val="0"/>
      <w:marTop w:val="0"/>
      <w:marBottom w:val="0"/>
      <w:divBdr>
        <w:top w:val="none" w:sz="0" w:space="0" w:color="auto"/>
        <w:left w:val="none" w:sz="0" w:space="0" w:color="auto"/>
        <w:bottom w:val="none" w:sz="0" w:space="0" w:color="auto"/>
        <w:right w:val="none" w:sz="0" w:space="0" w:color="auto"/>
      </w:divBdr>
    </w:div>
    <w:div w:id="1492285312">
      <w:bodyDiv w:val="1"/>
      <w:marLeft w:val="0"/>
      <w:marRight w:val="0"/>
      <w:marTop w:val="0"/>
      <w:marBottom w:val="0"/>
      <w:divBdr>
        <w:top w:val="none" w:sz="0" w:space="0" w:color="auto"/>
        <w:left w:val="none" w:sz="0" w:space="0" w:color="auto"/>
        <w:bottom w:val="none" w:sz="0" w:space="0" w:color="auto"/>
        <w:right w:val="none" w:sz="0" w:space="0" w:color="auto"/>
      </w:divBdr>
    </w:div>
    <w:div w:id="1534877810">
      <w:bodyDiv w:val="1"/>
      <w:marLeft w:val="0"/>
      <w:marRight w:val="0"/>
      <w:marTop w:val="0"/>
      <w:marBottom w:val="0"/>
      <w:divBdr>
        <w:top w:val="none" w:sz="0" w:space="0" w:color="auto"/>
        <w:left w:val="none" w:sz="0" w:space="0" w:color="auto"/>
        <w:bottom w:val="none" w:sz="0" w:space="0" w:color="auto"/>
        <w:right w:val="none" w:sz="0" w:space="0" w:color="auto"/>
      </w:divBdr>
    </w:div>
    <w:div w:id="1548033040">
      <w:bodyDiv w:val="1"/>
      <w:marLeft w:val="0"/>
      <w:marRight w:val="0"/>
      <w:marTop w:val="0"/>
      <w:marBottom w:val="0"/>
      <w:divBdr>
        <w:top w:val="none" w:sz="0" w:space="0" w:color="auto"/>
        <w:left w:val="none" w:sz="0" w:space="0" w:color="auto"/>
        <w:bottom w:val="none" w:sz="0" w:space="0" w:color="auto"/>
        <w:right w:val="none" w:sz="0" w:space="0" w:color="auto"/>
      </w:divBdr>
    </w:div>
    <w:div w:id="1578250141">
      <w:bodyDiv w:val="1"/>
      <w:marLeft w:val="0"/>
      <w:marRight w:val="0"/>
      <w:marTop w:val="0"/>
      <w:marBottom w:val="0"/>
      <w:divBdr>
        <w:top w:val="none" w:sz="0" w:space="0" w:color="auto"/>
        <w:left w:val="none" w:sz="0" w:space="0" w:color="auto"/>
        <w:bottom w:val="none" w:sz="0" w:space="0" w:color="auto"/>
        <w:right w:val="none" w:sz="0" w:space="0" w:color="auto"/>
      </w:divBdr>
    </w:div>
    <w:div w:id="1583906360">
      <w:bodyDiv w:val="1"/>
      <w:marLeft w:val="0"/>
      <w:marRight w:val="0"/>
      <w:marTop w:val="0"/>
      <w:marBottom w:val="0"/>
      <w:divBdr>
        <w:top w:val="none" w:sz="0" w:space="0" w:color="auto"/>
        <w:left w:val="none" w:sz="0" w:space="0" w:color="auto"/>
        <w:bottom w:val="none" w:sz="0" w:space="0" w:color="auto"/>
        <w:right w:val="none" w:sz="0" w:space="0" w:color="auto"/>
      </w:divBdr>
    </w:div>
    <w:div w:id="1598634709">
      <w:bodyDiv w:val="1"/>
      <w:marLeft w:val="0"/>
      <w:marRight w:val="0"/>
      <w:marTop w:val="0"/>
      <w:marBottom w:val="0"/>
      <w:divBdr>
        <w:top w:val="none" w:sz="0" w:space="0" w:color="auto"/>
        <w:left w:val="none" w:sz="0" w:space="0" w:color="auto"/>
        <w:bottom w:val="none" w:sz="0" w:space="0" w:color="auto"/>
        <w:right w:val="none" w:sz="0" w:space="0" w:color="auto"/>
      </w:divBdr>
    </w:div>
    <w:div w:id="1604611056">
      <w:bodyDiv w:val="1"/>
      <w:marLeft w:val="0"/>
      <w:marRight w:val="0"/>
      <w:marTop w:val="0"/>
      <w:marBottom w:val="0"/>
      <w:divBdr>
        <w:top w:val="none" w:sz="0" w:space="0" w:color="auto"/>
        <w:left w:val="none" w:sz="0" w:space="0" w:color="auto"/>
        <w:bottom w:val="none" w:sz="0" w:space="0" w:color="auto"/>
        <w:right w:val="none" w:sz="0" w:space="0" w:color="auto"/>
      </w:divBdr>
      <w:divsChild>
        <w:div w:id="1781798953">
          <w:marLeft w:val="202"/>
          <w:marRight w:val="0"/>
          <w:marTop w:val="77"/>
          <w:marBottom w:val="0"/>
          <w:divBdr>
            <w:top w:val="none" w:sz="0" w:space="0" w:color="auto"/>
            <w:left w:val="none" w:sz="0" w:space="0" w:color="auto"/>
            <w:bottom w:val="none" w:sz="0" w:space="0" w:color="auto"/>
            <w:right w:val="none" w:sz="0" w:space="0" w:color="auto"/>
          </w:divBdr>
        </w:div>
      </w:divsChild>
    </w:div>
    <w:div w:id="1625691979">
      <w:bodyDiv w:val="1"/>
      <w:marLeft w:val="0"/>
      <w:marRight w:val="0"/>
      <w:marTop w:val="0"/>
      <w:marBottom w:val="0"/>
      <w:divBdr>
        <w:top w:val="none" w:sz="0" w:space="0" w:color="auto"/>
        <w:left w:val="none" w:sz="0" w:space="0" w:color="auto"/>
        <w:bottom w:val="none" w:sz="0" w:space="0" w:color="auto"/>
        <w:right w:val="none" w:sz="0" w:space="0" w:color="auto"/>
      </w:divBdr>
      <w:divsChild>
        <w:div w:id="357900166">
          <w:marLeft w:val="0"/>
          <w:marRight w:val="0"/>
          <w:marTop w:val="0"/>
          <w:marBottom w:val="0"/>
          <w:divBdr>
            <w:top w:val="none" w:sz="0" w:space="0" w:color="auto"/>
            <w:left w:val="none" w:sz="0" w:space="0" w:color="auto"/>
            <w:bottom w:val="none" w:sz="0" w:space="0" w:color="auto"/>
            <w:right w:val="none" w:sz="0" w:space="0" w:color="auto"/>
          </w:divBdr>
          <w:divsChild>
            <w:div w:id="9751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79">
      <w:bodyDiv w:val="1"/>
      <w:marLeft w:val="0"/>
      <w:marRight w:val="0"/>
      <w:marTop w:val="0"/>
      <w:marBottom w:val="0"/>
      <w:divBdr>
        <w:top w:val="none" w:sz="0" w:space="0" w:color="auto"/>
        <w:left w:val="none" w:sz="0" w:space="0" w:color="auto"/>
        <w:bottom w:val="none" w:sz="0" w:space="0" w:color="auto"/>
        <w:right w:val="none" w:sz="0" w:space="0" w:color="auto"/>
      </w:divBdr>
      <w:divsChild>
        <w:div w:id="1860970791">
          <w:marLeft w:val="0"/>
          <w:marRight w:val="0"/>
          <w:marTop w:val="0"/>
          <w:marBottom w:val="0"/>
          <w:divBdr>
            <w:top w:val="none" w:sz="0" w:space="0" w:color="auto"/>
            <w:left w:val="none" w:sz="0" w:space="0" w:color="auto"/>
            <w:bottom w:val="none" w:sz="0" w:space="0" w:color="auto"/>
            <w:right w:val="none" w:sz="0" w:space="0" w:color="auto"/>
          </w:divBdr>
          <w:divsChild>
            <w:div w:id="207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185">
      <w:bodyDiv w:val="1"/>
      <w:marLeft w:val="0"/>
      <w:marRight w:val="0"/>
      <w:marTop w:val="0"/>
      <w:marBottom w:val="0"/>
      <w:divBdr>
        <w:top w:val="none" w:sz="0" w:space="0" w:color="auto"/>
        <w:left w:val="none" w:sz="0" w:space="0" w:color="auto"/>
        <w:bottom w:val="none" w:sz="0" w:space="0" w:color="auto"/>
        <w:right w:val="none" w:sz="0" w:space="0" w:color="auto"/>
      </w:divBdr>
    </w:div>
    <w:div w:id="1669744365">
      <w:bodyDiv w:val="1"/>
      <w:marLeft w:val="0"/>
      <w:marRight w:val="0"/>
      <w:marTop w:val="0"/>
      <w:marBottom w:val="0"/>
      <w:divBdr>
        <w:top w:val="none" w:sz="0" w:space="0" w:color="auto"/>
        <w:left w:val="none" w:sz="0" w:space="0" w:color="auto"/>
        <w:bottom w:val="none" w:sz="0" w:space="0" w:color="auto"/>
        <w:right w:val="none" w:sz="0" w:space="0" w:color="auto"/>
      </w:divBdr>
    </w:div>
    <w:div w:id="1670793049">
      <w:bodyDiv w:val="1"/>
      <w:marLeft w:val="0"/>
      <w:marRight w:val="0"/>
      <w:marTop w:val="0"/>
      <w:marBottom w:val="0"/>
      <w:divBdr>
        <w:top w:val="none" w:sz="0" w:space="0" w:color="auto"/>
        <w:left w:val="none" w:sz="0" w:space="0" w:color="auto"/>
        <w:bottom w:val="none" w:sz="0" w:space="0" w:color="auto"/>
        <w:right w:val="none" w:sz="0" w:space="0" w:color="auto"/>
      </w:divBdr>
    </w:div>
    <w:div w:id="1674380843">
      <w:bodyDiv w:val="1"/>
      <w:marLeft w:val="0"/>
      <w:marRight w:val="0"/>
      <w:marTop w:val="0"/>
      <w:marBottom w:val="0"/>
      <w:divBdr>
        <w:top w:val="none" w:sz="0" w:space="0" w:color="auto"/>
        <w:left w:val="none" w:sz="0" w:space="0" w:color="auto"/>
        <w:bottom w:val="none" w:sz="0" w:space="0" w:color="auto"/>
        <w:right w:val="none" w:sz="0" w:space="0" w:color="auto"/>
      </w:divBdr>
      <w:divsChild>
        <w:div w:id="315764922">
          <w:marLeft w:val="0"/>
          <w:marRight w:val="0"/>
          <w:marTop w:val="0"/>
          <w:marBottom w:val="0"/>
          <w:divBdr>
            <w:top w:val="none" w:sz="0" w:space="0" w:color="auto"/>
            <w:left w:val="none" w:sz="0" w:space="0" w:color="auto"/>
            <w:bottom w:val="none" w:sz="0" w:space="0" w:color="auto"/>
            <w:right w:val="none" w:sz="0" w:space="0" w:color="auto"/>
          </w:divBdr>
          <w:divsChild>
            <w:div w:id="155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296">
      <w:bodyDiv w:val="1"/>
      <w:marLeft w:val="0"/>
      <w:marRight w:val="0"/>
      <w:marTop w:val="0"/>
      <w:marBottom w:val="0"/>
      <w:divBdr>
        <w:top w:val="none" w:sz="0" w:space="0" w:color="auto"/>
        <w:left w:val="none" w:sz="0" w:space="0" w:color="auto"/>
        <w:bottom w:val="none" w:sz="0" w:space="0" w:color="auto"/>
        <w:right w:val="none" w:sz="0" w:space="0" w:color="auto"/>
      </w:divBdr>
    </w:div>
    <w:div w:id="1693141203">
      <w:bodyDiv w:val="1"/>
      <w:marLeft w:val="0"/>
      <w:marRight w:val="0"/>
      <w:marTop w:val="0"/>
      <w:marBottom w:val="0"/>
      <w:divBdr>
        <w:top w:val="none" w:sz="0" w:space="0" w:color="auto"/>
        <w:left w:val="none" w:sz="0" w:space="0" w:color="auto"/>
        <w:bottom w:val="none" w:sz="0" w:space="0" w:color="auto"/>
        <w:right w:val="none" w:sz="0" w:space="0" w:color="auto"/>
      </w:divBdr>
    </w:div>
    <w:div w:id="1698890969">
      <w:bodyDiv w:val="1"/>
      <w:marLeft w:val="0"/>
      <w:marRight w:val="0"/>
      <w:marTop w:val="0"/>
      <w:marBottom w:val="0"/>
      <w:divBdr>
        <w:top w:val="none" w:sz="0" w:space="0" w:color="auto"/>
        <w:left w:val="none" w:sz="0" w:space="0" w:color="auto"/>
        <w:bottom w:val="none" w:sz="0" w:space="0" w:color="auto"/>
        <w:right w:val="none" w:sz="0" w:space="0" w:color="auto"/>
      </w:divBdr>
    </w:div>
    <w:div w:id="1711294476">
      <w:bodyDiv w:val="1"/>
      <w:marLeft w:val="0"/>
      <w:marRight w:val="0"/>
      <w:marTop w:val="0"/>
      <w:marBottom w:val="0"/>
      <w:divBdr>
        <w:top w:val="none" w:sz="0" w:space="0" w:color="auto"/>
        <w:left w:val="none" w:sz="0" w:space="0" w:color="auto"/>
        <w:bottom w:val="none" w:sz="0" w:space="0" w:color="auto"/>
        <w:right w:val="none" w:sz="0" w:space="0" w:color="auto"/>
      </w:divBdr>
    </w:div>
    <w:div w:id="1722287873">
      <w:bodyDiv w:val="1"/>
      <w:marLeft w:val="0"/>
      <w:marRight w:val="0"/>
      <w:marTop w:val="0"/>
      <w:marBottom w:val="0"/>
      <w:divBdr>
        <w:top w:val="none" w:sz="0" w:space="0" w:color="auto"/>
        <w:left w:val="none" w:sz="0" w:space="0" w:color="auto"/>
        <w:bottom w:val="none" w:sz="0" w:space="0" w:color="auto"/>
        <w:right w:val="none" w:sz="0" w:space="0" w:color="auto"/>
      </w:divBdr>
      <w:divsChild>
        <w:div w:id="132406898">
          <w:marLeft w:val="0"/>
          <w:marRight w:val="0"/>
          <w:marTop w:val="0"/>
          <w:marBottom w:val="0"/>
          <w:divBdr>
            <w:top w:val="none" w:sz="0" w:space="0" w:color="auto"/>
            <w:left w:val="none" w:sz="0" w:space="0" w:color="auto"/>
            <w:bottom w:val="none" w:sz="0" w:space="0" w:color="auto"/>
            <w:right w:val="none" w:sz="0" w:space="0" w:color="auto"/>
          </w:divBdr>
        </w:div>
        <w:div w:id="1685401650">
          <w:marLeft w:val="0"/>
          <w:marRight w:val="0"/>
          <w:marTop w:val="0"/>
          <w:marBottom w:val="0"/>
          <w:divBdr>
            <w:top w:val="none" w:sz="0" w:space="0" w:color="auto"/>
            <w:left w:val="none" w:sz="0" w:space="0" w:color="auto"/>
            <w:bottom w:val="none" w:sz="0" w:space="0" w:color="auto"/>
            <w:right w:val="none" w:sz="0" w:space="0" w:color="auto"/>
          </w:divBdr>
        </w:div>
        <w:div w:id="2012021687">
          <w:marLeft w:val="0"/>
          <w:marRight w:val="0"/>
          <w:marTop w:val="0"/>
          <w:marBottom w:val="0"/>
          <w:divBdr>
            <w:top w:val="none" w:sz="0" w:space="0" w:color="auto"/>
            <w:left w:val="none" w:sz="0" w:space="0" w:color="auto"/>
            <w:bottom w:val="none" w:sz="0" w:space="0" w:color="auto"/>
            <w:right w:val="none" w:sz="0" w:space="0" w:color="auto"/>
          </w:divBdr>
        </w:div>
        <w:div w:id="350037961">
          <w:marLeft w:val="0"/>
          <w:marRight w:val="0"/>
          <w:marTop w:val="0"/>
          <w:marBottom w:val="0"/>
          <w:divBdr>
            <w:top w:val="none" w:sz="0" w:space="0" w:color="auto"/>
            <w:left w:val="none" w:sz="0" w:space="0" w:color="auto"/>
            <w:bottom w:val="none" w:sz="0" w:space="0" w:color="auto"/>
            <w:right w:val="none" w:sz="0" w:space="0" w:color="auto"/>
          </w:divBdr>
        </w:div>
      </w:divsChild>
    </w:div>
    <w:div w:id="1727490637">
      <w:bodyDiv w:val="1"/>
      <w:marLeft w:val="0"/>
      <w:marRight w:val="0"/>
      <w:marTop w:val="0"/>
      <w:marBottom w:val="0"/>
      <w:divBdr>
        <w:top w:val="none" w:sz="0" w:space="0" w:color="auto"/>
        <w:left w:val="none" w:sz="0" w:space="0" w:color="auto"/>
        <w:bottom w:val="none" w:sz="0" w:space="0" w:color="auto"/>
        <w:right w:val="none" w:sz="0" w:space="0" w:color="auto"/>
      </w:divBdr>
    </w:div>
    <w:div w:id="1733040946">
      <w:bodyDiv w:val="1"/>
      <w:marLeft w:val="0"/>
      <w:marRight w:val="0"/>
      <w:marTop w:val="0"/>
      <w:marBottom w:val="0"/>
      <w:divBdr>
        <w:top w:val="none" w:sz="0" w:space="0" w:color="auto"/>
        <w:left w:val="none" w:sz="0" w:space="0" w:color="auto"/>
        <w:bottom w:val="none" w:sz="0" w:space="0" w:color="auto"/>
        <w:right w:val="none" w:sz="0" w:space="0" w:color="auto"/>
      </w:divBdr>
    </w:div>
    <w:div w:id="1736197497">
      <w:bodyDiv w:val="1"/>
      <w:marLeft w:val="0"/>
      <w:marRight w:val="0"/>
      <w:marTop w:val="0"/>
      <w:marBottom w:val="0"/>
      <w:divBdr>
        <w:top w:val="none" w:sz="0" w:space="0" w:color="auto"/>
        <w:left w:val="none" w:sz="0" w:space="0" w:color="auto"/>
        <w:bottom w:val="none" w:sz="0" w:space="0" w:color="auto"/>
        <w:right w:val="none" w:sz="0" w:space="0" w:color="auto"/>
      </w:divBdr>
    </w:div>
    <w:div w:id="1738743983">
      <w:bodyDiv w:val="1"/>
      <w:marLeft w:val="0"/>
      <w:marRight w:val="0"/>
      <w:marTop w:val="0"/>
      <w:marBottom w:val="0"/>
      <w:divBdr>
        <w:top w:val="none" w:sz="0" w:space="0" w:color="auto"/>
        <w:left w:val="none" w:sz="0" w:space="0" w:color="auto"/>
        <w:bottom w:val="none" w:sz="0" w:space="0" w:color="auto"/>
        <w:right w:val="none" w:sz="0" w:space="0" w:color="auto"/>
      </w:divBdr>
    </w:div>
    <w:div w:id="1750227340">
      <w:bodyDiv w:val="1"/>
      <w:marLeft w:val="0"/>
      <w:marRight w:val="0"/>
      <w:marTop w:val="0"/>
      <w:marBottom w:val="0"/>
      <w:divBdr>
        <w:top w:val="none" w:sz="0" w:space="0" w:color="auto"/>
        <w:left w:val="none" w:sz="0" w:space="0" w:color="auto"/>
        <w:bottom w:val="none" w:sz="0" w:space="0" w:color="auto"/>
        <w:right w:val="none" w:sz="0" w:space="0" w:color="auto"/>
      </w:divBdr>
    </w:div>
    <w:div w:id="1771048427">
      <w:bodyDiv w:val="1"/>
      <w:marLeft w:val="0"/>
      <w:marRight w:val="0"/>
      <w:marTop w:val="0"/>
      <w:marBottom w:val="0"/>
      <w:divBdr>
        <w:top w:val="none" w:sz="0" w:space="0" w:color="auto"/>
        <w:left w:val="none" w:sz="0" w:space="0" w:color="auto"/>
        <w:bottom w:val="none" w:sz="0" w:space="0" w:color="auto"/>
        <w:right w:val="none" w:sz="0" w:space="0" w:color="auto"/>
      </w:divBdr>
    </w:div>
    <w:div w:id="1771319366">
      <w:bodyDiv w:val="1"/>
      <w:marLeft w:val="0"/>
      <w:marRight w:val="0"/>
      <w:marTop w:val="0"/>
      <w:marBottom w:val="0"/>
      <w:divBdr>
        <w:top w:val="none" w:sz="0" w:space="0" w:color="auto"/>
        <w:left w:val="none" w:sz="0" w:space="0" w:color="auto"/>
        <w:bottom w:val="none" w:sz="0" w:space="0" w:color="auto"/>
        <w:right w:val="none" w:sz="0" w:space="0" w:color="auto"/>
      </w:divBdr>
    </w:div>
    <w:div w:id="1783451787">
      <w:bodyDiv w:val="1"/>
      <w:marLeft w:val="0"/>
      <w:marRight w:val="0"/>
      <w:marTop w:val="0"/>
      <w:marBottom w:val="0"/>
      <w:divBdr>
        <w:top w:val="none" w:sz="0" w:space="0" w:color="auto"/>
        <w:left w:val="none" w:sz="0" w:space="0" w:color="auto"/>
        <w:bottom w:val="none" w:sz="0" w:space="0" w:color="auto"/>
        <w:right w:val="none" w:sz="0" w:space="0" w:color="auto"/>
      </w:divBdr>
      <w:divsChild>
        <w:div w:id="727805422">
          <w:marLeft w:val="0"/>
          <w:marRight w:val="0"/>
          <w:marTop w:val="0"/>
          <w:marBottom w:val="0"/>
          <w:divBdr>
            <w:top w:val="none" w:sz="0" w:space="0" w:color="auto"/>
            <w:left w:val="none" w:sz="0" w:space="0" w:color="auto"/>
            <w:bottom w:val="none" w:sz="0" w:space="0" w:color="auto"/>
            <w:right w:val="none" w:sz="0" w:space="0" w:color="auto"/>
          </w:divBdr>
          <w:divsChild>
            <w:div w:id="7536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416">
      <w:bodyDiv w:val="1"/>
      <w:marLeft w:val="0"/>
      <w:marRight w:val="0"/>
      <w:marTop w:val="0"/>
      <w:marBottom w:val="0"/>
      <w:divBdr>
        <w:top w:val="none" w:sz="0" w:space="0" w:color="auto"/>
        <w:left w:val="none" w:sz="0" w:space="0" w:color="auto"/>
        <w:bottom w:val="none" w:sz="0" w:space="0" w:color="auto"/>
        <w:right w:val="none" w:sz="0" w:space="0" w:color="auto"/>
      </w:divBdr>
      <w:divsChild>
        <w:div w:id="2130472050">
          <w:marLeft w:val="0"/>
          <w:marRight w:val="0"/>
          <w:marTop w:val="0"/>
          <w:marBottom w:val="0"/>
          <w:divBdr>
            <w:top w:val="none" w:sz="0" w:space="0" w:color="auto"/>
            <w:left w:val="none" w:sz="0" w:space="0" w:color="auto"/>
            <w:bottom w:val="none" w:sz="0" w:space="0" w:color="auto"/>
            <w:right w:val="none" w:sz="0" w:space="0" w:color="auto"/>
          </w:divBdr>
          <w:divsChild>
            <w:div w:id="8346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1707">
      <w:bodyDiv w:val="1"/>
      <w:marLeft w:val="0"/>
      <w:marRight w:val="0"/>
      <w:marTop w:val="0"/>
      <w:marBottom w:val="0"/>
      <w:divBdr>
        <w:top w:val="none" w:sz="0" w:space="0" w:color="auto"/>
        <w:left w:val="none" w:sz="0" w:space="0" w:color="auto"/>
        <w:bottom w:val="none" w:sz="0" w:space="0" w:color="auto"/>
        <w:right w:val="none" w:sz="0" w:space="0" w:color="auto"/>
      </w:divBdr>
    </w:div>
    <w:div w:id="1813447187">
      <w:bodyDiv w:val="1"/>
      <w:marLeft w:val="0"/>
      <w:marRight w:val="0"/>
      <w:marTop w:val="0"/>
      <w:marBottom w:val="0"/>
      <w:divBdr>
        <w:top w:val="none" w:sz="0" w:space="0" w:color="auto"/>
        <w:left w:val="none" w:sz="0" w:space="0" w:color="auto"/>
        <w:bottom w:val="none" w:sz="0" w:space="0" w:color="auto"/>
        <w:right w:val="none" w:sz="0" w:space="0" w:color="auto"/>
      </w:divBdr>
    </w:div>
    <w:div w:id="1828088281">
      <w:bodyDiv w:val="1"/>
      <w:marLeft w:val="0"/>
      <w:marRight w:val="0"/>
      <w:marTop w:val="0"/>
      <w:marBottom w:val="0"/>
      <w:divBdr>
        <w:top w:val="none" w:sz="0" w:space="0" w:color="auto"/>
        <w:left w:val="none" w:sz="0" w:space="0" w:color="auto"/>
        <w:bottom w:val="none" w:sz="0" w:space="0" w:color="auto"/>
        <w:right w:val="none" w:sz="0" w:space="0" w:color="auto"/>
      </w:divBdr>
    </w:div>
    <w:div w:id="1830321795">
      <w:bodyDiv w:val="1"/>
      <w:marLeft w:val="0"/>
      <w:marRight w:val="0"/>
      <w:marTop w:val="0"/>
      <w:marBottom w:val="0"/>
      <w:divBdr>
        <w:top w:val="none" w:sz="0" w:space="0" w:color="auto"/>
        <w:left w:val="none" w:sz="0" w:space="0" w:color="auto"/>
        <w:bottom w:val="none" w:sz="0" w:space="0" w:color="auto"/>
        <w:right w:val="none" w:sz="0" w:space="0" w:color="auto"/>
      </w:divBdr>
    </w:div>
    <w:div w:id="1856377589">
      <w:bodyDiv w:val="1"/>
      <w:marLeft w:val="0"/>
      <w:marRight w:val="0"/>
      <w:marTop w:val="0"/>
      <w:marBottom w:val="0"/>
      <w:divBdr>
        <w:top w:val="none" w:sz="0" w:space="0" w:color="auto"/>
        <w:left w:val="none" w:sz="0" w:space="0" w:color="auto"/>
        <w:bottom w:val="none" w:sz="0" w:space="0" w:color="auto"/>
        <w:right w:val="none" w:sz="0" w:space="0" w:color="auto"/>
      </w:divBdr>
    </w:div>
    <w:div w:id="1866091843">
      <w:bodyDiv w:val="1"/>
      <w:marLeft w:val="0"/>
      <w:marRight w:val="0"/>
      <w:marTop w:val="0"/>
      <w:marBottom w:val="0"/>
      <w:divBdr>
        <w:top w:val="none" w:sz="0" w:space="0" w:color="auto"/>
        <w:left w:val="none" w:sz="0" w:space="0" w:color="auto"/>
        <w:bottom w:val="none" w:sz="0" w:space="0" w:color="auto"/>
        <w:right w:val="none" w:sz="0" w:space="0" w:color="auto"/>
      </w:divBdr>
    </w:div>
    <w:div w:id="1946768820">
      <w:bodyDiv w:val="1"/>
      <w:marLeft w:val="0"/>
      <w:marRight w:val="0"/>
      <w:marTop w:val="0"/>
      <w:marBottom w:val="0"/>
      <w:divBdr>
        <w:top w:val="none" w:sz="0" w:space="0" w:color="auto"/>
        <w:left w:val="none" w:sz="0" w:space="0" w:color="auto"/>
        <w:bottom w:val="none" w:sz="0" w:space="0" w:color="auto"/>
        <w:right w:val="none" w:sz="0" w:space="0" w:color="auto"/>
      </w:divBdr>
    </w:div>
    <w:div w:id="1976370823">
      <w:bodyDiv w:val="1"/>
      <w:marLeft w:val="0"/>
      <w:marRight w:val="0"/>
      <w:marTop w:val="0"/>
      <w:marBottom w:val="0"/>
      <w:divBdr>
        <w:top w:val="none" w:sz="0" w:space="0" w:color="auto"/>
        <w:left w:val="none" w:sz="0" w:space="0" w:color="auto"/>
        <w:bottom w:val="none" w:sz="0" w:space="0" w:color="auto"/>
        <w:right w:val="none" w:sz="0" w:space="0" w:color="auto"/>
      </w:divBdr>
    </w:div>
    <w:div w:id="1983120426">
      <w:bodyDiv w:val="1"/>
      <w:marLeft w:val="0"/>
      <w:marRight w:val="0"/>
      <w:marTop w:val="0"/>
      <w:marBottom w:val="0"/>
      <w:divBdr>
        <w:top w:val="none" w:sz="0" w:space="0" w:color="auto"/>
        <w:left w:val="none" w:sz="0" w:space="0" w:color="auto"/>
        <w:bottom w:val="none" w:sz="0" w:space="0" w:color="auto"/>
        <w:right w:val="none" w:sz="0" w:space="0" w:color="auto"/>
      </w:divBdr>
      <w:divsChild>
        <w:div w:id="1892955573">
          <w:marLeft w:val="0"/>
          <w:marRight w:val="0"/>
          <w:marTop w:val="0"/>
          <w:marBottom w:val="0"/>
          <w:divBdr>
            <w:top w:val="none" w:sz="0" w:space="0" w:color="auto"/>
            <w:left w:val="none" w:sz="0" w:space="0" w:color="auto"/>
            <w:bottom w:val="none" w:sz="0" w:space="0" w:color="auto"/>
            <w:right w:val="none" w:sz="0" w:space="0" w:color="auto"/>
          </w:divBdr>
          <w:divsChild>
            <w:div w:id="285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7162">
      <w:bodyDiv w:val="1"/>
      <w:marLeft w:val="0"/>
      <w:marRight w:val="0"/>
      <w:marTop w:val="0"/>
      <w:marBottom w:val="0"/>
      <w:divBdr>
        <w:top w:val="none" w:sz="0" w:space="0" w:color="auto"/>
        <w:left w:val="none" w:sz="0" w:space="0" w:color="auto"/>
        <w:bottom w:val="none" w:sz="0" w:space="0" w:color="auto"/>
        <w:right w:val="none" w:sz="0" w:space="0" w:color="auto"/>
      </w:divBdr>
      <w:divsChild>
        <w:div w:id="909652255">
          <w:marLeft w:val="0"/>
          <w:marRight w:val="0"/>
          <w:marTop w:val="0"/>
          <w:marBottom w:val="0"/>
          <w:divBdr>
            <w:top w:val="none" w:sz="0" w:space="0" w:color="auto"/>
            <w:left w:val="none" w:sz="0" w:space="0" w:color="auto"/>
            <w:bottom w:val="none" w:sz="0" w:space="0" w:color="auto"/>
            <w:right w:val="none" w:sz="0" w:space="0" w:color="auto"/>
          </w:divBdr>
          <w:divsChild>
            <w:div w:id="6541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0747">
      <w:bodyDiv w:val="1"/>
      <w:marLeft w:val="0"/>
      <w:marRight w:val="0"/>
      <w:marTop w:val="0"/>
      <w:marBottom w:val="0"/>
      <w:divBdr>
        <w:top w:val="none" w:sz="0" w:space="0" w:color="auto"/>
        <w:left w:val="none" w:sz="0" w:space="0" w:color="auto"/>
        <w:bottom w:val="none" w:sz="0" w:space="0" w:color="auto"/>
        <w:right w:val="none" w:sz="0" w:space="0" w:color="auto"/>
      </w:divBdr>
    </w:div>
    <w:div w:id="2049449714">
      <w:bodyDiv w:val="1"/>
      <w:marLeft w:val="0"/>
      <w:marRight w:val="0"/>
      <w:marTop w:val="0"/>
      <w:marBottom w:val="0"/>
      <w:divBdr>
        <w:top w:val="none" w:sz="0" w:space="0" w:color="auto"/>
        <w:left w:val="none" w:sz="0" w:space="0" w:color="auto"/>
        <w:bottom w:val="none" w:sz="0" w:space="0" w:color="auto"/>
        <w:right w:val="none" w:sz="0" w:space="0" w:color="auto"/>
      </w:divBdr>
    </w:div>
    <w:div w:id="2053726335">
      <w:bodyDiv w:val="1"/>
      <w:marLeft w:val="0"/>
      <w:marRight w:val="0"/>
      <w:marTop w:val="0"/>
      <w:marBottom w:val="0"/>
      <w:divBdr>
        <w:top w:val="none" w:sz="0" w:space="0" w:color="auto"/>
        <w:left w:val="none" w:sz="0" w:space="0" w:color="auto"/>
        <w:bottom w:val="none" w:sz="0" w:space="0" w:color="auto"/>
        <w:right w:val="none" w:sz="0" w:space="0" w:color="auto"/>
      </w:divBdr>
      <w:divsChild>
        <w:div w:id="1179857286">
          <w:marLeft w:val="0"/>
          <w:marRight w:val="0"/>
          <w:marTop w:val="0"/>
          <w:marBottom w:val="0"/>
          <w:divBdr>
            <w:top w:val="none" w:sz="0" w:space="0" w:color="auto"/>
            <w:left w:val="none" w:sz="0" w:space="0" w:color="auto"/>
            <w:bottom w:val="none" w:sz="0" w:space="0" w:color="auto"/>
            <w:right w:val="none" w:sz="0" w:space="0" w:color="auto"/>
          </w:divBdr>
          <w:divsChild>
            <w:div w:id="11398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0014">
      <w:bodyDiv w:val="1"/>
      <w:marLeft w:val="0"/>
      <w:marRight w:val="0"/>
      <w:marTop w:val="0"/>
      <w:marBottom w:val="0"/>
      <w:divBdr>
        <w:top w:val="none" w:sz="0" w:space="0" w:color="auto"/>
        <w:left w:val="none" w:sz="0" w:space="0" w:color="auto"/>
        <w:bottom w:val="none" w:sz="0" w:space="0" w:color="auto"/>
        <w:right w:val="none" w:sz="0" w:space="0" w:color="auto"/>
      </w:divBdr>
    </w:div>
    <w:div w:id="2061440161">
      <w:bodyDiv w:val="1"/>
      <w:marLeft w:val="0"/>
      <w:marRight w:val="0"/>
      <w:marTop w:val="0"/>
      <w:marBottom w:val="0"/>
      <w:divBdr>
        <w:top w:val="none" w:sz="0" w:space="0" w:color="auto"/>
        <w:left w:val="none" w:sz="0" w:space="0" w:color="auto"/>
        <w:bottom w:val="none" w:sz="0" w:space="0" w:color="auto"/>
        <w:right w:val="none" w:sz="0" w:space="0" w:color="auto"/>
      </w:divBdr>
      <w:divsChild>
        <w:div w:id="144972975">
          <w:marLeft w:val="446"/>
          <w:marRight w:val="0"/>
          <w:marTop w:val="0"/>
          <w:marBottom w:val="0"/>
          <w:divBdr>
            <w:top w:val="none" w:sz="0" w:space="0" w:color="auto"/>
            <w:left w:val="none" w:sz="0" w:space="0" w:color="auto"/>
            <w:bottom w:val="none" w:sz="0" w:space="0" w:color="auto"/>
            <w:right w:val="none" w:sz="0" w:space="0" w:color="auto"/>
          </w:divBdr>
        </w:div>
      </w:divsChild>
    </w:div>
    <w:div w:id="2069256608">
      <w:bodyDiv w:val="1"/>
      <w:marLeft w:val="0"/>
      <w:marRight w:val="0"/>
      <w:marTop w:val="0"/>
      <w:marBottom w:val="0"/>
      <w:divBdr>
        <w:top w:val="none" w:sz="0" w:space="0" w:color="auto"/>
        <w:left w:val="none" w:sz="0" w:space="0" w:color="auto"/>
        <w:bottom w:val="none" w:sz="0" w:space="0" w:color="auto"/>
        <w:right w:val="none" w:sz="0" w:space="0" w:color="auto"/>
      </w:divBdr>
      <w:divsChild>
        <w:div w:id="809715687">
          <w:marLeft w:val="0"/>
          <w:marRight w:val="0"/>
          <w:marTop w:val="0"/>
          <w:marBottom w:val="0"/>
          <w:divBdr>
            <w:top w:val="none" w:sz="0" w:space="0" w:color="auto"/>
            <w:left w:val="none" w:sz="0" w:space="0" w:color="auto"/>
            <w:bottom w:val="none" w:sz="0" w:space="0" w:color="auto"/>
            <w:right w:val="none" w:sz="0" w:space="0" w:color="auto"/>
          </w:divBdr>
          <w:divsChild>
            <w:div w:id="2451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9879">
      <w:bodyDiv w:val="1"/>
      <w:marLeft w:val="0"/>
      <w:marRight w:val="0"/>
      <w:marTop w:val="0"/>
      <w:marBottom w:val="0"/>
      <w:divBdr>
        <w:top w:val="none" w:sz="0" w:space="0" w:color="auto"/>
        <w:left w:val="none" w:sz="0" w:space="0" w:color="auto"/>
        <w:bottom w:val="none" w:sz="0" w:space="0" w:color="auto"/>
        <w:right w:val="none" w:sz="0" w:space="0" w:color="auto"/>
      </w:divBdr>
      <w:divsChild>
        <w:div w:id="326792223">
          <w:marLeft w:val="0"/>
          <w:marRight w:val="0"/>
          <w:marTop w:val="0"/>
          <w:marBottom w:val="0"/>
          <w:divBdr>
            <w:top w:val="none" w:sz="0" w:space="0" w:color="auto"/>
            <w:left w:val="none" w:sz="0" w:space="0" w:color="auto"/>
            <w:bottom w:val="none" w:sz="0" w:space="0" w:color="auto"/>
            <w:right w:val="none" w:sz="0" w:space="0" w:color="auto"/>
          </w:divBdr>
          <w:divsChild>
            <w:div w:id="8572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872">
      <w:bodyDiv w:val="1"/>
      <w:marLeft w:val="0"/>
      <w:marRight w:val="0"/>
      <w:marTop w:val="0"/>
      <w:marBottom w:val="0"/>
      <w:divBdr>
        <w:top w:val="none" w:sz="0" w:space="0" w:color="auto"/>
        <w:left w:val="none" w:sz="0" w:space="0" w:color="auto"/>
        <w:bottom w:val="none" w:sz="0" w:space="0" w:color="auto"/>
        <w:right w:val="none" w:sz="0" w:space="0" w:color="auto"/>
      </w:divBdr>
    </w:div>
    <w:div w:id="2098020374">
      <w:bodyDiv w:val="1"/>
      <w:marLeft w:val="0"/>
      <w:marRight w:val="0"/>
      <w:marTop w:val="0"/>
      <w:marBottom w:val="0"/>
      <w:divBdr>
        <w:top w:val="none" w:sz="0" w:space="0" w:color="auto"/>
        <w:left w:val="none" w:sz="0" w:space="0" w:color="auto"/>
        <w:bottom w:val="none" w:sz="0" w:space="0" w:color="auto"/>
        <w:right w:val="none" w:sz="0" w:space="0" w:color="auto"/>
      </w:divBdr>
    </w:div>
    <w:div w:id="2117940554">
      <w:bodyDiv w:val="1"/>
      <w:marLeft w:val="0"/>
      <w:marRight w:val="0"/>
      <w:marTop w:val="0"/>
      <w:marBottom w:val="0"/>
      <w:divBdr>
        <w:top w:val="none" w:sz="0" w:space="0" w:color="auto"/>
        <w:left w:val="none" w:sz="0" w:space="0" w:color="auto"/>
        <w:bottom w:val="none" w:sz="0" w:space="0" w:color="auto"/>
        <w:right w:val="none" w:sz="0" w:space="0" w:color="auto"/>
      </w:divBdr>
    </w:div>
    <w:div w:id="2131312619">
      <w:bodyDiv w:val="1"/>
      <w:marLeft w:val="0"/>
      <w:marRight w:val="0"/>
      <w:marTop w:val="0"/>
      <w:marBottom w:val="0"/>
      <w:divBdr>
        <w:top w:val="none" w:sz="0" w:space="0" w:color="auto"/>
        <w:left w:val="none" w:sz="0" w:space="0" w:color="auto"/>
        <w:bottom w:val="none" w:sz="0" w:space="0" w:color="auto"/>
        <w:right w:val="none" w:sz="0" w:space="0" w:color="auto"/>
      </w:divBdr>
      <w:divsChild>
        <w:div w:id="1627153449">
          <w:marLeft w:val="0"/>
          <w:marRight w:val="0"/>
          <w:marTop w:val="0"/>
          <w:marBottom w:val="0"/>
          <w:divBdr>
            <w:top w:val="none" w:sz="0" w:space="0" w:color="auto"/>
            <w:left w:val="none" w:sz="0" w:space="0" w:color="auto"/>
            <w:bottom w:val="none" w:sz="0" w:space="0" w:color="auto"/>
            <w:right w:val="none" w:sz="0" w:space="0" w:color="auto"/>
          </w:divBdr>
        </w:div>
        <w:div w:id="206453743">
          <w:marLeft w:val="0"/>
          <w:marRight w:val="0"/>
          <w:marTop w:val="0"/>
          <w:marBottom w:val="0"/>
          <w:divBdr>
            <w:top w:val="none" w:sz="0" w:space="0" w:color="auto"/>
            <w:left w:val="none" w:sz="0" w:space="0" w:color="auto"/>
            <w:bottom w:val="none" w:sz="0" w:space="0" w:color="auto"/>
            <w:right w:val="none" w:sz="0" w:space="0" w:color="auto"/>
          </w:divBdr>
        </w:div>
        <w:div w:id="1595552010">
          <w:marLeft w:val="0"/>
          <w:marRight w:val="0"/>
          <w:marTop w:val="0"/>
          <w:marBottom w:val="0"/>
          <w:divBdr>
            <w:top w:val="none" w:sz="0" w:space="0" w:color="auto"/>
            <w:left w:val="none" w:sz="0" w:space="0" w:color="auto"/>
            <w:bottom w:val="none" w:sz="0" w:space="0" w:color="auto"/>
            <w:right w:val="none" w:sz="0" w:space="0" w:color="auto"/>
          </w:divBdr>
        </w:div>
        <w:div w:id="1843662098">
          <w:marLeft w:val="0"/>
          <w:marRight w:val="0"/>
          <w:marTop w:val="0"/>
          <w:marBottom w:val="0"/>
          <w:divBdr>
            <w:top w:val="none" w:sz="0" w:space="0" w:color="auto"/>
            <w:left w:val="none" w:sz="0" w:space="0" w:color="auto"/>
            <w:bottom w:val="none" w:sz="0" w:space="0" w:color="auto"/>
            <w:right w:val="none" w:sz="0" w:space="0" w:color="auto"/>
          </w:divBdr>
        </w:div>
      </w:divsChild>
    </w:div>
    <w:div w:id="21455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lockchainSES\Blockchain\trunk\04_Phase%20Independent\06_Resources\04_Templates\Template_Tool_Evalu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Specifications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01CE8-5AF1-4227-B408-F38F5ACD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Template_Tool_Evaluation.dotx</Template>
  <TotalTime>19601</TotalTime>
  <Pages>30</Pages>
  <Words>5263</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CRIC-APP Specification</vt:lpstr>
    </vt:vector>
  </TitlesOfParts>
  <Company/>
  <LinksUpToDate>false</LinksUpToDate>
  <CharactersWithSpaces>35193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CRIC-APP Specification</dc:title>
  <dc:subject>EVALUATION</dc:subject>
  <dc:creator>Hemant Dhamal</dc:creator>
  <cp:keywords/>
  <dc:description/>
  <cp:lastModifiedBy>Dhamal, Hemant</cp:lastModifiedBy>
  <cp:revision>8817</cp:revision>
  <dcterms:created xsi:type="dcterms:W3CDTF">2018-11-12T06:47:00Z</dcterms:created>
  <dcterms:modified xsi:type="dcterms:W3CDTF">2024-07-30T13:57:00Z</dcterms:modified>
</cp:coreProperties>
</file>